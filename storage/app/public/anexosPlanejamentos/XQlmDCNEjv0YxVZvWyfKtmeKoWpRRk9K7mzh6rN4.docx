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7CB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E14B1B5" wp14:editId="7AF2719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219BF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D14960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71B479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41FCFCBC" wp14:editId="21787F68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B6ECB6" w14:textId="35EA24CC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E92ED7">
                                    <w:rPr>
                                      <w:lang w:val="pt-BR" w:bidi="pt-BR"/>
                                    </w:rPr>
                                    <w:t>9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A74B3A">
                                    <w:rPr>
                                      <w:sz w:val="40"/>
                                      <w:szCs w:val="32"/>
                                    </w:rPr>
                                    <w:t>Matutino</w:t>
                                  </w:r>
                                </w:p>
                                <w:p w14:paraId="04A3BED0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FCFC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00B6ECB6" w14:textId="35EA24CC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E92ED7">
                              <w:rPr>
                                <w:lang w:val="pt-BR" w:bidi="pt-BR"/>
                              </w:rPr>
                              <w:t>9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A74B3A">
                              <w:rPr>
                                <w:sz w:val="40"/>
                                <w:szCs w:val="32"/>
                              </w:rPr>
                              <w:t>Matutino</w:t>
                            </w:r>
                          </w:p>
                          <w:p w14:paraId="04A3BED0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4257C0C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6BC7AB8" wp14:editId="27BCB8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B17517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6E4597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9CC50D4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45A9850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EBFC25A" w14:textId="77777777" w:rsidR="00FE4C8C" w:rsidRPr="004F0028" w:rsidRDefault="00C85BAB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1D8FFC98" w14:textId="6871C63A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3304DB">
                  <w:rPr>
                    <w:lang w:val="pt-BR"/>
                  </w:rPr>
                  <w:t>DEBORAH ROSSI OTTO</w:t>
                </w:r>
              </w:sdtContent>
            </w:sdt>
          </w:p>
          <w:p w14:paraId="37DA1D79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1360F765" w14:textId="50B0C8C7" w:rsidR="00FE4C8C" w:rsidRPr="004F0028" w:rsidRDefault="00A67E0B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E061B98" wp14:editId="65678D9E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B5D6007" wp14:editId="68399CC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BB215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09FFAAB9" w14:textId="5AC9F8BC" w:rsidR="0010216B" w:rsidRDefault="0010216B" w:rsidP="00046868">
      <w:pPr>
        <w:spacing w:line="240" w:lineRule="auto"/>
      </w:pPr>
      <w:r>
        <w:t xml:space="preserve">DISCIPLINA: </w:t>
      </w:r>
      <w:r w:rsidR="004D1392">
        <w:t>ARTE</w:t>
      </w:r>
    </w:p>
    <w:p w14:paraId="30452432" w14:textId="77777777" w:rsidR="0010216B" w:rsidRDefault="0010216B" w:rsidP="00046868">
      <w:pPr>
        <w:spacing w:line="240" w:lineRule="auto"/>
      </w:pPr>
    </w:p>
    <w:p w14:paraId="5A2B1939" w14:textId="78D623DC" w:rsidR="004D1392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Surgimento da fotografia.</w:t>
      </w:r>
    </w:p>
    <w:p w14:paraId="40F8EA43" w14:textId="4EDCEA00" w:rsidR="00C23C0F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304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0839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334 a 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337.</w:t>
      </w:r>
    </w:p>
    <w:p w14:paraId="3858713D" w14:textId="257E21C7" w:rsidR="004D1392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D8B07D" w14:textId="77777777" w:rsidR="004D1392" w:rsidRDefault="004D1392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FA0B69E" w14:textId="62F4ABB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Elementos da fotografia; evolução da fotografia analógica a digital.</w:t>
      </w:r>
    </w:p>
    <w:p w14:paraId="17A19E0F" w14:textId="0D66577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337 a 341.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</w:p>
    <w:p w14:paraId="077E4AD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B931BE" w14:textId="5E35586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Fotografia em movimento; cronofotografia.</w:t>
      </w:r>
    </w:p>
    <w:p w14:paraId="1FAD3E2B" w14:textId="391C17C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344 a 348.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353 a 354.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D5472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AC3868" w14:textId="3C3DD5A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Futurismo e fotodinamismo. </w:t>
      </w:r>
    </w:p>
    <w:p w14:paraId="4ED1A7D2" w14:textId="4EF6A2F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348 a 352.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A381F75" w14:textId="54C47C6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Retomada dos capítulos 1 e 2.</w:t>
      </w:r>
    </w:p>
    <w:p w14:paraId="39F01B47" w14:textId="43D288D3" w:rsidR="00B96456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 e 2.</w:t>
      </w:r>
    </w:p>
    <w:p w14:paraId="661BAE55" w14:textId="018DA80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 e 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EFBE31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20043F" w14:textId="5E967E3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E700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 fotografia a imagem em movimento. </w:t>
      </w:r>
    </w:p>
    <w:p w14:paraId="534FC060" w14:textId="292577E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3 </w:t>
      </w:r>
      <w:r w:rsidR="00E700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356 a 358.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593F46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13B883" w14:textId="724F4B67" w:rsidR="004D1392" w:rsidRPr="00A21B2D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320E27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320E27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ARTE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Animação de imagens.</w:t>
      </w:r>
    </w:p>
    <w:p w14:paraId="779A29B1" w14:textId="1BF85A6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3 </w:t>
      </w:r>
      <w:r w:rsidR="003E74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359 a 361.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363.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24/03/2022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03E5CA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375DF38" w14:textId="68806A6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cinema como sétima arte.</w:t>
      </w:r>
    </w:p>
    <w:p w14:paraId="7C012BC0" w14:textId="123F798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4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364 a 366.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372.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F85EB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57210B" w14:textId="701FCDB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Cinema mudo; evolução dos efeitos do cinema.</w:t>
      </w:r>
    </w:p>
    <w:p w14:paraId="7B9B9F86" w14:textId="42A27AB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4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367 a 371.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373.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C43D3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1CD217" w14:textId="5CA291F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do capítulo 4.</w:t>
      </w:r>
    </w:p>
    <w:p w14:paraId="09D4590B" w14:textId="589BB463" w:rsidR="00435289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4.</w:t>
      </w:r>
    </w:p>
    <w:p w14:paraId="79B49D4F" w14:textId="0474A46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103E1B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CF66F90" w14:textId="565F4AF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Explorar os conteúdos do momento nerd.</w:t>
      </w:r>
    </w:p>
    <w:p w14:paraId="0522B17F" w14:textId="4C73242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 ao 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35289" w:rsidRP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Pesquisar e registrar no caderno 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sobre o cinema mudo de Charles Chaplin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F0001D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C98FEFB" w14:textId="1CEF31F3" w:rsidR="004D1392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47ADC6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866CAD1" w14:textId="242FE0F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423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movimentos da dança.</w:t>
      </w:r>
    </w:p>
    <w:p w14:paraId="5A7F7483" w14:textId="3398129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5 </w:t>
      </w:r>
      <w:r w:rsidR="005A2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330 a 337.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338 e 339.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6A5B57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2F2A9C" w14:textId="2DC3C78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espaço em que dançamos.</w:t>
      </w:r>
    </w:p>
    <w:p w14:paraId="72828C18" w14:textId="67B3E36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6 </w:t>
      </w:r>
      <w:r w:rsidR="005A2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340 a 349.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350 e 351.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545647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2AEFEF" w14:textId="6A6FAB8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tempo e a dança.</w:t>
      </w:r>
    </w:p>
    <w:p w14:paraId="64437618" w14:textId="38743BB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116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352 a 353.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B16617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4A6F264" w14:textId="55C12B9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Duração e velocidade do movimento. </w:t>
      </w:r>
    </w:p>
    <w:p w14:paraId="43ADDB71" w14:textId="26DB474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C5A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354 a 357.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C8544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569DB5" w14:textId="71FB65A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Composição e fruição da dança.</w:t>
      </w:r>
    </w:p>
    <w:p w14:paraId="6CED0849" w14:textId="0F06D87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 –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360 a 364.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B3B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Pesquisar e registrar história do coreografo Rudolf Laban.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C63C90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253E0E" w14:textId="36DD763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Criação na dança.</w:t>
      </w:r>
    </w:p>
    <w:p w14:paraId="5ECA97B8" w14:textId="56005CB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8 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</w:t>
      </w:r>
      <w:r w:rsidR="00CB3B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B3B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B3B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18B9" w:rsidRP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B3B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2B58C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F938C3" w14:textId="17A4C39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Improvisação na dança.</w:t>
      </w:r>
    </w:p>
    <w:p w14:paraId="4E035759" w14:textId="14157E9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8 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CB3B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365 a 367.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B3B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3AC83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ED1C075" w14:textId="69EB88D2" w:rsidR="00320E27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</w:t>
      </w:r>
    </w:p>
    <w:p w14:paraId="4A176CC2" w14:textId="6362C2A3" w:rsidR="004D1392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B43B7E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5B5BFE" w14:textId="167075D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65D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Explorar os conteúdos digitais dos capítulos 7 e 8.</w:t>
      </w:r>
    </w:p>
    <w:p w14:paraId="0BE4E5A2" w14:textId="57C541F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Capítulos </w:t>
      </w:r>
      <w:r w:rsidR="00D65D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e 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dos capítulos 7 e 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74A40D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A5238C7" w14:textId="4ECE7F3F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através dos vídeos apresentados no módulo.</w:t>
      </w:r>
    </w:p>
    <w:p w14:paraId="2F58F599" w14:textId="239E377A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B3B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4 a 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Produção de 5 questões, com respostas, sobre os capítulos.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42CEFC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F78439" w14:textId="6D0B492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751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Música no período romântico no Brasil.</w:t>
      </w:r>
    </w:p>
    <w:p w14:paraId="0498844F" w14:textId="3238443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9 </w:t>
      </w:r>
      <w:r w:rsidR="006751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751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358 a 360.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365 e 366.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A18791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E9DED0" w14:textId="2F6753B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855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751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Música e a identidade nacional.</w:t>
      </w:r>
    </w:p>
    <w:p w14:paraId="7215B6A3" w14:textId="361EA51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9 </w:t>
      </w:r>
      <w:r w:rsidR="00F855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6751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361 a 364.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60C8CB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7E3758" w14:textId="79B5326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era de ouro no rádio.</w:t>
      </w:r>
    </w:p>
    <w:p w14:paraId="071E0B08" w14:textId="75ADDBD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10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368 a 374.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375 a 377.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83A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699E02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8387B53" w14:textId="2DDF250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Nordeste e suas tradições. </w:t>
      </w:r>
    </w:p>
    <w:p w14:paraId="29E00C79" w14:textId="26D67CB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11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378 a 381.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2A2E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387 e 388.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183A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34B586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C8AFDBF" w14:textId="3E88991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Frevo e maracatu. </w:t>
      </w:r>
    </w:p>
    <w:p w14:paraId="0B35672D" w14:textId="08C4C72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11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381 a 386.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389.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B265C67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9B3BC87" w14:textId="504C8DA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tradicionais festas do boi.</w:t>
      </w:r>
    </w:p>
    <w:p w14:paraId="1F544A1B" w14:textId="3124B94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390 a 392.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877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ABB71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99BB98E" w14:textId="5B89F40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Características da festa do boi</w:t>
      </w:r>
      <w:r w:rsidR="00A877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no Maranhão.</w:t>
      </w:r>
    </w:p>
    <w:p w14:paraId="662A7272" w14:textId="75767F3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12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A877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393 a 395.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877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57574F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157470" w14:textId="7495D0D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questões sobre o capítulo 10.</w:t>
      </w:r>
    </w:p>
    <w:p w14:paraId="0020A975" w14:textId="64D0C1E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10 e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70F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011ACE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229A4B" w14:textId="7870017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42B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78613EF" w14:textId="5006D56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13 </w:t>
      </w:r>
      <w:r w:rsidR="00917F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B7B67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BDF58EF" w14:textId="7D6AAD8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A0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Radionovelas.</w:t>
      </w:r>
    </w:p>
    <w:p w14:paraId="4AEBAB35" w14:textId="4830D09F" w:rsidR="00E72F61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13 </w:t>
      </w:r>
      <w:r w:rsidR="00917F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AA0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272 a 275.</w:t>
      </w:r>
    </w:p>
    <w:p w14:paraId="326385AB" w14:textId="086DBBC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A0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279 e 280.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F0BB77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F8AB2A9" w14:textId="4FF6120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A0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de revista.</w:t>
      </w:r>
    </w:p>
    <w:p w14:paraId="36F4FA73" w14:textId="454F7F2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14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AA0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275 a 278.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="00E72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</w:t>
      </w:r>
      <w:r w:rsidR="00AA0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281.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110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F38EDC2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D255D" w14:textId="78A0CA2D" w:rsidR="004B590F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76061F76" w14:textId="6F0F2F3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B72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Recursos visuais nas artes cênicas.</w:t>
      </w:r>
    </w:p>
    <w:p w14:paraId="63F1F8F6" w14:textId="11D189B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14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5B3E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282 a </w:t>
      </w:r>
      <w:r w:rsidR="008B72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B72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289 a 291.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4E8E263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C83CCC" w14:textId="7F4A6555" w:rsidR="006375BB" w:rsidRDefault="004D1392" w:rsidP="006375B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através dos vídeos apresentados no módulo.</w:t>
      </w:r>
    </w:p>
    <w:p w14:paraId="498E427F" w14:textId="6ED3528C" w:rsidR="004D1392" w:rsidRDefault="006375BB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13 e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40C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dos capítulos 13 e 14.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99E38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BB2A6E" w14:textId="7B21F37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B72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Drama no teatro.</w:t>
      </w:r>
    </w:p>
    <w:p w14:paraId="22579D32" w14:textId="721B11F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15 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8B72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292 a 294.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B72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6365BD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E6DDDF6" w14:textId="7B245E5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B72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e televisão; teatro de pesquisa.</w:t>
      </w:r>
    </w:p>
    <w:p w14:paraId="17E8E935" w14:textId="79A4906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15 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8B72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295 a 299.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B72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D474AA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306DB0E" w14:textId="7C5B04F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045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Características do teatro popular.</w:t>
      </w:r>
    </w:p>
    <w:p w14:paraId="090E7664" w14:textId="5B3D3A6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16 </w:t>
      </w:r>
      <w:r w:rsidR="007A4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5045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302 a 305.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141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310 a 312.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E086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29BD5CB" w14:textId="46A5EE7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045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Grupos de teatro popular.</w:t>
      </w:r>
    </w:p>
    <w:p w14:paraId="0F65AE02" w14:textId="6163176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16 </w:t>
      </w:r>
      <w:r w:rsidR="007A4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5045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305 a</w:t>
      </w:r>
      <w:r w:rsidR="00E141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309.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141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AD12D5C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814E38" w14:textId="27ACEF83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Conteúdos interativos sobre teatro </w:t>
      </w:r>
      <w:r w:rsidR="00E141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popular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35A25CBD" w14:textId="1D3B92BC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Pesquisar um</w:t>
      </w:r>
      <w:r w:rsidR="00E141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grupo de teatro popular de Mato Grosso do Sul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registrar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0CC8073" w14:textId="77777777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06898B1" w14:textId="6C97816F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questões em sala de aula.</w:t>
      </w:r>
    </w:p>
    <w:p w14:paraId="37B67AC5" w14:textId="7A2A0728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4020CE9" w14:textId="60419E08" w:rsidR="00B763D2" w:rsidRDefault="00B763D2" w:rsidP="00700D13">
      <w:pPr>
        <w:spacing w:line="240" w:lineRule="auto"/>
        <w:rPr>
          <w:lang w:val="pt-BR"/>
        </w:rPr>
      </w:pPr>
    </w:p>
    <w:p w14:paraId="6DB61A1D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57947" w14:textId="77777777" w:rsidR="00C85BAB" w:rsidRDefault="00C85BAB">
      <w:r>
        <w:separator/>
      </w:r>
    </w:p>
    <w:p w14:paraId="589A74E1" w14:textId="77777777" w:rsidR="00C85BAB" w:rsidRDefault="00C85BAB"/>
  </w:endnote>
  <w:endnote w:type="continuationSeparator" w:id="0">
    <w:p w14:paraId="0AD890CB" w14:textId="77777777" w:rsidR="00C85BAB" w:rsidRDefault="00C85BAB">
      <w:r>
        <w:continuationSeparator/>
      </w:r>
    </w:p>
    <w:p w14:paraId="31376ED9" w14:textId="77777777" w:rsidR="00C85BAB" w:rsidRDefault="00C85B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0DF3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40071AA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5CFED" w14:textId="77777777" w:rsidR="00C85BAB" w:rsidRDefault="00C85BAB">
      <w:r>
        <w:separator/>
      </w:r>
    </w:p>
    <w:p w14:paraId="3C66B281" w14:textId="77777777" w:rsidR="00C85BAB" w:rsidRDefault="00C85BAB"/>
  </w:footnote>
  <w:footnote w:type="continuationSeparator" w:id="0">
    <w:p w14:paraId="49A6D854" w14:textId="77777777" w:rsidR="00C85BAB" w:rsidRDefault="00C85BAB">
      <w:r>
        <w:continuationSeparator/>
      </w:r>
    </w:p>
    <w:p w14:paraId="20C5EB21" w14:textId="77777777" w:rsidR="00C85BAB" w:rsidRDefault="00C85B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A123FF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776226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592D3801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6AB3"/>
    <w:rsid w:val="00046868"/>
    <w:rsid w:val="00050324"/>
    <w:rsid w:val="000839DD"/>
    <w:rsid w:val="000A0150"/>
    <w:rsid w:val="000D2E09"/>
    <w:rsid w:val="000E0B41"/>
    <w:rsid w:val="000E63C9"/>
    <w:rsid w:val="0010216B"/>
    <w:rsid w:val="00130E9D"/>
    <w:rsid w:val="00150A6D"/>
    <w:rsid w:val="00151623"/>
    <w:rsid w:val="0017402F"/>
    <w:rsid w:val="00183A7F"/>
    <w:rsid w:val="00185B35"/>
    <w:rsid w:val="00194A21"/>
    <w:rsid w:val="001F2BC8"/>
    <w:rsid w:val="001F5F6B"/>
    <w:rsid w:val="0022054A"/>
    <w:rsid w:val="00243EBC"/>
    <w:rsid w:val="00246A35"/>
    <w:rsid w:val="00280732"/>
    <w:rsid w:val="00284348"/>
    <w:rsid w:val="00287424"/>
    <w:rsid w:val="002A2E4F"/>
    <w:rsid w:val="002F51F5"/>
    <w:rsid w:val="00312137"/>
    <w:rsid w:val="00320E27"/>
    <w:rsid w:val="00330359"/>
    <w:rsid w:val="003304DB"/>
    <w:rsid w:val="0033762F"/>
    <w:rsid w:val="003531FC"/>
    <w:rsid w:val="003603A8"/>
    <w:rsid w:val="00360494"/>
    <w:rsid w:val="00366C7E"/>
    <w:rsid w:val="00384EA3"/>
    <w:rsid w:val="003A39A1"/>
    <w:rsid w:val="003C2191"/>
    <w:rsid w:val="003D3863"/>
    <w:rsid w:val="003D4993"/>
    <w:rsid w:val="003E749D"/>
    <w:rsid w:val="004110DE"/>
    <w:rsid w:val="00435289"/>
    <w:rsid w:val="0044085A"/>
    <w:rsid w:val="00442318"/>
    <w:rsid w:val="004530A5"/>
    <w:rsid w:val="004B21A5"/>
    <w:rsid w:val="004B590F"/>
    <w:rsid w:val="004C53B9"/>
    <w:rsid w:val="004D1392"/>
    <w:rsid w:val="004F0028"/>
    <w:rsid w:val="005037F0"/>
    <w:rsid w:val="0050450F"/>
    <w:rsid w:val="005135E8"/>
    <w:rsid w:val="00516A86"/>
    <w:rsid w:val="005275F6"/>
    <w:rsid w:val="00572102"/>
    <w:rsid w:val="005A2D57"/>
    <w:rsid w:val="005B2B37"/>
    <w:rsid w:val="005B3E7B"/>
    <w:rsid w:val="005C2803"/>
    <w:rsid w:val="005C539F"/>
    <w:rsid w:val="005C6745"/>
    <w:rsid w:val="005D32B4"/>
    <w:rsid w:val="005F1BB0"/>
    <w:rsid w:val="006109D4"/>
    <w:rsid w:val="006164CA"/>
    <w:rsid w:val="006375BB"/>
    <w:rsid w:val="00656C4D"/>
    <w:rsid w:val="006615A9"/>
    <w:rsid w:val="00675074"/>
    <w:rsid w:val="0067518C"/>
    <w:rsid w:val="006E1774"/>
    <w:rsid w:val="006E2B76"/>
    <w:rsid w:val="006E5716"/>
    <w:rsid w:val="00700D13"/>
    <w:rsid w:val="007302B3"/>
    <w:rsid w:val="00730733"/>
    <w:rsid w:val="00730E3A"/>
    <w:rsid w:val="00736AAF"/>
    <w:rsid w:val="00742B72"/>
    <w:rsid w:val="00765B2A"/>
    <w:rsid w:val="007732AA"/>
    <w:rsid w:val="00783A34"/>
    <w:rsid w:val="007873BD"/>
    <w:rsid w:val="007A4EB1"/>
    <w:rsid w:val="007C6B52"/>
    <w:rsid w:val="007D16C5"/>
    <w:rsid w:val="007D49A4"/>
    <w:rsid w:val="0084071D"/>
    <w:rsid w:val="008543AE"/>
    <w:rsid w:val="00862FE4"/>
    <w:rsid w:val="0086389A"/>
    <w:rsid w:val="0087605E"/>
    <w:rsid w:val="00882B1C"/>
    <w:rsid w:val="00895E87"/>
    <w:rsid w:val="008B1FEE"/>
    <w:rsid w:val="008B65C1"/>
    <w:rsid w:val="008B729C"/>
    <w:rsid w:val="008C5A2A"/>
    <w:rsid w:val="008E2E5A"/>
    <w:rsid w:val="00903C32"/>
    <w:rsid w:val="00905682"/>
    <w:rsid w:val="00916B16"/>
    <w:rsid w:val="009173B9"/>
    <w:rsid w:val="00917FF1"/>
    <w:rsid w:val="0093335D"/>
    <w:rsid w:val="0093613E"/>
    <w:rsid w:val="00943026"/>
    <w:rsid w:val="00960CD7"/>
    <w:rsid w:val="00966B81"/>
    <w:rsid w:val="009B3623"/>
    <w:rsid w:val="009B5D1B"/>
    <w:rsid w:val="009C7720"/>
    <w:rsid w:val="00A21B2D"/>
    <w:rsid w:val="00A23AFA"/>
    <w:rsid w:val="00A31B3E"/>
    <w:rsid w:val="00A4441B"/>
    <w:rsid w:val="00A45E2B"/>
    <w:rsid w:val="00A532F3"/>
    <w:rsid w:val="00A67E0B"/>
    <w:rsid w:val="00A74B3A"/>
    <w:rsid w:val="00A8489E"/>
    <w:rsid w:val="00A8776A"/>
    <w:rsid w:val="00AA0B1E"/>
    <w:rsid w:val="00AA1C6C"/>
    <w:rsid w:val="00AB02A7"/>
    <w:rsid w:val="00AC29F3"/>
    <w:rsid w:val="00AC5093"/>
    <w:rsid w:val="00B03EA8"/>
    <w:rsid w:val="00B231E5"/>
    <w:rsid w:val="00B64BFD"/>
    <w:rsid w:val="00B763D2"/>
    <w:rsid w:val="00B96456"/>
    <w:rsid w:val="00BD3FA4"/>
    <w:rsid w:val="00C02B87"/>
    <w:rsid w:val="00C132F1"/>
    <w:rsid w:val="00C23C0F"/>
    <w:rsid w:val="00C348AC"/>
    <w:rsid w:val="00C36D0D"/>
    <w:rsid w:val="00C4086D"/>
    <w:rsid w:val="00C70FC2"/>
    <w:rsid w:val="00C85BAB"/>
    <w:rsid w:val="00C93E0F"/>
    <w:rsid w:val="00C9479E"/>
    <w:rsid w:val="00C97C91"/>
    <w:rsid w:val="00CA1896"/>
    <w:rsid w:val="00CB3B60"/>
    <w:rsid w:val="00CB5B28"/>
    <w:rsid w:val="00CE37A4"/>
    <w:rsid w:val="00CF5371"/>
    <w:rsid w:val="00D0323A"/>
    <w:rsid w:val="00D0559F"/>
    <w:rsid w:val="00D077E9"/>
    <w:rsid w:val="00D42CB7"/>
    <w:rsid w:val="00D5413D"/>
    <w:rsid w:val="00D570A9"/>
    <w:rsid w:val="00D65D5F"/>
    <w:rsid w:val="00D70D02"/>
    <w:rsid w:val="00D770C7"/>
    <w:rsid w:val="00D86945"/>
    <w:rsid w:val="00D90290"/>
    <w:rsid w:val="00DD152F"/>
    <w:rsid w:val="00DE213F"/>
    <w:rsid w:val="00DF027C"/>
    <w:rsid w:val="00E00A32"/>
    <w:rsid w:val="00E1107D"/>
    <w:rsid w:val="00E116B3"/>
    <w:rsid w:val="00E141E4"/>
    <w:rsid w:val="00E22ACD"/>
    <w:rsid w:val="00E40C86"/>
    <w:rsid w:val="00E53D33"/>
    <w:rsid w:val="00E620B0"/>
    <w:rsid w:val="00E70055"/>
    <w:rsid w:val="00E72F61"/>
    <w:rsid w:val="00E764F3"/>
    <w:rsid w:val="00E77B0A"/>
    <w:rsid w:val="00E81B40"/>
    <w:rsid w:val="00E85447"/>
    <w:rsid w:val="00E92ED7"/>
    <w:rsid w:val="00E9765D"/>
    <w:rsid w:val="00EB77A4"/>
    <w:rsid w:val="00EF555B"/>
    <w:rsid w:val="00EF7ED6"/>
    <w:rsid w:val="00F027BB"/>
    <w:rsid w:val="00F11DCF"/>
    <w:rsid w:val="00F162EA"/>
    <w:rsid w:val="00F52D27"/>
    <w:rsid w:val="00F83527"/>
    <w:rsid w:val="00F855FD"/>
    <w:rsid w:val="00FB01A3"/>
    <w:rsid w:val="00FD583F"/>
    <w:rsid w:val="00FD7488"/>
    <w:rsid w:val="00FE4C8C"/>
    <w:rsid w:val="00FF16B4"/>
    <w:rsid w:val="00FF18B9"/>
    <w:rsid w:val="00FF265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777C9"/>
  <w15:docId w15:val="{0F3B7189-77AE-4417-8684-FA69970D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A6070"/>
    <w:rsid w:val="00222E40"/>
    <w:rsid w:val="005007FE"/>
    <w:rsid w:val="00645D59"/>
    <w:rsid w:val="009E62A3"/>
    <w:rsid w:val="00AD427C"/>
    <w:rsid w:val="00B00E34"/>
    <w:rsid w:val="00E267B0"/>
    <w:rsid w:val="00F9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DEBORAH ROSSI OTTO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3</TotalTime>
  <Pages>7</Pages>
  <Words>1552</Words>
  <Characters>8385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Deborah Rossi Otto</cp:lastModifiedBy>
  <cp:revision>2</cp:revision>
  <cp:lastPrinted>2006-08-01T17:47:00Z</cp:lastPrinted>
  <dcterms:created xsi:type="dcterms:W3CDTF">2022-01-29T01:27:00Z</dcterms:created>
  <dcterms:modified xsi:type="dcterms:W3CDTF">2022-01-29T01:27:00Z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