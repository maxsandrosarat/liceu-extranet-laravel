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077E9" w:rsidRPr="004F0028" w:rsidRDefault="0016119D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inline distT="0" distB="0" distL="0" distR="0" wp14:anchorId="1BC85F10" wp14:editId="70F3B3BD">
                <wp:extent cx="4491533" cy="1675181"/>
                <wp:effectExtent l="0" t="0" r="0" b="1270"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1533" cy="16751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6119D" w:rsidRPr="00D86945" w:rsidRDefault="0016119D" w:rsidP="0016119D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CD1F55">
                              <w:rPr>
                                <w:lang w:val="pt-BR" w:bidi="pt-BR"/>
                              </w:rPr>
                              <w:t>2</w:t>
                            </w:r>
                            <w:r>
                              <w:rPr>
                                <w:lang w:val="pt-BR" w:bidi="pt-BR"/>
                              </w:rPr>
                              <w:t>ª SÉRIE E. M.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>
                              <w:t>TURNO: INTEGRAL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BC85F10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width:353.65pt;height:13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" filled="f" stroked="f" strokeweight=".5pt">
                <v:textbox>
                  <w:txbxContent>
                    <w:p w:rsidR="0016119D" w:rsidRPr="00D86945" w:rsidRDefault="0016119D" w:rsidP="0016119D">
                      <w:pPr>
                        <w:pStyle w:val="Ttulo"/>
                      </w:pPr>
                      <w:r>
                        <w:rPr>
                          <w:lang w:val="pt-BR" w:bidi="pt-BR"/>
                        </w:rPr>
                        <w:t xml:space="preserve">PLANO DE AÇÃO </w:t>
                      </w:r>
                      <w:r w:rsidR="00CD1F55">
                        <w:rPr>
                          <w:lang w:val="pt-BR" w:bidi="pt-BR"/>
                        </w:rPr>
                        <w:t>2</w:t>
                      </w:r>
                      <w:r>
                        <w:rPr>
                          <w:lang w:val="pt-BR" w:bidi="pt-BR"/>
                        </w:rPr>
                        <w:t>ª SÉRIE E. M.</w:t>
                      </w:r>
                      <w:r>
                        <w:rPr>
                          <w:lang w:val="pt-BR" w:bidi="pt-BR"/>
                        </w:rPr>
                        <w:br/>
                      </w:r>
                      <w:r>
                        <w:t>TURNO: INTEGRAL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45D27AF" wp14:editId="34C868AC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3D20E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4trgIAALUFAAAOAAAAZHJzL2Uyb0RvYy54bWysVM1u2zAMvg/YOwi6r7bTpj9BnSJo0WFA&#10;0RZth54VWYoNyKImKXGyx9mr7MV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lang w:val="pt-BR"/>
              </w:rPr>
            </w:pPr>
          </w:p>
        </w:tc>
      </w:tr>
      <w:tr w:rsidR="00D077E9" w:rsidRPr="004F0028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FE4C8C" w:rsidRPr="004F0028" w:rsidRDefault="002A02D0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r w:rsidR="0016119D">
              <w:rPr>
                <w:lang w:val="pt-BR"/>
              </w:rPr>
              <w:t>MARTA GERALDINI</w:t>
            </w:r>
          </w:p>
          <w:p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:rsidR="00FE4C8C" w:rsidRPr="004F0028" w:rsidRDefault="00581DF8" w:rsidP="00FE4C8C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2E661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2022</w:t>
      </w:r>
      <w:r w:rsidR="0016119D">
        <w:rPr>
          <w:lang w:val="pt-BR" w:bidi="pt-BR"/>
        </w:rPr>
        <w:t xml:space="preserve"> – 3° BIMESTRE</w:t>
      </w:r>
    </w:p>
    <w:p w:rsidR="0010216B" w:rsidRDefault="0010216B" w:rsidP="00046868">
      <w:pPr>
        <w:spacing w:line="240" w:lineRule="auto"/>
      </w:pPr>
      <w:r>
        <w:t xml:space="preserve">DISCIPLINA: </w:t>
      </w:r>
      <w:r w:rsidR="0016119D">
        <w:t>LÍNGUA PORTUGUESA</w:t>
      </w:r>
    </w:p>
    <w:p w:rsidR="0010216B" w:rsidRDefault="0010216B" w:rsidP="00046868">
      <w:pPr>
        <w:spacing w:line="240" w:lineRule="auto"/>
      </w:pPr>
    </w:p>
    <w:p w:rsidR="00261F28" w:rsidRPr="00046868" w:rsidRDefault="00261F28" w:rsidP="00261F2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bookmarkStart w:id="0" w:name="_GoBack"/>
      <w:bookmarkEnd w:id="0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Língua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15 - </w:t>
      </w:r>
      <w:r w:rsidRPr="00A745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Compreender a regra geral da concordância verbal com sujeitos simples.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Apostila C – Linguagens – livro de teoria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Propostos com estrelas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na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Marta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Geraldini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261F28" w:rsidRDefault="008E1B17" w:rsidP="00261F2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261F2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8432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Língua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745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15 - </w:t>
      </w:r>
      <w:r w:rsidR="00A74501" w:rsidRPr="00A745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Compreender a regra geral da concordância verbal com sujeitos compostos.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6637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C – Linguagens – livro de exercícios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C6637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Propostos sem estrelas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C6637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na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61F2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C6637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Marta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Geraldini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8E1B17" w:rsidRPr="00046868" w:rsidRDefault="008E1B17" w:rsidP="008E1B1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E1B17" w:rsidRDefault="008E1B17" w:rsidP="008E1B1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261F2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8432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Língua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745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15 - </w:t>
      </w:r>
      <w:r w:rsidR="00A74501" w:rsidRPr="00A745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Assimilar as regras de concordância que regem o emprego dos verbos impessoais.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6637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C – Linguagens – livro de exercícios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C6637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15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C6637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na plataforma</w:t>
      </w:r>
      <w:r w:rsidR="004427A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AZ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61F2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C6637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Marta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Geraldini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61F2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_________________________________________________________________________________________</w:t>
      </w:r>
    </w:p>
    <w:p w:rsidR="00213F6C" w:rsidRPr="00046868" w:rsidRDefault="00213F6C" w:rsidP="008E1B1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E1B17" w:rsidRPr="00046868" w:rsidRDefault="008E1B17" w:rsidP="008E1B1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261F2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8432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Língua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CF37E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Atividades de revisão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F37E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C – Linguagens – livro de teoria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CF37E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 complementar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CF37E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na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F37E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3979B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CF37E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Marta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Geraldini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8E1B17" w:rsidRPr="00046868" w:rsidRDefault="008E1B17" w:rsidP="008E1B1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8E1B17" w:rsidRPr="00046868" w:rsidRDefault="008E1B17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sectPr w:rsidR="008E1B17" w:rsidRPr="00046868" w:rsidSect="00AB02A7">
      <w:headerReference w:type="default" r:id="rId7"/>
      <w:footerReference w:type="default" r:id="rId8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A02D0" w:rsidRDefault="002A02D0">
      <w:r>
        <w:separator/>
      </w:r>
    </w:p>
    <w:p w:rsidR="002A02D0" w:rsidRDefault="002A02D0"/>
  </w:endnote>
  <w:endnote w:type="continuationSeparator" w:id="0">
    <w:p w:rsidR="002A02D0" w:rsidRDefault="002A02D0">
      <w:r>
        <w:continuationSeparator/>
      </w:r>
    </w:p>
    <w:p w:rsidR="002A02D0" w:rsidRDefault="002A02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A02D0" w:rsidRDefault="002A02D0">
      <w:r>
        <w:separator/>
      </w:r>
    </w:p>
    <w:p w:rsidR="002A02D0" w:rsidRDefault="002A02D0"/>
  </w:footnote>
  <w:footnote w:type="continuationSeparator" w:id="0">
    <w:p w:rsidR="002A02D0" w:rsidRDefault="002A02D0">
      <w:r>
        <w:continuationSeparator/>
      </w:r>
    </w:p>
    <w:p w:rsidR="002A02D0" w:rsidRDefault="002A02D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46868"/>
    <w:rsid w:val="00050324"/>
    <w:rsid w:val="0009333E"/>
    <w:rsid w:val="000956B3"/>
    <w:rsid w:val="000A0150"/>
    <w:rsid w:val="000A7F5B"/>
    <w:rsid w:val="000D2E09"/>
    <w:rsid w:val="000E63C9"/>
    <w:rsid w:val="0010216B"/>
    <w:rsid w:val="00130E9D"/>
    <w:rsid w:val="00150A6D"/>
    <w:rsid w:val="0016119D"/>
    <w:rsid w:val="00180B2A"/>
    <w:rsid w:val="00185B35"/>
    <w:rsid w:val="001F2BC8"/>
    <w:rsid w:val="001F5F6B"/>
    <w:rsid w:val="002079AB"/>
    <w:rsid w:val="00213F6C"/>
    <w:rsid w:val="00243EBC"/>
    <w:rsid w:val="00246A35"/>
    <w:rsid w:val="00257A57"/>
    <w:rsid w:val="00261F28"/>
    <w:rsid w:val="00284348"/>
    <w:rsid w:val="00292630"/>
    <w:rsid w:val="00294715"/>
    <w:rsid w:val="002A02D0"/>
    <w:rsid w:val="002B29E7"/>
    <w:rsid w:val="002C3FDA"/>
    <w:rsid w:val="002F51F5"/>
    <w:rsid w:val="00312137"/>
    <w:rsid w:val="00330359"/>
    <w:rsid w:val="0033762F"/>
    <w:rsid w:val="003531FC"/>
    <w:rsid w:val="00360494"/>
    <w:rsid w:val="00366C7E"/>
    <w:rsid w:val="00384EA3"/>
    <w:rsid w:val="003979BB"/>
    <w:rsid w:val="003A39A1"/>
    <w:rsid w:val="003C2191"/>
    <w:rsid w:val="003D3863"/>
    <w:rsid w:val="004110DE"/>
    <w:rsid w:val="0044085A"/>
    <w:rsid w:val="004427A1"/>
    <w:rsid w:val="004565A5"/>
    <w:rsid w:val="0049500A"/>
    <w:rsid w:val="004B21A5"/>
    <w:rsid w:val="004F0028"/>
    <w:rsid w:val="005037F0"/>
    <w:rsid w:val="00516A86"/>
    <w:rsid w:val="005275F6"/>
    <w:rsid w:val="00571259"/>
    <w:rsid w:val="00572102"/>
    <w:rsid w:val="00581DF8"/>
    <w:rsid w:val="005C6745"/>
    <w:rsid w:val="005F1BB0"/>
    <w:rsid w:val="00656C4D"/>
    <w:rsid w:val="006A42A9"/>
    <w:rsid w:val="006E2B76"/>
    <w:rsid w:val="006E5716"/>
    <w:rsid w:val="007302B3"/>
    <w:rsid w:val="00730733"/>
    <w:rsid w:val="00730E3A"/>
    <w:rsid w:val="00736AAF"/>
    <w:rsid w:val="00737E29"/>
    <w:rsid w:val="00765B2A"/>
    <w:rsid w:val="00783A34"/>
    <w:rsid w:val="00785370"/>
    <w:rsid w:val="007B634C"/>
    <w:rsid w:val="007C6B52"/>
    <w:rsid w:val="007D16C5"/>
    <w:rsid w:val="007D49A4"/>
    <w:rsid w:val="0084071D"/>
    <w:rsid w:val="00843286"/>
    <w:rsid w:val="00862FE4"/>
    <w:rsid w:val="0086389A"/>
    <w:rsid w:val="0087605E"/>
    <w:rsid w:val="008A22C2"/>
    <w:rsid w:val="008B1FEE"/>
    <w:rsid w:val="008B65C1"/>
    <w:rsid w:val="008D3E36"/>
    <w:rsid w:val="008E1B17"/>
    <w:rsid w:val="00903C32"/>
    <w:rsid w:val="00915C6C"/>
    <w:rsid w:val="00916B16"/>
    <w:rsid w:val="009173B9"/>
    <w:rsid w:val="0093335D"/>
    <w:rsid w:val="0093613E"/>
    <w:rsid w:val="00943026"/>
    <w:rsid w:val="00960CD7"/>
    <w:rsid w:val="00966B81"/>
    <w:rsid w:val="009B5D1B"/>
    <w:rsid w:val="009C7720"/>
    <w:rsid w:val="009D2783"/>
    <w:rsid w:val="00A23AFA"/>
    <w:rsid w:val="00A31B3E"/>
    <w:rsid w:val="00A45648"/>
    <w:rsid w:val="00A532F3"/>
    <w:rsid w:val="00A74501"/>
    <w:rsid w:val="00A8489E"/>
    <w:rsid w:val="00AB02A7"/>
    <w:rsid w:val="00AC29F3"/>
    <w:rsid w:val="00AD2DC2"/>
    <w:rsid w:val="00B03EA8"/>
    <w:rsid w:val="00B231E5"/>
    <w:rsid w:val="00B64BFD"/>
    <w:rsid w:val="00B763D2"/>
    <w:rsid w:val="00B767AB"/>
    <w:rsid w:val="00B933BF"/>
    <w:rsid w:val="00C02B87"/>
    <w:rsid w:val="00C132F1"/>
    <w:rsid w:val="00C4086D"/>
    <w:rsid w:val="00C66370"/>
    <w:rsid w:val="00CA1896"/>
    <w:rsid w:val="00CB5B28"/>
    <w:rsid w:val="00CD1F55"/>
    <w:rsid w:val="00CF37E1"/>
    <w:rsid w:val="00CF5371"/>
    <w:rsid w:val="00D0323A"/>
    <w:rsid w:val="00D0559F"/>
    <w:rsid w:val="00D077E9"/>
    <w:rsid w:val="00D3243C"/>
    <w:rsid w:val="00D42CB7"/>
    <w:rsid w:val="00D5413D"/>
    <w:rsid w:val="00D570A9"/>
    <w:rsid w:val="00D70D02"/>
    <w:rsid w:val="00D770C7"/>
    <w:rsid w:val="00D86945"/>
    <w:rsid w:val="00D90290"/>
    <w:rsid w:val="00DC2D19"/>
    <w:rsid w:val="00DD152F"/>
    <w:rsid w:val="00DE213F"/>
    <w:rsid w:val="00DF027C"/>
    <w:rsid w:val="00E00A32"/>
    <w:rsid w:val="00E22ACD"/>
    <w:rsid w:val="00E620B0"/>
    <w:rsid w:val="00E81B40"/>
    <w:rsid w:val="00E84500"/>
    <w:rsid w:val="00E85447"/>
    <w:rsid w:val="00EF555B"/>
    <w:rsid w:val="00F027BB"/>
    <w:rsid w:val="00F11DCF"/>
    <w:rsid w:val="00F162EA"/>
    <w:rsid w:val="00F52D27"/>
    <w:rsid w:val="00F83527"/>
    <w:rsid w:val="00FA7C5C"/>
    <w:rsid w:val="00FD1A5C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1766DDF-650D-4F92-9BFD-50F3A0609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1F2BC0"/>
    <w:rsid w:val="005007FE"/>
    <w:rsid w:val="00553312"/>
    <w:rsid w:val="005C49A7"/>
    <w:rsid w:val="008F2DB7"/>
    <w:rsid w:val="00B00E34"/>
    <w:rsid w:val="00B107CC"/>
    <w:rsid w:val="00BE5029"/>
    <w:rsid w:val="00E267B0"/>
    <w:rsid w:val="00E57AA1"/>
    <w:rsid w:val="00E93523"/>
    <w:rsid w:val="00EE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228F876D84034A93B2A6C3AED55A3A81">
    <w:name w:val="228F876D84034A93B2A6C3AED55A3A81"/>
  </w:style>
  <w:style w:type="paragraph" w:customStyle="1" w:styleId="02237BAB051C4B40A48622D5805FF0D8">
    <w:name w:val="02237BAB051C4B40A48622D5805FF0D8"/>
  </w:style>
  <w:style w:type="paragraph" w:customStyle="1" w:styleId="81E515CD1A6043B4A325A39118B3EEEA">
    <w:name w:val="81E515CD1A6043B4A325A39118B3EEEA"/>
  </w:style>
  <w:style w:type="paragraph" w:customStyle="1" w:styleId="5352AB74D60D489FAEFB1F40BD4F8943">
    <w:name w:val="5352AB74D60D489FAEFB1F40BD4F8943"/>
  </w:style>
  <w:style w:type="paragraph" w:customStyle="1" w:styleId="4907836B1FDD444485046B591C51845F">
    <w:name w:val="4907836B1FDD444485046B591C51845F"/>
  </w:style>
  <w:style w:type="paragraph" w:customStyle="1" w:styleId="C58B10EDD44F436BB9C9850CF1220399">
    <w:name w:val="C58B10EDD44F436BB9C9850CF1220399"/>
  </w:style>
  <w:style w:type="paragraph" w:customStyle="1" w:styleId="70810D25C9D249489AE82331BFBDF7D6">
    <w:name w:val="70810D25C9D249489AE82331BFBDF7D6"/>
  </w:style>
  <w:style w:type="paragraph" w:customStyle="1" w:styleId="073B210B5B8E4E80B780DE8545C805B8">
    <w:name w:val="073B210B5B8E4E80B780DE8545C805B8"/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0</TotalTime>
  <Pages>2</Pages>
  <Words>237</Words>
  <Characters>1285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User</cp:lastModifiedBy>
  <cp:revision>2</cp:revision>
  <cp:lastPrinted>2006-08-01T17:47:00Z</cp:lastPrinted>
  <dcterms:created xsi:type="dcterms:W3CDTF">2022-09-07T11:30:00Z</dcterms:created>
  <dcterms:modified xsi:type="dcterms:W3CDTF">2022-09-07T11:30:00Z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