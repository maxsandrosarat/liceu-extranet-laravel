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E9" w:rsidRPr="004F0028" w:rsidRDefault="000F11B5" w:rsidP="00D70D02">
      <w:pPr>
        <w:rPr>
          <w:lang w:val="pt-BR"/>
        </w:rPr>
      </w:pPr>
      <w:r>
        <w:rPr>
          <w:noProof/>
          <w:lang w:val="pt-BR" w:eastAsia="pt-BR"/>
        </w:rPr>
        <w:pict>
          <v:rect id="Retângulo 3" o:spid="_x0000_s1026" alt="retângulo branco para o texto na capa" style="position:absolute;margin-left:-15.95pt;margin-top:73.85pt;width:310.15pt;height:681.65pt;z-index:-251656192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4trgIAALUFAAAOAAAAZHJzL2Uyb0RvYy54bWysVM1u2zAMvg/YOwi6r7bTpj9BnSJo0WFA&#10;0RZth54VWYoNyKImKXGyx9mr7MV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" fillcolor="white [3212]" stroked="f" strokeweight="2pt">
            <w10:wrap anchory="page"/>
          </v:rect>
        </w:pic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9818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0F11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8" o:spid="_x0000_s1030" type="#_x0000_t202" style="width:490.85pt;height:142.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<v:textbox>
                    <w:txbxContent>
                      <w:p w:rsidR="000D2E09" w:rsidRPr="00D86945" w:rsidRDefault="000D2E09" w:rsidP="00FE4C8C">
                        <w:pPr>
                          <w:pStyle w:val="Ttulo"/>
                        </w:pPr>
                        <w:r>
                          <w:rPr>
                            <w:lang w:val="pt-BR" w:bidi="pt-BR"/>
                          </w:rPr>
                          <w:t xml:space="preserve">PLANO DE AÇÃO </w:t>
                        </w:r>
                        <w:r w:rsidR="00BF42A8">
                          <w:rPr>
                            <w:lang w:val="pt-BR" w:bidi="pt-BR"/>
                          </w:rPr>
                          <w:t>2</w:t>
                        </w:r>
                        <w:r>
                          <w:rPr>
                            <w:lang w:val="pt-BR" w:bidi="pt-BR"/>
                          </w:rPr>
                          <w:t xml:space="preserve">º ANO </w:t>
                        </w:r>
                        <w:r>
                          <w:rPr>
                            <w:lang w:val="pt-BR" w:bidi="pt-BR"/>
                          </w:rPr>
                          <w:br/>
                        </w:r>
                        <w:r w:rsidR="0010216B">
                          <w:t xml:space="preserve">TURNO: </w:t>
                        </w:r>
                        <w:r w:rsidR="00313B08">
                          <w:t>Matutino</w:t>
                        </w:r>
                      </w:p>
                      <w:p w:rsidR="000D2E09" w:rsidRPr="00D86945" w:rsidRDefault="000D2E09" w:rsidP="00D077E9">
                        <w:pPr>
                          <w:pStyle w:val="Ttulo"/>
                          <w:spacing w:after="0"/>
                        </w:pP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:rsidR="00D077E9" w:rsidRPr="004F0028" w:rsidRDefault="000F11B5" w:rsidP="00AB02A7">
            <w:pPr>
              <w:rPr>
                <w:lang w:val="pt-BR"/>
              </w:rPr>
            </w:pPr>
            <w:r>
              <w:rPr>
                <w:noProof/>
                <w:lang w:val="pt-BR" w:eastAsia="pt-BR"/>
              </w:rPr>
            </w:r>
            <w:r>
              <w:rPr>
                <w:noProof/>
                <w:lang w:val="pt-BR" w:eastAsia="pt-BR"/>
              </w:rPr>
              <w:pict>
                <v:line id="Conector Reto 5" o:spid="_x0000_s1029" alt="divisor de texto" style="visibility:visible;mso-position-horizontal-relative:char;mso-position-vertical-relative:line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<w10:wrap type="none"/>
                  <w10:anchorlock/>
                </v:line>
              </w:pic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0F11B5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313B08">
                  <w:rPr>
                    <w:lang w:val="pt-BR"/>
                  </w:rPr>
                  <w:t>Thiago da Silva Ferreira</w:t>
                </w:r>
              </w:sdtContent>
            </w:sdt>
          </w:p>
          <w:p w:rsidR="00D077E9" w:rsidRPr="004F0028" w:rsidRDefault="00D077E9" w:rsidP="00FE4C8C">
            <w:pPr>
              <w:rPr>
                <w:noProof/>
                <w:sz w:val="10"/>
                <w:szCs w:val="10"/>
                <w:lang w:val="pt-BR"/>
              </w:rPr>
            </w:pPr>
          </w:p>
        </w:tc>
      </w:tr>
    </w:tbl>
    <w:p w:rsidR="00FE4C8C" w:rsidRPr="004F0028" w:rsidRDefault="000F11B5" w:rsidP="00FE4C8C">
      <w:pPr>
        <w:pStyle w:val="Ttulo1"/>
        <w:rPr>
          <w:lang w:val="pt-BR"/>
        </w:rPr>
      </w:pPr>
      <w:r w:rsidRPr="000F11B5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33.3pt;margin-top:369.3pt;width:253.5pt;height:164.25pt;z-index:-251654144;mso-position-horizontal-relative:text;mso-position-vertical-relative:text">
            <v:imagedata r:id="rId8" o:title="logo_liceu"/>
          </v:shape>
        </w:pict>
      </w:r>
      <w:r>
        <w:rPr>
          <w:noProof/>
          <w:lang w:val="pt-BR" w:eastAsia="pt-BR"/>
        </w:rPr>
        <w:pict>
          <v:rect id="Retângulo 2" o:spid="_x0000_s1027" alt="retângulo colorido" style="position:absolute;margin-left:-58.7pt;margin-top:525pt;width:611.1pt;height:316.5pt;z-index:-251657216;visibility:visible;mso-position-horizontal-relative:text;mso-position-vertical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<w10:wrap anchory="page"/>
          </v:rect>
        </w:pic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10216B" w:rsidRDefault="0010216B" w:rsidP="00046868">
      <w:pPr>
        <w:spacing w:line="240" w:lineRule="auto"/>
      </w:pPr>
      <w:r>
        <w:t xml:space="preserve">DISCIPLINA: </w:t>
      </w:r>
      <w:r w:rsidR="00075F89">
        <w:t>Biologia 2</w:t>
      </w:r>
    </w:p>
    <w:p w:rsidR="0010216B" w:rsidRDefault="0010216B" w:rsidP="00046868">
      <w:pPr>
        <w:spacing w:line="240" w:lineRule="auto"/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bookmarkStart w:id="0" w:name="_GoBack"/>
      <w:bookmarkEnd w:id="0"/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56589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 (INÍCIO 1º BIMESTRE)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13DCC" w:rsidRPr="009D64FC">
        <w:t xml:space="preserve"> </w:t>
      </w:r>
      <w:r w:rsidR="00E047E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Desequilíbrios Ecológicos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Aula teórica no quadro. 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br/>
      </w:r>
      <w:r w:rsidR="00B7326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Apostila páginas </w:t>
      </w:r>
      <w:r w:rsidR="00E047E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</w:t>
      </w:r>
      <w:r w:rsidR="00B7326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E047E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33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E2EE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(F1 e F2)</w:t>
      </w:r>
      <w:r w:rsidR="00E51D8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A82F41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AB447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Desequilíbrios Ecológicos. Aula teórica no quadro.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410D1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34 até 35.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249C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3C149A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/02/2022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55F4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6F494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Coletiva dos exercícios propostos da apostila de exercícios</w:t>
      </w:r>
      <w:r w:rsidR="00A8749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Exercícios de fixação (F3, F4 e F5)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80D4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80D4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</w:t>
      </w:r>
      <w:r w:rsidR="000D0F1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2</w:t>
      </w:r>
      <w:r w:rsidR="00C8264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/02/2022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Correção coletiva dos exercícios </w:t>
      </w:r>
      <w:r w:rsidR="00A065F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 Folha AZ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065F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FD11B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(capítulo 4)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065F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="00C2104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</w:t>
      </w:r>
      <w:r w:rsidR="00C8264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04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1B46F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dos Seres Vivos e Vírus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F76E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37 até 3</w:t>
      </w:r>
      <w:r w:rsidR="005E685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="000F76E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E685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de fixação (F1 e F2).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8264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46FF" w:rsidRPr="009D64FC" w:rsidRDefault="001B46FF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B46FF" w:rsidRPr="009D64FC" w:rsidRDefault="001B46FF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69A8" w:rsidRPr="009D64FC" w:rsidRDefault="004F69A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CD009B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11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FD11B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dos Seres Vivos e Vírus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D11B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39 até 42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D11B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exercícios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CD009B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/03/2022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9374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Classificação dos Seres Vivos e Vírus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 Exercícios de fixação.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9374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42 até 43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9374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exercícios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C1EE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74C3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propostos da apostila de exercícios</w:t>
      </w:r>
      <w:r w:rsidR="00391BA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91BA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 30.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74C3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5)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C1EE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25715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01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83FA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74C3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dos exercícios propostos da apostila de exercícios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5472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974C3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de teoria capítulo 5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74C3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61A27" w:rsidRPr="009D64FC" w:rsidRDefault="0025715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08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081DE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D61A2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folha AZ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 w:rsidR="00D61A2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capítulo 5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Exercícios propostos na apostila de exercícios páginas </w:t>
      </w:r>
      <w:r w:rsidR="00DB66F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31 até 33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5715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15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Correção coletiva dos exercícios propostos da apostila de exercícios.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Apostila de exercícios.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0388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revisão bimestral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/04/2022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52E29" w:rsidRPr="009D64FC" w:rsidRDefault="00552E2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22/04/2022 (Feriado)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147F15" w:rsidRPr="009D64FC" w:rsidRDefault="003A3C0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29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/04/2022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32B9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D61D7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Recuperação paralela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Lista Bimestral Complementar 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61D7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4 e 5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Lista Bimestral Complementar 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2º Bimestre.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 na apostila de exercícios.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0A73B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="00507F7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2º BIMESTRE)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1A4BD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IV – Reino Animal (1a parte)</w:t>
      </w:r>
      <w:r w:rsidR="000B04A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</w:t>
      </w:r>
      <w:r w:rsidR="000B04A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45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53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 de fixação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A73B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13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</w:t>
      </w:r>
      <w:r w:rsidR="001A4BD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/05/2022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1A4BD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435E7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IV – Reino Animal (1a parte)</w:t>
      </w:r>
      <w:r w:rsidR="006A053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278C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de teoria páginas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54 e 56</w:t>
      </w:r>
      <w:r w:rsidR="008278C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exercícios.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1A4BD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A4BD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20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E46E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IV – Reino Animal (1a parte)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56 e 62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A2F7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8B36A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27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/05/2022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IV – Reino Animal (1a parte)</w:t>
      </w:r>
      <w:r w:rsidR="00944CC2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B250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de teoria páginas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62</w:t>
      </w:r>
      <w:r w:rsidR="00FB250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66</w:t>
      </w:r>
      <w:r w:rsidR="00FB2500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9)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6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Fabio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DD1B0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06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V – Reino Animal (2a parte)</w:t>
      </w:r>
      <w:r w:rsidR="0077353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</w:t>
      </w:r>
      <w:r w:rsidR="0077353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944C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71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22118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79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2118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</w:t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BD4A82" w:rsidRPr="009D64FC" w:rsidRDefault="00BD4A8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A21C0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</w:t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82EF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V – Reino Animal (2a parte).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82EF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80</w:t>
      </w:r>
      <w:r w:rsidR="00D76ED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082EF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86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5283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/06/2022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A21C0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1669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(Feriado)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24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/06/2022 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2F3F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F0DD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Sistemática V – Reino Animal (2a parte).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F0DD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86 até 93</w:t>
      </w:r>
      <w:r w:rsidR="000F0DD7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0F0DD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="00147F15"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01/07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6A0B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01/07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A0B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</w:t>
      </w:r>
      <w:r w:rsidR="006A0B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A0B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0F0DD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Folha AZ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 Folhas AZ da apostila de exercícios.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56D0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Mapa mental capítulo </w:t>
      </w:r>
      <w:r w:rsidR="000F0DD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10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A0B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15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55DE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/07/2022 (RECESSO ESCOLAR)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4A737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29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/07/2022 </w:t>
      </w:r>
      <w:r w:rsidR="0003438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3º BIMESTRE)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4A73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97E1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– 1ª lei de Mendel</w:t>
      </w:r>
      <w:r w:rsidR="00116E9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255A1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="00116E9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</w:t>
      </w:r>
      <w:r w:rsidR="0052536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teoria </w:t>
      </w:r>
      <w:r w:rsidR="00116E9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páginas </w:t>
      </w:r>
      <w:r w:rsidR="00697E1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39</w:t>
      </w:r>
      <w:r w:rsidR="00116E9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255A1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 na apostila de exercícios.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A737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05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/08/2022 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F2D7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– 1ª lei de Mendel.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Apostila de </w:t>
      </w:r>
      <w:r w:rsidR="0052536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</w:t>
      </w:r>
      <w:r w:rsidR="005F2D7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5F2D7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2536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D64FC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D64FC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D64FC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D64FC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849A4" w:rsidRPr="009D64FC" w:rsidRDefault="001849A4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F2D7C" w:rsidRPr="009D64FC" w:rsidRDefault="005F2D7C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12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5F2D7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 – 1ª lei de Mendel</w:t>
      </w:r>
      <w:r w:rsidR="00A1508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5F2D7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apostila de exercícios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1508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conceitual</w:t>
      </w:r>
      <w:r w:rsidR="00172CF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 Folha AZ (capítulo 14)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19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19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F737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 – Alelos múltiplos (polialelia) e grupos sanguíneos</w:t>
      </w:r>
      <w:r w:rsidR="00917D5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17D5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</w:t>
      </w:r>
      <w:r w:rsidR="000A548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de teoria </w:t>
      </w:r>
      <w:r w:rsidR="009F737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44 até 45</w:t>
      </w:r>
      <w:r w:rsidR="00917D5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F737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26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F1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26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9F737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 – Alelos múltiplos (polialelia) e grupos sanguíneos</w:t>
      </w:r>
      <w:r w:rsidR="005520E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F737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teoria páginas 45 até 47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9F737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1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02/09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8F18C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02/09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8F18C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4784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 – Alelos múltiplos (polialelia) e grupos sanguíneos</w:t>
      </w:r>
      <w:r w:rsidR="00E025A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4784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apostila de exercícios</w:t>
      </w:r>
      <w:r w:rsidR="008B5C3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B4784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F18C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9E4C6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9E4C6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75E44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05A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 – Alelos múltiplos (polialelia) e grupos sanguíneos</w:t>
      </w:r>
      <w:r w:rsidR="00E025A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605A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 (capítulo 15)</w:t>
      </w:r>
      <w:r w:rsidR="00E025A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F605A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 bimestral.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9E4C6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</w:t>
      </w:r>
      <w:r w:rsidR="0003436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a: 16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03436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9742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05A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 – Alelos múltiplos (polialelia) e grupos sanguíneos</w:t>
      </w:r>
      <w:r w:rsidR="00E9742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Referências:</w:t>
      </w:r>
      <w:r w:rsidR="00E9742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605A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da lista complementar bimestral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F605A6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de exercícios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03436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97426" w:rsidRPr="009D64FC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97426" w:rsidRPr="009D64FC" w:rsidRDefault="00E97426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F553D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23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="005F4BD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(RECUPERAÇÃO PARALELA)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F553D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F4BD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Lista Bimestral Complementar 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3º Bimestre.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Lista Bimestral Complementar 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3º Bimestre.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3º Bimestre.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553D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/09/2022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A32E0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30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/09/2022 </w:t>
      </w:r>
      <w:r w:rsidR="000A1B0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(INÍCIO DO 4º BIMESTRE)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A32E0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7552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III – Herança sexual</w:t>
      </w:r>
      <w:r w:rsidR="000A1B0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B7552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Exercícios de fixação.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DE10B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</w:t>
      </w:r>
      <w:r w:rsidR="00B7552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ncias: Apostila páginas 8 até 9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Tarefa: Exercícios propostos na apostila de exercícios.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A32E0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BE72C0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07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/10/2022 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BE72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B7552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III – Herança sexual. Exercícios de fixação.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7552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9</w:t>
      </w:r>
      <w:r w:rsidR="0022620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até </w:t>
      </w:r>
      <w:r w:rsidR="00B7552B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="0022620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2620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</w:t>
      </w:r>
      <w:r w:rsidR="00C2000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 apostila de exercícios</w:t>
      </w:r>
      <w:r w:rsidR="0022620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</w:t>
      </w:r>
      <w:r w:rsidR="00BE72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ata: 14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BE72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2924C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III – Herança sexual. Exercícios de fixação</w:t>
      </w:r>
      <w:r w:rsidR="0092307E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924C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 16 (lista complementar)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924C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E72C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21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/10/2022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CB1AA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IV – 2ª lei de Mendel; interações gênicas e pleiotropia</w:t>
      </w:r>
      <w:r w:rsidR="00374EB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 Apostila páginas 14 até 15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="00374EB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28/10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CB1AA2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28/10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CB1AA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IV – 2ª lei de Mendel; interações gênicas e pleiotropia</w:t>
      </w:r>
      <w:r w:rsidR="00E6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15 até 16</w:t>
      </w:r>
      <w:r w:rsidR="008A26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B1AA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63D17" w:rsidRPr="009D64FC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63D17" w:rsidRPr="009D64FC" w:rsidRDefault="00E63D1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4B27AD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Data: 04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/11/2022 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</w:t>
      </w:r>
      <w:r w:rsidR="004B27A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4B27A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IV – 2ª lei de Mendel; interações gênicas e pleiotropia</w:t>
      </w:r>
      <w:r w:rsidR="00E6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complementar de exercícios</w:t>
      </w:r>
      <w:r w:rsidR="00E63D1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propostos na apostila de exercícios</w:t>
      </w:r>
      <w:r w:rsidR="00A44C11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B27A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FC0A59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11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C0A5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IV – 2ª lei de Mendel; interações gênicas e pleiotropia</w:t>
      </w:r>
      <w:r w:rsidR="00EA29B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A29B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Apostila páginas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17 até 18</w:t>
      </w:r>
      <w:r w:rsidR="00EA29B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A29B7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0A59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3C149A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B2302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18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/11/2022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2302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Biologia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2302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IV – 2ª lei de Mendel; interações gênicas e pleiotropia</w:t>
      </w:r>
      <w:r w:rsidR="00E34EFC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17 até 18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Folha AZ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B2302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28/11/2022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B2302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147F15" w:rsidRPr="009D64FC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25/11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/2022 </w:t>
      </w:r>
    </w:p>
    <w:p w:rsidR="00147F15" w:rsidRPr="009D64FC" w:rsidRDefault="00360A07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Biologia 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IV – 2ª lei de Mendel; interações gênicas e pleiotropia</w:t>
      </w:r>
      <w:r w:rsidR="0017234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Correção coletiva da folha AZ</w:t>
      </w:r>
      <w:r w:rsidR="00172343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VISTADA EM </w:t>
      </w:r>
      <w:r w:rsidR="004F01C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AULA</w:t>
      </w:r>
      <w:r w:rsidR="004F01C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4F01C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="00147F15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Professor </w:t>
      </w:r>
      <w:r w:rsidR="004F01CF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Thiago Ferreira</w:t>
      </w:r>
    </w:p>
    <w:p w:rsidR="00147F15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F01CF" w:rsidRPr="009D64FC" w:rsidRDefault="00147F15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58034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/12/2022 </w:t>
      </w:r>
      <w:r w:rsidR="009E0D1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(Recuperação paralela)</w:t>
      </w:r>
      <w:r w:rsidR="0004686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046868" w:rsidRPr="009D64FC" w:rsidRDefault="004F01CF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6A39E0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Genética IV – 2ª lei de Mendel; interações gênicas e pleiotropia</w:t>
      </w:r>
      <w:r w:rsidR="009E0D1D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Lista Bimestral Complementar 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0</w:t>
      </w:r>
      <w:r w:rsidR="0058034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/12/2022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Thiago Ferreira</w:t>
      </w:r>
      <w:r w:rsidR="00046868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9D64FC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09/12/2022 (Recuperação paralela)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046868" w:rsidRDefault="00580348" w:rsidP="0058034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Biologia 2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 w:rsidR="000E7B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16 e 17.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0E7BC2"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Capítulos 16 e 17.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Lista Bimestral Complementar </w:t>
      </w:r>
      <w:r w:rsidRPr="009D64FC">
        <w:rPr>
          <w:rFonts w:asciiTheme="majorHAnsi" w:eastAsia="Times New Roman" w:hAnsiTheme="majorHAnsi" w:cstheme="majorHAnsi"/>
          <w:b w:val="0"/>
          <w:color w:val="000000"/>
          <w:sz w:val="20"/>
          <w:szCs w:val="20"/>
          <w:lang w:val="pt-BR" w:eastAsia="pt-BR"/>
        </w:rPr>
        <w:t>4º Bimestre.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 -</w:t>
      </w:r>
      <w:r w:rsidRPr="009D64FC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Professor Thiago Ferreira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80348" w:rsidRPr="00046868" w:rsidRDefault="00580348" w:rsidP="00147F1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046868" w:rsidRDefault="00046868" w:rsidP="00046868">
      <w:pPr>
        <w:spacing w:after="200"/>
        <w:rPr>
          <w:lang w:val="pt-BR"/>
        </w:rPr>
      </w:pPr>
    </w:p>
    <w:p w:rsidR="00B763D2" w:rsidRDefault="00B763D2" w:rsidP="00C132F1">
      <w:pPr>
        <w:spacing w:after="200"/>
        <w:rPr>
          <w:lang w:val="pt-BR"/>
        </w:rPr>
      </w:pPr>
    </w:p>
    <w:p w:rsidR="0084071D" w:rsidRPr="004F0028" w:rsidRDefault="0084071D" w:rsidP="0084071D">
      <w:pPr>
        <w:spacing w:after="200"/>
        <w:rPr>
          <w:lang w:val="pt-BR"/>
        </w:rPr>
      </w:pPr>
    </w:p>
    <w:sectPr w:rsidR="0084071D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0A8C" w:rsidRDefault="00370A8C">
      <w:r>
        <w:separator/>
      </w:r>
    </w:p>
    <w:p w:rsidR="00370A8C" w:rsidRDefault="00370A8C"/>
  </w:endnote>
  <w:endnote w:type="continuationSeparator" w:id="1">
    <w:p w:rsidR="00370A8C" w:rsidRDefault="00370A8C">
      <w:r>
        <w:continuationSeparator/>
      </w:r>
    </w:p>
    <w:p w:rsidR="00370A8C" w:rsidRDefault="00370A8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E09" w:rsidRPr="004F0028" w:rsidRDefault="000F11B5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="000D2E09"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9D64FC">
          <w:rPr>
            <w:noProof/>
            <w:lang w:val="pt-BR" w:bidi="pt-BR"/>
          </w:rPr>
          <w:t>1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0A8C" w:rsidRDefault="00370A8C">
      <w:r>
        <w:separator/>
      </w:r>
    </w:p>
    <w:p w:rsidR="00370A8C" w:rsidRDefault="00370A8C"/>
  </w:footnote>
  <w:footnote w:type="continuationSeparator" w:id="1">
    <w:p w:rsidR="00370A8C" w:rsidRDefault="00370A8C">
      <w:r>
        <w:continuationSeparator/>
      </w:r>
    </w:p>
    <w:p w:rsidR="00370A8C" w:rsidRDefault="00370A8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/>
    </w:tblPr>
    <w:tblGrid>
      <w:gridCol w:w="10035"/>
    </w:tblGrid>
    <w:tr w:rsidR="000D2E09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FE4C8C"/>
    <w:rsid w:val="0002482E"/>
    <w:rsid w:val="0003436B"/>
    <w:rsid w:val="00034382"/>
    <w:rsid w:val="00046868"/>
    <w:rsid w:val="00050324"/>
    <w:rsid w:val="00054729"/>
    <w:rsid w:val="00061C96"/>
    <w:rsid w:val="00075F89"/>
    <w:rsid w:val="00081DEE"/>
    <w:rsid w:val="00082EF0"/>
    <w:rsid w:val="000A0150"/>
    <w:rsid w:val="000A1B05"/>
    <w:rsid w:val="000A548C"/>
    <w:rsid w:val="000A73B6"/>
    <w:rsid w:val="000B04A3"/>
    <w:rsid w:val="000D0F19"/>
    <w:rsid w:val="000D2E09"/>
    <w:rsid w:val="000E32BA"/>
    <w:rsid w:val="000E63C9"/>
    <w:rsid w:val="000E7BC2"/>
    <w:rsid w:val="000F0DD7"/>
    <w:rsid w:val="000F11B5"/>
    <w:rsid w:val="000F76E8"/>
    <w:rsid w:val="0010216B"/>
    <w:rsid w:val="00113DCC"/>
    <w:rsid w:val="00114D01"/>
    <w:rsid w:val="00116696"/>
    <w:rsid w:val="00116E9B"/>
    <w:rsid w:val="001249C8"/>
    <w:rsid w:val="00130E9D"/>
    <w:rsid w:val="001455DE"/>
    <w:rsid w:val="00147F15"/>
    <w:rsid w:val="00150A6D"/>
    <w:rsid w:val="00172343"/>
    <w:rsid w:val="00172CF7"/>
    <w:rsid w:val="001741CE"/>
    <w:rsid w:val="001849A4"/>
    <w:rsid w:val="00185B35"/>
    <w:rsid w:val="00190B85"/>
    <w:rsid w:val="001A424C"/>
    <w:rsid w:val="001A4BD6"/>
    <w:rsid w:val="001B46FF"/>
    <w:rsid w:val="001C1EE8"/>
    <w:rsid w:val="001D252F"/>
    <w:rsid w:val="001D4B8D"/>
    <w:rsid w:val="001F2BC8"/>
    <w:rsid w:val="001F5F6B"/>
    <w:rsid w:val="0020388B"/>
    <w:rsid w:val="002171B4"/>
    <w:rsid w:val="0022118A"/>
    <w:rsid w:val="00226201"/>
    <w:rsid w:val="00243EBC"/>
    <w:rsid w:val="00246A35"/>
    <w:rsid w:val="00255A1E"/>
    <w:rsid w:val="00255F4E"/>
    <w:rsid w:val="00257158"/>
    <w:rsid w:val="00284348"/>
    <w:rsid w:val="002924C7"/>
    <w:rsid w:val="002C449C"/>
    <w:rsid w:val="002E46E8"/>
    <w:rsid w:val="002F3F76"/>
    <w:rsid w:val="002F51F5"/>
    <w:rsid w:val="00312137"/>
    <w:rsid w:val="00313B08"/>
    <w:rsid w:val="00330359"/>
    <w:rsid w:val="0033762F"/>
    <w:rsid w:val="003531FC"/>
    <w:rsid w:val="00356D02"/>
    <w:rsid w:val="00360494"/>
    <w:rsid w:val="00360508"/>
    <w:rsid w:val="00360A07"/>
    <w:rsid w:val="00366C7E"/>
    <w:rsid w:val="00367C03"/>
    <w:rsid w:val="0037096A"/>
    <w:rsid w:val="00370A8C"/>
    <w:rsid w:val="00374EB8"/>
    <w:rsid w:val="00383FA3"/>
    <w:rsid w:val="00384EA3"/>
    <w:rsid w:val="00391BA1"/>
    <w:rsid w:val="003A2F77"/>
    <w:rsid w:val="003A39A1"/>
    <w:rsid w:val="003A3C0D"/>
    <w:rsid w:val="003B0848"/>
    <w:rsid w:val="003C149A"/>
    <w:rsid w:val="003C2191"/>
    <w:rsid w:val="003C3A95"/>
    <w:rsid w:val="003D3863"/>
    <w:rsid w:val="003F2DAC"/>
    <w:rsid w:val="00410D16"/>
    <w:rsid w:val="004110DE"/>
    <w:rsid w:val="00435E7D"/>
    <w:rsid w:val="00437C25"/>
    <w:rsid w:val="0044085A"/>
    <w:rsid w:val="00482DB5"/>
    <w:rsid w:val="004A7376"/>
    <w:rsid w:val="004A7AB1"/>
    <w:rsid w:val="004B21A5"/>
    <w:rsid w:val="004B27AD"/>
    <w:rsid w:val="004C34DD"/>
    <w:rsid w:val="004F0028"/>
    <w:rsid w:val="004F01CF"/>
    <w:rsid w:val="004F69A8"/>
    <w:rsid w:val="005037F0"/>
    <w:rsid w:val="00507F7E"/>
    <w:rsid w:val="00516A86"/>
    <w:rsid w:val="00525361"/>
    <w:rsid w:val="005275F6"/>
    <w:rsid w:val="00533EFC"/>
    <w:rsid w:val="0054566F"/>
    <w:rsid w:val="00551B9B"/>
    <w:rsid w:val="005520EE"/>
    <w:rsid w:val="00552833"/>
    <w:rsid w:val="00552E29"/>
    <w:rsid w:val="0056589F"/>
    <w:rsid w:val="00572102"/>
    <w:rsid w:val="00580348"/>
    <w:rsid w:val="00580826"/>
    <w:rsid w:val="0058139F"/>
    <w:rsid w:val="00590B4D"/>
    <w:rsid w:val="005C4356"/>
    <w:rsid w:val="005C6745"/>
    <w:rsid w:val="005E0FB6"/>
    <w:rsid w:val="005E6857"/>
    <w:rsid w:val="005F1BB0"/>
    <w:rsid w:val="005F2D7C"/>
    <w:rsid w:val="005F4BDA"/>
    <w:rsid w:val="005F6928"/>
    <w:rsid w:val="00656C4D"/>
    <w:rsid w:val="00697E1D"/>
    <w:rsid w:val="006A0530"/>
    <w:rsid w:val="006A0BC0"/>
    <w:rsid w:val="006A39E0"/>
    <w:rsid w:val="006A5A88"/>
    <w:rsid w:val="006E2B76"/>
    <w:rsid w:val="006E5716"/>
    <w:rsid w:val="006F494E"/>
    <w:rsid w:val="007302B3"/>
    <w:rsid w:val="00730733"/>
    <w:rsid w:val="00730E3A"/>
    <w:rsid w:val="00736AAF"/>
    <w:rsid w:val="00743601"/>
    <w:rsid w:val="00763BEC"/>
    <w:rsid w:val="00765B2A"/>
    <w:rsid w:val="0077353C"/>
    <w:rsid w:val="00780D4C"/>
    <w:rsid w:val="00783A34"/>
    <w:rsid w:val="007C6B52"/>
    <w:rsid w:val="007D16C5"/>
    <w:rsid w:val="007D49A4"/>
    <w:rsid w:val="0080021F"/>
    <w:rsid w:val="00807AD4"/>
    <w:rsid w:val="00826724"/>
    <w:rsid w:val="008278C3"/>
    <w:rsid w:val="00832B98"/>
    <w:rsid w:val="0084071D"/>
    <w:rsid w:val="008549A4"/>
    <w:rsid w:val="00862FE4"/>
    <w:rsid w:val="0086389A"/>
    <w:rsid w:val="0087605E"/>
    <w:rsid w:val="008A04A9"/>
    <w:rsid w:val="008A26E0"/>
    <w:rsid w:val="008B1FEE"/>
    <w:rsid w:val="008B36A9"/>
    <w:rsid w:val="008B5C3F"/>
    <w:rsid w:val="008B65C1"/>
    <w:rsid w:val="008C73AC"/>
    <w:rsid w:val="008D01C6"/>
    <w:rsid w:val="008D3376"/>
    <w:rsid w:val="008D7F70"/>
    <w:rsid w:val="008F18C7"/>
    <w:rsid w:val="00903C32"/>
    <w:rsid w:val="00916B16"/>
    <w:rsid w:val="009173B9"/>
    <w:rsid w:val="00917792"/>
    <w:rsid w:val="00917D5E"/>
    <w:rsid w:val="0092307E"/>
    <w:rsid w:val="0093335D"/>
    <w:rsid w:val="0093613E"/>
    <w:rsid w:val="00943026"/>
    <w:rsid w:val="00944CC2"/>
    <w:rsid w:val="00956042"/>
    <w:rsid w:val="00960CD7"/>
    <w:rsid w:val="00966B81"/>
    <w:rsid w:val="00974C3A"/>
    <w:rsid w:val="00993745"/>
    <w:rsid w:val="009B2C99"/>
    <w:rsid w:val="009B5571"/>
    <w:rsid w:val="009B5D1B"/>
    <w:rsid w:val="009C7720"/>
    <w:rsid w:val="009D328C"/>
    <w:rsid w:val="009D64FC"/>
    <w:rsid w:val="009E0D1D"/>
    <w:rsid w:val="009E4279"/>
    <w:rsid w:val="009E4C6D"/>
    <w:rsid w:val="009F6B8C"/>
    <w:rsid w:val="009F737A"/>
    <w:rsid w:val="00A04CB6"/>
    <w:rsid w:val="00A065FB"/>
    <w:rsid w:val="00A1508F"/>
    <w:rsid w:val="00A21C05"/>
    <w:rsid w:val="00A23AFA"/>
    <w:rsid w:val="00A31B3E"/>
    <w:rsid w:val="00A32E09"/>
    <w:rsid w:val="00A44C11"/>
    <w:rsid w:val="00A532F3"/>
    <w:rsid w:val="00A75E44"/>
    <w:rsid w:val="00A82F41"/>
    <w:rsid w:val="00A8489E"/>
    <w:rsid w:val="00A867B2"/>
    <w:rsid w:val="00A8749B"/>
    <w:rsid w:val="00AA4A5C"/>
    <w:rsid w:val="00AA5431"/>
    <w:rsid w:val="00AB02A7"/>
    <w:rsid w:val="00AB447A"/>
    <w:rsid w:val="00AB6FFB"/>
    <w:rsid w:val="00AC29F3"/>
    <w:rsid w:val="00AE0047"/>
    <w:rsid w:val="00AE7412"/>
    <w:rsid w:val="00B03EA8"/>
    <w:rsid w:val="00B23028"/>
    <w:rsid w:val="00B231E5"/>
    <w:rsid w:val="00B47845"/>
    <w:rsid w:val="00B64BFD"/>
    <w:rsid w:val="00B7326B"/>
    <w:rsid w:val="00B7552B"/>
    <w:rsid w:val="00B763D2"/>
    <w:rsid w:val="00BD4A82"/>
    <w:rsid w:val="00BE67BF"/>
    <w:rsid w:val="00BE72C0"/>
    <w:rsid w:val="00BF42A8"/>
    <w:rsid w:val="00C02B87"/>
    <w:rsid w:val="00C10DE5"/>
    <w:rsid w:val="00C1169F"/>
    <w:rsid w:val="00C132F1"/>
    <w:rsid w:val="00C2000D"/>
    <w:rsid w:val="00C21045"/>
    <w:rsid w:val="00C257A7"/>
    <w:rsid w:val="00C4086D"/>
    <w:rsid w:val="00C50C6C"/>
    <w:rsid w:val="00C6700B"/>
    <w:rsid w:val="00C72B28"/>
    <w:rsid w:val="00C82640"/>
    <w:rsid w:val="00C858AA"/>
    <w:rsid w:val="00CA1896"/>
    <w:rsid w:val="00CA1EA4"/>
    <w:rsid w:val="00CB1AA2"/>
    <w:rsid w:val="00CB5B28"/>
    <w:rsid w:val="00CD009B"/>
    <w:rsid w:val="00CE48E3"/>
    <w:rsid w:val="00CF5371"/>
    <w:rsid w:val="00D0323A"/>
    <w:rsid w:val="00D0559F"/>
    <w:rsid w:val="00D077E9"/>
    <w:rsid w:val="00D42CB7"/>
    <w:rsid w:val="00D5413D"/>
    <w:rsid w:val="00D570A9"/>
    <w:rsid w:val="00D60C8C"/>
    <w:rsid w:val="00D61A27"/>
    <w:rsid w:val="00D61D7C"/>
    <w:rsid w:val="00D70D02"/>
    <w:rsid w:val="00D75F83"/>
    <w:rsid w:val="00D76ED9"/>
    <w:rsid w:val="00D770C7"/>
    <w:rsid w:val="00D86945"/>
    <w:rsid w:val="00D90290"/>
    <w:rsid w:val="00DB66F7"/>
    <w:rsid w:val="00DD152F"/>
    <w:rsid w:val="00DD1B02"/>
    <w:rsid w:val="00DE10B9"/>
    <w:rsid w:val="00DE213F"/>
    <w:rsid w:val="00DE2EEA"/>
    <w:rsid w:val="00DF027C"/>
    <w:rsid w:val="00E00A32"/>
    <w:rsid w:val="00E025A0"/>
    <w:rsid w:val="00E047ED"/>
    <w:rsid w:val="00E101F2"/>
    <w:rsid w:val="00E22ACD"/>
    <w:rsid w:val="00E34EFC"/>
    <w:rsid w:val="00E51D80"/>
    <w:rsid w:val="00E546D8"/>
    <w:rsid w:val="00E620B0"/>
    <w:rsid w:val="00E63D17"/>
    <w:rsid w:val="00E81B40"/>
    <w:rsid w:val="00E85447"/>
    <w:rsid w:val="00E97426"/>
    <w:rsid w:val="00EA29B7"/>
    <w:rsid w:val="00EA624D"/>
    <w:rsid w:val="00EB2232"/>
    <w:rsid w:val="00EB7D91"/>
    <w:rsid w:val="00ED2EBE"/>
    <w:rsid w:val="00EF555B"/>
    <w:rsid w:val="00F027BB"/>
    <w:rsid w:val="00F11DCF"/>
    <w:rsid w:val="00F13D17"/>
    <w:rsid w:val="00F162EA"/>
    <w:rsid w:val="00F30ED0"/>
    <w:rsid w:val="00F52D27"/>
    <w:rsid w:val="00F553D0"/>
    <w:rsid w:val="00F605A6"/>
    <w:rsid w:val="00F83527"/>
    <w:rsid w:val="00FB2500"/>
    <w:rsid w:val="00FC0A59"/>
    <w:rsid w:val="00FD11BF"/>
    <w:rsid w:val="00FD583F"/>
    <w:rsid w:val="00FD7488"/>
    <w:rsid w:val="00FE4C8C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1C9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1C96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7" w:unhideWhenUsed="0" w:qFormat="1"/>
    <w:lsdException w:name="heading 2" w:semiHidden="0" w:uiPriority="4" w:unhideWhenUsed="0" w:qFormat="1"/>
    <w:lsdException w:name="heading 3" w:uiPriority="5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1" w:unhideWhenUsed="0" w:qFormat="1"/>
    <w:lsdException w:name="Subtitle" w:semiHidden="0" w:uiPriority="5" w:unhideWhenUsed="0" w:qFormat="1"/>
    <w:lsdException w:name="Block Text" w:uiPriority="3" w:qFormat="1"/>
    <w:lsdException w:name="Strong" w:uiPriority="22" w:qFormat="1"/>
    <w:lsdException w:name="Emphasis" w:uiPriority="2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007FE"/>
    <w:rsid w:val="00386132"/>
    <w:rsid w:val="003A40F0"/>
    <w:rsid w:val="005007FE"/>
    <w:rsid w:val="00645103"/>
    <w:rsid w:val="00663A90"/>
    <w:rsid w:val="00850EA5"/>
    <w:rsid w:val="00B00E34"/>
    <w:rsid w:val="00B21DE4"/>
    <w:rsid w:val="00C73402"/>
    <w:rsid w:val="00D44033"/>
    <w:rsid w:val="00E267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E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rsid w:val="00850EA5"/>
    <w:pPr>
      <w:framePr w:hSpace="180" w:wrap="around" w:vAnchor="text" w:hAnchor="margin" w:y="1167"/>
      <w:spacing w:after="0" w:line="276" w:lineRule="auto"/>
    </w:pPr>
    <w:rPr>
      <w:caps/>
      <w:color w:val="1F497D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sid w:val="00850EA5"/>
    <w:rPr>
      <w:caps/>
      <w:color w:val="1F497D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  <w:rsid w:val="00850EA5"/>
  </w:style>
  <w:style w:type="paragraph" w:customStyle="1" w:styleId="02237BAB051C4B40A48622D5805FF0D8">
    <w:name w:val="02237BAB051C4B40A48622D5805FF0D8"/>
    <w:rsid w:val="00850EA5"/>
  </w:style>
  <w:style w:type="paragraph" w:customStyle="1" w:styleId="81E515CD1A6043B4A325A39118B3EEEA">
    <w:name w:val="81E515CD1A6043B4A325A39118B3EEEA"/>
    <w:rsid w:val="00850EA5"/>
  </w:style>
  <w:style w:type="paragraph" w:customStyle="1" w:styleId="5352AB74D60D489FAEFB1F40BD4F8943">
    <w:name w:val="5352AB74D60D489FAEFB1F40BD4F8943"/>
    <w:rsid w:val="00850EA5"/>
  </w:style>
  <w:style w:type="paragraph" w:customStyle="1" w:styleId="4907836B1FDD444485046B591C51845F">
    <w:name w:val="4907836B1FDD444485046B591C51845F"/>
    <w:rsid w:val="00850EA5"/>
  </w:style>
  <w:style w:type="paragraph" w:customStyle="1" w:styleId="C58B10EDD44F436BB9C9850CF1220399">
    <w:name w:val="C58B10EDD44F436BB9C9850CF1220399"/>
    <w:rsid w:val="00850EA5"/>
  </w:style>
  <w:style w:type="paragraph" w:customStyle="1" w:styleId="70810D25C9D249489AE82331BFBDF7D6">
    <w:name w:val="70810D25C9D249489AE82331BFBDF7D6"/>
    <w:rsid w:val="00850EA5"/>
  </w:style>
  <w:style w:type="paragraph" w:customStyle="1" w:styleId="073B210B5B8E4E80B780DE8545C805B8">
    <w:name w:val="073B210B5B8E4E80B780DE8545C805B8"/>
    <w:rsid w:val="00850EA5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Thiago da Silva Ferreira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6FB9-4191-4A57-8A2D-8CF9602F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425</TotalTime>
  <Pages>9</Pages>
  <Words>1963</Words>
  <Characters>10603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thiago</cp:lastModifiedBy>
  <cp:revision>198</cp:revision>
  <cp:lastPrinted>2006-08-01T17:47:00Z</cp:lastPrinted>
  <dcterms:created xsi:type="dcterms:W3CDTF">2022-01-20T14:58:00Z</dcterms:created>
  <dcterms:modified xsi:type="dcterms:W3CDTF">2022-02-02T10:36:00Z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