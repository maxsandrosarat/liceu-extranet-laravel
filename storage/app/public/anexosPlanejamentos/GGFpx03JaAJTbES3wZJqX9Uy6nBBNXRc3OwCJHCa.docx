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D90A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AE613D4" wp14:editId="17939F8F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50E74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24F037AC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6874BFF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155CE806" wp14:editId="3C71565C">
                      <wp:extent cx="3528695" cy="232410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324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9A9D54" w14:textId="038B2E3E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F355FF">
                                    <w:rPr>
                                      <w:lang w:val="pt-BR" w:bidi="pt-BR"/>
                                    </w:rPr>
                                    <w:t>8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F355FF">
                                    <w:t>VESPERTINO</w:t>
                                  </w:r>
                                </w:p>
                                <w:p w14:paraId="2592863F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55CE8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8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" filled="f" stroked="f" strokeweight=".5pt">
                      <v:textbox>
                        <w:txbxContent>
                          <w:p w14:paraId="6B9A9D54" w14:textId="038B2E3E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F355FF">
                              <w:rPr>
                                <w:lang w:val="pt-BR" w:bidi="pt-BR"/>
                              </w:rPr>
                              <w:t>8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F355FF">
                              <w:t>VESPERTINO</w:t>
                            </w:r>
                          </w:p>
                          <w:p w14:paraId="2592863F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F7B36C0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BEF3A35" wp14:editId="5398E376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ED7D92B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12DBB613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E9485BF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515F6FCA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1E4A789" w14:textId="77777777" w:rsidR="00FE4C8C" w:rsidRPr="004F0028" w:rsidRDefault="009451CA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0BFBE1D4" w14:textId="314AE5CC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1031D3">
                  <w:rPr>
                    <w:lang w:val="pt-BR"/>
                  </w:rPr>
                  <w:t>Diego Zanoni</w:t>
                </w:r>
              </w:sdtContent>
            </w:sdt>
          </w:p>
          <w:p w14:paraId="59133830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555076DE" w14:textId="78A3B9BB" w:rsidR="00FE4C8C" w:rsidRPr="004F0028" w:rsidRDefault="00076618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2B5B0866" wp14:editId="7E17F876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E5E056C" wp14:editId="5802EE4E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3C5BF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0AECFE5D" w14:textId="77777777" w:rsidR="0010216B" w:rsidRDefault="0010216B" w:rsidP="00046868">
      <w:pPr>
        <w:spacing w:line="240" w:lineRule="auto"/>
      </w:pPr>
      <w:r>
        <w:t xml:space="preserve">DISCIPLINA: </w:t>
      </w:r>
    </w:p>
    <w:p w14:paraId="40E6F5D9" w14:textId="77777777" w:rsidR="0010216B" w:rsidRDefault="0010216B" w:rsidP="00046868">
      <w:pPr>
        <w:spacing w:line="240" w:lineRule="auto"/>
      </w:pPr>
    </w:p>
    <w:p w14:paraId="752BC64B" w14:textId="12C0E55E" w:rsidR="00C35A33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C35A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C35A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C35A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Vocabulário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="00C35A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r w:rsidR="00F355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linha do tempo</w:t>
      </w:r>
      <w:r w:rsidR="00C35A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14:paraId="6996981B" w14:textId="6FBE7D19" w:rsidR="0039124B" w:rsidRDefault="00046868" w:rsidP="001A50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C35A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8, 9, 10 11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Página </w:t>
      </w:r>
      <w:r w:rsidR="00C35A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="003912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11FAEC7E" w14:textId="0370E95E" w:rsidR="001A50D5" w:rsidRDefault="00046868" w:rsidP="001A50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A50D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="001A50D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1A50D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1A50D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A50D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="001A50D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F3F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</w:t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eitura de texto e exercícios. </w:t>
      </w:r>
      <w:r w:rsidR="001A50D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de texto (</w:t>
      </w:r>
      <w:r w:rsidR="00F355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linha do tempo e enciclopédia</w:t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="00F355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7726B48" w14:textId="501DDA9E" w:rsidR="00046868" w:rsidRDefault="001A50D5" w:rsidP="001A50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13, 14 e 15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Ler página 116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17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0811003B" w14:textId="0F4290FB" w:rsidR="001A50D5" w:rsidRDefault="001A50D5" w:rsidP="001A50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6C023F6" w14:textId="1E9D7F9D" w:rsidR="001A50D5" w:rsidRDefault="001A50D5" w:rsidP="001A50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Vocabulário</w:t>
      </w:r>
      <w:r w:rsidR="00A84F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gramática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r w:rsidR="00F355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expressões de tempo no passado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="00A84F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gramática (</w:t>
      </w:r>
      <w:r w:rsidR="00F355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Simple Past e WH-questions</w:t>
      </w:r>
      <w:r w:rsidR="00A84F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</w:p>
    <w:p w14:paraId="07C0B3D8" w14:textId="52A2CEA1" w:rsidR="001A50D5" w:rsidRPr="00046868" w:rsidRDefault="001A50D5" w:rsidP="001A50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A84F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16, 17 e 18.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84F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17, 118 e 119.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84F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A84F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7B8AA71B" w14:textId="7A510C7C" w:rsidR="00046868" w:rsidRDefault="00046868" w:rsidP="00046868">
      <w:pPr>
        <w:spacing w:after="200"/>
        <w:rPr>
          <w:lang w:val="pt-BR"/>
        </w:rPr>
      </w:pPr>
    </w:p>
    <w:p w14:paraId="7AA764EC" w14:textId="15CD56F7" w:rsidR="00A84FD8" w:rsidRDefault="00A84FD8" w:rsidP="00A84F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Vocabulário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r w:rsidR="00F355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dispositivos eletrônicos).</w:t>
      </w:r>
    </w:p>
    <w:p w14:paraId="1258FB25" w14:textId="6E844A5C" w:rsidR="00A84FD8" w:rsidRDefault="00A84FD8" w:rsidP="00A84FD8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20, 21 e 22.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120 e 121.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0F3F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60E4D995" w14:textId="115324B6" w:rsidR="000F3F56" w:rsidRDefault="000F3F56" w:rsidP="000F3F5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Leitura de texto e vocabulário.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de texto (</w:t>
      </w:r>
      <w:r w:rsidR="00F355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artigos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</w:p>
    <w:p w14:paraId="467C2450" w14:textId="21B51C10" w:rsidR="000F3F56" w:rsidRDefault="000F3F56" w:rsidP="000F3F5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23, 24 e 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Ler página 122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7022E955" w14:textId="2389DC38" w:rsidR="00B763D2" w:rsidRDefault="00B763D2" w:rsidP="000F3F56">
      <w:pPr>
        <w:spacing w:line="240" w:lineRule="auto"/>
        <w:rPr>
          <w:lang w:val="pt-BR"/>
        </w:rPr>
      </w:pPr>
    </w:p>
    <w:p w14:paraId="44BC5BC3" w14:textId="4B2BC682" w:rsidR="000F3F56" w:rsidRDefault="000F3F56" w:rsidP="000F3F5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Vocabulário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gramática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r w:rsidR="00F355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impacto humano na natureza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 e gramática (</w:t>
      </w:r>
      <w:r w:rsidR="00F355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There was/There were and used to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</w:p>
    <w:p w14:paraId="09192069" w14:textId="22395B7E" w:rsidR="000F3F56" w:rsidRPr="00046868" w:rsidRDefault="000F3F56" w:rsidP="000F3F5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7F758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6, </w:t>
      </w:r>
      <w:r w:rsidR="007F758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7 e </w:t>
      </w:r>
      <w:r w:rsidR="007F758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7F758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23, 124 e 125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F758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065E4E14" w14:textId="7632AF28" w:rsidR="0084071D" w:rsidRDefault="0084071D" w:rsidP="0084071D">
      <w:pPr>
        <w:spacing w:after="200"/>
        <w:rPr>
          <w:lang w:val="pt-BR"/>
        </w:rPr>
      </w:pPr>
    </w:p>
    <w:p w14:paraId="115C1535" w14:textId="62621BC1" w:rsidR="007F7582" w:rsidRDefault="007F7582" w:rsidP="007F758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Vocabulário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Vocabulário</w:t>
      </w:r>
      <w:r w:rsidR="00F355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(artigo de jornal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14:paraId="14A64CED" w14:textId="48C5D3EC" w:rsidR="007F7582" w:rsidRPr="00046868" w:rsidRDefault="007F7582" w:rsidP="007F758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30, 31 e 32.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126 e 127.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1176829A" w14:textId="76864941" w:rsidR="007F7582" w:rsidRDefault="007F7582" w:rsidP="0084071D">
      <w:pPr>
        <w:spacing w:after="200"/>
        <w:rPr>
          <w:lang w:val="pt-BR"/>
        </w:rPr>
      </w:pPr>
    </w:p>
    <w:p w14:paraId="64D0516C" w14:textId="77777777" w:rsidR="000C3E99" w:rsidRDefault="000C3E99" w:rsidP="000C3E9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</w:t>
      </w:r>
    </w:p>
    <w:p w14:paraId="6B66296B" w14:textId="3CBBE491" w:rsidR="000C3E99" w:rsidRDefault="000C3E99" w:rsidP="000C3E9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de revisão. </w:t>
      </w:r>
    </w:p>
    <w:p w14:paraId="494FE9CD" w14:textId="3EAB0ADD" w:rsidR="000C3E99" w:rsidRDefault="000C3E99" w:rsidP="000C3E9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10B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33 e 34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Resolver os exercícios de revisão.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5311C2AC" w14:textId="77777777" w:rsidR="000C3E99" w:rsidRDefault="000C3E99" w:rsidP="0086013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52C55FD" w14:textId="14672A84" w:rsidR="0086013F" w:rsidRDefault="0086013F" w:rsidP="0086013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Leitura de texto e exercícios.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de texto (</w:t>
      </w:r>
      <w:r w:rsidR="00F355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tiras e mitos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="00C228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30EB86EE" w14:textId="6E45E4D3" w:rsidR="0086013F" w:rsidRDefault="0086013F" w:rsidP="0086013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35</w:t>
      </w:r>
      <w:r w:rsidR="003471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36.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Ler página 128</w:t>
      </w:r>
      <w:r w:rsidR="003471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18B548E3" w14:textId="1634967B" w:rsidR="007F7582" w:rsidRDefault="007F7582" w:rsidP="0086013F">
      <w:pPr>
        <w:spacing w:line="240" w:lineRule="auto"/>
        <w:rPr>
          <w:lang w:val="pt-BR"/>
        </w:rPr>
      </w:pPr>
    </w:p>
    <w:p w14:paraId="428CBE83" w14:textId="4F27F0EE" w:rsidR="0086013F" w:rsidRDefault="0086013F" w:rsidP="0086013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Vocabulário</w:t>
      </w:r>
      <w:r w:rsidR="00C228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r w:rsidR="00F355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os continentes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</w:p>
    <w:p w14:paraId="2C7581BB" w14:textId="005F1009" w:rsidR="0086013F" w:rsidRPr="00046868" w:rsidRDefault="0086013F" w:rsidP="0086013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3471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 e 38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129</w:t>
      </w:r>
      <w:r w:rsidR="003471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130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7A7DAE18" w14:textId="10B6F768" w:rsidR="0086013F" w:rsidRDefault="0086013F" w:rsidP="0086013F">
      <w:pPr>
        <w:spacing w:line="240" w:lineRule="auto"/>
        <w:rPr>
          <w:lang w:val="pt-BR"/>
        </w:rPr>
      </w:pPr>
    </w:p>
    <w:p w14:paraId="6E2BAB13" w14:textId="7504031B" w:rsidR="00A60D7A" w:rsidRDefault="00A60D7A" w:rsidP="00A60D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471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  <w:r w:rsidR="00717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471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r w:rsidR="00F355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Simple Past vs Past Continuous</w:t>
      </w:r>
      <w:r w:rsidR="003471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). </w:t>
      </w:r>
    </w:p>
    <w:p w14:paraId="1C4EECDE" w14:textId="6FC4CADE" w:rsidR="00A60D7A" w:rsidRDefault="00A60D7A" w:rsidP="00A60D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3471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39 e 40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5504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3471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13</w:t>
      </w:r>
      <w:r w:rsidR="003471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5BA3775E" w14:textId="77777777" w:rsidR="00E860B2" w:rsidRPr="00046868" w:rsidRDefault="00E860B2" w:rsidP="00A60D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42CDC2D" w14:textId="794E52C9" w:rsidR="0034713B" w:rsidRDefault="005504F1" w:rsidP="005504F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17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</w:p>
    <w:p w14:paraId="7648816E" w14:textId="2C005E88" w:rsidR="005504F1" w:rsidRDefault="0034713B" w:rsidP="005504F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r w:rsidR="00684E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Contando um mito ou uma lenda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</w:p>
    <w:p w14:paraId="569A47EE" w14:textId="64976044" w:rsidR="005504F1" w:rsidRDefault="005504F1" w:rsidP="005504F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717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2, 43 e 44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Página </w:t>
      </w:r>
      <w:r w:rsidR="00717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563DF9B1" w14:textId="4A2509E9" w:rsidR="00603DA5" w:rsidRDefault="00603DA5" w:rsidP="005504F1">
      <w:pPr>
        <w:spacing w:line="240" w:lineRule="auto"/>
        <w:rPr>
          <w:lang w:val="pt-BR"/>
        </w:rPr>
      </w:pPr>
    </w:p>
    <w:p w14:paraId="76675253" w14:textId="77777777" w:rsidR="00717788" w:rsidRDefault="005504F1" w:rsidP="005504F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Vocabulário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807CA3A" w14:textId="57F253D8" w:rsidR="005504F1" w:rsidRDefault="004F703A" w:rsidP="005504F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de texto (poster e página da internet)</w:t>
      </w:r>
      <w:r w:rsidR="005504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5DE6099B" w14:textId="1D87ABBF" w:rsidR="005504F1" w:rsidRPr="00046868" w:rsidRDefault="005504F1" w:rsidP="005504F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B959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717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 e 46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17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Ler p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ágina </w:t>
      </w:r>
      <w:r w:rsidR="00717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134.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B959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09FA0F1B" w14:textId="67BDB347" w:rsidR="005504F1" w:rsidRDefault="005504F1" w:rsidP="005504F1">
      <w:pPr>
        <w:spacing w:line="240" w:lineRule="auto"/>
        <w:rPr>
          <w:lang w:val="pt-BR"/>
        </w:rPr>
      </w:pPr>
    </w:p>
    <w:p w14:paraId="0247B37F" w14:textId="5FF20389" w:rsidR="00717788" w:rsidRDefault="00717788" w:rsidP="0071778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063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3BDB3EE" w14:textId="73118EFB" w:rsidR="00717788" w:rsidRPr="0039124B" w:rsidRDefault="00F0636E" w:rsidP="0071778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 </w:t>
      </w:r>
      <w:r w:rsidR="00717788" w:rsidRPr="003912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r w:rsidR="00684E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descrição X estereótipos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="00717788" w:rsidRPr="003912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6FAC6C0E" w14:textId="5B22CCC3" w:rsidR="00717788" w:rsidRPr="00046868" w:rsidRDefault="00717788" w:rsidP="0071778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010B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 e 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010B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010B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35 e 136.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7393A5AC" w14:textId="61163F9C" w:rsidR="00717788" w:rsidRDefault="00717788" w:rsidP="005504F1">
      <w:pPr>
        <w:spacing w:line="240" w:lineRule="auto"/>
        <w:rPr>
          <w:lang w:val="pt-BR"/>
        </w:rPr>
      </w:pPr>
    </w:p>
    <w:p w14:paraId="5BB804F2" w14:textId="737CA000" w:rsidR="00010B6B" w:rsidRDefault="00010B6B" w:rsidP="00010B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</w:t>
      </w:r>
    </w:p>
    <w:p w14:paraId="3DA29A25" w14:textId="5F1BF55C" w:rsidR="00010B6B" w:rsidRPr="00010B6B" w:rsidRDefault="00010B6B" w:rsidP="00010B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0B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revisão.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2005C4E" w14:textId="0215D0E3" w:rsidR="00010B6B" w:rsidRPr="00046868" w:rsidRDefault="00010B6B" w:rsidP="00010B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Caderno.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Resolver os exercícios de revisão. 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2D933DA8" w14:textId="3256307E" w:rsidR="00010B6B" w:rsidRDefault="00010B6B" w:rsidP="005504F1">
      <w:pPr>
        <w:spacing w:line="240" w:lineRule="auto"/>
        <w:rPr>
          <w:lang w:val="pt-BR"/>
        </w:rPr>
      </w:pPr>
    </w:p>
    <w:p w14:paraId="23384FD2" w14:textId="003A96E7" w:rsidR="00010B6B" w:rsidRDefault="00010B6B" w:rsidP="00010B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Gramática </w:t>
      </w:r>
    </w:p>
    <w:p w14:paraId="5B0FFBDA" w14:textId="59D6460D" w:rsidR="00010B6B" w:rsidRPr="00684ECE" w:rsidRDefault="00010B6B" w:rsidP="00010B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</w:pPr>
      <w:r w:rsidRPr="00684ECE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Gramática (</w:t>
      </w:r>
      <w:r w:rsidR="00684ECE" w:rsidRPr="00684ECE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modal verbs – Should/Must</w:t>
      </w:r>
      <w:r w:rsidR="00F0636E" w:rsidRPr="00684ECE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)</w:t>
      </w:r>
      <w:r w:rsidRPr="00684ECE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.</w:t>
      </w:r>
    </w:p>
    <w:p w14:paraId="35A1DA09" w14:textId="459672E3" w:rsidR="00010B6B" w:rsidRPr="00046868" w:rsidRDefault="00010B6B" w:rsidP="00010B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Páginas 49 e 50.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136 e 137. 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2F8F302F" w14:textId="77777777" w:rsidR="00010B6B" w:rsidRDefault="00010B6B" w:rsidP="005504F1">
      <w:pPr>
        <w:spacing w:line="240" w:lineRule="auto"/>
        <w:rPr>
          <w:lang w:val="pt-BR"/>
        </w:rPr>
      </w:pPr>
    </w:p>
    <w:p w14:paraId="3726BB25" w14:textId="7D538912" w:rsidR="00B959BC" w:rsidRPr="001F4CED" w:rsidRDefault="00B959BC" w:rsidP="00B959B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Vocabulário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Vocabulário (</w:t>
      </w:r>
      <w:r w:rsidR="00684E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Uma campanha contra o bullying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</w:p>
    <w:p w14:paraId="63E64D9C" w14:textId="0B317695" w:rsidR="00B959BC" w:rsidRPr="001F4CED" w:rsidRDefault="00B959BC" w:rsidP="00B959B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52, 53 e 54.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Página 138 e 139.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4B19C851" w14:textId="1591DEA2" w:rsidR="00B959BC" w:rsidRPr="00717788" w:rsidRDefault="00B959BC" w:rsidP="005504F1">
      <w:pPr>
        <w:spacing w:line="240" w:lineRule="auto"/>
        <w:rPr>
          <w:highlight w:val="yellow"/>
          <w:lang w:val="pt-BR"/>
        </w:rPr>
      </w:pPr>
    </w:p>
    <w:p w14:paraId="4D19D8CC" w14:textId="265413F8" w:rsidR="00E860B2" w:rsidRPr="001F4CED" w:rsidRDefault="00E860B2" w:rsidP="00E860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3/0</w:t>
      </w:r>
      <w:r w:rsid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exercícios.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Exercícios de revisão. </w:t>
      </w:r>
    </w:p>
    <w:p w14:paraId="739EF34E" w14:textId="395C5B7B" w:rsidR="00E860B2" w:rsidRDefault="00E860B2" w:rsidP="00E860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Caderno.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Resolver os exercícios de revisão.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80F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0/0</w:t>
      </w:r>
      <w:r w:rsidR="00D80F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3B628ED8" w14:textId="4F0EB73B" w:rsidR="001F4CED" w:rsidRDefault="001F4CED" w:rsidP="00E860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2983D36" w14:textId="77777777" w:rsidR="001F4CED" w:rsidRPr="0039124B" w:rsidRDefault="001F4CED" w:rsidP="00E860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42555FF" w14:textId="00C51884" w:rsidR="001F4CED" w:rsidRPr="001F4CED" w:rsidRDefault="001F4CED" w:rsidP="001F4CE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Exercícios de revisão. </w:t>
      </w:r>
    </w:p>
    <w:p w14:paraId="07611226" w14:textId="34206C8C" w:rsidR="001F4CED" w:rsidRDefault="001F4CED" w:rsidP="001F4CE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55 e 56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Resolver os exercícios de revisão.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D80F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1816A49A" w14:textId="12F8E425" w:rsidR="00E860B2" w:rsidRDefault="00E860B2" w:rsidP="005504F1">
      <w:pPr>
        <w:spacing w:line="240" w:lineRule="auto"/>
        <w:rPr>
          <w:lang w:val="pt-BR"/>
        </w:rPr>
      </w:pPr>
    </w:p>
    <w:p w14:paraId="342DD2EE" w14:textId="5A7FC669" w:rsidR="00D80FF5" w:rsidRPr="001F4CED" w:rsidRDefault="00D80FF5" w:rsidP="00D80FF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Exercícios de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fixação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</w:p>
    <w:p w14:paraId="5D01C768" w14:textId="537CA272" w:rsidR="00D80FF5" w:rsidRDefault="00D80FF5" w:rsidP="00D80FF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Resolver os exercícios de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fixação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71550A73" w14:textId="77777777" w:rsidR="001F4CED" w:rsidRPr="001F4CED" w:rsidRDefault="001F4CED" w:rsidP="005504F1">
      <w:pPr>
        <w:spacing w:line="240" w:lineRule="auto"/>
        <w:rPr>
          <w:lang w:val="pt-BR"/>
        </w:rPr>
      </w:pPr>
    </w:p>
    <w:p w14:paraId="50B185A7" w14:textId="2476366D" w:rsidR="00D80FF5" w:rsidRPr="001F4CED" w:rsidRDefault="00D80FF5" w:rsidP="00D80FF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Exercícios de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</w:p>
    <w:p w14:paraId="456133E8" w14:textId="7638D56F" w:rsidR="00D80FF5" w:rsidRDefault="00D80FF5" w:rsidP="00D80FF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Resolver os exercícios de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315E872D" w14:textId="7D610253" w:rsidR="001F4CED" w:rsidRDefault="001F4CED" w:rsidP="005504F1">
      <w:pPr>
        <w:spacing w:line="240" w:lineRule="auto"/>
        <w:rPr>
          <w:lang w:val="pt-BR"/>
        </w:rPr>
      </w:pPr>
    </w:p>
    <w:p w14:paraId="73D5C970" w14:textId="655BCE3B" w:rsidR="007E2C5C" w:rsidRPr="001F4CED" w:rsidRDefault="007E2C5C" w:rsidP="007E2C5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de texto</w:t>
      </w:r>
      <w:r w:rsidR="00F063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</w:t>
      </w:r>
      <w:r w:rsidR="00684E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entrevistas e roteiro de filme</w:t>
      </w:r>
      <w:r w:rsidR="00F063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14:paraId="6B9DB024" w14:textId="19D05394" w:rsidR="007E2C5C" w:rsidRDefault="007E2C5C" w:rsidP="007E2C5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57, 58 e 59.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Ler página 140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0DA325DD" w14:textId="5E747B42" w:rsidR="00D80FF5" w:rsidRDefault="00D80FF5" w:rsidP="005504F1">
      <w:pPr>
        <w:spacing w:line="240" w:lineRule="auto"/>
        <w:rPr>
          <w:lang w:val="pt-BR"/>
        </w:rPr>
      </w:pPr>
    </w:p>
    <w:p w14:paraId="3F30A610" w14:textId="577F1CC8" w:rsidR="007E2C5C" w:rsidRPr="001F4CED" w:rsidRDefault="007E2C5C" w:rsidP="007E2C5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 e gramática.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 (</w:t>
      </w:r>
      <w:r w:rsidR="00684E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de final de semana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 e gramática (</w:t>
      </w:r>
      <w:r w:rsidR="00684E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future with going to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14:paraId="485F9B70" w14:textId="2E7126EA" w:rsidR="007E2C5C" w:rsidRDefault="007E2C5C" w:rsidP="007E2C5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60, 61 e 62.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750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ágina</w:t>
      </w:r>
      <w:r w:rsidR="00A750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141, 142 e 143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35A96912" w14:textId="6002379A" w:rsidR="007E2C5C" w:rsidRDefault="007E2C5C" w:rsidP="005504F1">
      <w:pPr>
        <w:spacing w:line="240" w:lineRule="auto"/>
        <w:rPr>
          <w:lang w:val="pt-BR"/>
        </w:rPr>
      </w:pPr>
    </w:p>
    <w:p w14:paraId="15FBD949" w14:textId="0A057DAD" w:rsidR="00A750C3" w:rsidRPr="001F4CED" w:rsidRDefault="00A750C3" w:rsidP="00A750C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 (</w:t>
      </w:r>
      <w:r w:rsidR="00684E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Entrevistas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</w:p>
    <w:p w14:paraId="79CB7DCA" w14:textId="0185D96D" w:rsidR="00A750C3" w:rsidRDefault="00A750C3" w:rsidP="00A750C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64, 65 e 66.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144, 145 e 146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501BF1DA" w14:textId="5E3381B7" w:rsidR="007E2C5C" w:rsidRDefault="007E2C5C" w:rsidP="005504F1">
      <w:pPr>
        <w:spacing w:line="240" w:lineRule="auto"/>
        <w:rPr>
          <w:lang w:val="pt-BR"/>
        </w:rPr>
      </w:pPr>
    </w:p>
    <w:p w14:paraId="7739DD6A" w14:textId="0EF74CFC" w:rsidR="00A750C3" w:rsidRPr="001F4CED" w:rsidRDefault="00A750C3" w:rsidP="00A750C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revisão.</w:t>
      </w:r>
    </w:p>
    <w:p w14:paraId="01F02F03" w14:textId="2043DEF9" w:rsidR="00A750C3" w:rsidRDefault="00A750C3" w:rsidP="00A750C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Resolver exercícios de revisão.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790423C4" w14:textId="66CDC6EE" w:rsidR="00A750C3" w:rsidRDefault="00A750C3" w:rsidP="005504F1">
      <w:pPr>
        <w:spacing w:line="240" w:lineRule="auto"/>
        <w:rPr>
          <w:lang w:val="pt-BR"/>
        </w:rPr>
      </w:pPr>
    </w:p>
    <w:p w14:paraId="6E9B3C9D" w14:textId="397C0BEF" w:rsidR="00A750C3" w:rsidRPr="001F4CED" w:rsidRDefault="00A750C3" w:rsidP="00A750C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de texto</w:t>
      </w:r>
      <w:r w:rsidR="00F063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</w:t>
      </w:r>
      <w:r w:rsidR="00684E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Artigo online e recorte de livro científico</w:t>
      </w:r>
      <w:r w:rsidR="00F063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4714261" w14:textId="30602934" w:rsidR="00A750C3" w:rsidRDefault="00A750C3" w:rsidP="00A750C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</w:t>
      </w:r>
      <w:r w:rsidR="00EC6C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</w:t>
      </w:r>
      <w:r w:rsidR="00EC6C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Ler página 146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7F557572" w14:textId="1B6A961D" w:rsidR="00A750C3" w:rsidRDefault="00A750C3" w:rsidP="00A750C3">
      <w:pPr>
        <w:spacing w:line="240" w:lineRule="auto"/>
        <w:rPr>
          <w:lang w:val="pt-BR"/>
        </w:rPr>
      </w:pPr>
    </w:p>
    <w:p w14:paraId="4CCE2E31" w14:textId="26F174AB" w:rsidR="00A750C3" w:rsidRPr="001F4CED" w:rsidRDefault="00A750C3" w:rsidP="00A750C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EC6C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</w:t>
      </w:r>
      <w:r w:rsidR="00EC6C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C6C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 (</w:t>
      </w:r>
      <w:r w:rsidR="00684E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informação e comunicação tecnológica</w:t>
      </w:r>
      <w:r w:rsidR="00EC6C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</w:p>
    <w:p w14:paraId="1CCEFBCC" w14:textId="4538390A" w:rsidR="00A750C3" w:rsidRDefault="00A750C3" w:rsidP="00A750C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</w:t>
      </w:r>
      <w:r w:rsidR="00EC6C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69 e 70.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B0E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ágina</w:t>
      </w:r>
      <w:r w:rsidR="00AB0E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14</w:t>
      </w:r>
      <w:r w:rsidR="00EC6C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 e 148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C6C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EC6C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630D9313" w14:textId="5D898340" w:rsidR="00A750C3" w:rsidRDefault="00A750C3" w:rsidP="00A750C3">
      <w:pPr>
        <w:spacing w:line="240" w:lineRule="auto"/>
        <w:rPr>
          <w:lang w:val="pt-BR"/>
        </w:rPr>
      </w:pPr>
    </w:p>
    <w:p w14:paraId="0BCFA74C" w14:textId="2C931047" w:rsidR="00EC6C0B" w:rsidRPr="001F4CED" w:rsidRDefault="00EC6C0B" w:rsidP="00EC6C0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Gramática.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r w:rsidR="00684E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future – will/may/might for predicitions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</w:p>
    <w:p w14:paraId="3851D378" w14:textId="2F4DFC50" w:rsidR="00EC6C0B" w:rsidRDefault="00EC6C0B" w:rsidP="00EC6C0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71 e 72.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B0E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ágina</w:t>
      </w:r>
      <w:r w:rsidR="00AB0E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149 e 150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7F7D23F5" w14:textId="0DAE3FF6" w:rsidR="00EC6C0B" w:rsidRDefault="00EC6C0B" w:rsidP="00A750C3">
      <w:pPr>
        <w:spacing w:line="240" w:lineRule="auto"/>
        <w:rPr>
          <w:lang w:val="pt-BR"/>
        </w:rPr>
      </w:pPr>
    </w:p>
    <w:p w14:paraId="1A14CB52" w14:textId="1716834E" w:rsidR="00AB0ED4" w:rsidRPr="001F4CED" w:rsidRDefault="00AB0ED4" w:rsidP="00AB0E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 (</w:t>
      </w:r>
      <w:r w:rsidR="006029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debate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</w:p>
    <w:p w14:paraId="2AC8BF43" w14:textId="03281983" w:rsidR="00AB0ED4" w:rsidRDefault="00AB0ED4" w:rsidP="00AB0E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74, 75 e 76.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151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70D88A3E" w14:textId="77777777" w:rsidR="00AB0ED4" w:rsidRDefault="00AB0ED4" w:rsidP="00A750C3">
      <w:pPr>
        <w:spacing w:line="240" w:lineRule="auto"/>
        <w:rPr>
          <w:lang w:val="pt-BR"/>
        </w:rPr>
      </w:pPr>
    </w:p>
    <w:p w14:paraId="7B5D7140" w14:textId="5B05BAF0" w:rsidR="00AB0ED4" w:rsidRPr="001F4CED" w:rsidRDefault="00AB0ED4" w:rsidP="00AB0E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de texto</w:t>
      </w:r>
      <w:r w:rsidR="00F063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</w:t>
      </w:r>
      <w:r w:rsidR="006029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Romance)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4ACEA50D" w14:textId="4A1FF5F2" w:rsidR="00AB0ED4" w:rsidRDefault="00AB0ED4" w:rsidP="00AB0E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79, 80 e 81.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Ler página 152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0D0EA55D" w14:textId="56B38E4A" w:rsidR="00EC6C0B" w:rsidRDefault="00EC6C0B" w:rsidP="00A750C3">
      <w:pPr>
        <w:spacing w:line="240" w:lineRule="auto"/>
        <w:rPr>
          <w:lang w:val="pt-BR"/>
        </w:rPr>
      </w:pPr>
    </w:p>
    <w:p w14:paraId="691A9703" w14:textId="193FB80F" w:rsidR="00AB0ED4" w:rsidRPr="001F4CED" w:rsidRDefault="00AB0ED4" w:rsidP="00AB0E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9824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 e gramática.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 (</w:t>
      </w:r>
      <w:r w:rsidR="006029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provérbios relacionados a dinheiro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 e gramática (</w:t>
      </w:r>
      <w:r w:rsidR="006029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First and second conditional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</w:p>
    <w:p w14:paraId="3C202CBA" w14:textId="15ED32C8" w:rsidR="00AB0ED4" w:rsidRDefault="00AB0ED4" w:rsidP="00AB0E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82, 83 e 8</w:t>
      </w:r>
      <w:r w:rsidR="009824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824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ágina</w:t>
      </w:r>
      <w:r w:rsidR="009824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15</w:t>
      </w:r>
      <w:r w:rsidR="009824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3, 154 e 155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824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9824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41669E66" w14:textId="6EFCF3DF" w:rsidR="00AB0ED4" w:rsidRDefault="00AB0ED4" w:rsidP="00A750C3">
      <w:pPr>
        <w:spacing w:line="240" w:lineRule="auto"/>
        <w:rPr>
          <w:lang w:val="pt-BR"/>
        </w:rPr>
      </w:pPr>
    </w:p>
    <w:p w14:paraId="1410B5F8" w14:textId="5E542EEA" w:rsidR="009824DA" w:rsidRPr="001F4CED" w:rsidRDefault="009824DA" w:rsidP="009824D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 (</w:t>
      </w:r>
      <w:r w:rsidR="006029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plano de negócios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</w:p>
    <w:p w14:paraId="6021A3F6" w14:textId="00257DA0" w:rsidR="009824DA" w:rsidRDefault="009824DA" w:rsidP="009824D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86, 87 e 88.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156 e 157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52EE524C" w14:textId="77777777" w:rsidR="009824DA" w:rsidRDefault="009824DA" w:rsidP="009824D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825F07E" w14:textId="75F40E17" w:rsidR="009824DA" w:rsidRPr="001F4CED" w:rsidRDefault="009824DA" w:rsidP="009824D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de revisão. </w:t>
      </w:r>
    </w:p>
    <w:p w14:paraId="128809A9" w14:textId="1E5B835B" w:rsidR="009824DA" w:rsidRDefault="009824DA" w:rsidP="009824D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Resolver os exercícios de revisão.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7924A579" w14:textId="2010C757" w:rsidR="009824DA" w:rsidRDefault="009824DA" w:rsidP="00A750C3">
      <w:pPr>
        <w:spacing w:line="240" w:lineRule="auto"/>
        <w:rPr>
          <w:lang w:val="pt-BR"/>
        </w:rPr>
      </w:pPr>
    </w:p>
    <w:p w14:paraId="518B7CE6" w14:textId="3F02A112" w:rsidR="009824DA" w:rsidRPr="001F4CED" w:rsidRDefault="009824DA" w:rsidP="009824D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de texto</w:t>
      </w:r>
      <w:r w:rsidR="00F762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</w:t>
      </w:r>
      <w:r w:rsidR="006029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Uma obra de arte e um perfil</w:t>
      </w:r>
      <w:r w:rsidR="00F762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</w:p>
    <w:p w14:paraId="6F436D47" w14:textId="4B50BE46" w:rsidR="009824DA" w:rsidRDefault="009824DA" w:rsidP="009824D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</w:t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89, 90 e 91.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Ler p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ágina</w:t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158.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3EBC1C03" w14:textId="7E43C2D9" w:rsidR="009824DA" w:rsidRDefault="009824DA" w:rsidP="00A750C3">
      <w:pPr>
        <w:spacing w:line="240" w:lineRule="auto"/>
        <w:rPr>
          <w:lang w:val="pt-BR"/>
        </w:rPr>
      </w:pPr>
    </w:p>
    <w:p w14:paraId="23B74E89" w14:textId="67A11E73" w:rsidR="00B35892" w:rsidRPr="001F4CED" w:rsidRDefault="00B35892" w:rsidP="00B358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 e gramática.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 (</w:t>
      </w:r>
      <w:r w:rsidR="006029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distúrbios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 e gramática (</w:t>
      </w:r>
      <w:r w:rsidR="006029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relative pronouns)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4A4CA83F" w14:textId="011CEC2C" w:rsidR="00B35892" w:rsidRDefault="00B35892" w:rsidP="00B358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92, 93 e 94.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159, 160 e 161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0896FEBD" w14:textId="4D9CFF11" w:rsidR="00B35892" w:rsidRDefault="00B35892" w:rsidP="00A750C3">
      <w:pPr>
        <w:spacing w:line="240" w:lineRule="auto"/>
        <w:rPr>
          <w:lang w:val="pt-BR"/>
        </w:rPr>
      </w:pPr>
    </w:p>
    <w:p w14:paraId="54DD3E3B" w14:textId="55B9C392" w:rsidR="00B35892" w:rsidRPr="001F4CED" w:rsidRDefault="00B35892" w:rsidP="00B358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 (</w:t>
      </w:r>
      <w:r w:rsidR="006029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Uma apresentação oral)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46A94668" w14:textId="2EDC87E0" w:rsidR="00B35892" w:rsidRDefault="00B35892" w:rsidP="00B358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</w:t>
      </w:r>
      <w:r w:rsidR="00214A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96, 97 e 98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</w:t>
      </w:r>
      <w:r w:rsidR="00214A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62 e 163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14A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1AF21A07" w14:textId="5D556C66" w:rsidR="00B35892" w:rsidRDefault="00B35892" w:rsidP="00A750C3">
      <w:pPr>
        <w:spacing w:line="240" w:lineRule="auto"/>
        <w:rPr>
          <w:lang w:val="pt-BR"/>
        </w:rPr>
      </w:pPr>
    </w:p>
    <w:p w14:paraId="5BBBBD43" w14:textId="346CA96D" w:rsidR="00214AA5" w:rsidRPr="001F4CED" w:rsidRDefault="00214AA5" w:rsidP="00214AA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revisão.</w:t>
      </w:r>
    </w:p>
    <w:p w14:paraId="4C588D2E" w14:textId="1577541F" w:rsidR="00214AA5" w:rsidRDefault="00214AA5" w:rsidP="00214AA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99 e 100.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Resolver os exercícios de revisão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407B781D" w14:textId="1DE2F7F0" w:rsidR="00214AA5" w:rsidRDefault="00214AA5" w:rsidP="00A750C3">
      <w:pPr>
        <w:spacing w:line="240" w:lineRule="auto"/>
        <w:rPr>
          <w:lang w:val="pt-BR"/>
        </w:rPr>
      </w:pPr>
    </w:p>
    <w:p w14:paraId="09C68C95" w14:textId="0BCCF461" w:rsidR="00214AA5" w:rsidRPr="001F4CED" w:rsidRDefault="00214AA5" w:rsidP="00214AA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Lista de exercícios.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fixação.</w:t>
      </w:r>
    </w:p>
    <w:p w14:paraId="210BECE6" w14:textId="1BE28B75" w:rsidR="00214AA5" w:rsidRDefault="00214AA5" w:rsidP="00214AA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Resolver exercícios de fixação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274E8163" w14:textId="77777777" w:rsidR="00214AA5" w:rsidRPr="001F4CED" w:rsidRDefault="00214AA5" w:rsidP="00A750C3">
      <w:pPr>
        <w:spacing w:line="240" w:lineRule="auto"/>
        <w:rPr>
          <w:lang w:val="pt-BR"/>
        </w:rPr>
      </w:pPr>
    </w:p>
    <w:sectPr w:rsidR="00214AA5" w:rsidRPr="001F4CED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DA9B8" w14:textId="77777777" w:rsidR="009451CA" w:rsidRDefault="009451CA">
      <w:r>
        <w:separator/>
      </w:r>
    </w:p>
    <w:p w14:paraId="4524EEC1" w14:textId="77777777" w:rsidR="009451CA" w:rsidRDefault="009451CA"/>
  </w:endnote>
  <w:endnote w:type="continuationSeparator" w:id="0">
    <w:p w14:paraId="4DD4DFDA" w14:textId="77777777" w:rsidR="009451CA" w:rsidRDefault="009451CA">
      <w:r>
        <w:continuationSeparator/>
      </w:r>
    </w:p>
    <w:p w14:paraId="7A9C9AB0" w14:textId="77777777" w:rsidR="009451CA" w:rsidRDefault="009451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6DCDEE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2681E852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A2A5E" w14:textId="77777777" w:rsidR="009451CA" w:rsidRDefault="009451CA">
      <w:r>
        <w:separator/>
      </w:r>
    </w:p>
    <w:p w14:paraId="11E85655" w14:textId="77777777" w:rsidR="009451CA" w:rsidRDefault="009451CA"/>
  </w:footnote>
  <w:footnote w:type="continuationSeparator" w:id="0">
    <w:p w14:paraId="7A35327D" w14:textId="77777777" w:rsidR="009451CA" w:rsidRDefault="009451CA">
      <w:r>
        <w:continuationSeparator/>
      </w:r>
    </w:p>
    <w:p w14:paraId="65DECFE2" w14:textId="77777777" w:rsidR="009451CA" w:rsidRDefault="009451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448F8B05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1A36612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51D5076C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10B6B"/>
    <w:rsid w:val="0002482E"/>
    <w:rsid w:val="00046868"/>
    <w:rsid w:val="00050324"/>
    <w:rsid w:val="00076618"/>
    <w:rsid w:val="000A0150"/>
    <w:rsid w:val="000C3E99"/>
    <w:rsid w:val="000D2E09"/>
    <w:rsid w:val="000E63C9"/>
    <w:rsid w:val="000F3F56"/>
    <w:rsid w:val="0010216B"/>
    <w:rsid w:val="001031D3"/>
    <w:rsid w:val="00130E9D"/>
    <w:rsid w:val="00150A6D"/>
    <w:rsid w:val="00183613"/>
    <w:rsid w:val="00185B35"/>
    <w:rsid w:val="001A50D5"/>
    <w:rsid w:val="001F2BC8"/>
    <w:rsid w:val="001F4CED"/>
    <w:rsid w:val="001F5F6B"/>
    <w:rsid w:val="00214AA5"/>
    <w:rsid w:val="00243EBC"/>
    <w:rsid w:val="00246A35"/>
    <w:rsid w:val="00284348"/>
    <w:rsid w:val="002F51F5"/>
    <w:rsid w:val="00312137"/>
    <w:rsid w:val="00330359"/>
    <w:rsid w:val="0033762F"/>
    <w:rsid w:val="0034713B"/>
    <w:rsid w:val="003531FC"/>
    <w:rsid w:val="00360494"/>
    <w:rsid w:val="00366C7E"/>
    <w:rsid w:val="00384EA3"/>
    <w:rsid w:val="0039124B"/>
    <w:rsid w:val="003A39A1"/>
    <w:rsid w:val="003C2191"/>
    <w:rsid w:val="003D3863"/>
    <w:rsid w:val="004110DE"/>
    <w:rsid w:val="0044085A"/>
    <w:rsid w:val="004B21A5"/>
    <w:rsid w:val="004F0028"/>
    <w:rsid w:val="004F703A"/>
    <w:rsid w:val="005037F0"/>
    <w:rsid w:val="00516A86"/>
    <w:rsid w:val="005275F6"/>
    <w:rsid w:val="005504F1"/>
    <w:rsid w:val="00572102"/>
    <w:rsid w:val="005C6745"/>
    <w:rsid w:val="005F1BB0"/>
    <w:rsid w:val="00602981"/>
    <w:rsid w:val="00603DA5"/>
    <w:rsid w:val="00656C4D"/>
    <w:rsid w:val="00684ECE"/>
    <w:rsid w:val="006E2B76"/>
    <w:rsid w:val="006E5716"/>
    <w:rsid w:val="006F7F32"/>
    <w:rsid w:val="00717788"/>
    <w:rsid w:val="007302B3"/>
    <w:rsid w:val="00730733"/>
    <w:rsid w:val="00730E3A"/>
    <w:rsid w:val="00736AAF"/>
    <w:rsid w:val="00765B2A"/>
    <w:rsid w:val="00783A34"/>
    <w:rsid w:val="007C6B52"/>
    <w:rsid w:val="007D16C5"/>
    <w:rsid w:val="007D49A4"/>
    <w:rsid w:val="007E2C5C"/>
    <w:rsid w:val="007F7582"/>
    <w:rsid w:val="0084071D"/>
    <w:rsid w:val="0086013F"/>
    <w:rsid w:val="00862FE4"/>
    <w:rsid w:val="0086389A"/>
    <w:rsid w:val="0087605E"/>
    <w:rsid w:val="008B1FEE"/>
    <w:rsid w:val="008B65C1"/>
    <w:rsid w:val="00903C32"/>
    <w:rsid w:val="00916B16"/>
    <w:rsid w:val="009173B9"/>
    <w:rsid w:val="0093335D"/>
    <w:rsid w:val="0093613E"/>
    <w:rsid w:val="00943026"/>
    <w:rsid w:val="009451CA"/>
    <w:rsid w:val="00960CD7"/>
    <w:rsid w:val="00966B81"/>
    <w:rsid w:val="009824DA"/>
    <w:rsid w:val="009B5D1B"/>
    <w:rsid w:val="009C7720"/>
    <w:rsid w:val="00A23AFA"/>
    <w:rsid w:val="00A31B3E"/>
    <w:rsid w:val="00A532F3"/>
    <w:rsid w:val="00A60D7A"/>
    <w:rsid w:val="00A750C3"/>
    <w:rsid w:val="00A8489E"/>
    <w:rsid w:val="00A84FD8"/>
    <w:rsid w:val="00AB02A7"/>
    <w:rsid w:val="00AB0ED4"/>
    <w:rsid w:val="00AC29F3"/>
    <w:rsid w:val="00AE430F"/>
    <w:rsid w:val="00B03EA8"/>
    <w:rsid w:val="00B231E5"/>
    <w:rsid w:val="00B35892"/>
    <w:rsid w:val="00B64BFD"/>
    <w:rsid w:val="00B763D2"/>
    <w:rsid w:val="00B959BC"/>
    <w:rsid w:val="00BD581F"/>
    <w:rsid w:val="00C02B87"/>
    <w:rsid w:val="00C132F1"/>
    <w:rsid w:val="00C228D8"/>
    <w:rsid w:val="00C35A33"/>
    <w:rsid w:val="00C4086D"/>
    <w:rsid w:val="00C86A90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0FF5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85447"/>
    <w:rsid w:val="00E860B2"/>
    <w:rsid w:val="00EC6C0B"/>
    <w:rsid w:val="00EF555B"/>
    <w:rsid w:val="00F027BB"/>
    <w:rsid w:val="00F0636E"/>
    <w:rsid w:val="00F11DCF"/>
    <w:rsid w:val="00F162EA"/>
    <w:rsid w:val="00F355FF"/>
    <w:rsid w:val="00F52D27"/>
    <w:rsid w:val="00F7627C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FA0E21"/>
  <w15:docId w15:val="{1819A9A4-777B-4C23-B491-F2ED5DF6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27299D"/>
    <w:rsid w:val="005007FE"/>
    <w:rsid w:val="005D462A"/>
    <w:rsid w:val="00B00E34"/>
    <w:rsid w:val="00BE2213"/>
    <w:rsid w:val="00C16B28"/>
    <w:rsid w:val="00CD5D21"/>
    <w:rsid w:val="00DD4557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Diego Zanoni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DA3B3C-DE91-4EFB-857A-35FCDA68F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196</TotalTime>
  <Pages>9</Pages>
  <Words>1674</Words>
  <Characters>9042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diego</cp:lastModifiedBy>
  <cp:revision>11</cp:revision>
  <cp:lastPrinted>2006-08-01T17:47:00Z</cp:lastPrinted>
  <dcterms:created xsi:type="dcterms:W3CDTF">2022-02-01T11:02:00Z</dcterms:created>
  <dcterms:modified xsi:type="dcterms:W3CDTF">2022-02-03T02:28:00Z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