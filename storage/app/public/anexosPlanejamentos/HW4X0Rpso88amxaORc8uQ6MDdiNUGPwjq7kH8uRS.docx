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8CF45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472DAD6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7º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472DAD6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7º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2E06A0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5ABC5960" w:rsidR="004732D5" w:rsidRDefault="00DC2A63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43923307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AB3A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3D155152" w:rsidR="00FE4C8C" w:rsidRPr="004F0028" w:rsidRDefault="00A43561" w:rsidP="00FE4C8C">
      <w:pPr>
        <w:pStyle w:val="Ttulo1"/>
        <w:rPr>
          <w:lang w:val="pt-BR"/>
        </w:rPr>
      </w:pPr>
      <w:r>
        <w:rPr>
          <w:lang w:val="pt-BR" w:bidi="pt-BR"/>
        </w:rPr>
        <w:t>08</w:t>
      </w:r>
      <w:r w:rsidR="004732D5">
        <w:rPr>
          <w:lang w:val="pt-BR" w:bidi="pt-BR"/>
        </w:rPr>
        <w:t>/0</w:t>
      </w:r>
      <w:r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19</w:t>
      </w:r>
      <w:r w:rsidR="004732D5">
        <w:rPr>
          <w:lang w:val="pt-BR" w:bidi="pt-BR"/>
        </w:rPr>
        <w:t>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5E763170" w14:textId="77777777" w:rsidR="00083016" w:rsidRPr="001F4CED" w:rsidRDefault="00083016" w:rsidP="000830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(apresentando infográficos).</w:t>
      </w:r>
    </w:p>
    <w:p w14:paraId="77537777" w14:textId="77777777" w:rsidR="00083016" w:rsidRDefault="00083016" w:rsidP="000830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64, 65 e 66.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144, 145 e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81B1201" w14:textId="77777777" w:rsidR="00083016" w:rsidRDefault="00083016" w:rsidP="00083016">
      <w:pPr>
        <w:spacing w:line="240" w:lineRule="auto"/>
        <w:rPr>
          <w:lang w:val="pt-BR"/>
        </w:rPr>
      </w:pPr>
    </w:p>
    <w:p w14:paraId="218EA148" w14:textId="77777777" w:rsidR="00083016" w:rsidRPr="001F4CED" w:rsidRDefault="00083016" w:rsidP="000830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77CE16BA" w14:textId="77777777" w:rsidR="00083016" w:rsidRDefault="00083016" w:rsidP="000830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BFCF23" w14:textId="77777777" w:rsidR="00DC2A63" w:rsidRPr="004F0028" w:rsidRDefault="00DC2A63" w:rsidP="00DC2A63">
      <w:pPr>
        <w:spacing w:after="200"/>
        <w:rPr>
          <w:lang w:val="pt-BR"/>
        </w:rPr>
      </w:pP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4B3C" w14:textId="77777777" w:rsidR="00D35C46" w:rsidRDefault="00D35C46">
      <w:r>
        <w:separator/>
      </w:r>
    </w:p>
    <w:p w14:paraId="130B20AE" w14:textId="77777777" w:rsidR="00D35C46" w:rsidRDefault="00D35C46"/>
  </w:endnote>
  <w:endnote w:type="continuationSeparator" w:id="0">
    <w:p w14:paraId="44B81734" w14:textId="77777777" w:rsidR="00D35C46" w:rsidRDefault="00D35C46">
      <w:r>
        <w:continuationSeparator/>
      </w:r>
    </w:p>
    <w:p w14:paraId="655EFFF4" w14:textId="77777777" w:rsidR="00D35C46" w:rsidRDefault="00D35C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4B2D" w14:textId="77777777" w:rsidR="00D35C46" w:rsidRDefault="00D35C46">
      <w:r>
        <w:separator/>
      </w:r>
    </w:p>
    <w:p w14:paraId="767CD5E9" w14:textId="77777777" w:rsidR="00D35C46" w:rsidRDefault="00D35C46"/>
  </w:footnote>
  <w:footnote w:type="continuationSeparator" w:id="0">
    <w:p w14:paraId="32DAE97F" w14:textId="77777777" w:rsidR="00D35C46" w:rsidRDefault="00D35C46">
      <w:r>
        <w:continuationSeparator/>
      </w:r>
    </w:p>
    <w:p w14:paraId="133C7BF7" w14:textId="77777777" w:rsidR="00D35C46" w:rsidRDefault="00D35C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3016"/>
    <w:rsid w:val="000A0150"/>
    <w:rsid w:val="000D2E09"/>
    <w:rsid w:val="000E63C9"/>
    <w:rsid w:val="0010216B"/>
    <w:rsid w:val="00106EF5"/>
    <w:rsid w:val="00130E9D"/>
    <w:rsid w:val="00142E5E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97D88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43561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35C46"/>
    <w:rsid w:val="00D42CB7"/>
    <w:rsid w:val="00D5413D"/>
    <w:rsid w:val="00D570A9"/>
    <w:rsid w:val="00D70D02"/>
    <w:rsid w:val="00D770C7"/>
    <w:rsid w:val="00D86945"/>
    <w:rsid w:val="00D90290"/>
    <w:rsid w:val="00DC2A63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72E27"/>
    <w:rsid w:val="005007FE"/>
    <w:rsid w:val="0065629D"/>
    <w:rsid w:val="00901DD8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3D148-E609-4AB5-8D9A-32CC3B8A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109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4</cp:revision>
  <cp:lastPrinted>2006-08-01T17:47:00Z</cp:lastPrinted>
  <dcterms:created xsi:type="dcterms:W3CDTF">2022-07-25T09:36:00Z</dcterms:created>
  <dcterms:modified xsi:type="dcterms:W3CDTF">2022-08-08T16:12:00Z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