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2217C79E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852C62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031D3">
                                    <w:t>MATUTINO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2217C79E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852C62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031D3">
                              <w:t>MATUTINO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B71D8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>Diego Zanoni</w:t>
                </w:r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0A3D8459" w14:textId="1FD31C0C" w:rsidR="00C34C54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52BC64B" w14:textId="3EE4BAC7" w:rsidR="00C35A33" w:rsidRPr="00852C62" w:rsidRDefault="00C34C5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="00852C62"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Cognates and False Co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gnates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2A4F470A" w14:textId="77777777" w:rsidR="00852C62" w:rsidRDefault="00046868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3E651DBB" w14:textId="630B4C6B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Words formation: prefixes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0811003B" w14:textId="0689140A" w:rsidR="001A50D5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B85857" w14:textId="77777777" w:rsidR="00852C62" w:rsidRDefault="001A50D5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021FE36" w14:textId="02540365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Words formation: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suffixes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7B8AA71B" w14:textId="373E6A76" w:rsidR="00046868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91143A7" w14:textId="77777777" w:rsidR="00852C62" w:rsidRDefault="00F535A5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65D0CA5" w14:textId="4127CDDB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Verb pattern: gerund and infiniti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ve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1B6D6599" w14:textId="4F4BFDA5" w:rsidR="00F535A5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1E75F1" w14:textId="77777777" w:rsidR="00852C62" w:rsidRDefault="00A84FD8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4A9F6B94" w14:textId="3D2CCF99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Nouns phrases: noun groups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26ED3FCE" w14:textId="77777777" w:rsid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3F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F3F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0F3F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F3F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3F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6B58A70" w14:textId="14B7F791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Reference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7022E955" w14:textId="74D68AC1" w:rsidR="00B763D2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8CCC9E1" w14:textId="77777777" w:rsidR="00852C62" w:rsidRDefault="000F3F56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3699A3F" w14:textId="39DE928B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 and genres I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065E4E14" w14:textId="147AF8BD" w:rsidR="0084071D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84AD650" w14:textId="77777777" w:rsidR="00852C62" w:rsidRDefault="000971EA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A0CA23D" w14:textId="1B4FE431" w:rsidR="00852C62" w:rsidRPr="00852C62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 presente and presente progressive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2E7633A2" w14:textId="41D1FC12" w:rsidR="000971EA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2C61A6" w14:textId="77777777" w:rsidR="00852C62" w:rsidRDefault="007F758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852C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FAB2680" w14:textId="2ED7DBB0" w:rsidR="00852C62" w:rsidRPr="003E6015" w:rsidRDefault="00852C62" w:rsidP="00852C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="003E6015"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 and genres II)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.</w:t>
      </w:r>
    </w:p>
    <w:p w14:paraId="1176829A" w14:textId="56C30EE4" w:rsidR="007F7582" w:rsidRDefault="00852C62" w:rsidP="00852C6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D31DD9" w14:textId="77777777" w:rsidR="003E6015" w:rsidRDefault="000C3E99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262CC31C" w14:textId="398E68B6" w:rsidR="003E6015" w:rsidRPr="00852C62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Future forms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311C2AC" w14:textId="0168E9F6" w:rsidR="000C3E99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8CBE83" w14:textId="2A3558A9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 (Revisão)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C7581BB" w14:textId="507C4078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3FDDFB07" w14:textId="77777777" w:rsidR="003E6015" w:rsidRDefault="00A60D7A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41F41246" w14:textId="66EA795A" w:rsidR="003E6015" w:rsidRPr="003E6015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types and genres III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5BA3775E" w14:textId="20987259" w:rsidR="00E860B2" w:rsidRPr="00046868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D21B58" w14:textId="77777777" w:rsidR="003E6015" w:rsidRDefault="005504F1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86FBE35" w14:textId="1A11F875" w:rsidR="003E6015" w:rsidRPr="003E6015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Past simple, past continuous and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 present perfect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563DF9B1" w14:textId="4B8CC058" w:rsidR="00603DA5" w:rsidRDefault="003E6015" w:rsidP="003E601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45B260" w14:textId="77777777" w:rsidR="003E6015" w:rsidRDefault="005504F1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ED8DA6C" w14:textId="6C740EF7" w:rsidR="003E6015" w:rsidRPr="00852C62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Discourse markers I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09FA0F1B" w14:textId="271DC732" w:rsidR="005504F1" w:rsidRDefault="003E6015" w:rsidP="003E601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0E875" w14:textId="77777777" w:rsidR="003E6015" w:rsidRDefault="00717788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5729E35" w14:textId="5953A393" w:rsidR="003E6015" w:rsidRPr="00852C62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Discourse markers II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7393A5AC" w14:textId="0B7B8613" w:rsidR="00717788" w:rsidRDefault="003E6015" w:rsidP="003E601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0E8F096" w14:textId="77777777" w:rsidR="003E6015" w:rsidRDefault="00010B6B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33629617" w14:textId="135D6E93" w:rsidR="003E6015" w:rsidRPr="00852C62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Modal verbs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2D933DA8" w14:textId="52AEB6DA" w:rsidR="00010B6B" w:rsidRDefault="003E6015" w:rsidP="003E601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551E40" w14:textId="77777777" w:rsidR="003E6015" w:rsidRDefault="00010B6B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3E601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60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9766794" w14:textId="7AF4488B" w:rsidR="003E6015" w:rsidRPr="003E6015" w:rsidRDefault="003E6015" w:rsidP="003E60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types and genres IV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 xml:space="preserve"> and idiomatic expressions</w:t>
      </w:r>
      <w:r w:rsidRPr="003E6015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).</w:t>
      </w:r>
    </w:p>
    <w:p w14:paraId="2F8F302F" w14:textId="65C61581" w:rsidR="00010B6B" w:rsidRDefault="003E6015" w:rsidP="003E601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35F9CC2" w14:textId="77777777" w:rsidR="005245F0" w:rsidRDefault="00B959BC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560D6810" w14:textId="42DB1CEE" w:rsidR="005245F0" w:rsidRPr="005245F0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Past perfect simple and past perf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ect continuous</w:t>
      </w: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1BEF350D" w14:textId="67A561A2" w:rsidR="005245F0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 e 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06072F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66FAA3" w14:textId="77777777" w:rsidR="005245F0" w:rsidRDefault="001F4CED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30AA0E7E" w14:textId="31C12580" w:rsidR="005245F0" w:rsidRPr="00852C62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Phrasal and prepositional verbs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816A49A" w14:textId="7D381F70" w:rsidR="00E860B2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26492FC" w14:textId="77777777" w:rsidR="005245F0" w:rsidRDefault="00D80FF5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2767AD62" w14:textId="7EB0575C" w:rsidR="005245F0" w:rsidRPr="005245F0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Passive voice and causative form</w:t>
      </w:r>
      <w:r w:rsidRPr="005245F0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71550A73" w14:textId="4F7F65B1" w:rsidR="001F4CED" w:rsidRPr="001F4CED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1AA50C" w14:textId="5ECECC2D" w:rsidR="005245F0" w:rsidRDefault="00725B12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2D3A733C" w14:textId="3ED015DB" w:rsidR="005245F0" w:rsidRPr="00852C62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exercícios.</w:t>
      </w:r>
    </w:p>
    <w:p w14:paraId="2EAC6B4D" w14:textId="436A612B" w:rsidR="00725B12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lista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7E12BF6" w14:textId="77777777" w:rsidR="005245F0" w:rsidRDefault="00725B12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0460395D" w14:textId="2F995066" w:rsidR="005245F0" w:rsidRPr="00852C62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Figures of speech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274E8163" w14:textId="7F7182D8" w:rsidR="00214AA5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F0ED56" w14:textId="77777777" w:rsidR="005245F0" w:rsidRDefault="00725B12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2CDAB25" w14:textId="3DDD0228" w:rsidR="005245F0" w:rsidRPr="00852C62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Reported speech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642B03D" w14:textId="47EF934A" w:rsidR="00725B12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6402A6" w14:textId="77777777" w:rsidR="005245F0" w:rsidRDefault="00725B12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5245F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245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FC65964" w14:textId="0B23595A" w:rsidR="005245F0" w:rsidRPr="00136F9D" w:rsidRDefault="005245F0" w:rsidP="005245F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="00136F9D"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Degrees of the adjectives and adve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rbs</w:t>
      </w: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6E612C5E" w14:textId="50EC0F17" w:rsidR="00725B12" w:rsidRDefault="005245F0" w:rsidP="005245F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31842A" w14:textId="77777777" w:rsidR="00136F9D" w:rsidRDefault="00725B12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5A827C9" w14:textId="7BC54324" w:rsidR="00136F9D" w:rsidRPr="00852C62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Relative pronoun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2C72BC19" w14:textId="59ADC3FF" w:rsidR="00725B12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50E3E3" w14:textId="77777777" w:rsidR="00136F9D" w:rsidRDefault="00725B12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14341D3" w14:textId="7F83FD74" w:rsidR="00136F9D" w:rsidRPr="00852C62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Conditional sentences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DE5CB3C" w14:textId="0D8560F6" w:rsidR="00725B12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F126A07" w14:textId="77777777" w:rsidR="00136F9D" w:rsidRDefault="00725B12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507A59C5" w14:textId="502CA1DD" w:rsidR="00136F9D" w:rsidRPr="00852C62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Quantifiers and indefinite pronouns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7B6973D" w14:textId="09C7C8D2" w:rsidR="00725B12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B052FED" w14:textId="77777777" w:rsidR="00136F9D" w:rsidRDefault="00725B12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410C961A" w14:textId="1DCB21A9" w:rsidR="00136F9D" w:rsidRPr="00136F9D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Nouns: genders, number and the ge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nitive case</w:t>
      </w: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15621E84" w14:textId="00E93B64" w:rsidR="00725B12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(capítulo 27)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F217CA4" w14:textId="51D8C076" w:rsidR="00136F9D" w:rsidRDefault="00A7127C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42B79840" w14:textId="37AF3CC1" w:rsidR="00136F9D" w:rsidRPr="00852C62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exercícios propostos. </w:t>
      </w:r>
    </w:p>
    <w:p w14:paraId="24C1886E" w14:textId="41310FEE" w:rsidR="00A7127C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191FF5" w14:textId="77777777" w:rsidR="00136F9D" w:rsidRDefault="00A7127C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9/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29EBC934" w14:textId="055FF0B3" w:rsidR="00136F9D" w:rsidRPr="00136F9D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</w:pP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Gramática (</w:t>
      </w: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Text types and genres</w:t>
      </w:r>
      <w:r w:rsidRPr="00136F9D">
        <w:rPr>
          <w:rFonts w:ascii="Arial" w:eastAsia="Times New Roman" w:hAnsi="Arial" w:cs="Arial"/>
          <w:b w:val="0"/>
          <w:color w:val="000000"/>
          <w:sz w:val="20"/>
          <w:szCs w:val="20"/>
          <w:lang w:val="en-US" w:eastAsia="pt-BR"/>
        </w:rPr>
        <w:t>)</w:t>
      </w:r>
    </w:p>
    <w:p w14:paraId="0E69359C" w14:textId="5646867D" w:rsidR="00A7127C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111C4F" w14:textId="410CC23A" w:rsidR="00136F9D" w:rsidRDefault="00A7127C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136F9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6F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1577F68B" w14:textId="01D2C092" w:rsidR="00136F9D" w:rsidRPr="00852C62" w:rsidRDefault="00136F9D" w:rsidP="00136F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71DBDFBA" w14:textId="6DCC1F67" w:rsidR="00A7127C" w:rsidRDefault="00136F9D" w:rsidP="00136F9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3CA2A27" w14:textId="77777777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6DBFD91B" w14:textId="0C92EBE5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verbos auxiliares: be / have / do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45AFFDB" w14:textId="290437A6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C37B57" w14:textId="0AF182C0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2E5F9CA3" w14:textId="46FD3B02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proposots.</w:t>
      </w:r>
    </w:p>
    <w:p w14:paraId="54068A01" w14:textId="12FA7189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6DBC67" w14:textId="77777777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52E1B46D" w14:textId="0B2A6B90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Revision session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5D0CF24E" w14:textId="5BB1FC33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FA33AFB" w14:textId="77777777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</w:p>
    <w:p w14:paraId="285533BC" w14:textId="1604D785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491108C2" w14:textId="0D6E01A7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405A687" w14:textId="50D032BA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37D24B0E" w14:textId="1FF2C1D6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(Revisão ENEM 01)</w:t>
      </w:r>
    </w:p>
    <w:p w14:paraId="2DE33AA6" w14:textId="6B00B090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AB1739" w14:textId="77777777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72A6C9A9" w14:textId="5C0BA923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(Revisão ENEM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1B9340A0" w14:textId="162000B4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A454A56" w14:textId="77777777" w:rsidR="00D41673" w:rsidRDefault="00A7127C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6F417D23" w14:textId="0B05B308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(Revisão ENEM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0E3F7AD4" w14:textId="59157A4D" w:rsidR="00A7127C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5561FC" w14:textId="77777777" w:rsidR="00D41673" w:rsidRDefault="0040066A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="00D4167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6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3A9CDE5C" w14:textId="57AE43C4" w:rsidR="00D41673" w:rsidRPr="00852C62" w:rsidRDefault="00D41673" w:rsidP="00D4167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(Revisão ENEM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4)</w:t>
      </w:r>
    </w:p>
    <w:p w14:paraId="575049E0" w14:textId="2B4F941A" w:rsidR="0040066A" w:rsidRDefault="00D41673" w:rsidP="00D41673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3F6DFB0" w14:textId="77777777" w:rsidR="0040066A" w:rsidRPr="001F4CED" w:rsidRDefault="0040066A" w:rsidP="00A750C3">
      <w:pPr>
        <w:spacing w:line="240" w:lineRule="auto"/>
        <w:rPr>
          <w:lang w:val="pt-BR"/>
        </w:rPr>
      </w:pPr>
    </w:p>
    <w:sectPr w:rsidR="0040066A" w:rsidRPr="001F4CE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3B7F" w14:textId="77777777" w:rsidR="00B71D89" w:rsidRDefault="00B71D89">
      <w:r>
        <w:separator/>
      </w:r>
    </w:p>
    <w:p w14:paraId="5C4F7265" w14:textId="77777777" w:rsidR="00B71D89" w:rsidRDefault="00B71D89"/>
  </w:endnote>
  <w:endnote w:type="continuationSeparator" w:id="0">
    <w:p w14:paraId="4D88A6B2" w14:textId="77777777" w:rsidR="00B71D89" w:rsidRDefault="00B71D89">
      <w:r>
        <w:continuationSeparator/>
      </w:r>
    </w:p>
    <w:p w14:paraId="0E6FD781" w14:textId="77777777" w:rsidR="00B71D89" w:rsidRDefault="00B71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AF51" w14:textId="77777777" w:rsidR="00B71D89" w:rsidRDefault="00B71D89">
      <w:r>
        <w:separator/>
      </w:r>
    </w:p>
    <w:p w14:paraId="7DB18E63" w14:textId="77777777" w:rsidR="00B71D89" w:rsidRDefault="00B71D89"/>
  </w:footnote>
  <w:footnote w:type="continuationSeparator" w:id="0">
    <w:p w14:paraId="4F9CAF12" w14:textId="77777777" w:rsidR="00B71D89" w:rsidRDefault="00B71D89">
      <w:r>
        <w:continuationSeparator/>
      </w:r>
    </w:p>
    <w:p w14:paraId="48F537BB" w14:textId="77777777" w:rsidR="00B71D89" w:rsidRDefault="00B71D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0100"/>
    <w:rsid w:val="00010B6B"/>
    <w:rsid w:val="0002482E"/>
    <w:rsid w:val="00046868"/>
    <w:rsid w:val="00050324"/>
    <w:rsid w:val="0006072F"/>
    <w:rsid w:val="00076618"/>
    <w:rsid w:val="000971EA"/>
    <w:rsid w:val="000A0150"/>
    <w:rsid w:val="000C3E99"/>
    <w:rsid w:val="000D2E09"/>
    <w:rsid w:val="000E63C9"/>
    <w:rsid w:val="000E765E"/>
    <w:rsid w:val="000F3F56"/>
    <w:rsid w:val="0010216B"/>
    <w:rsid w:val="001031D3"/>
    <w:rsid w:val="00130E9D"/>
    <w:rsid w:val="00136F9D"/>
    <w:rsid w:val="00150A6D"/>
    <w:rsid w:val="001612FE"/>
    <w:rsid w:val="00183613"/>
    <w:rsid w:val="00185B35"/>
    <w:rsid w:val="001A50D5"/>
    <w:rsid w:val="001F2BC8"/>
    <w:rsid w:val="001F4CED"/>
    <w:rsid w:val="001F5F6B"/>
    <w:rsid w:val="00205B56"/>
    <w:rsid w:val="00214AA5"/>
    <w:rsid w:val="00243EBC"/>
    <w:rsid w:val="00246A35"/>
    <w:rsid w:val="00284348"/>
    <w:rsid w:val="002F51F5"/>
    <w:rsid w:val="00312137"/>
    <w:rsid w:val="0032002D"/>
    <w:rsid w:val="00330359"/>
    <w:rsid w:val="0033762F"/>
    <w:rsid w:val="0034713B"/>
    <w:rsid w:val="003531FC"/>
    <w:rsid w:val="00360494"/>
    <w:rsid w:val="00366C7E"/>
    <w:rsid w:val="00384EA3"/>
    <w:rsid w:val="003A39A1"/>
    <w:rsid w:val="003C2191"/>
    <w:rsid w:val="003D3863"/>
    <w:rsid w:val="003E6015"/>
    <w:rsid w:val="0040066A"/>
    <w:rsid w:val="004110DE"/>
    <w:rsid w:val="0044085A"/>
    <w:rsid w:val="0045595F"/>
    <w:rsid w:val="004B21A5"/>
    <w:rsid w:val="004F0028"/>
    <w:rsid w:val="005037F0"/>
    <w:rsid w:val="00516A86"/>
    <w:rsid w:val="005245F0"/>
    <w:rsid w:val="005275F6"/>
    <w:rsid w:val="005504F1"/>
    <w:rsid w:val="00572102"/>
    <w:rsid w:val="005C6745"/>
    <w:rsid w:val="005F1BB0"/>
    <w:rsid w:val="00603DA5"/>
    <w:rsid w:val="00656C4D"/>
    <w:rsid w:val="006E2B76"/>
    <w:rsid w:val="006E5716"/>
    <w:rsid w:val="006F311D"/>
    <w:rsid w:val="006F7F32"/>
    <w:rsid w:val="00717788"/>
    <w:rsid w:val="00725B12"/>
    <w:rsid w:val="007302B3"/>
    <w:rsid w:val="00730733"/>
    <w:rsid w:val="00730E3A"/>
    <w:rsid w:val="00736AAF"/>
    <w:rsid w:val="007518E6"/>
    <w:rsid w:val="00765B2A"/>
    <w:rsid w:val="00783A34"/>
    <w:rsid w:val="007C6B52"/>
    <w:rsid w:val="007D16C5"/>
    <w:rsid w:val="007D49A4"/>
    <w:rsid w:val="007E2C5C"/>
    <w:rsid w:val="007F7582"/>
    <w:rsid w:val="0084071D"/>
    <w:rsid w:val="00852C62"/>
    <w:rsid w:val="0086013F"/>
    <w:rsid w:val="00862FE4"/>
    <w:rsid w:val="0086389A"/>
    <w:rsid w:val="0087605E"/>
    <w:rsid w:val="008B1FEE"/>
    <w:rsid w:val="008B65C1"/>
    <w:rsid w:val="008C4C1C"/>
    <w:rsid w:val="00903C32"/>
    <w:rsid w:val="00916B16"/>
    <w:rsid w:val="009173B9"/>
    <w:rsid w:val="0093335D"/>
    <w:rsid w:val="0093613E"/>
    <w:rsid w:val="00943026"/>
    <w:rsid w:val="00952D29"/>
    <w:rsid w:val="00960CD7"/>
    <w:rsid w:val="00966B81"/>
    <w:rsid w:val="009824DA"/>
    <w:rsid w:val="009B5D1B"/>
    <w:rsid w:val="009C7720"/>
    <w:rsid w:val="00A115F1"/>
    <w:rsid w:val="00A23AFA"/>
    <w:rsid w:val="00A31B3E"/>
    <w:rsid w:val="00A532F3"/>
    <w:rsid w:val="00A60D7A"/>
    <w:rsid w:val="00A7127C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1D89"/>
    <w:rsid w:val="00B763D2"/>
    <w:rsid w:val="00B959BC"/>
    <w:rsid w:val="00BA3849"/>
    <w:rsid w:val="00C02B87"/>
    <w:rsid w:val="00C132F1"/>
    <w:rsid w:val="00C34C54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1673"/>
    <w:rsid w:val="00D42CB7"/>
    <w:rsid w:val="00D5413D"/>
    <w:rsid w:val="00D570A9"/>
    <w:rsid w:val="00D70D02"/>
    <w:rsid w:val="00D770C7"/>
    <w:rsid w:val="00D80FF5"/>
    <w:rsid w:val="00D86945"/>
    <w:rsid w:val="00D90290"/>
    <w:rsid w:val="00DC3779"/>
    <w:rsid w:val="00DD152F"/>
    <w:rsid w:val="00DE213F"/>
    <w:rsid w:val="00DF027C"/>
    <w:rsid w:val="00DF3A20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11DCF"/>
    <w:rsid w:val="00F162EA"/>
    <w:rsid w:val="00F52D27"/>
    <w:rsid w:val="00F535A5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6292"/>
    <w:rsid w:val="00452FCD"/>
    <w:rsid w:val="00477349"/>
    <w:rsid w:val="005007FE"/>
    <w:rsid w:val="00B00E34"/>
    <w:rsid w:val="00BD74D3"/>
    <w:rsid w:val="00BE2213"/>
    <w:rsid w:val="00C16B28"/>
    <w:rsid w:val="00C532A0"/>
    <w:rsid w:val="00CD5D21"/>
    <w:rsid w:val="00DD4557"/>
    <w:rsid w:val="00E267B0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258</TotalTime>
  <Pages>9</Pages>
  <Words>1682</Words>
  <Characters>9088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16</cp:revision>
  <cp:lastPrinted>2006-08-01T17:47:00Z</cp:lastPrinted>
  <dcterms:created xsi:type="dcterms:W3CDTF">2022-02-01T11:02:00Z</dcterms:created>
  <dcterms:modified xsi:type="dcterms:W3CDTF">2022-02-07T02:02:00Z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