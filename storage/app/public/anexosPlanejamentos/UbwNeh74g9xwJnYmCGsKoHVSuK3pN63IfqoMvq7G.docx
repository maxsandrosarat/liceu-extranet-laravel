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FDE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0AB1329" wp14:editId="7E0AEA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718EA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005CD92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05EEF04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3D9E670" wp14:editId="5555524A">
                      <wp:extent cx="3528695" cy="232410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24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BF6747" w14:textId="7D7D20F9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9F7ECA">
                                    <w:rPr>
                                      <w:lang w:val="pt-BR" w:bidi="pt-BR"/>
                                    </w:rPr>
                                    <w:t>8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773C64">
                                    <w:t>MATUTINO</w:t>
                                  </w:r>
                                </w:p>
                                <w:p w14:paraId="6BE9C4F7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3D9E6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" filled="f" stroked="f" strokeweight=".5pt">
                      <v:textbox>
                        <w:txbxContent>
                          <w:p w14:paraId="0ABF6747" w14:textId="7D7D20F9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9F7ECA">
                              <w:rPr>
                                <w:lang w:val="pt-BR" w:bidi="pt-BR"/>
                              </w:rPr>
                              <w:t>8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773C64">
                              <w:t>MATUTINO</w:t>
                            </w:r>
                          </w:p>
                          <w:p w14:paraId="6BE9C4F7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504487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37F45A7" wp14:editId="54A00789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2399BC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9A348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041B98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67F9AEAA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832530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1DA70DEB" w14:textId="28E3ED77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19741B">
                  <w:rPr>
                    <w:lang w:val="pt-BR"/>
                  </w:rPr>
                  <w:t xml:space="preserve">Maiara </w:t>
                </w:r>
                <w:proofErr w:type="spellStart"/>
                <w:r w:rsidR="0019741B">
                  <w:rPr>
                    <w:lang w:val="pt-BR"/>
                  </w:rPr>
                  <w:t>Ricalde</w:t>
                </w:r>
                <w:proofErr w:type="spellEnd"/>
                <w:r w:rsidR="0019741B">
                  <w:rPr>
                    <w:lang w:val="pt-BR"/>
                  </w:rPr>
                  <w:t xml:space="preserve"> Machado</w:t>
                </w:r>
                <w:r w:rsidR="0019741B">
                  <w:rPr>
                    <w:lang w:val="pt-BR"/>
                  </w:rPr>
                  <w:br/>
                  <w:t>Avanci</w:t>
                </w:r>
              </w:sdtContent>
            </w:sdt>
          </w:p>
          <w:p w14:paraId="2CCDA32D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0AEAE3C" w14:textId="30102536" w:rsidR="00FE4C8C" w:rsidRPr="004F0028" w:rsidRDefault="00BA4995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A4DF3E1" wp14:editId="37F0E864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B91C1CD" wp14:editId="61C49EC0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28D69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773C64">
        <w:rPr>
          <w:lang w:val="pt-BR" w:bidi="pt-BR"/>
        </w:rPr>
        <w:t>QUINZENAL</w:t>
      </w:r>
      <w:r w:rsidR="0010216B">
        <w:rPr>
          <w:lang w:val="pt-BR" w:bidi="pt-BR"/>
        </w:rPr>
        <w:t xml:space="preserve"> 2022</w:t>
      </w:r>
    </w:p>
    <w:p w14:paraId="785F2503" w14:textId="7276DAF8" w:rsidR="0010216B" w:rsidRDefault="0010216B" w:rsidP="00046868">
      <w:pPr>
        <w:spacing w:line="240" w:lineRule="auto"/>
      </w:pPr>
      <w:r>
        <w:t xml:space="preserve">DISCIPLINA: </w:t>
      </w:r>
      <w:r w:rsidR="009F7ECA">
        <w:t>Ciências</w:t>
      </w:r>
    </w:p>
    <w:p w14:paraId="751BCF9C" w14:textId="77777777" w:rsidR="0010216B" w:rsidRDefault="0010216B" w:rsidP="00046868">
      <w:pPr>
        <w:spacing w:line="240" w:lineRule="auto"/>
      </w:pPr>
    </w:p>
    <w:p w14:paraId="0F925B19" w14:textId="2CC06F75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 w:rsidR="002E4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F7E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="006C23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F7E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</w:p>
    <w:p w14:paraId="7410A57A" w14:textId="090024AF" w:rsidR="002E4418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9F7E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Excreção e homeostase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C23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</w:t>
      </w:r>
      <w:r w:rsidR="009F7E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</w:t>
      </w:r>
    </w:p>
    <w:p w14:paraId="7CBD7976" w14:textId="5F1C729D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4B3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Sim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</w:t>
      </w:r>
      <w:r w:rsidR="009F7E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página 59 a 64</w:t>
      </w:r>
    </w:p>
    <w:p w14:paraId="0BE9AA97" w14:textId="2D560EA2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9F7E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="004B3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9F7E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4B3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14:paraId="1E422D1D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6BC9653C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83D9560" w14:textId="033E6185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9F7E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="004B3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9F7E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4B3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14:paraId="5D9850FA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7675D23" w14:textId="6259EB3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F7E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</w:p>
    <w:p w14:paraId="136CEB26" w14:textId="24E3CD1D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9F7E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Sistema endócrino (aula teórica)</w:t>
      </w:r>
    </w:p>
    <w:p w14:paraId="5485C5B4" w14:textId="36122CA2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B3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</w:t>
      </w:r>
      <w:r w:rsidR="009F7E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</w:t>
      </w:r>
    </w:p>
    <w:p w14:paraId="642444DB" w14:textId="5E26361D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F7E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5E728190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69E162C0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96601B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A39E45E" w14:textId="40AA4094" w:rsidR="009F7ECA" w:rsidRDefault="009F7ECA" w:rsidP="009F7EC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14:paraId="29FAD692" w14:textId="77777777" w:rsidR="009F7ECA" w:rsidRDefault="009F7ECA" w:rsidP="009F7EC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7067283" w14:textId="77777777" w:rsidR="009F7ECA" w:rsidRDefault="009F7ECA" w:rsidP="009F7EC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</w:p>
    <w:p w14:paraId="6D63CC66" w14:textId="619EE6FC" w:rsidR="009F7ECA" w:rsidRDefault="009F7ECA" w:rsidP="009F7EC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Sistema endócrino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(aula teórica)</w:t>
      </w:r>
    </w:p>
    <w:p w14:paraId="28A569D4" w14:textId="77777777" w:rsidR="009F7ECA" w:rsidRDefault="009F7ECA" w:rsidP="009F7EC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apostila capítulo 12</w:t>
      </w:r>
    </w:p>
    <w:p w14:paraId="6CD9BEC2" w14:textId="77777777" w:rsidR="009F7ECA" w:rsidRDefault="009F7ECA" w:rsidP="009F7EC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Não</w:t>
      </w:r>
    </w:p>
    <w:p w14:paraId="78780306" w14:textId="77777777" w:rsidR="009F7ECA" w:rsidRDefault="009F7ECA" w:rsidP="009F7EC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2F18E269" w14:textId="3CDC2263" w:rsidR="009F7ECA" w:rsidRDefault="009F7ECA" w:rsidP="009F7EC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8847F48" w14:textId="7D9F5092" w:rsidR="00A45A0A" w:rsidRDefault="00A45A0A" w:rsidP="00A45A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</w:p>
    <w:p w14:paraId="4E13BAEE" w14:textId="77777777" w:rsidR="00A45A0A" w:rsidRDefault="00A45A0A" w:rsidP="00A45A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5F72B21" w14:textId="77777777" w:rsidR="00A45A0A" w:rsidRDefault="00A45A0A" w:rsidP="00A45A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</w:p>
    <w:p w14:paraId="563E75B1" w14:textId="6D04CE1D" w:rsidR="00A45A0A" w:rsidRDefault="00A45A0A" w:rsidP="00A45A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Sistema endócrino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realização de atividades da apostila</w:t>
      </w:r>
    </w:p>
    <w:p w14:paraId="3535E5F0" w14:textId="55EB98B8" w:rsidR="00A45A0A" w:rsidRDefault="00A45A0A" w:rsidP="00A45A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74, 75, 76 e 77</w:t>
      </w:r>
    </w:p>
    <w:p w14:paraId="6FC2EB78" w14:textId="77777777" w:rsidR="00A45A0A" w:rsidRDefault="00A45A0A" w:rsidP="00A45A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Não</w:t>
      </w:r>
    </w:p>
    <w:p w14:paraId="23D05F25" w14:textId="77777777" w:rsidR="00A45A0A" w:rsidRDefault="00A45A0A" w:rsidP="00A45A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641FF19A" w14:textId="77777777" w:rsidR="00A45A0A" w:rsidRDefault="00A45A0A" w:rsidP="009F7EC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8B298E7" w14:textId="77777777" w:rsidR="009F7ECA" w:rsidRDefault="009F7ECA" w:rsidP="009F7EC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A4A8519" w14:textId="77777777" w:rsidR="007035CE" w:rsidRDefault="007035CE" w:rsidP="007035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39603D" w14:textId="77777777" w:rsidR="007035CE" w:rsidRDefault="007035CE" w:rsidP="004B75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0A8A612" w14:textId="77777777" w:rsidR="004B7592" w:rsidRDefault="004B7592" w:rsidP="004B75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57C67E8" w14:textId="2E08C97C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6DDFE" w14:textId="77777777" w:rsidR="00D461CC" w:rsidRDefault="00D461CC">
      <w:r>
        <w:separator/>
      </w:r>
    </w:p>
    <w:p w14:paraId="253F42ED" w14:textId="77777777" w:rsidR="00D461CC" w:rsidRDefault="00D461CC"/>
  </w:endnote>
  <w:endnote w:type="continuationSeparator" w:id="0">
    <w:p w14:paraId="54DC5E93" w14:textId="77777777" w:rsidR="00D461CC" w:rsidRDefault="00D461CC">
      <w:r>
        <w:continuationSeparator/>
      </w:r>
    </w:p>
    <w:p w14:paraId="2524FDF4" w14:textId="77777777" w:rsidR="00D461CC" w:rsidRDefault="00D461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EF25AE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9856ED6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F66FD" w14:textId="77777777" w:rsidR="00D461CC" w:rsidRDefault="00D461CC">
      <w:r>
        <w:separator/>
      </w:r>
    </w:p>
    <w:p w14:paraId="001EBE59" w14:textId="77777777" w:rsidR="00D461CC" w:rsidRDefault="00D461CC"/>
  </w:footnote>
  <w:footnote w:type="continuationSeparator" w:id="0">
    <w:p w14:paraId="5BE4DAF1" w14:textId="77777777" w:rsidR="00D461CC" w:rsidRDefault="00D461CC">
      <w:r>
        <w:continuationSeparator/>
      </w:r>
    </w:p>
    <w:p w14:paraId="75B03E38" w14:textId="77777777" w:rsidR="00D461CC" w:rsidRDefault="00D461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26D0AE6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CE8B767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2EBE8F6A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86C71"/>
    <w:rsid w:val="000A0150"/>
    <w:rsid w:val="000D2E09"/>
    <w:rsid w:val="000E63C9"/>
    <w:rsid w:val="000E651B"/>
    <w:rsid w:val="0010216B"/>
    <w:rsid w:val="00130E9D"/>
    <w:rsid w:val="00150A6D"/>
    <w:rsid w:val="00185B35"/>
    <w:rsid w:val="0019741B"/>
    <w:rsid w:val="001F2BC8"/>
    <w:rsid w:val="001F5F6B"/>
    <w:rsid w:val="00243EBC"/>
    <w:rsid w:val="00246A35"/>
    <w:rsid w:val="00270940"/>
    <w:rsid w:val="00284348"/>
    <w:rsid w:val="002E4418"/>
    <w:rsid w:val="002F0C9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B1123"/>
    <w:rsid w:val="003C2191"/>
    <w:rsid w:val="003D3863"/>
    <w:rsid w:val="003F7187"/>
    <w:rsid w:val="00404D77"/>
    <w:rsid w:val="004110DE"/>
    <w:rsid w:val="0044085A"/>
    <w:rsid w:val="004B21A5"/>
    <w:rsid w:val="004B3176"/>
    <w:rsid w:val="004B7592"/>
    <w:rsid w:val="004F0028"/>
    <w:rsid w:val="005037F0"/>
    <w:rsid w:val="00513A1B"/>
    <w:rsid w:val="00516A86"/>
    <w:rsid w:val="005275F6"/>
    <w:rsid w:val="00572102"/>
    <w:rsid w:val="005C6745"/>
    <w:rsid w:val="005F1BB0"/>
    <w:rsid w:val="00656C4D"/>
    <w:rsid w:val="006C23C7"/>
    <w:rsid w:val="006E2B76"/>
    <w:rsid w:val="006E5716"/>
    <w:rsid w:val="007035CE"/>
    <w:rsid w:val="007302B3"/>
    <w:rsid w:val="00730733"/>
    <w:rsid w:val="00730E3A"/>
    <w:rsid w:val="00736AAF"/>
    <w:rsid w:val="00765B2A"/>
    <w:rsid w:val="00773C64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A5DDF"/>
    <w:rsid w:val="009B5D1B"/>
    <w:rsid w:val="009C296B"/>
    <w:rsid w:val="009C7720"/>
    <w:rsid w:val="009F7ECA"/>
    <w:rsid w:val="00A23AFA"/>
    <w:rsid w:val="00A31B3E"/>
    <w:rsid w:val="00A45A0A"/>
    <w:rsid w:val="00A532F3"/>
    <w:rsid w:val="00A8489E"/>
    <w:rsid w:val="00AB02A7"/>
    <w:rsid w:val="00AC29F3"/>
    <w:rsid w:val="00B03EA8"/>
    <w:rsid w:val="00B231E5"/>
    <w:rsid w:val="00B64BFD"/>
    <w:rsid w:val="00B763D2"/>
    <w:rsid w:val="00BA4995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461CC"/>
    <w:rsid w:val="00D5413D"/>
    <w:rsid w:val="00D570A9"/>
    <w:rsid w:val="00D70D02"/>
    <w:rsid w:val="00D770C7"/>
    <w:rsid w:val="00D86945"/>
    <w:rsid w:val="00D90290"/>
    <w:rsid w:val="00D979B2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A0E02C"/>
  <w15:docId w15:val="{21B76CFD-D776-44F7-A447-B89A3118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5007FE"/>
    <w:rsid w:val="006644B1"/>
    <w:rsid w:val="00820F21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Maiara Ricalde Machado
Avanci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8</TotalTime>
  <Pages>2</Pages>
  <Words>145</Words>
  <Characters>785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Maiara Avanci</cp:lastModifiedBy>
  <cp:revision>3</cp:revision>
  <cp:lastPrinted>2006-08-01T17:47:00Z</cp:lastPrinted>
  <dcterms:created xsi:type="dcterms:W3CDTF">2022-08-25T18:10:00Z</dcterms:created>
  <dcterms:modified xsi:type="dcterms:W3CDTF">2022-08-25T18:12:00Z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