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16B">
        <w:rPr>
          <w:lang w:val="pt-BR" w:bidi="pt-BR"/>
        </w:rPr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  <w:r w:rsidR="0066507E">
        <w:t xml:space="preserve"> – 1ª QUINZENA (25/07/2022 a 12/08/2022)</w:t>
      </w:r>
    </w:p>
    <w:p w:rsidR="0010216B" w:rsidRDefault="0010216B" w:rsidP="00046868">
      <w:pPr>
        <w:spacing w:line="240" w:lineRule="auto"/>
      </w:pPr>
    </w:p>
    <w:p w:rsidR="00C766B9" w:rsidRPr="00C766B9" w:rsidRDefault="00046868" w:rsidP="00C766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A7C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19 - </w:t>
      </w:r>
      <w:r w:rsidR="00C766B9" w:rsidRP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e classificar os tipos de predicado: verbal, nominal e verbo-nominal.</w:t>
      </w:r>
    </w:p>
    <w:p w:rsidR="00046868" w:rsidRDefault="00046868" w:rsidP="00C766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C – Linguagens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19 - </w:t>
      </w:r>
      <w:r w:rsidR="00C766B9" w:rsidRP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e classificar os tipos de predicativo: do sujeito e do objeto.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7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2358B" w:rsidRDefault="0032358B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32358B" w:rsidRPr="00046868" w:rsidRDefault="0032358B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2358B" w:rsidRPr="0032358B" w:rsidRDefault="008E1B17" w:rsidP="003235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20 - </w:t>
      </w:r>
      <w:r w:rsidR="0032358B" w:rsidRP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os complementos verbais (objetos direto e indireto).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2358B" w:rsidRP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Identificar e classificar os adjuntos adverbiais.</w:t>
      </w:r>
    </w:p>
    <w:p w:rsidR="008E1B17" w:rsidRPr="00046868" w:rsidRDefault="008E1B17" w:rsidP="003235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20 - </w:t>
      </w:r>
      <w:r w:rsidR="0032358B" w:rsidRP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o agente da passiva.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235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7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57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C1D61" w:rsidRDefault="006C1D61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6C1D61" w:rsidRPr="00046868" w:rsidRDefault="006C1D61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21 - </w:t>
      </w:r>
      <w:r w:rsidR="000D343F" w:rsidRP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e classificar os adjuntos adverbiais.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21 - </w:t>
      </w:r>
      <w:r w:rsidR="000D343F" w:rsidRP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Reconhecer o agente da passiva.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- Linguagens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D26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950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D34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A0139" w:rsidRDefault="001A0139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  <w:bookmarkStart w:id="0" w:name="_GoBack"/>
      <w:bookmarkEnd w:id="0"/>
    </w:p>
    <w:sectPr w:rsidR="001A0139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726B" w:rsidRDefault="0099726B">
      <w:r>
        <w:separator/>
      </w:r>
    </w:p>
    <w:p w:rsidR="0099726B" w:rsidRDefault="0099726B"/>
  </w:endnote>
  <w:endnote w:type="continuationSeparator" w:id="0">
    <w:p w:rsidR="0099726B" w:rsidRDefault="0099726B">
      <w:r>
        <w:continuationSeparator/>
      </w:r>
    </w:p>
    <w:p w:rsidR="0099726B" w:rsidRDefault="009972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726B" w:rsidRDefault="0099726B">
      <w:r>
        <w:separator/>
      </w:r>
    </w:p>
    <w:p w:rsidR="0099726B" w:rsidRDefault="0099726B"/>
  </w:footnote>
  <w:footnote w:type="continuationSeparator" w:id="0">
    <w:p w:rsidR="0099726B" w:rsidRDefault="0099726B">
      <w:r>
        <w:continuationSeparator/>
      </w:r>
    </w:p>
    <w:p w:rsidR="0099726B" w:rsidRDefault="009972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9333E"/>
    <w:rsid w:val="000A0150"/>
    <w:rsid w:val="000D2E09"/>
    <w:rsid w:val="000D343F"/>
    <w:rsid w:val="000E63C9"/>
    <w:rsid w:val="0010216B"/>
    <w:rsid w:val="00130E9D"/>
    <w:rsid w:val="00150A6D"/>
    <w:rsid w:val="0016119D"/>
    <w:rsid w:val="0018189B"/>
    <w:rsid w:val="00185B35"/>
    <w:rsid w:val="001935B6"/>
    <w:rsid w:val="001A0139"/>
    <w:rsid w:val="001A4462"/>
    <w:rsid w:val="001F2BC8"/>
    <w:rsid w:val="001F5F6B"/>
    <w:rsid w:val="00243EBC"/>
    <w:rsid w:val="00246A35"/>
    <w:rsid w:val="00284348"/>
    <w:rsid w:val="00294715"/>
    <w:rsid w:val="002D263F"/>
    <w:rsid w:val="002F51F5"/>
    <w:rsid w:val="00312137"/>
    <w:rsid w:val="0032358B"/>
    <w:rsid w:val="00330359"/>
    <w:rsid w:val="0033371A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1449D"/>
    <w:rsid w:val="0044085A"/>
    <w:rsid w:val="004565A5"/>
    <w:rsid w:val="00462E5E"/>
    <w:rsid w:val="0049500A"/>
    <w:rsid w:val="004B21A5"/>
    <w:rsid w:val="004C63EE"/>
    <w:rsid w:val="004F0028"/>
    <w:rsid w:val="005037F0"/>
    <w:rsid w:val="00516A86"/>
    <w:rsid w:val="005275F6"/>
    <w:rsid w:val="00564D72"/>
    <w:rsid w:val="00572102"/>
    <w:rsid w:val="00581DF8"/>
    <w:rsid w:val="005A37E8"/>
    <w:rsid w:val="005C6745"/>
    <w:rsid w:val="005F1BB0"/>
    <w:rsid w:val="0061474A"/>
    <w:rsid w:val="00651C0B"/>
    <w:rsid w:val="00656C4D"/>
    <w:rsid w:val="0066507E"/>
    <w:rsid w:val="006C1D61"/>
    <w:rsid w:val="006E2B76"/>
    <w:rsid w:val="006E5716"/>
    <w:rsid w:val="007302B3"/>
    <w:rsid w:val="00730733"/>
    <w:rsid w:val="00730E3A"/>
    <w:rsid w:val="00736AAF"/>
    <w:rsid w:val="00737E29"/>
    <w:rsid w:val="0075730F"/>
    <w:rsid w:val="00765B2A"/>
    <w:rsid w:val="00783A34"/>
    <w:rsid w:val="00783CFB"/>
    <w:rsid w:val="00785370"/>
    <w:rsid w:val="007C6B52"/>
    <w:rsid w:val="007D16C5"/>
    <w:rsid w:val="007D49A4"/>
    <w:rsid w:val="007D6700"/>
    <w:rsid w:val="007F59B7"/>
    <w:rsid w:val="0081487C"/>
    <w:rsid w:val="0084071D"/>
    <w:rsid w:val="00843286"/>
    <w:rsid w:val="00862FE4"/>
    <w:rsid w:val="0086389A"/>
    <w:rsid w:val="0087605E"/>
    <w:rsid w:val="00895E43"/>
    <w:rsid w:val="008B1FEE"/>
    <w:rsid w:val="008B65C1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9726B"/>
    <w:rsid w:val="009A4B77"/>
    <w:rsid w:val="009B5D1B"/>
    <w:rsid w:val="009C7720"/>
    <w:rsid w:val="009D2783"/>
    <w:rsid w:val="00A23AFA"/>
    <w:rsid w:val="00A31B3E"/>
    <w:rsid w:val="00A45648"/>
    <w:rsid w:val="00A532F3"/>
    <w:rsid w:val="00A8489E"/>
    <w:rsid w:val="00AB02A7"/>
    <w:rsid w:val="00AC29F3"/>
    <w:rsid w:val="00B03EA8"/>
    <w:rsid w:val="00B231E5"/>
    <w:rsid w:val="00B576FC"/>
    <w:rsid w:val="00B64BFD"/>
    <w:rsid w:val="00B763D2"/>
    <w:rsid w:val="00B767AB"/>
    <w:rsid w:val="00C02B87"/>
    <w:rsid w:val="00C132F1"/>
    <w:rsid w:val="00C4086D"/>
    <w:rsid w:val="00C766B9"/>
    <w:rsid w:val="00CA1896"/>
    <w:rsid w:val="00CB5B28"/>
    <w:rsid w:val="00CD1F55"/>
    <w:rsid w:val="00CF2EEF"/>
    <w:rsid w:val="00CF5371"/>
    <w:rsid w:val="00D0323A"/>
    <w:rsid w:val="00D0559F"/>
    <w:rsid w:val="00D056D2"/>
    <w:rsid w:val="00D077E9"/>
    <w:rsid w:val="00D42CB7"/>
    <w:rsid w:val="00D5413D"/>
    <w:rsid w:val="00D570A9"/>
    <w:rsid w:val="00D70D02"/>
    <w:rsid w:val="00D770C7"/>
    <w:rsid w:val="00D86945"/>
    <w:rsid w:val="00D90290"/>
    <w:rsid w:val="00D950CC"/>
    <w:rsid w:val="00DD152F"/>
    <w:rsid w:val="00DE213F"/>
    <w:rsid w:val="00DF027C"/>
    <w:rsid w:val="00E00A32"/>
    <w:rsid w:val="00E16CAC"/>
    <w:rsid w:val="00E22ACD"/>
    <w:rsid w:val="00E620B0"/>
    <w:rsid w:val="00E648B3"/>
    <w:rsid w:val="00E81B40"/>
    <w:rsid w:val="00E85447"/>
    <w:rsid w:val="00EF555B"/>
    <w:rsid w:val="00F027BB"/>
    <w:rsid w:val="00F11DCF"/>
    <w:rsid w:val="00F162EA"/>
    <w:rsid w:val="00F52D27"/>
    <w:rsid w:val="00F61E97"/>
    <w:rsid w:val="00F83527"/>
    <w:rsid w:val="00FA7C5C"/>
    <w:rsid w:val="00FD583F"/>
    <w:rsid w:val="00FD7488"/>
    <w:rsid w:val="00FE4C8C"/>
    <w:rsid w:val="00FF1106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F0C28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cp:lastPrinted>2006-08-01T17:47:00Z</cp:lastPrinted>
  <dcterms:created xsi:type="dcterms:W3CDTF">2022-07-19T13:42:00Z</dcterms:created>
  <dcterms:modified xsi:type="dcterms:W3CDTF">2022-07-19T13:42:00Z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