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E9" w:rsidRPr="004F0028" w:rsidRDefault="003E116A" w:rsidP="00D70D02">
      <w:pPr>
        <w:rPr>
          <w:lang w:val="pt-BR"/>
        </w:rPr>
      </w:pPr>
      <w:r>
        <w:rPr>
          <w:noProof/>
          <w:lang w:val="pt-BR" w:eastAsia="pt-BR"/>
        </w:rPr>
        <w:pict>
          <v:rect id="Retângulo 3" o:spid="_x0000_s1026" alt="retângulo branco para o texto na capa" style="position:absolute;margin-left:-15.95pt;margin-top:73.85pt;width:310.15pt;height:681.65pt;z-index:-251658752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<w10:wrap anchory="page"/>
          </v:rect>
        </w:pic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86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3E116A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 w:rsidR="00331405">
              <w:rPr>
                <w:noProof/>
                <w:lang w:val="pt-BR"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" o:spid="_x0000_s1029" type="#_x0000_t202" style="width:393.15pt;height:146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YwNAIAAFgEAAAOAAAAZHJzL2Uyb0RvYy54bWysVN9v2jAQfp+0/8Hy+0jCgFJEqBgV0yTU&#10;VoKqz8ZxiKXY59mGhP31OzuBom5P016c8935fnzfXeYPrarJSVgnQec0G6SUCM2hkPqQ09fd+suU&#10;EueZLlgNWuT0LBx9WHz+NG/MTAyhgroQlmAQ7WaNyWnlvZklieOVUMwNwAiNxhKsYh6v9pAUljUY&#10;XdXJME0nSQO2MBa4cA61j52RLmL8shTcP5elE57UOcXafDxtPPfhTBZzNjtYZirJ+zLYP1ShmNSY&#10;9BrqkXlGjlb+EUpJbsFB6QccVAJlKbmIPWA3Wfqhm23FjIi9IDjOXGFy/y8sfzq9WCKLnCJRmimk&#10;aMVky0ghyE60Hsg0YNQYN0PXrUFn336DFrm+6B0qQ+ttaVX4YlME7Yj2+YowRiIcleNsNBxPJ5Rw&#10;tA3HaXZ3H+Mn78+Ndf67AEWCkFOLFEZk2WnjPJaCrheXkE3DWtZ1pLHWpMnp5Os4jQ+uFnxRa3wY&#10;muiKDZJv923f2R6KMzZmoRsPZ/haYvINc/6FWZwH7AVn3D/jUdaASaCXKKnA/vqbPvgjTWilpMH5&#10;yqn7eWRWUFL/0EjgfTYahYGMl9H4bogXe2vZ31r0Ua0ARzjDbTI8isHf1xextKDecBWWISuamOaY&#10;O6f+Iq58N/W4Slwsl9EJR9Awv9Fbw0PoAGeAdte+MWt6/D1S9wSXSWSzDzR0vh0Ry6OHUkaOAsAd&#10;qj3uOL6Run7Vwn7c3qPX+w9h8RsAAP//AwBQSwMEFAAGAAgAAAAhADIU3LveAAAABQEAAA8AAABk&#10;cnMvZG93bnJldi54bWxMj81OwzAQhO9IvIO1SNyo3fKjJMSpqkgVEoJDSy/cNvE2iRqvQ+y2gafH&#10;cIHLSqMZzXybLyfbixONvnOsYT5TIIhrZzpuNOze1jcJCB+QDfaOScMneVgWlxc5ZsadeUOnbWhE&#10;LGGfoYY2hCGT0tctWfQzNxBHb+9GiyHKsZFmxHMst71cKPUgLXYcF1ocqGypPmyPVsNzuX7FTbWw&#10;yVdfPr3sV8PH7v1e6+urafUIItAU/sLwgx/RoYhMlTuy8aLXEB8Jvzd6iUpTEJWG2/ROgSxy+Z++&#10;+AYAAP//AwBQSwECLQAUAAYACAAAACEAtoM4kv4AAADhAQAAEwAAAAAAAAAAAAAAAAAAAAAAW0Nv&#10;bnRlbnRfVHlwZXNdLnhtbFBLAQItABQABgAIAAAAIQA4/SH/1gAAAJQBAAALAAAAAAAAAAAAAAAA&#10;AC8BAABfcmVscy8ucmVsc1BLAQItABQABgAIAAAAIQAYLaYwNAIAAFgEAAAOAAAAAAAAAAAAAAAA&#10;AC4CAABkcnMvZTJvRG9jLnhtbFBLAQItABQABgAIAAAAIQAyFNy73gAAAAUBAAAPAAAAAAAAAAAA&#10;AAAAAI4EAABkcnMvZG93bnJldi54bWxQSwUGAAAAAAQABADzAAAAmQUAAAAA&#10;" filled="f" stroked="f" strokeweight=".5pt">
                  <v:textbox style="mso-next-textbox:#Caixa de Texto 8">
                    <w:txbxContent>
                      <w:p w:rsidR="000D2E09" w:rsidRPr="00D86945" w:rsidRDefault="008F58D0" w:rsidP="00FE4C8C">
                        <w:pPr>
                          <w:pStyle w:val="Ttulo"/>
                        </w:pPr>
                        <w:r>
                          <w:rPr>
                            <w:lang w:val="pt-BR" w:bidi="pt-BR"/>
                          </w:rPr>
                          <w:t>PLANO DE AÇÃO 6</w:t>
                        </w:r>
                        <w:r w:rsidR="000D2E09">
                          <w:rPr>
                            <w:lang w:val="pt-BR" w:bidi="pt-BR"/>
                          </w:rPr>
                          <w:t xml:space="preserve">º ANO </w:t>
                        </w:r>
                        <w:r>
                          <w:rPr>
                            <w:lang w:val="pt-BR" w:bidi="pt-BR"/>
                          </w:rPr>
                          <w:t>A</w:t>
                        </w:r>
                        <w:r w:rsidR="000D2E09">
                          <w:rPr>
                            <w:lang w:val="pt-BR" w:bidi="pt-BR"/>
                          </w:rPr>
                          <w:br/>
                        </w:r>
                        <w:r w:rsidR="0010216B">
                          <w:t xml:space="preserve">TURNO: </w:t>
                        </w:r>
                        <w:r>
                          <w:t>MATUTINO</w:t>
                        </w:r>
                      </w:p>
                      <w:p w:rsidR="000D2E09" w:rsidRPr="00D86945" w:rsidRDefault="000D2E09" w:rsidP="00D077E9">
                        <w:pPr>
                          <w:pStyle w:val="Ttulo"/>
                          <w:spacing w:after="0"/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D077E9" w:rsidRPr="004F0028" w:rsidRDefault="00D077E9" w:rsidP="00AB02A7">
            <w:pPr>
              <w:rPr>
                <w:lang w:val="pt-BR"/>
              </w:rPr>
            </w:pP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3E116A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8F58D0">
                  <w:rPr>
                    <w:lang w:val="pt-BR"/>
                  </w:rPr>
                  <w:t>Selma Moraes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9D5600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116A">
        <w:rPr>
          <w:noProof/>
          <w:lang w:val="pt-BR" w:eastAsia="pt-BR"/>
        </w:rPr>
        <w:pict>
          <v:rect id="Retângulo 2" o:spid="_x0000_s1027" alt="retângulo colorido" style="position:absolute;margin-left:-58.7pt;margin-top:525pt;width:611.1pt;height:316.5pt;z-index:-251659776;visibility:visible;mso-position-horizontal-relative:text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<w10:wrap anchory="page"/>
          </v:rect>
        </w:pic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B763D2" w:rsidRDefault="0010216B" w:rsidP="008F58D0">
      <w:pPr>
        <w:spacing w:line="240" w:lineRule="auto"/>
        <w:rPr>
          <w:lang w:val="pt-BR"/>
        </w:rPr>
      </w:pPr>
      <w:r>
        <w:t xml:space="preserve">DISCIPLINA: </w:t>
      </w:r>
      <w:r w:rsidR="008F58D0">
        <w:t>Redação</w:t>
      </w:r>
    </w:p>
    <w:p w:rsidR="008F58D0" w:rsidRDefault="008F58D0" w:rsidP="008F58D0">
      <w:pPr>
        <w:spacing w:line="240" w:lineRule="auto"/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 de caráter pessoal - cap. 11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das atividades do nível 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311 a 315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316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31/08/2022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A03C4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02/09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 de caráter pessoal - cap. 11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e Correção da produção de texto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315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 produto para um comercial de TV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2B4A29" w:rsidRDefault="002B4A2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Publicitários - cap. 12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318 a 323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pág. 324 a 327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13/09/2022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0B295A" w:rsidRDefault="000B295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A03C4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Publicitários - cap. 12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318 a 323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do nível 1 e 2 – pág. 324 a 327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um cartaz – pág. 328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14/09/2022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2B4A29" w:rsidRDefault="002B4A2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A03C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Publicitários - cap. 12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318 a 323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20/09/2022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0058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8F58D0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3D7" w:rsidRDefault="00EB33D7">
      <w:r>
        <w:separator/>
      </w:r>
    </w:p>
    <w:p w:rsidR="00EB33D7" w:rsidRDefault="00EB33D7"/>
  </w:endnote>
  <w:endnote w:type="continuationSeparator" w:id="0">
    <w:p w:rsidR="00EB33D7" w:rsidRDefault="00EB33D7">
      <w:r>
        <w:continuationSeparator/>
      </w:r>
    </w:p>
    <w:p w:rsidR="00EB33D7" w:rsidRDefault="00EB33D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3E116A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331405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3D7" w:rsidRDefault="00EB33D7">
      <w:r>
        <w:separator/>
      </w:r>
    </w:p>
    <w:p w:rsidR="00EB33D7" w:rsidRDefault="00EB33D7"/>
  </w:footnote>
  <w:footnote w:type="continuationSeparator" w:id="0">
    <w:p w:rsidR="00EB33D7" w:rsidRDefault="00EB33D7">
      <w:r>
        <w:continuationSeparator/>
      </w:r>
    </w:p>
    <w:p w:rsidR="00EB33D7" w:rsidRDefault="00EB33D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E4C8C"/>
    <w:rsid w:val="00005835"/>
    <w:rsid w:val="0002482E"/>
    <w:rsid w:val="00046868"/>
    <w:rsid w:val="00050324"/>
    <w:rsid w:val="00072FCC"/>
    <w:rsid w:val="000A0150"/>
    <w:rsid w:val="000B295A"/>
    <w:rsid w:val="000D2E09"/>
    <w:rsid w:val="000E63C9"/>
    <w:rsid w:val="0010216B"/>
    <w:rsid w:val="00130E9D"/>
    <w:rsid w:val="00150A6D"/>
    <w:rsid w:val="00185B35"/>
    <w:rsid w:val="001F2BC8"/>
    <w:rsid w:val="001F5F6B"/>
    <w:rsid w:val="00207F64"/>
    <w:rsid w:val="00243EBC"/>
    <w:rsid w:val="00246A35"/>
    <w:rsid w:val="00284348"/>
    <w:rsid w:val="002B4A29"/>
    <w:rsid w:val="002F51F5"/>
    <w:rsid w:val="00312137"/>
    <w:rsid w:val="00330359"/>
    <w:rsid w:val="00331405"/>
    <w:rsid w:val="003348BE"/>
    <w:rsid w:val="0033762F"/>
    <w:rsid w:val="003531FC"/>
    <w:rsid w:val="00360494"/>
    <w:rsid w:val="00366C7E"/>
    <w:rsid w:val="00384EA3"/>
    <w:rsid w:val="003A1828"/>
    <w:rsid w:val="003A39A1"/>
    <w:rsid w:val="003C2191"/>
    <w:rsid w:val="003D3863"/>
    <w:rsid w:val="003E116A"/>
    <w:rsid w:val="004110DE"/>
    <w:rsid w:val="0044085A"/>
    <w:rsid w:val="004B21A5"/>
    <w:rsid w:val="004F0028"/>
    <w:rsid w:val="004F5E54"/>
    <w:rsid w:val="005037F0"/>
    <w:rsid w:val="00516A86"/>
    <w:rsid w:val="005275F6"/>
    <w:rsid w:val="0053313B"/>
    <w:rsid w:val="00572102"/>
    <w:rsid w:val="00582455"/>
    <w:rsid w:val="005832DA"/>
    <w:rsid w:val="005C6745"/>
    <w:rsid w:val="005C7202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2E12"/>
    <w:rsid w:val="007D49A4"/>
    <w:rsid w:val="0084071D"/>
    <w:rsid w:val="00862FE4"/>
    <w:rsid w:val="0086389A"/>
    <w:rsid w:val="0087605E"/>
    <w:rsid w:val="008B1FEE"/>
    <w:rsid w:val="008B65C1"/>
    <w:rsid w:val="008F58D0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9D5600"/>
    <w:rsid w:val="00A03C4C"/>
    <w:rsid w:val="00A23372"/>
    <w:rsid w:val="00A23AFA"/>
    <w:rsid w:val="00A31B3E"/>
    <w:rsid w:val="00A532F3"/>
    <w:rsid w:val="00A8489E"/>
    <w:rsid w:val="00A85F9C"/>
    <w:rsid w:val="00AB02A7"/>
    <w:rsid w:val="00AC29F3"/>
    <w:rsid w:val="00B03EA8"/>
    <w:rsid w:val="00B14905"/>
    <w:rsid w:val="00B231E5"/>
    <w:rsid w:val="00B26855"/>
    <w:rsid w:val="00B64BFD"/>
    <w:rsid w:val="00B763D2"/>
    <w:rsid w:val="00BE1695"/>
    <w:rsid w:val="00C02B87"/>
    <w:rsid w:val="00C132F1"/>
    <w:rsid w:val="00C1519A"/>
    <w:rsid w:val="00C4086D"/>
    <w:rsid w:val="00CA1896"/>
    <w:rsid w:val="00CB5B28"/>
    <w:rsid w:val="00CD3ECE"/>
    <w:rsid w:val="00CF5371"/>
    <w:rsid w:val="00D0323A"/>
    <w:rsid w:val="00D0559F"/>
    <w:rsid w:val="00D077E9"/>
    <w:rsid w:val="00D42CB7"/>
    <w:rsid w:val="00D5413D"/>
    <w:rsid w:val="00D570A9"/>
    <w:rsid w:val="00D57147"/>
    <w:rsid w:val="00D70D02"/>
    <w:rsid w:val="00D770C7"/>
    <w:rsid w:val="00D86945"/>
    <w:rsid w:val="00D90290"/>
    <w:rsid w:val="00DD152F"/>
    <w:rsid w:val="00DE213F"/>
    <w:rsid w:val="00DF027C"/>
    <w:rsid w:val="00DF74ED"/>
    <w:rsid w:val="00E00A32"/>
    <w:rsid w:val="00E22ACD"/>
    <w:rsid w:val="00E620B0"/>
    <w:rsid w:val="00E81B40"/>
    <w:rsid w:val="00E85447"/>
    <w:rsid w:val="00EB33D7"/>
    <w:rsid w:val="00ED05BC"/>
    <w:rsid w:val="00EF555B"/>
    <w:rsid w:val="00F027BB"/>
    <w:rsid w:val="00F11DCF"/>
    <w:rsid w:val="00F162EA"/>
    <w:rsid w:val="00F52D27"/>
    <w:rsid w:val="00F83527"/>
    <w:rsid w:val="00F96C11"/>
    <w:rsid w:val="00FA43E8"/>
    <w:rsid w:val="00FD03FE"/>
    <w:rsid w:val="00FD583F"/>
    <w:rsid w:val="00FD7488"/>
    <w:rsid w:val="00FE4C8C"/>
    <w:rsid w:val="00FF16B4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11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16A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007FE"/>
    <w:rsid w:val="00251049"/>
    <w:rsid w:val="003007EF"/>
    <w:rsid w:val="004D09F5"/>
    <w:rsid w:val="005007FE"/>
    <w:rsid w:val="00625711"/>
    <w:rsid w:val="0073558E"/>
    <w:rsid w:val="00821ACB"/>
    <w:rsid w:val="00B00E34"/>
    <w:rsid w:val="00E267B0"/>
    <w:rsid w:val="00E57339"/>
    <w:rsid w:val="00F73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3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E57339"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E57339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  <w:rsid w:val="00E57339"/>
  </w:style>
  <w:style w:type="paragraph" w:customStyle="1" w:styleId="02237BAB051C4B40A48622D5805FF0D8">
    <w:name w:val="02237BAB051C4B40A48622D5805FF0D8"/>
    <w:rsid w:val="00E57339"/>
  </w:style>
  <w:style w:type="paragraph" w:customStyle="1" w:styleId="81E515CD1A6043B4A325A39118B3EEEA">
    <w:name w:val="81E515CD1A6043B4A325A39118B3EEEA"/>
    <w:rsid w:val="00E57339"/>
  </w:style>
  <w:style w:type="paragraph" w:customStyle="1" w:styleId="5352AB74D60D489FAEFB1F40BD4F8943">
    <w:name w:val="5352AB74D60D489FAEFB1F40BD4F8943"/>
    <w:rsid w:val="00E57339"/>
  </w:style>
  <w:style w:type="paragraph" w:customStyle="1" w:styleId="4907836B1FDD444485046B591C51845F">
    <w:name w:val="4907836B1FDD444485046B591C51845F"/>
    <w:rsid w:val="00E57339"/>
  </w:style>
  <w:style w:type="paragraph" w:customStyle="1" w:styleId="C58B10EDD44F436BB9C9850CF1220399">
    <w:name w:val="C58B10EDD44F436BB9C9850CF1220399"/>
    <w:rsid w:val="00E57339"/>
  </w:style>
  <w:style w:type="paragraph" w:customStyle="1" w:styleId="70810D25C9D249489AE82331BFBDF7D6">
    <w:name w:val="70810D25C9D249489AE82331BFBDF7D6"/>
    <w:rsid w:val="00E57339"/>
  </w:style>
  <w:style w:type="paragraph" w:customStyle="1" w:styleId="073B210B5B8E4E80B780DE8545C805B8">
    <w:name w:val="073B210B5B8E4E80B780DE8545C805B8"/>
    <w:rsid w:val="00E57339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7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Selma Moraes</cp:lastModifiedBy>
  <cp:revision>7</cp:revision>
  <cp:lastPrinted>2006-08-01T17:47:00Z</cp:lastPrinted>
  <dcterms:created xsi:type="dcterms:W3CDTF">2022-08-28T13:05:00Z</dcterms:created>
  <dcterms:modified xsi:type="dcterms:W3CDTF">2022-08-28T13:11:00Z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