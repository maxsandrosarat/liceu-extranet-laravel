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1542F5C7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4D5DC8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61836">
                                    <w:t>A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1542F5C7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4D5DC8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61836">
                              <w:t>A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47EB061E" w14:textId="67C8C8B0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Soma dos ângulos internos do triângulo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C29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82 a 87</w:t>
      </w:r>
    </w:p>
    <w:p w14:paraId="1E568F82" w14:textId="6803AFDF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8C29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95</w:t>
      </w:r>
    </w:p>
    <w:p w14:paraId="79CC2333" w14:textId="77777777" w:rsidR="0091271F" w:rsidRPr="00046868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76F457A" w14:textId="679307D5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C29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Condição de existência de triângulos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8</w:t>
      </w:r>
      <w:r w:rsidR="008C29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 e 89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11 – livro 3.</w:t>
      </w:r>
    </w:p>
    <w:p w14:paraId="72C92D2A" w14:textId="3CAA2709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8C29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96</w:t>
      </w:r>
    </w:p>
    <w:p w14:paraId="2AD687EA" w14:textId="77777777" w:rsidR="0091271F" w:rsidRDefault="0091271F" w:rsidP="0091271F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328E5F7" w14:textId="613AC1A5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C29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Aplicações de estruturas triangulares no cotidiano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C29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11 – livro 3.</w:t>
      </w:r>
    </w:p>
    <w:p w14:paraId="530AF2EC" w14:textId="477D3E10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</w:t>
      </w:r>
      <w:r w:rsidR="008C29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</w:p>
    <w:p w14:paraId="6616186F" w14:textId="77777777" w:rsidR="0091271F" w:rsidRDefault="0091271F" w:rsidP="0091271F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8B43CDA" w14:textId="05B0D5E6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C29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</w:t>
      </w:r>
      <w:proofErr w:type="gramStart"/>
      <w:r w:rsidR="008C29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coletiva 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95</w:t>
      </w:r>
      <w:proofErr w:type="gramEnd"/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11.</w:t>
      </w:r>
    </w:p>
    <w:p w14:paraId="358F71EE" w14:textId="3984EAAC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8C29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8C29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9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</w:p>
    <w:p w14:paraId="5B127F51" w14:textId="77777777" w:rsidR="0091271F" w:rsidRDefault="0091271F" w:rsidP="0091271F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FAB27AE" w14:textId="77777777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  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de atividades de fixação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11.</w:t>
      </w:r>
    </w:p>
    <w:p w14:paraId="141E3593" w14:textId="6AF7B5E9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</w:t>
      </w:r>
    </w:p>
    <w:p w14:paraId="65FA0983" w14:textId="77777777" w:rsidR="0091271F" w:rsidRPr="00046868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444BE0DF" w14:textId="77777777" w:rsidR="0091271F" w:rsidRDefault="0091271F" w:rsidP="0091271F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DFEB5A3" w14:textId="6426B73B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de polígono</w:t>
      </w:r>
    </w:p>
    <w:p w14:paraId="1F8AF3E7" w14:textId="7F02F312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10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 a 110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3.</w:t>
      </w:r>
    </w:p>
    <w:p w14:paraId="30BB958C" w14:textId="41A2A09A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forme ficha de sala.</w:t>
      </w:r>
    </w:p>
    <w:p w14:paraId="2764F148" w14:textId="77777777" w:rsidR="0091271F" w:rsidRDefault="0091271F" w:rsidP="0091271F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5402BC1" w14:textId="5CC58602" w:rsidR="00922C6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ângulos de um polígono regular</w:t>
      </w:r>
    </w:p>
    <w:p w14:paraId="66890D54" w14:textId="5DDEE276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3.</w:t>
      </w:r>
    </w:p>
    <w:p w14:paraId="32D135DE" w14:textId="696A8095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</w:t>
      </w:r>
      <w:r w:rsidR="008D55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11</w:t>
      </w:r>
    </w:p>
    <w:p w14:paraId="1F0C6423" w14:textId="77777777" w:rsidR="0091271F" w:rsidRDefault="0091271F" w:rsidP="0091271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396A4811" w14:textId="77777777" w:rsidR="0091271F" w:rsidRDefault="0091271F" w:rsidP="0091271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5B743D" w14:textId="3F2A0A62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ângulos internos de um polígono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</w:t>
      </w:r>
      <w:r w:rsidR="00922C6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11 – livro 3.</w:t>
      </w:r>
    </w:p>
    <w:p w14:paraId="78872D9C" w14:textId="7221ABFC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</w:t>
      </w:r>
      <w:r w:rsidR="008D55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</w:p>
    <w:p w14:paraId="74EDB7A0" w14:textId="77777777" w:rsidR="0091271F" w:rsidRDefault="0091271F" w:rsidP="0091271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5EAA5C00" w14:textId="77777777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89854F9" w14:textId="3CAD514D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D55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ângulos externo de um polígono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</w:t>
      </w:r>
      <w:r w:rsidR="008D55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– capítulo 11 – livro 3.</w:t>
      </w:r>
    </w:p>
    <w:p w14:paraId="1700C0A8" w14:textId="1C4B0BA6" w:rsidR="0091271F" w:rsidRDefault="0091271F" w:rsidP="009127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</w:t>
      </w:r>
      <w:r w:rsidR="008D55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</w:p>
    <w:p w14:paraId="3D4EB884" w14:textId="12EBAB99" w:rsidR="00761836" w:rsidRDefault="0091271F" w:rsidP="0091271F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7488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61836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AC0D8" w14:textId="77777777" w:rsidR="00F63E7C" w:rsidRDefault="00F63E7C">
      <w:r>
        <w:separator/>
      </w:r>
    </w:p>
    <w:p w14:paraId="5E34DDEE" w14:textId="77777777" w:rsidR="00F63E7C" w:rsidRDefault="00F63E7C"/>
  </w:endnote>
  <w:endnote w:type="continuationSeparator" w:id="0">
    <w:p w14:paraId="15DD3C64" w14:textId="77777777" w:rsidR="00F63E7C" w:rsidRDefault="00F63E7C">
      <w:r>
        <w:continuationSeparator/>
      </w:r>
    </w:p>
    <w:p w14:paraId="636285C4" w14:textId="77777777" w:rsidR="00F63E7C" w:rsidRDefault="00F63E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DB4E" w14:textId="77777777" w:rsidR="00F63E7C" w:rsidRDefault="00F63E7C">
      <w:r>
        <w:separator/>
      </w:r>
    </w:p>
    <w:p w14:paraId="571F210B" w14:textId="77777777" w:rsidR="00F63E7C" w:rsidRDefault="00F63E7C"/>
  </w:footnote>
  <w:footnote w:type="continuationSeparator" w:id="0">
    <w:p w14:paraId="1749F8BA" w14:textId="77777777" w:rsidR="00F63E7C" w:rsidRDefault="00F63E7C">
      <w:r>
        <w:continuationSeparator/>
      </w:r>
    </w:p>
    <w:p w14:paraId="0BD7C6C6" w14:textId="77777777" w:rsidR="00F63E7C" w:rsidRDefault="00F63E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1105F"/>
    <w:rsid w:val="00130E9D"/>
    <w:rsid w:val="00150A6D"/>
    <w:rsid w:val="00185B35"/>
    <w:rsid w:val="001F2BC8"/>
    <w:rsid w:val="001F5F6B"/>
    <w:rsid w:val="00243EBC"/>
    <w:rsid w:val="00246A35"/>
    <w:rsid w:val="00284348"/>
    <w:rsid w:val="002D68DD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110DE"/>
    <w:rsid w:val="0044085A"/>
    <w:rsid w:val="00444CBC"/>
    <w:rsid w:val="0047488D"/>
    <w:rsid w:val="004B0932"/>
    <w:rsid w:val="004B21A5"/>
    <w:rsid w:val="004D5DC8"/>
    <w:rsid w:val="004F0028"/>
    <w:rsid w:val="005037F0"/>
    <w:rsid w:val="00516A86"/>
    <w:rsid w:val="005275F6"/>
    <w:rsid w:val="00572102"/>
    <w:rsid w:val="005C6745"/>
    <w:rsid w:val="005F1BB0"/>
    <w:rsid w:val="00615ACF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8C292F"/>
    <w:rsid w:val="008D5541"/>
    <w:rsid w:val="00903C32"/>
    <w:rsid w:val="0091271F"/>
    <w:rsid w:val="00916B16"/>
    <w:rsid w:val="009173B9"/>
    <w:rsid w:val="00917B36"/>
    <w:rsid w:val="00922C6F"/>
    <w:rsid w:val="0093335D"/>
    <w:rsid w:val="0093613E"/>
    <w:rsid w:val="00943026"/>
    <w:rsid w:val="00960CD7"/>
    <w:rsid w:val="00966B81"/>
    <w:rsid w:val="009A0751"/>
    <w:rsid w:val="009B5D1B"/>
    <w:rsid w:val="009C7720"/>
    <w:rsid w:val="009E6703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7299D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2F9C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63E7C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060CC"/>
    <w:rsid w:val="002930EF"/>
    <w:rsid w:val="005007FE"/>
    <w:rsid w:val="00797FEA"/>
    <w:rsid w:val="00AA315B"/>
    <w:rsid w:val="00B00E34"/>
    <w:rsid w:val="00D52141"/>
    <w:rsid w:val="00E267B0"/>
    <w:rsid w:val="00EF136C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3</Pages>
  <Words>393</Words>
  <Characters>2128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2</cp:revision>
  <cp:lastPrinted>2006-08-01T17:47:00Z</cp:lastPrinted>
  <dcterms:created xsi:type="dcterms:W3CDTF">2022-08-29T00:32:00Z</dcterms:created>
  <dcterms:modified xsi:type="dcterms:W3CDTF">2022-08-29T00:32:00Z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