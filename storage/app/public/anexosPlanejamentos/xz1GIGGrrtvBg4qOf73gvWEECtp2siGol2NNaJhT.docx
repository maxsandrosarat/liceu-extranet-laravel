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4371F4E4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1º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BF0885">
                                    <w:t>29</w:t>
                                  </w:r>
                                  <w:r>
                                    <w:t>/</w:t>
                                  </w:r>
                                  <w:r w:rsidR="00FC5B5F">
                                    <w:t>0</w:t>
                                  </w:r>
                                  <w:r w:rsidR="00BF0885">
                                    <w:t>8</w:t>
                                  </w:r>
                                  <w:r>
                                    <w:t xml:space="preserve"> até </w:t>
                                  </w:r>
                                  <w:r w:rsidR="00BF0885">
                                    <w:t>09</w:t>
                                  </w:r>
                                  <w:r>
                                    <w:t>/0</w:t>
                                  </w:r>
                                  <w:r w:rsidR="00BF0885">
                                    <w:t>9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4371F4E4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1º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BF0885">
                              <w:t>29</w:t>
                            </w:r>
                            <w:r>
                              <w:t>/</w:t>
                            </w:r>
                            <w:r w:rsidR="00FC5B5F">
                              <w:t>0</w:t>
                            </w:r>
                            <w:r w:rsidR="00BF0885">
                              <w:t>8</w:t>
                            </w:r>
                            <w:r>
                              <w:t xml:space="preserve"> até </w:t>
                            </w:r>
                            <w:r w:rsidR="00BF0885">
                              <w:t>09</w:t>
                            </w:r>
                            <w:r>
                              <w:t>/0</w:t>
                            </w:r>
                            <w:r w:rsidR="00BF0885">
                              <w:t>9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575709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EndPr/>
              <w:sdtContent>
                <w:r w:rsidR="00AF70E5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3805DA29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93530D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2613FD6A" w:rsidR="00AF70E5" w:rsidRDefault="00AF70E5" w:rsidP="00AF70E5">
      <w:pPr>
        <w:spacing w:line="240" w:lineRule="auto"/>
      </w:pPr>
      <w:r>
        <w:t xml:space="preserve">DISCIPLINA: </w:t>
      </w:r>
      <w:r w:rsidR="0093530D">
        <w:t>BIOLOGIA</w:t>
      </w:r>
      <w:r w:rsidR="00C2133B">
        <w:t xml:space="preserve"> II</w:t>
      </w:r>
    </w:p>
    <w:p w14:paraId="684D7713" w14:textId="23D33D04" w:rsidR="00AF70E5" w:rsidRDefault="00AF70E5" w:rsidP="00147F15">
      <w:pPr>
        <w:spacing w:line="240" w:lineRule="auto"/>
      </w:pPr>
      <w:r>
        <w:t xml:space="preserve">PROFESSOR: </w:t>
      </w:r>
      <w:r w:rsidR="0093530D">
        <w:t>THIAGO DA SILVA FERREIRA</w:t>
      </w:r>
    </w:p>
    <w:p w14:paraId="251B6AFF" w14:textId="77777777" w:rsidR="00AF70E5" w:rsidRDefault="00AF70E5" w:rsidP="00147F15">
      <w:pPr>
        <w:spacing w:line="240" w:lineRule="auto"/>
      </w:pPr>
    </w:p>
    <w:p w14:paraId="29E8761F" w14:textId="3E272BD9" w:rsidR="00147F15" w:rsidRPr="00AF70E5" w:rsidRDefault="004A7376" w:rsidP="00147F15">
      <w:pPr>
        <w:spacing w:line="240" w:lineRule="auto"/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E5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C5B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E5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7051368C" w14:textId="0D936351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II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Sistema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respiratório comparado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87180E8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F7865CE" w14:textId="43731F5B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Fisiologia II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(Sistema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respiratório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respiratório humano</w:t>
      </w:r>
      <w:r w:rsidR="000678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5B58BEAC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352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9C7FA43" w14:textId="7C67E4F9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53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C213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Fisiologia III (Sistema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respiratório</w:t>
      </w:r>
      <w:r w:rsidR="00E96F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0F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435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06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AFF3" w14:textId="77777777" w:rsidR="00575709" w:rsidRDefault="00575709">
      <w:r>
        <w:separator/>
      </w:r>
    </w:p>
    <w:p w14:paraId="65EAF8AF" w14:textId="77777777" w:rsidR="00575709" w:rsidRDefault="00575709"/>
  </w:endnote>
  <w:endnote w:type="continuationSeparator" w:id="0">
    <w:p w14:paraId="4CA3E872" w14:textId="77777777" w:rsidR="00575709" w:rsidRDefault="00575709">
      <w:r>
        <w:continuationSeparator/>
      </w:r>
    </w:p>
    <w:p w14:paraId="47193A07" w14:textId="77777777" w:rsidR="00575709" w:rsidRDefault="00575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363F" w14:textId="77777777" w:rsidR="00575709" w:rsidRDefault="00575709">
      <w:r>
        <w:separator/>
      </w:r>
    </w:p>
    <w:p w14:paraId="2D55DF36" w14:textId="77777777" w:rsidR="00575709" w:rsidRDefault="00575709"/>
  </w:footnote>
  <w:footnote w:type="continuationSeparator" w:id="0">
    <w:p w14:paraId="6AF110CC" w14:textId="77777777" w:rsidR="00575709" w:rsidRDefault="00575709">
      <w:r>
        <w:continuationSeparator/>
      </w:r>
    </w:p>
    <w:p w14:paraId="3D1E4D7B" w14:textId="77777777" w:rsidR="00575709" w:rsidRDefault="005757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6784E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E5501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144"/>
    <w:rsid w:val="00551B9B"/>
    <w:rsid w:val="005520EE"/>
    <w:rsid w:val="00552833"/>
    <w:rsid w:val="00552E29"/>
    <w:rsid w:val="0056589F"/>
    <w:rsid w:val="00572102"/>
    <w:rsid w:val="00575709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6368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530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210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0FE6"/>
    <w:rsid w:val="00B7326B"/>
    <w:rsid w:val="00B763D2"/>
    <w:rsid w:val="00BB6655"/>
    <w:rsid w:val="00BD4A82"/>
    <w:rsid w:val="00BE67BF"/>
    <w:rsid w:val="00BE72C0"/>
    <w:rsid w:val="00BF0885"/>
    <w:rsid w:val="00BF64A5"/>
    <w:rsid w:val="00C02B87"/>
    <w:rsid w:val="00C10DE5"/>
    <w:rsid w:val="00C1169F"/>
    <w:rsid w:val="00C132F1"/>
    <w:rsid w:val="00C2000D"/>
    <w:rsid w:val="00C21045"/>
    <w:rsid w:val="00C2133B"/>
    <w:rsid w:val="00C257A7"/>
    <w:rsid w:val="00C4086D"/>
    <w:rsid w:val="00C4353B"/>
    <w:rsid w:val="00C50C6C"/>
    <w:rsid w:val="00C62560"/>
    <w:rsid w:val="00C6700B"/>
    <w:rsid w:val="00C671CD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6FD1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478E4"/>
    <w:rsid w:val="00F52D27"/>
    <w:rsid w:val="00F553D0"/>
    <w:rsid w:val="00F83527"/>
    <w:rsid w:val="00FA3C2F"/>
    <w:rsid w:val="00FB2500"/>
    <w:rsid w:val="00FC0A59"/>
    <w:rsid w:val="00FC5B5F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1930DA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1930DA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F0324"/>
    <w:rsid w:val="0016502F"/>
    <w:rsid w:val="001930DA"/>
    <w:rsid w:val="00223B7C"/>
    <w:rsid w:val="00262E9A"/>
    <w:rsid w:val="003A40F0"/>
    <w:rsid w:val="005007FE"/>
    <w:rsid w:val="006516E1"/>
    <w:rsid w:val="00663A90"/>
    <w:rsid w:val="006F2A01"/>
    <w:rsid w:val="007E3B68"/>
    <w:rsid w:val="00850EA5"/>
    <w:rsid w:val="008A3BE1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32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13</cp:revision>
  <cp:lastPrinted>2006-08-01T17:47:00Z</cp:lastPrinted>
  <dcterms:created xsi:type="dcterms:W3CDTF">2022-07-25T16:20:00Z</dcterms:created>
  <dcterms:modified xsi:type="dcterms:W3CDTF">2022-08-25T09:29:00Z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