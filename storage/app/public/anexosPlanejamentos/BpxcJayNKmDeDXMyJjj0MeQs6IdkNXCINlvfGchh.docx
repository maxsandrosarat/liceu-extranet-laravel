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B56F8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7410AE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12AE2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7410AE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12AE2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875C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19ED5FC9" w:rsidR="004732D5" w:rsidRDefault="00C12AE2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36B6B29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734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12E2A659" w14:textId="77777777" w:rsidR="00C12AE2" w:rsidRPr="001F4CED" w:rsidRDefault="00C12AE2" w:rsidP="00C12A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(Guias de atrações)</w:t>
      </w:r>
    </w:p>
    <w:p w14:paraId="1C144E7B" w14:textId="77777777" w:rsidR="00C12AE2" w:rsidRDefault="00C12AE2" w:rsidP="00C12A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21391F9" w14:textId="77777777" w:rsidR="00C12AE2" w:rsidRDefault="00C12AE2" w:rsidP="00C12AE2">
      <w:pPr>
        <w:spacing w:line="240" w:lineRule="auto"/>
        <w:rPr>
          <w:lang w:val="pt-BR"/>
        </w:rPr>
      </w:pPr>
    </w:p>
    <w:p w14:paraId="53D3D203" w14:textId="77777777" w:rsidR="00C12AE2" w:rsidRPr="003912DC" w:rsidRDefault="00C12AE2" w:rsidP="00C12A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Vocabulário (descrevendo arte) e gramática (countable and uncou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ntable nouns and quantifiers</w:t>
      </w:r>
      <w:r w:rsidRPr="003912DC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002CA971" w14:textId="77777777" w:rsidR="00C12AE2" w:rsidRDefault="00C12AE2" w:rsidP="00C12A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FEF8" w14:textId="77777777" w:rsidR="00FB195A" w:rsidRDefault="00FB195A">
      <w:r>
        <w:separator/>
      </w:r>
    </w:p>
    <w:p w14:paraId="2420454A" w14:textId="77777777" w:rsidR="00FB195A" w:rsidRDefault="00FB195A"/>
  </w:endnote>
  <w:endnote w:type="continuationSeparator" w:id="0">
    <w:p w14:paraId="2907674F" w14:textId="77777777" w:rsidR="00FB195A" w:rsidRDefault="00FB195A">
      <w:r>
        <w:continuationSeparator/>
      </w:r>
    </w:p>
    <w:p w14:paraId="1C12F8B3" w14:textId="77777777" w:rsidR="00FB195A" w:rsidRDefault="00FB1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F418" w14:textId="77777777" w:rsidR="00FB195A" w:rsidRDefault="00FB195A">
      <w:r>
        <w:separator/>
      </w:r>
    </w:p>
    <w:p w14:paraId="620103AD" w14:textId="77777777" w:rsidR="00FB195A" w:rsidRDefault="00FB195A"/>
  </w:footnote>
  <w:footnote w:type="continuationSeparator" w:id="0">
    <w:p w14:paraId="28B799B5" w14:textId="77777777" w:rsidR="00FB195A" w:rsidRDefault="00FB195A">
      <w:r>
        <w:continuationSeparator/>
      </w:r>
    </w:p>
    <w:p w14:paraId="2690714C" w14:textId="77777777" w:rsidR="00FB195A" w:rsidRDefault="00FB19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2AE2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B195A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87D2F"/>
    <w:rsid w:val="005007FE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2022-07-25T09:42:00Z</dcterms:created>
  <dcterms:modified xsi:type="dcterms:W3CDTF">2022-07-25T09:42:00Z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