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271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5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C3BC123">
                      <wp:extent cx="47148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48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0FBDDD5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D55A9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3B3719">
                                    <w:t>Vespertino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71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" filled="f" stroked="f" strokeweight=".5pt">
                      <v:textbox>
                        <w:txbxContent>
                          <w:p w14:paraId="1A42DBFE" w14:textId="0FBDDD5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D55A9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3B3719">
                              <w:t>Vespertino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33AD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34714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347146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FC8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23F00C8B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BD55A9">
        <w:t>8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433CCE" w14:textId="138E70FB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04/02/2022</w:t>
      </w:r>
    </w:p>
    <w:p w14:paraId="71806DA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6FC3A3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Revoluções Inglesas</w:t>
      </w:r>
    </w:p>
    <w:p w14:paraId="7552755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169.</w:t>
      </w:r>
    </w:p>
    <w:p w14:paraId="776CAC9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170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173</w:t>
      </w:r>
    </w:p>
    <w:p w14:paraId="1F265EB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E0BA8E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11/02/2022</w:t>
      </w:r>
    </w:p>
    <w:p w14:paraId="405BA8B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765606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30586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11/02/2022</w:t>
      </w:r>
    </w:p>
    <w:p w14:paraId="04BBA94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E5AD8E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Revoluções Inglesas</w:t>
      </w:r>
    </w:p>
    <w:p w14:paraId="6E40A96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169.</w:t>
      </w:r>
    </w:p>
    <w:p w14:paraId="41B0B6A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174</w:t>
      </w:r>
    </w:p>
    <w:p w14:paraId="335D034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252D0D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18/02/2022</w:t>
      </w:r>
    </w:p>
    <w:p w14:paraId="0E22CE7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85705C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D8510E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18/02/2022</w:t>
      </w:r>
    </w:p>
    <w:p w14:paraId="24E78DC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2369C9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Iluminismo</w:t>
      </w:r>
    </w:p>
    <w:p w14:paraId="6422983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181.</w:t>
      </w:r>
    </w:p>
    <w:p w14:paraId="1E36286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182 e 187.</w:t>
      </w:r>
    </w:p>
    <w:p w14:paraId="1EB900F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A67B04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25/02/2022</w:t>
      </w:r>
    </w:p>
    <w:p w14:paraId="36E2100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98E730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E099A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25/02/2022</w:t>
      </w:r>
    </w:p>
    <w:p w14:paraId="2B72A28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7D13A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Iluminismo</w:t>
      </w:r>
    </w:p>
    <w:p w14:paraId="60ADFD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181.</w:t>
      </w:r>
    </w:p>
    <w:p w14:paraId="0DEFDC2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188</w:t>
      </w:r>
    </w:p>
    <w:p w14:paraId="45DD7CB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D073DD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04/03/2022</w:t>
      </w:r>
    </w:p>
    <w:p w14:paraId="79DB6EF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23DC79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1F947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04/03/2022</w:t>
      </w:r>
    </w:p>
    <w:p w14:paraId="2190AA7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E8B1B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0AF7419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4A9C95A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motores a combustão</w:t>
      </w:r>
    </w:p>
    <w:p w14:paraId="7425DFF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C0CE3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11/03/2022</w:t>
      </w:r>
    </w:p>
    <w:p w14:paraId="458D67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CB8381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4DA62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11/03/2022</w:t>
      </w:r>
    </w:p>
    <w:p w14:paraId="17ECC69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18A87A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Industrial</w:t>
      </w:r>
    </w:p>
    <w:p w14:paraId="6A842AB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190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 </w:t>
      </w:r>
    </w:p>
    <w:p w14:paraId="6B67050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196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201</w:t>
      </w:r>
    </w:p>
    <w:p w14:paraId="6A39660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70C6EF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18/03/2022</w:t>
      </w:r>
    </w:p>
    <w:p w14:paraId="7309D1B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ABE7CF1" w14:textId="5A90FEDC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8E282D" w14:textId="73A7E930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A9C20A" w14:textId="0A85A6D1" w:rsid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5D67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CC1D5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18/03/2022</w:t>
      </w:r>
    </w:p>
    <w:p w14:paraId="298D784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34B288F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Industrial</w:t>
      </w:r>
    </w:p>
    <w:p w14:paraId="655FD2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190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</w:t>
      </w:r>
    </w:p>
    <w:p w14:paraId="2823650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202</w:t>
      </w:r>
    </w:p>
    <w:p w14:paraId="70E6F63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780527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25/03/2022</w:t>
      </w:r>
    </w:p>
    <w:p w14:paraId="40E8081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08ABC3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6422E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25/03/2022</w:t>
      </w:r>
    </w:p>
    <w:p w14:paraId="6D9B372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6A0BBF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0F5723D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1D067208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211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215</w:t>
      </w:r>
    </w:p>
    <w:p w14:paraId="1B51539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A012BB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01/04/2022</w:t>
      </w:r>
    </w:p>
    <w:p w14:paraId="39F6CD1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C27D63C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528993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01/03/2022</w:t>
      </w:r>
    </w:p>
    <w:p w14:paraId="0C7494B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F79C87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2E0C0F24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1FAD9B7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216</w:t>
      </w:r>
    </w:p>
    <w:p w14:paraId="6230FCD7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C60A63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08/04/2022</w:t>
      </w:r>
    </w:p>
    <w:p w14:paraId="72D4505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61BB9DB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B5D7B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08/04/2022</w:t>
      </w:r>
    </w:p>
    <w:p w14:paraId="5B2109BA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D7F0FA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2E88018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Capítulos de 1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</w:p>
    <w:p w14:paraId="32AFC162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1B9A9390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141BAF5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E3ED0B5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D9A6F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15/04/2022</w:t>
      </w:r>
    </w:p>
    <w:p w14:paraId="0AE72B46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173D24D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Revolução Americana</w:t>
      </w:r>
    </w:p>
    <w:p w14:paraId="3357C4D1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204 </w:t>
      </w:r>
      <w:proofErr w:type="gram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</w:t>
      </w:r>
    </w:p>
    <w:p w14:paraId="49264E88" w14:textId="60FC4A1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9A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França </w:t>
      </w:r>
      <w:proofErr w:type="spellStart"/>
      <w:r w:rsidR="009A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Pré</w:t>
      </w:r>
      <w:proofErr w:type="spellEnd"/>
      <w:r w:rsidR="009A66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Revolucionária</w:t>
      </w:r>
    </w:p>
    <w:p w14:paraId="5D9F919E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DA24EE9" w14:textId="77777777" w:rsidR="00EA595E" w:rsidRPr="00EA595E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29/04/2022</w:t>
      </w:r>
    </w:p>
    <w:p w14:paraId="4B2E7D4A" w14:textId="184FBF43" w:rsidR="009E7DB9" w:rsidRDefault="00EA595E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EA59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6692F34" w14:textId="4C44AAC4" w:rsidR="008B642F" w:rsidRDefault="008B642F" w:rsidP="00EA59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B7F74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29/04/2022</w:t>
      </w:r>
    </w:p>
    <w:p w14:paraId="6A96497D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28E336D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Revolução Francesa</w:t>
      </w:r>
    </w:p>
    <w:p w14:paraId="4457AF7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142 a 145</w:t>
      </w:r>
    </w:p>
    <w:p w14:paraId="72F36462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150 a 155</w:t>
      </w:r>
    </w:p>
    <w:p w14:paraId="7E5F02FA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E0228E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06/05/2022</w:t>
      </w:r>
    </w:p>
    <w:p w14:paraId="53E912E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F86AC44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8B74B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06/05/2022</w:t>
      </w:r>
    </w:p>
    <w:p w14:paraId="6D0932F2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4F45D09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Era Napoleônica</w:t>
      </w:r>
    </w:p>
    <w:p w14:paraId="7DA1E421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158 a 163</w:t>
      </w:r>
    </w:p>
    <w:p w14:paraId="46B9B93A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164 a 167</w:t>
      </w:r>
    </w:p>
    <w:p w14:paraId="5E03CDF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3028701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13/05/2022</w:t>
      </w:r>
    </w:p>
    <w:p w14:paraId="1F43E946" w14:textId="4B7F2F5A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B58E44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13/05/2022</w:t>
      </w:r>
    </w:p>
    <w:p w14:paraId="6C3ADE1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968330A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Era Napoleônica </w:t>
      </w:r>
    </w:p>
    <w:p w14:paraId="1D7AD024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158 a 163</w:t>
      </w:r>
    </w:p>
    <w:p w14:paraId="0B8FAFD3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168</w:t>
      </w:r>
    </w:p>
    <w:p w14:paraId="2258F4B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9B0D9C3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20/05/2022</w:t>
      </w:r>
    </w:p>
    <w:p w14:paraId="209EDA0B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91FA76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66A26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20/05/2022</w:t>
      </w:r>
    </w:p>
    <w:p w14:paraId="6270AD1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7AD5899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independências da América Latina e do Haiti</w:t>
      </w:r>
    </w:p>
    <w:p w14:paraId="702CA81E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7, entre as páginas 170 a 175</w:t>
      </w:r>
    </w:p>
    <w:p w14:paraId="7C3A6C20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176 a 182</w:t>
      </w:r>
    </w:p>
    <w:p w14:paraId="6852F0B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0EAC99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27/05/2022</w:t>
      </w:r>
    </w:p>
    <w:p w14:paraId="5A44AFD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81BEE2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D315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27/05/2022</w:t>
      </w:r>
    </w:p>
    <w:p w14:paraId="7DAA3C74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6DE1F4A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126308B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7C521C1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750D50E2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AE4F1E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03/06/2022</w:t>
      </w:r>
    </w:p>
    <w:p w14:paraId="5C20F1E0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6EBF8B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B246BF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03/06/2022</w:t>
      </w:r>
    </w:p>
    <w:p w14:paraId="3350F05E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3221DF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processo de independência Brasileiro</w:t>
      </w:r>
    </w:p>
    <w:p w14:paraId="0EE46214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8, entre as páginas 186 a 190</w:t>
      </w:r>
    </w:p>
    <w:p w14:paraId="6A93487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191 a 195</w:t>
      </w:r>
    </w:p>
    <w:p w14:paraId="2F500E11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D38804A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10/06/2022</w:t>
      </w:r>
    </w:p>
    <w:p w14:paraId="6B9E4FC0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36673C9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C74A362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10/06/2022</w:t>
      </w:r>
    </w:p>
    <w:p w14:paraId="21ACDDBD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FC36E4D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processo de independência Brasileiro</w:t>
      </w:r>
    </w:p>
    <w:p w14:paraId="076B8D9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8, entre as páginas 186 a 190</w:t>
      </w:r>
    </w:p>
    <w:p w14:paraId="4423990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191 a 195</w:t>
      </w:r>
    </w:p>
    <w:p w14:paraId="24B23361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369CC8E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24/06/2022</w:t>
      </w:r>
    </w:p>
    <w:p w14:paraId="6CD945E4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65B21A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26FE2D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</w:t>
      </w:r>
    </w:p>
    <w:p w14:paraId="5FF1DD83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CCBCA46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111BB78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a 8</w:t>
      </w:r>
    </w:p>
    <w:p w14:paraId="6F5D40B6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196</w:t>
      </w:r>
    </w:p>
    <w:p w14:paraId="67887190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8798D6E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01/07/2022</w:t>
      </w:r>
    </w:p>
    <w:p w14:paraId="6A33B94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D57F6F7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AA4C95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01/07/2022</w:t>
      </w:r>
    </w:p>
    <w:p w14:paraId="2A48A45B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FD601B0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do conteúdo bimestral</w:t>
      </w:r>
    </w:p>
    <w:p w14:paraId="100B937C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2725A7A8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</w:t>
      </w:r>
    </w:p>
    <w:p w14:paraId="6A9DA6EE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3D19DC91" w14:textId="77777777" w:rsidR="008B642F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13860C7E" w14:textId="69486AE1" w:rsidR="0084071D" w:rsidRPr="008B642F" w:rsidRDefault="008B642F" w:rsidP="008B642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8B64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sectPr w:rsidR="0084071D" w:rsidRPr="008B642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21EC" w14:textId="77777777" w:rsidR="00347146" w:rsidRDefault="00347146">
      <w:r>
        <w:separator/>
      </w:r>
    </w:p>
    <w:p w14:paraId="042C3687" w14:textId="77777777" w:rsidR="00347146" w:rsidRDefault="00347146"/>
  </w:endnote>
  <w:endnote w:type="continuationSeparator" w:id="0">
    <w:p w14:paraId="0B2E1C74" w14:textId="77777777" w:rsidR="00347146" w:rsidRDefault="00347146">
      <w:r>
        <w:continuationSeparator/>
      </w:r>
    </w:p>
    <w:p w14:paraId="03063FBF" w14:textId="77777777" w:rsidR="00347146" w:rsidRDefault="00347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4542" w14:textId="77777777" w:rsidR="00347146" w:rsidRDefault="00347146">
      <w:r>
        <w:separator/>
      </w:r>
    </w:p>
    <w:p w14:paraId="3BC9E419" w14:textId="77777777" w:rsidR="00347146" w:rsidRDefault="00347146"/>
  </w:footnote>
  <w:footnote w:type="continuationSeparator" w:id="0">
    <w:p w14:paraId="7E04B4EB" w14:textId="77777777" w:rsidR="00347146" w:rsidRDefault="00347146">
      <w:r>
        <w:continuationSeparator/>
      </w:r>
    </w:p>
    <w:p w14:paraId="159D8745" w14:textId="77777777" w:rsidR="00347146" w:rsidRDefault="003471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21DED"/>
    <w:rsid w:val="00330359"/>
    <w:rsid w:val="0033762F"/>
    <w:rsid w:val="00347146"/>
    <w:rsid w:val="003531FC"/>
    <w:rsid w:val="00360494"/>
    <w:rsid w:val="00366C7E"/>
    <w:rsid w:val="00384EA3"/>
    <w:rsid w:val="003A39A1"/>
    <w:rsid w:val="003A6493"/>
    <w:rsid w:val="003B3719"/>
    <w:rsid w:val="003C2191"/>
    <w:rsid w:val="003D3863"/>
    <w:rsid w:val="004110DE"/>
    <w:rsid w:val="0044085A"/>
    <w:rsid w:val="0044602D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42F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66B9"/>
    <w:rsid w:val="009B5D1B"/>
    <w:rsid w:val="009B79D9"/>
    <w:rsid w:val="009C7720"/>
    <w:rsid w:val="009E7DB9"/>
    <w:rsid w:val="00A23AFA"/>
    <w:rsid w:val="00A31B3E"/>
    <w:rsid w:val="00A34956"/>
    <w:rsid w:val="00A532F3"/>
    <w:rsid w:val="00A8489E"/>
    <w:rsid w:val="00AB02A7"/>
    <w:rsid w:val="00AC29F3"/>
    <w:rsid w:val="00B03EA8"/>
    <w:rsid w:val="00B231E5"/>
    <w:rsid w:val="00B64BFD"/>
    <w:rsid w:val="00B763D2"/>
    <w:rsid w:val="00BD55A9"/>
    <w:rsid w:val="00C02B87"/>
    <w:rsid w:val="00C132F1"/>
    <w:rsid w:val="00C4086D"/>
    <w:rsid w:val="00CA1896"/>
    <w:rsid w:val="00CB5B28"/>
    <w:rsid w:val="00CE5039"/>
    <w:rsid w:val="00CF5371"/>
    <w:rsid w:val="00CF652C"/>
    <w:rsid w:val="00D0323A"/>
    <w:rsid w:val="00D0559F"/>
    <w:rsid w:val="00D077E9"/>
    <w:rsid w:val="00D20B82"/>
    <w:rsid w:val="00D2368F"/>
    <w:rsid w:val="00D42CB7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A595E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01353"/>
    <w:rsid w:val="00317355"/>
    <w:rsid w:val="005007FE"/>
    <w:rsid w:val="00602C92"/>
    <w:rsid w:val="006D10AB"/>
    <w:rsid w:val="00741546"/>
    <w:rsid w:val="00991FDB"/>
    <w:rsid w:val="00A31609"/>
    <w:rsid w:val="00B00E34"/>
    <w:rsid w:val="00BE778B"/>
    <w:rsid w:val="00E011D9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12</TotalTime>
  <Pages>4</Pages>
  <Words>919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15</cp:revision>
  <cp:lastPrinted>2006-08-01T17:47:00Z</cp:lastPrinted>
  <dcterms:created xsi:type="dcterms:W3CDTF">2022-01-20T14:58:00Z</dcterms:created>
  <dcterms:modified xsi:type="dcterms:W3CDTF">2022-02-06T16:35:00Z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