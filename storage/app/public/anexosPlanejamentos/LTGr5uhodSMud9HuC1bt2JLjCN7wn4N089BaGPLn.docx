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2D4CDD18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0D6B20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2D4CDD18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0D6B20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1F721C7D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Poliedros e não poliedros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11.</w:t>
      </w:r>
    </w:p>
    <w:p w14:paraId="77BBAE37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97</w:t>
      </w:r>
    </w:p>
    <w:p w14:paraId="761766C5" w14:textId="3004A872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ACE77E4" w14:textId="31D149BE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Planta Baixa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86 – capítulo 11 – livro 3.</w:t>
      </w:r>
    </w:p>
    <w:p w14:paraId="5DDA6E6C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93</w:t>
      </w:r>
    </w:p>
    <w:p w14:paraId="1FCB042C" w14:textId="395BA91A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6BC4C8" w14:textId="09ED780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Vistas de um objeto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87  –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11 – livro 3.</w:t>
      </w:r>
    </w:p>
    <w:p w14:paraId="2368FA5C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99</w:t>
      </w:r>
    </w:p>
    <w:p w14:paraId="0D595CC3" w14:textId="77777777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848674D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atividades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11.</w:t>
      </w:r>
    </w:p>
    <w:p w14:paraId="4CAFD33B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100</w:t>
      </w:r>
    </w:p>
    <w:p w14:paraId="10476B9B" w14:textId="438301C6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C7A1B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</w:p>
    <w:p w14:paraId="1584B14E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92C592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Sistema Internacional de unidades</w:t>
      </w:r>
    </w:p>
    <w:p w14:paraId="7FB22968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104 – capítulo 11 – livro 3.</w:t>
      </w:r>
    </w:p>
    <w:p w14:paraId="70EB83E6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41237948" w14:textId="162FF7FB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Jaqueline Lima da Costa   </w:t>
      </w:r>
    </w:p>
    <w:p w14:paraId="08F0970D" w14:textId="77777777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DF83AD" w14:textId="1C6D9918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Sistema Internacional de unidades</w:t>
      </w:r>
    </w:p>
    <w:p w14:paraId="69CB2EEE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104 – capítulo 11 – livro 3.</w:t>
      </w:r>
    </w:p>
    <w:p w14:paraId="32D44B4F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1559F04A" w14:textId="77777777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6641183" w14:textId="340EBB35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Comprimento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105 – capítulo 11 – livro 3.</w:t>
      </w:r>
    </w:p>
    <w:p w14:paraId="3800A522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117 – capítulo 11</w:t>
      </w:r>
    </w:p>
    <w:p w14:paraId="0BCBDB54" w14:textId="4D8E3E11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6A9CE0E" w14:textId="77777777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52ACD3" w14:textId="48DF24BD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e escrita das medidas de comprimento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107 – capítulo 11 – livro 3.</w:t>
      </w:r>
    </w:p>
    <w:p w14:paraId="0DBD0E45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118</w:t>
      </w:r>
    </w:p>
    <w:p w14:paraId="28D92AF5" w14:textId="4ED0526A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E51D431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4637D1" w14:textId="6949DECE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Transformando medidas de comprimento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107 – capítulo 11 – livro 3.</w:t>
      </w:r>
    </w:p>
    <w:p w14:paraId="64D8027F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119</w:t>
      </w:r>
    </w:p>
    <w:p w14:paraId="3D4EB884" w14:textId="4DE4BD78" w:rsidR="00761836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B249" w14:textId="77777777" w:rsidR="00455138" w:rsidRDefault="00455138">
      <w:r>
        <w:separator/>
      </w:r>
    </w:p>
    <w:p w14:paraId="04AF940F" w14:textId="77777777" w:rsidR="00455138" w:rsidRDefault="00455138"/>
  </w:endnote>
  <w:endnote w:type="continuationSeparator" w:id="0">
    <w:p w14:paraId="5F7BCCDB" w14:textId="77777777" w:rsidR="00455138" w:rsidRDefault="00455138">
      <w:r>
        <w:continuationSeparator/>
      </w:r>
    </w:p>
    <w:p w14:paraId="2B6EE72B" w14:textId="77777777" w:rsidR="00455138" w:rsidRDefault="00455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61D5" w14:textId="77777777" w:rsidR="00455138" w:rsidRDefault="00455138">
      <w:r>
        <w:separator/>
      </w:r>
    </w:p>
    <w:p w14:paraId="4E77ED2A" w14:textId="77777777" w:rsidR="00455138" w:rsidRDefault="00455138"/>
  </w:footnote>
  <w:footnote w:type="continuationSeparator" w:id="0">
    <w:p w14:paraId="402F6791" w14:textId="77777777" w:rsidR="00455138" w:rsidRDefault="00455138">
      <w:r>
        <w:continuationSeparator/>
      </w:r>
    </w:p>
    <w:p w14:paraId="75A4FDB7" w14:textId="77777777" w:rsidR="00455138" w:rsidRDefault="004551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D6B20"/>
    <w:rsid w:val="000E63C9"/>
    <w:rsid w:val="0010216B"/>
    <w:rsid w:val="001050DE"/>
    <w:rsid w:val="00130E9D"/>
    <w:rsid w:val="00150A6D"/>
    <w:rsid w:val="00185B35"/>
    <w:rsid w:val="001F1E57"/>
    <w:rsid w:val="001F2BC8"/>
    <w:rsid w:val="001F5F6B"/>
    <w:rsid w:val="00243EBC"/>
    <w:rsid w:val="00246A35"/>
    <w:rsid w:val="00284348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076C5"/>
    <w:rsid w:val="004110DE"/>
    <w:rsid w:val="0044085A"/>
    <w:rsid w:val="00444CBC"/>
    <w:rsid w:val="00455138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46BC7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10302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D77AD"/>
    <w:rsid w:val="002930EF"/>
    <w:rsid w:val="005007FE"/>
    <w:rsid w:val="00867FD7"/>
    <w:rsid w:val="00AA315B"/>
    <w:rsid w:val="00B00E34"/>
    <w:rsid w:val="00BE5295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</TotalTime>
  <Pages>3</Pages>
  <Words>390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2</cp:revision>
  <cp:lastPrinted>2006-08-01T17:47:00Z</cp:lastPrinted>
  <dcterms:created xsi:type="dcterms:W3CDTF">2022-08-29T00:06:00Z</dcterms:created>
  <dcterms:modified xsi:type="dcterms:W3CDTF">2022-08-29T00:06:00Z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