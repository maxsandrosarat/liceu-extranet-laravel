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335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5142586" cy="2501798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2586" cy="2501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746B" w:rsidRPr="000F5509" w:rsidRDefault="0089746B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 7º ANO B</w:t>
                                  </w:r>
                                  <w:r w:rsidRPr="000F550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TURNO: VESPERTINO</w:t>
                                  </w:r>
                                </w:p>
                                <w:p w:rsidR="0089746B" w:rsidRPr="000F5509" w:rsidRDefault="0089746B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4.95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    <v:textbox>
                        <w:txbxContent>
                          <w:p w:rsidR="0089746B" w:rsidRPr="000F5509" w:rsidRDefault="0089746B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 7º ANO B</w:t>
                            </w:r>
                            <w:r w:rsidRPr="000F550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br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TURNO: VESPERTINO</w:t>
                            </w:r>
                          </w:p>
                          <w:p w:rsidR="0089746B" w:rsidRPr="000F5509" w:rsidRDefault="0089746B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8F58D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B5DE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BD6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Narrativas em verso – cap. 1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Definições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214 a 226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219 – Ateliê da oralidade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008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008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F00878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07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Narrativas em </w:t>
      </w:r>
      <w:proofErr w:type="gramStart"/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verso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da atividade da aula anterior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214 a 226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Atividades do nível 1 e 2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Narrativas em verso – cap. 1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das atividades do nível 1 e 2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214 a 226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226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F008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008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0E081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Narrativas 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Populares -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2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Definições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característica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228 a 241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alidade – páginas 234-235-235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8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Redação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Populares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2</w:t>
      </w:r>
    </w:p>
    <w:p w:rsidR="00A86BB1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228 a 241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do Nível 1 e 2 – página – 237 a 241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Narrativas Populares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2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228 a 241</w:t>
      </w:r>
    </w:p>
    <w:p w:rsidR="00A86BB1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arefa: Produção de texto – pág.242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28/02/2022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01/03/2022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02/03/2022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07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Características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244 a 258</w:t>
      </w:r>
    </w:p>
    <w:p w:rsidR="007D5CD1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244 a 258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7D5CD1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14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Literatura de Cordel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7D5CD1" w:rsidRDefault="007D5CD1" w:rsidP="007D5CD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Ateliê da oralidade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244 a 258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rências: Páginas 244 a 258</w:t>
      </w:r>
    </w:p>
    <w:p w:rsidR="008F58D0" w:rsidRDefault="009664B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258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Ateliê da 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Oralidade – pág. 268-269-270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274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prova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F0124" w:rsidRDefault="005B6601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 - cap. 4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F0124" w:rsidRDefault="00FF0124" w:rsidP="008F58D0">
      <w:pPr>
        <w:spacing w:after="200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 -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FF0124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</w:t>
      </w:r>
      <w:r w:rsidR="005B6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B6601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6601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 - cap. 4</w:t>
      </w: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E0810" w:rsidRDefault="000E0810" w:rsidP="000E08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Ficção de Fantasia - cap. 5</w:t>
      </w:r>
    </w:p>
    <w:p w:rsidR="000E0810" w:rsidRDefault="000E0810" w:rsidP="000E08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0E0810" w:rsidRDefault="000E0810" w:rsidP="000E08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0E0810" w:rsidRDefault="000E0810" w:rsidP="000E081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Ateliê da oralidade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B6601" w:rsidRDefault="005B6601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E0810" w:rsidRDefault="000E0810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E0810" w:rsidRDefault="000E0810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E0810" w:rsidRDefault="000E0810" w:rsidP="005B66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6601" w:rsidRDefault="005B660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0E081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Ficção de Fantasia – cap.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0E08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0E081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Ficção de Fantasia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238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0E08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0E08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643D5" w:rsidRDefault="003643D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Ficção de Fantasia - cap. 5</w:t>
      </w: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produções de texto</w:t>
      </w: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705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05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43D5" w:rsidRDefault="003643D5" w:rsidP="003643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3643D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02/05/2022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Pessoais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6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– 240 a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Pessoais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6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240 a 254</w:t>
      </w:r>
    </w:p>
    <w:p w:rsidR="0089746B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Produção de texto – pág.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Ateliê da oralidade – pág. 263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Perfil Pessoal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7</w:t>
      </w:r>
    </w:p>
    <w:p w:rsidR="001318A9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– Páginas 256 a 268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do nível 1 e 2 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Páginas- 256 a 268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268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256 a 268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 - cap. 7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256 a 268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9746B" w:rsidRDefault="0089746B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9746B" w:rsidRDefault="0089746B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30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164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Sinopse e Resumo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8</w:t>
      </w:r>
    </w:p>
    <w:p w:rsidR="008F58D0" w:rsidRDefault="00C1641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270 a 280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pág. 276-277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E37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873EC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Sinopse e Resumo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8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Ateliê da oralidade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eferências: 270 a 280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ferências: 270 a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texto – pág.280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270 a 280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9746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- 270 a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C24F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Resumo para a prova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</w:t>
      </w:r>
      <w:r w:rsidR="008974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Entrega da Tarefa: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24F4A" w:rsidRDefault="00C24F4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24F4A" w:rsidRDefault="00C24F4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24F4A" w:rsidRDefault="00C24F4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24F4A" w:rsidRDefault="003B7A90" w:rsidP="00C24F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</w:t>
      </w:r>
      <w:r w:rsidR="00C24F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C24F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C24F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C24F4A" w:rsidRDefault="00C24F4A" w:rsidP="00C24F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- 270 a 280</w:t>
      </w:r>
    </w:p>
    <w:p w:rsidR="003B7A90" w:rsidRDefault="003B7A90" w:rsidP="00C24F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para a prova.</w:t>
      </w:r>
    </w:p>
    <w:p w:rsidR="00C24F4A" w:rsidRDefault="00C24F4A" w:rsidP="00C24F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Escolha de um tema para seminário</w:t>
      </w:r>
    </w:p>
    <w:p w:rsidR="00C24F4A" w:rsidRDefault="00C24F4A" w:rsidP="00C24F4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</w:t>
      </w:r>
      <w:r w:rsidR="003B7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24F4A" w:rsidRDefault="00C24F4A" w:rsidP="008F58D0">
      <w:pPr>
        <w:spacing w:after="200"/>
        <w:rPr>
          <w:lang w:val="pt-BR"/>
        </w:rPr>
      </w:pPr>
    </w:p>
    <w:p w:rsidR="008F58D0" w:rsidRDefault="003B7A9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3B7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3B7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B7A90" w:rsidRDefault="003B7A9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26DB" w:rsidRDefault="003B7A90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sala de aula.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3B7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3B7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0326DB" w:rsidRDefault="003B7A90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326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3B7A90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4E2B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4E2B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4E2B92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04/07/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de Seminário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E3721" w:rsidRDefault="00BE3721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4E2B92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05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21B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21B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Recesso Escolar 11/07/2022 a 25/07/2022</w:t>
      </w: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 -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9</w:t>
      </w:r>
    </w:p>
    <w:p w:rsidR="008F58D0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Ateliê da Oralidade – pág. 255-256-257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5142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Roteiro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9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Ateliê da Oralidade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 -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coletiva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das atividades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nível 1 e 2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248 a 264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prova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D21B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D21BEB" w:rsidRDefault="00D21BEB" w:rsidP="008F58D0">
      <w:pPr>
        <w:spacing w:after="200"/>
        <w:rPr>
          <w:lang w:val="pt-BR"/>
        </w:rPr>
      </w:pPr>
    </w:p>
    <w:p w:rsidR="00D21BEB" w:rsidRDefault="00D21BEB" w:rsidP="008F58D0">
      <w:pPr>
        <w:spacing w:after="200"/>
        <w:rPr>
          <w:lang w:val="pt-BR"/>
        </w:rPr>
      </w:pPr>
    </w:p>
    <w:p w:rsidR="008F58D0" w:rsidRDefault="00D21BE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266 a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</w:t>
      </w:r>
      <w:r w:rsidR="00D21B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266 a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Produção de texto – pág.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266 a 278 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Dialogais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– 266 a 278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do: Cartas de solicitação e reclamação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280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Escrever uma carta de reclamação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5904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E4304E" w:rsidRDefault="00E4304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304E" w:rsidRDefault="00E4304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304E" w:rsidRDefault="00E4304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304E" w:rsidRDefault="00E4304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5904B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o: Cartas de solicitação e reclamação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11</w:t>
      </w:r>
    </w:p>
    <w:p w:rsidR="0036117A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6117A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xto – pág.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280 a 290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E43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E43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371D47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do nível 1 e 2 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 Nacional 07/09</w:t>
      </w: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71D47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371D47" w:rsidRDefault="00D56406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F7FEA" w:rsidRDefault="00DF7FEA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DF7FEA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15500F" w:rsidRDefault="00DF7FEA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19/09/2022</w:t>
      </w:r>
    </w:p>
    <w:p w:rsidR="00DF7FEA" w:rsidRDefault="0015500F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rof</w:t>
      </w:r>
      <w:proofErr w:type="spellEnd"/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5500F" w:rsidRDefault="0015500F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500F" w:rsidRDefault="0015500F" w:rsidP="00DF7F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5500F" w:rsidRDefault="0015500F" w:rsidP="001550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Campanha Comunitária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87A6D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Campanha Comunitária - cap. 13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42F5" w:rsidRDefault="00DC42F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Campanha 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Comunitária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</w:t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 nível 1 e 2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Produção de texto – pág.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Propaganda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14</w:t>
      </w:r>
    </w:p>
    <w:p w:rsidR="008F58D0" w:rsidRDefault="003D0F3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3D0F3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Propaganda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propaganda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pág.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Feriados 11/10 e 12/10</w:t>
      </w:r>
    </w:p>
    <w:p w:rsidR="008F58D0" w:rsidRDefault="00F74E0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06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Propaganda -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valiação Parcial</w:t>
      </w:r>
    </w:p>
    <w:p w:rsidR="008F58D0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F74E0B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Propaganda - cap. 14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74E0B" w:rsidRDefault="00F74E0B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F7FEA" w:rsidRDefault="00DF7FE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500A" w:rsidRDefault="0061500A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500A" w:rsidRDefault="0061500A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500A" w:rsidRDefault="0061500A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500A" w:rsidRDefault="0061500A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500A" w:rsidRDefault="0061500A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7555" w:rsidRDefault="00F74E0B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25/</w:t>
      </w:r>
      <w:r w:rsidR="00DF7F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DC7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DC7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DC7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DC7555" w:rsidRDefault="00391BC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7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valiação Parcial</w:t>
      </w:r>
    </w:p>
    <w:p w:rsidR="00DC7555" w:rsidRDefault="00F74E0B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C7555" w:rsidRDefault="00DC7555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1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Tarefa: Atividades do nível 1 e 2 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das Atividades do nível 1 e 2 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284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74E0B" w:rsidRDefault="00F74E0B" w:rsidP="00F74E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F74E0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nteúdo: Resenha Crítica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286 a 298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idades do nível 1 </w:t>
      </w:r>
      <w:r w:rsidR="00FE17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74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F74E0B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teúdo: Resenha Crítica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391BC5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286 a 298 </w:t>
      </w:r>
    </w:p>
    <w:p w:rsidR="008F58D0" w:rsidRDefault="00FE179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266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266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E1799" w:rsidRDefault="00FE1799" w:rsidP="008F58D0">
      <w:pPr>
        <w:spacing w:after="200"/>
        <w:rPr>
          <w:color w:val="FF0000"/>
          <w:lang w:val="pt-BR"/>
        </w:rPr>
      </w:pPr>
    </w:p>
    <w:p w:rsidR="008F58D0" w:rsidRDefault="00FE1799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14 e 15/11 Feriado</w:t>
      </w:r>
    </w:p>
    <w:p w:rsidR="00391BC5" w:rsidRDefault="00FE1799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FE17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E17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E1799" w:rsidRDefault="00FE1799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F7295" w:rsidRDefault="000F7295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F7295" w:rsidRDefault="000F7295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E1799" w:rsidRDefault="00FE1799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FE1799" w:rsidRDefault="00FE1799" w:rsidP="00FE17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E1799" w:rsidRDefault="00FE1799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E1799" w:rsidRDefault="00FE1799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56BEC" w:rsidRDefault="00F56BEC" w:rsidP="00F56BEC">
      <w:pPr>
        <w:spacing w:after="200"/>
        <w:rPr>
          <w:color w:val="FF0000"/>
          <w:lang w:val="pt-BR"/>
        </w:rPr>
      </w:pP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06/12/2022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Sem tarefa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-------------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56BEC" w:rsidRDefault="00F56BEC" w:rsidP="00F56BEC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sectPr w:rsidR="008F58D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E6" w:rsidRDefault="00EB5DE6">
      <w:r>
        <w:separator/>
      </w:r>
    </w:p>
    <w:p w:rsidR="00EB5DE6" w:rsidRDefault="00EB5DE6"/>
  </w:endnote>
  <w:endnote w:type="continuationSeparator" w:id="0">
    <w:p w:rsidR="00EB5DE6" w:rsidRDefault="00EB5DE6">
      <w:r>
        <w:continuationSeparator/>
      </w:r>
    </w:p>
    <w:p w:rsidR="00EB5DE6" w:rsidRDefault="00EB5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46B" w:rsidRPr="004F0028" w:rsidRDefault="0089746B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0F7295">
          <w:rPr>
            <w:noProof/>
            <w:lang w:val="pt-BR" w:bidi="pt-BR"/>
          </w:rPr>
          <w:t>18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89746B" w:rsidRPr="004F0028" w:rsidRDefault="0089746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E6" w:rsidRDefault="00EB5DE6">
      <w:r>
        <w:separator/>
      </w:r>
    </w:p>
    <w:p w:rsidR="00EB5DE6" w:rsidRDefault="00EB5DE6"/>
  </w:footnote>
  <w:footnote w:type="continuationSeparator" w:id="0">
    <w:p w:rsidR="00EB5DE6" w:rsidRDefault="00EB5DE6">
      <w:r>
        <w:continuationSeparator/>
      </w:r>
    </w:p>
    <w:p w:rsidR="00EB5DE6" w:rsidRDefault="00EB5D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89746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89746B" w:rsidRPr="004F0028" w:rsidRDefault="0089746B">
          <w:pPr>
            <w:pStyle w:val="Cabealho"/>
            <w:rPr>
              <w:lang w:val="pt-BR"/>
            </w:rPr>
          </w:pPr>
        </w:p>
      </w:tc>
    </w:tr>
  </w:tbl>
  <w:p w:rsidR="0089746B" w:rsidRPr="004F0028" w:rsidRDefault="0089746B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6DB"/>
    <w:rsid w:val="00046868"/>
    <w:rsid w:val="00050324"/>
    <w:rsid w:val="00065623"/>
    <w:rsid w:val="000A0150"/>
    <w:rsid w:val="000D2E09"/>
    <w:rsid w:val="000E0810"/>
    <w:rsid w:val="000E63C9"/>
    <w:rsid w:val="000F5509"/>
    <w:rsid w:val="000F7295"/>
    <w:rsid w:val="0010216B"/>
    <w:rsid w:val="0013015F"/>
    <w:rsid w:val="00130E9D"/>
    <w:rsid w:val="001318A9"/>
    <w:rsid w:val="00150A6D"/>
    <w:rsid w:val="0015500F"/>
    <w:rsid w:val="00185B35"/>
    <w:rsid w:val="001B71D4"/>
    <w:rsid w:val="001F2BC8"/>
    <w:rsid w:val="001F5F6B"/>
    <w:rsid w:val="00243EBC"/>
    <w:rsid w:val="00246A35"/>
    <w:rsid w:val="00266F65"/>
    <w:rsid w:val="00284348"/>
    <w:rsid w:val="002F51F5"/>
    <w:rsid w:val="00304E09"/>
    <w:rsid w:val="00312137"/>
    <w:rsid w:val="0033031E"/>
    <w:rsid w:val="00330359"/>
    <w:rsid w:val="0033762F"/>
    <w:rsid w:val="003377D4"/>
    <w:rsid w:val="003531FC"/>
    <w:rsid w:val="00360494"/>
    <w:rsid w:val="0036117A"/>
    <w:rsid w:val="003643D5"/>
    <w:rsid w:val="00366C7E"/>
    <w:rsid w:val="00371D47"/>
    <w:rsid w:val="00384EA3"/>
    <w:rsid w:val="003873EC"/>
    <w:rsid w:val="00391BC5"/>
    <w:rsid w:val="003A39A1"/>
    <w:rsid w:val="003B7A90"/>
    <w:rsid w:val="003C2191"/>
    <w:rsid w:val="003D0F3D"/>
    <w:rsid w:val="003D3863"/>
    <w:rsid w:val="004110DE"/>
    <w:rsid w:val="0044085A"/>
    <w:rsid w:val="00444B25"/>
    <w:rsid w:val="00495BAB"/>
    <w:rsid w:val="004B21A5"/>
    <w:rsid w:val="004E2B92"/>
    <w:rsid w:val="004F0028"/>
    <w:rsid w:val="005037F0"/>
    <w:rsid w:val="00516A86"/>
    <w:rsid w:val="005275F6"/>
    <w:rsid w:val="00572102"/>
    <w:rsid w:val="005904BB"/>
    <w:rsid w:val="005A1C72"/>
    <w:rsid w:val="005B6601"/>
    <w:rsid w:val="005C6745"/>
    <w:rsid w:val="005C7202"/>
    <w:rsid w:val="005F1BB0"/>
    <w:rsid w:val="00613450"/>
    <w:rsid w:val="0061500A"/>
    <w:rsid w:val="00656C4D"/>
    <w:rsid w:val="006B5198"/>
    <w:rsid w:val="006E2B76"/>
    <w:rsid w:val="006E5716"/>
    <w:rsid w:val="006F461E"/>
    <w:rsid w:val="00705D5E"/>
    <w:rsid w:val="007302B3"/>
    <w:rsid w:val="00730733"/>
    <w:rsid w:val="00730E3A"/>
    <w:rsid w:val="00736AAF"/>
    <w:rsid w:val="00765B2A"/>
    <w:rsid w:val="00783A34"/>
    <w:rsid w:val="007C3084"/>
    <w:rsid w:val="007C6B52"/>
    <w:rsid w:val="007D16C5"/>
    <w:rsid w:val="007D330C"/>
    <w:rsid w:val="007D49A4"/>
    <w:rsid w:val="007D5CD1"/>
    <w:rsid w:val="00806E1D"/>
    <w:rsid w:val="0084071D"/>
    <w:rsid w:val="00862FE4"/>
    <w:rsid w:val="0086389A"/>
    <w:rsid w:val="0087605E"/>
    <w:rsid w:val="0089746B"/>
    <w:rsid w:val="008B1FEE"/>
    <w:rsid w:val="008B65C1"/>
    <w:rsid w:val="008F58D0"/>
    <w:rsid w:val="00903C32"/>
    <w:rsid w:val="00914A76"/>
    <w:rsid w:val="00916B16"/>
    <w:rsid w:val="009173B9"/>
    <w:rsid w:val="0093335D"/>
    <w:rsid w:val="0093613E"/>
    <w:rsid w:val="009371BE"/>
    <w:rsid w:val="00943026"/>
    <w:rsid w:val="00960CD7"/>
    <w:rsid w:val="009664B0"/>
    <w:rsid w:val="00966B81"/>
    <w:rsid w:val="00985142"/>
    <w:rsid w:val="009B5D1B"/>
    <w:rsid w:val="009C7720"/>
    <w:rsid w:val="009D5600"/>
    <w:rsid w:val="00A23AFA"/>
    <w:rsid w:val="00A31B3E"/>
    <w:rsid w:val="00A532F3"/>
    <w:rsid w:val="00A8489E"/>
    <w:rsid w:val="00A86BB1"/>
    <w:rsid w:val="00AB02A7"/>
    <w:rsid w:val="00AC29F3"/>
    <w:rsid w:val="00B03EA8"/>
    <w:rsid w:val="00B231E5"/>
    <w:rsid w:val="00B64BFD"/>
    <w:rsid w:val="00B763D2"/>
    <w:rsid w:val="00BE3721"/>
    <w:rsid w:val="00C02B87"/>
    <w:rsid w:val="00C132F1"/>
    <w:rsid w:val="00C16410"/>
    <w:rsid w:val="00C24F4A"/>
    <w:rsid w:val="00C4086D"/>
    <w:rsid w:val="00C62C89"/>
    <w:rsid w:val="00C87A6D"/>
    <w:rsid w:val="00CA1896"/>
    <w:rsid w:val="00CB5B28"/>
    <w:rsid w:val="00CF5371"/>
    <w:rsid w:val="00D0323A"/>
    <w:rsid w:val="00D0559F"/>
    <w:rsid w:val="00D077E9"/>
    <w:rsid w:val="00D21BEB"/>
    <w:rsid w:val="00D42CB7"/>
    <w:rsid w:val="00D5413D"/>
    <w:rsid w:val="00D56406"/>
    <w:rsid w:val="00D570A9"/>
    <w:rsid w:val="00D70D02"/>
    <w:rsid w:val="00D770C7"/>
    <w:rsid w:val="00D86945"/>
    <w:rsid w:val="00D90290"/>
    <w:rsid w:val="00DC42F5"/>
    <w:rsid w:val="00DC7555"/>
    <w:rsid w:val="00DD152F"/>
    <w:rsid w:val="00DE213F"/>
    <w:rsid w:val="00DF027C"/>
    <w:rsid w:val="00DF7FEA"/>
    <w:rsid w:val="00E00A32"/>
    <w:rsid w:val="00E22ACD"/>
    <w:rsid w:val="00E40BA6"/>
    <w:rsid w:val="00E4304E"/>
    <w:rsid w:val="00E620B0"/>
    <w:rsid w:val="00E81B40"/>
    <w:rsid w:val="00E85447"/>
    <w:rsid w:val="00EB5DE6"/>
    <w:rsid w:val="00EF555B"/>
    <w:rsid w:val="00F00878"/>
    <w:rsid w:val="00F027BB"/>
    <w:rsid w:val="00F11DCF"/>
    <w:rsid w:val="00F162EA"/>
    <w:rsid w:val="00F52D27"/>
    <w:rsid w:val="00F56BEC"/>
    <w:rsid w:val="00F74E0B"/>
    <w:rsid w:val="00F83527"/>
    <w:rsid w:val="00FD583F"/>
    <w:rsid w:val="00FD7488"/>
    <w:rsid w:val="00FE1799"/>
    <w:rsid w:val="00FE4C8C"/>
    <w:rsid w:val="00FF0124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EF0FE1-E12D-4D62-B53F-7B9268A4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C311E"/>
    <w:rsid w:val="004D09F5"/>
    <w:rsid w:val="005007FE"/>
    <w:rsid w:val="00A62150"/>
    <w:rsid w:val="00B00E34"/>
    <w:rsid w:val="00BD34D7"/>
    <w:rsid w:val="00E267B0"/>
    <w:rsid w:val="00E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81</TotalTime>
  <Pages>18</Pages>
  <Words>3286</Words>
  <Characters>17746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Jurandir</cp:lastModifiedBy>
  <cp:revision>19</cp:revision>
  <cp:lastPrinted>2006-08-01T17:47:00Z</cp:lastPrinted>
  <dcterms:created xsi:type="dcterms:W3CDTF">2022-01-29T19:30:00Z</dcterms:created>
  <dcterms:modified xsi:type="dcterms:W3CDTF">2022-01-31T02:06:00Z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