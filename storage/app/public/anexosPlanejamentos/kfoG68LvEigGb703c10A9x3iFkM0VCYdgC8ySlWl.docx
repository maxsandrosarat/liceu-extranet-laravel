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049F1671" w:rsidR="00D077E9" w:rsidRPr="004F0028" w:rsidRDefault="00AD3FB5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92AA8EB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886F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2CB0DC" w14:textId="1FF482B0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7F96704" wp14:editId="47C9B368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6CEFE3" w14:textId="4C1433AC" w:rsidR="00AD3FB5" w:rsidRDefault="000D2E09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</w:t>
                                  </w:r>
                                  <w:r w:rsidR="00AD3FB5">
                                    <w:rPr>
                                      <w:lang w:val="pt-BR" w:bidi="pt-BR"/>
                                    </w:rPr>
                                    <w:t xml:space="preserve">NEJAMENTO </w:t>
                                  </w:r>
                                  <w:r w:rsidR="006C40FE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AD3FB5">
                                    <w:t xml:space="preserve">Período: </w:t>
                                  </w:r>
                                  <w:r w:rsidR="008C38E1">
                                    <w:t>2</w:t>
                                  </w:r>
                                  <w:r w:rsidR="00A071EB">
                                    <w:t xml:space="preserve">8/08 até </w:t>
                                  </w:r>
                                  <w:r w:rsidR="00807CF4">
                                    <w:t>16</w:t>
                                  </w:r>
                                  <w:r w:rsidR="00A071EB">
                                    <w:t>/0</w:t>
                                  </w:r>
                                  <w:r w:rsidR="008C38E1">
                                    <w:t>9</w:t>
                                  </w:r>
                                </w:p>
                                <w:p w14:paraId="24DCA132" w14:textId="54C868E5" w:rsidR="000D2E09" w:rsidRPr="00D86945" w:rsidRDefault="0010216B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 xml:space="preserve">TURNO: </w:t>
                                  </w:r>
                                  <w:r w:rsidR="00313B08">
                                    <w:t>Matutino</w:t>
                                  </w:r>
                                </w:p>
                                <w:p w14:paraId="3F20BC0D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F967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76CEFE3" w14:textId="4C1433AC" w:rsidR="00AD3FB5" w:rsidRDefault="000D2E09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>PLA</w:t>
                            </w:r>
                            <w:r w:rsidR="00AD3FB5">
                              <w:rPr>
                                <w:lang w:val="pt-BR" w:bidi="pt-BR"/>
                              </w:rPr>
                              <w:t xml:space="preserve">NEJAMENTO </w:t>
                            </w:r>
                            <w:r w:rsidR="006C40FE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AD3FB5">
                              <w:t xml:space="preserve">Período: </w:t>
                            </w:r>
                            <w:r w:rsidR="008C38E1">
                              <w:t>2</w:t>
                            </w:r>
                            <w:r w:rsidR="00A071EB">
                              <w:t xml:space="preserve">8/08 até </w:t>
                            </w:r>
                            <w:r w:rsidR="00807CF4">
                              <w:t>16</w:t>
                            </w:r>
                            <w:r w:rsidR="00A071EB">
                              <w:t>/0</w:t>
                            </w:r>
                            <w:r w:rsidR="008C38E1">
                              <w:t>9</w:t>
                            </w:r>
                          </w:p>
                          <w:p w14:paraId="24DCA132" w14:textId="54C868E5" w:rsidR="000D2E09" w:rsidRPr="00D86945" w:rsidRDefault="0010216B" w:rsidP="006304F4">
                            <w:pPr>
                              <w:pStyle w:val="Ttulo"/>
                              <w:jc w:val="both"/>
                            </w:pPr>
                            <w:r>
                              <w:t xml:space="preserve">TURNO: </w:t>
                            </w:r>
                            <w:r w:rsidR="00313B08">
                              <w:t>Matutino</w:t>
                            </w:r>
                          </w:p>
                          <w:p w14:paraId="3F20BC0D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3D35A8A1" w:rsidR="00D077E9" w:rsidRPr="004F0028" w:rsidRDefault="00AD3F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E818B9C" wp14:editId="7806F017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ADD0D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5D7946"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01BFA95F" w14:textId="4118FE81" w:rsidR="00FE4C8C" w:rsidRPr="004F0028" w:rsidRDefault="00AD3FB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691730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D859FD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B2AB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>
        <w:rPr>
          <w:lang w:val="pt-BR" w:bidi="pt-BR"/>
        </w:rPr>
        <w:t xml:space="preserve">QUINZENAL </w:t>
      </w:r>
      <w:r w:rsidR="00524618">
        <w:rPr>
          <w:lang w:val="pt-BR" w:bidi="pt-BR"/>
        </w:rPr>
        <w:t>-</w:t>
      </w:r>
      <w:r w:rsidR="0010216B">
        <w:rPr>
          <w:lang w:val="pt-BR" w:bidi="pt-BR"/>
        </w:rPr>
        <w:t xml:space="preserve"> 2022</w:t>
      </w:r>
    </w:p>
    <w:p w14:paraId="30D158F6" w14:textId="4D59D064" w:rsidR="0010216B" w:rsidRDefault="0010216B" w:rsidP="00046868">
      <w:pPr>
        <w:spacing w:line="240" w:lineRule="auto"/>
      </w:pPr>
      <w:r>
        <w:t xml:space="preserve">DISCIPLINA: </w:t>
      </w:r>
      <w:r w:rsidR="00947D27">
        <w:t>QUÍMICA</w:t>
      </w:r>
    </w:p>
    <w:p w14:paraId="1F8A5C19" w14:textId="099C7229" w:rsidR="00AD3FB5" w:rsidRDefault="00AD3FB5" w:rsidP="00046868">
      <w:pPr>
        <w:spacing w:line="240" w:lineRule="auto"/>
      </w:pPr>
      <w:r>
        <w:t>PROFESSOR: MILTON BASTO LIRA</w:t>
      </w:r>
    </w:p>
    <w:p w14:paraId="6A4E98BA" w14:textId="77777777" w:rsidR="0010216B" w:rsidRDefault="0010216B" w:rsidP="00046868">
      <w:pPr>
        <w:spacing w:line="240" w:lineRule="auto"/>
      </w:pPr>
    </w:p>
    <w:p w14:paraId="0B707A5E" w14:textId="77777777" w:rsidR="008C38E1" w:rsidRPr="008C38E1" w:rsidRDefault="008C38E1" w:rsidP="008C38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02/09/2022 </w:t>
      </w:r>
    </w:p>
    <w:p w14:paraId="751315ED" w14:textId="6E87C741" w:rsidR="008C38E1" w:rsidRPr="008C38E1" w:rsidRDefault="008C38E1" w:rsidP="008C38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QUÍMICA</w:t>
      </w: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Soluções: Classificação e solubilidade e concentração.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 e 22.</w:t>
      </w: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Aplicada de acordo com a ficha de sala. </w:t>
      </w: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09/09/2022</w:t>
      </w: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Milton Basto Lira</w:t>
      </w:r>
    </w:p>
    <w:p w14:paraId="783D249F" w14:textId="77777777" w:rsidR="008C38E1" w:rsidRPr="008C38E1" w:rsidRDefault="008C38E1" w:rsidP="008C38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B2EDF5" w14:textId="77777777" w:rsidR="008C38E1" w:rsidRPr="008C38E1" w:rsidRDefault="008C38E1" w:rsidP="008C38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09/09/2022</w:t>
      </w:r>
    </w:p>
    <w:p w14:paraId="0DDAFFEF" w14:textId="7853C88A" w:rsidR="008C38E1" w:rsidRPr="008C38E1" w:rsidRDefault="008C38E1" w:rsidP="008C38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QUÍMICA</w:t>
      </w: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Soluções: concentração e diluições.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 e 23.</w:t>
      </w: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Aplicada de acordo com a ficha de sala. </w:t>
      </w: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16/09/2022</w:t>
      </w:r>
      <w:r w:rsidRPr="008C38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Milton Basto Lira</w:t>
      </w:r>
    </w:p>
    <w:p w14:paraId="7CBE51A6" w14:textId="3E0F2B12" w:rsidR="008C38E1" w:rsidRDefault="008C38E1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F706293" w14:textId="77777777" w:rsidR="00807CF4" w:rsidRPr="009B2C99" w:rsidRDefault="00807CF4" w:rsidP="00807C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16/09/2022</w:t>
      </w:r>
    </w:p>
    <w:p w14:paraId="5582825C" w14:textId="04BE1405" w:rsidR="00807CF4" w:rsidRPr="009B2C99" w:rsidRDefault="00807CF4" w:rsidP="00807C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Soluções: concentração e diluições.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 e 23.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6F4265B" w14:textId="77777777" w:rsidR="00807CF4" w:rsidRPr="006304F4" w:rsidRDefault="00807CF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807CF4" w:rsidRPr="006304F4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A98B" w14:textId="77777777" w:rsidR="00DA405E" w:rsidRDefault="00DA405E">
      <w:r>
        <w:separator/>
      </w:r>
    </w:p>
    <w:p w14:paraId="2ED70BB2" w14:textId="77777777" w:rsidR="00DA405E" w:rsidRDefault="00DA405E"/>
  </w:endnote>
  <w:endnote w:type="continuationSeparator" w:id="0">
    <w:p w14:paraId="1115088E" w14:textId="77777777" w:rsidR="00DA405E" w:rsidRDefault="00DA405E">
      <w:r>
        <w:continuationSeparator/>
      </w:r>
    </w:p>
    <w:p w14:paraId="6EF5D798" w14:textId="77777777" w:rsidR="00DA405E" w:rsidRDefault="00DA40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4413A" w14:textId="77777777" w:rsidR="00DA405E" w:rsidRDefault="00DA405E">
      <w:r>
        <w:separator/>
      </w:r>
    </w:p>
    <w:p w14:paraId="7BE7042A" w14:textId="77777777" w:rsidR="00DA405E" w:rsidRDefault="00DA405E"/>
  </w:footnote>
  <w:footnote w:type="continuationSeparator" w:id="0">
    <w:p w14:paraId="216D9A0C" w14:textId="77777777" w:rsidR="00DA405E" w:rsidRDefault="00DA405E">
      <w:r>
        <w:continuationSeparator/>
      </w:r>
    </w:p>
    <w:p w14:paraId="04BB7A4E" w14:textId="77777777" w:rsidR="00DA405E" w:rsidRDefault="00DA40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D6E45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55DE"/>
    <w:rsid w:val="001469E9"/>
    <w:rsid w:val="00147F15"/>
    <w:rsid w:val="00150A6D"/>
    <w:rsid w:val="00172343"/>
    <w:rsid w:val="001741CE"/>
    <w:rsid w:val="00174700"/>
    <w:rsid w:val="001849A4"/>
    <w:rsid w:val="00185B35"/>
    <w:rsid w:val="00190B85"/>
    <w:rsid w:val="001974F2"/>
    <w:rsid w:val="001A424C"/>
    <w:rsid w:val="001A4BD6"/>
    <w:rsid w:val="001C1EE8"/>
    <w:rsid w:val="001C214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30359"/>
    <w:rsid w:val="0033762F"/>
    <w:rsid w:val="0035160B"/>
    <w:rsid w:val="003531FC"/>
    <w:rsid w:val="00356CF0"/>
    <w:rsid w:val="00356D02"/>
    <w:rsid w:val="00356EB1"/>
    <w:rsid w:val="003602B2"/>
    <w:rsid w:val="00360494"/>
    <w:rsid w:val="00360508"/>
    <w:rsid w:val="00360A07"/>
    <w:rsid w:val="00366C7E"/>
    <w:rsid w:val="00367C03"/>
    <w:rsid w:val="00370708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4618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304F4"/>
    <w:rsid w:val="00645205"/>
    <w:rsid w:val="00656C4D"/>
    <w:rsid w:val="00671C72"/>
    <w:rsid w:val="006965DD"/>
    <w:rsid w:val="00696997"/>
    <w:rsid w:val="006A0530"/>
    <w:rsid w:val="006A0BC0"/>
    <w:rsid w:val="006A5A88"/>
    <w:rsid w:val="006C40FE"/>
    <w:rsid w:val="006D7134"/>
    <w:rsid w:val="006E242A"/>
    <w:rsid w:val="006E2B76"/>
    <w:rsid w:val="006E5716"/>
    <w:rsid w:val="006F2BCC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3B3"/>
    <w:rsid w:val="0077353C"/>
    <w:rsid w:val="00773F1B"/>
    <w:rsid w:val="00783A34"/>
    <w:rsid w:val="007C6B52"/>
    <w:rsid w:val="007D16C5"/>
    <w:rsid w:val="007D49A4"/>
    <w:rsid w:val="0080021F"/>
    <w:rsid w:val="00807205"/>
    <w:rsid w:val="00807AD4"/>
    <w:rsid w:val="00807CE2"/>
    <w:rsid w:val="00807CF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9707F"/>
    <w:rsid w:val="008A04A9"/>
    <w:rsid w:val="008A26E0"/>
    <w:rsid w:val="008B1FEE"/>
    <w:rsid w:val="008B36A9"/>
    <w:rsid w:val="008B5C3F"/>
    <w:rsid w:val="008B65C1"/>
    <w:rsid w:val="008C38E1"/>
    <w:rsid w:val="008D01C6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90C0C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071EB"/>
    <w:rsid w:val="00A12722"/>
    <w:rsid w:val="00A1508F"/>
    <w:rsid w:val="00A21C05"/>
    <w:rsid w:val="00A23AFA"/>
    <w:rsid w:val="00A31B3E"/>
    <w:rsid w:val="00A32E09"/>
    <w:rsid w:val="00A414CB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D3FB5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95CB2"/>
    <w:rsid w:val="00BB6DA0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4B7A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A38CF"/>
    <w:rsid w:val="00CB1AA2"/>
    <w:rsid w:val="00CB5B28"/>
    <w:rsid w:val="00CD009B"/>
    <w:rsid w:val="00CD1A06"/>
    <w:rsid w:val="00CE48E3"/>
    <w:rsid w:val="00CF5371"/>
    <w:rsid w:val="00D0323A"/>
    <w:rsid w:val="00D0559F"/>
    <w:rsid w:val="00D077E9"/>
    <w:rsid w:val="00D105EF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405E"/>
    <w:rsid w:val="00DA7C2C"/>
    <w:rsid w:val="00DB66F7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C1F4B"/>
    <w:rsid w:val="00ED2EBE"/>
    <w:rsid w:val="00EF555B"/>
    <w:rsid w:val="00F027BB"/>
    <w:rsid w:val="00F05486"/>
    <w:rsid w:val="00F11DCF"/>
    <w:rsid w:val="00F13D17"/>
    <w:rsid w:val="00F162EA"/>
    <w:rsid w:val="00F30ED0"/>
    <w:rsid w:val="00F3383A"/>
    <w:rsid w:val="00F52D27"/>
    <w:rsid w:val="00F553D0"/>
    <w:rsid w:val="00F732DC"/>
    <w:rsid w:val="00F775A0"/>
    <w:rsid w:val="00F83527"/>
    <w:rsid w:val="00F911CD"/>
    <w:rsid w:val="00FA3C2F"/>
    <w:rsid w:val="00FA7A25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0D5D52"/>
    <w:rsid w:val="00223B7C"/>
    <w:rsid w:val="003A40F0"/>
    <w:rsid w:val="005007FE"/>
    <w:rsid w:val="006007F6"/>
    <w:rsid w:val="00622696"/>
    <w:rsid w:val="0065752C"/>
    <w:rsid w:val="00663A90"/>
    <w:rsid w:val="006F2A01"/>
    <w:rsid w:val="0070541F"/>
    <w:rsid w:val="00777AA4"/>
    <w:rsid w:val="00826800"/>
    <w:rsid w:val="00850EA5"/>
    <w:rsid w:val="00A779AF"/>
    <w:rsid w:val="00B00E34"/>
    <w:rsid w:val="00B21DE4"/>
    <w:rsid w:val="00C73402"/>
    <w:rsid w:val="00E267B0"/>
    <w:rsid w:val="00E722D8"/>
    <w:rsid w:val="00F3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Milton Basto</cp:lastModifiedBy>
  <cp:revision>3</cp:revision>
  <cp:lastPrinted>2006-08-01T17:47:00Z</cp:lastPrinted>
  <dcterms:created xsi:type="dcterms:W3CDTF">2022-09-02T03:12:00Z</dcterms:created>
  <dcterms:modified xsi:type="dcterms:W3CDTF">2022-09-02T03:33:00Z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