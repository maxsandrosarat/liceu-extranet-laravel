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C8C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B7313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B7313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F89C1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554C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CA7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186EA9" w:rsidRPr="00535B02" w:rsidRDefault="00046868" w:rsidP="00186EA9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25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</w:t>
      </w:r>
      <w:r w:rsidR="006306CD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186EA9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Disciplina: Matemática</w:t>
      </w:r>
      <w:r w:rsidR="00186EA9"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Módulo: 1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</w:p>
    <w:p w:rsidR="00186EA9" w:rsidRDefault="00186EA9" w:rsidP="00186EA9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Circunferência Trigonométrica</w:t>
      </w:r>
    </w:p>
    <w:p w:rsidR="00186EA9" w:rsidRDefault="00186EA9" w:rsidP="00186EA9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Referências: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186EA9" w:rsidRDefault="00186EA9" w:rsidP="00186EA9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52 até 55.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Atividades de sala: Pág. 55 e 56.</w:t>
      </w:r>
    </w:p>
    <w:p w:rsidR="00106E43" w:rsidRDefault="00186EA9" w:rsidP="00186EA9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73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77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Ímpares Somente</w:t>
      </w:r>
      <w:proofErr w:type="gramStart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01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186EA9" w:rsidRDefault="00186EA9" w:rsidP="00186EA9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</w:p>
    <w:p w:rsidR="00106E43" w:rsidRPr="00535B02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01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Módulo: 1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</w:t>
      </w:r>
    </w:p>
    <w:p w:rsidR="00106E43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Relações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Trigonométrica</w:t>
      </w:r>
      <w:r w:rsidR="00186EA9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</w:p>
    <w:p w:rsidR="00106E43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Referências: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106E43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 w:rsidR="009B7A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57 até 58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9B7A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Atividades de sala: Pág. 58 até 59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</w:p>
    <w:p w:rsidR="00106E43" w:rsidRPr="00535B02" w:rsidRDefault="00106E43" w:rsidP="00106E4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73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77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Ímpares Somente</w:t>
      </w:r>
      <w:proofErr w:type="gramStart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).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9B7A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08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9B7A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bookmarkStart w:id="0" w:name="_GoBack"/>
      <w:bookmarkEnd w:id="0"/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535B0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106E43" w:rsidRPr="00535B02" w:rsidRDefault="00106E43" w:rsidP="00535B02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</w:p>
    <w:sectPr w:rsidR="00106E43" w:rsidRPr="00535B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4C0" w:rsidRDefault="00E554C0">
      <w:r>
        <w:separator/>
      </w:r>
    </w:p>
    <w:p w:rsidR="00E554C0" w:rsidRDefault="00E554C0"/>
  </w:endnote>
  <w:endnote w:type="continuationSeparator" w:id="0">
    <w:p w:rsidR="00E554C0" w:rsidRDefault="00E554C0">
      <w:r>
        <w:continuationSeparator/>
      </w:r>
    </w:p>
    <w:p w:rsidR="00E554C0" w:rsidRDefault="00E55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7ABC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4C0" w:rsidRDefault="00E554C0">
      <w:r>
        <w:separator/>
      </w:r>
    </w:p>
    <w:p w:rsidR="00E554C0" w:rsidRDefault="00E554C0"/>
  </w:footnote>
  <w:footnote w:type="continuationSeparator" w:id="0">
    <w:p w:rsidR="00E554C0" w:rsidRDefault="00E554C0">
      <w:r>
        <w:continuationSeparator/>
      </w:r>
    </w:p>
    <w:p w:rsidR="00E554C0" w:rsidRDefault="00E554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43"/>
    <w:rsid w:val="00130E9D"/>
    <w:rsid w:val="00150A6D"/>
    <w:rsid w:val="00185B35"/>
    <w:rsid w:val="00186EA9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9313A"/>
    <w:rsid w:val="004A3FF3"/>
    <w:rsid w:val="004B21A5"/>
    <w:rsid w:val="004F0028"/>
    <w:rsid w:val="005037F0"/>
    <w:rsid w:val="00516A86"/>
    <w:rsid w:val="005275F6"/>
    <w:rsid w:val="00535B02"/>
    <w:rsid w:val="005706B7"/>
    <w:rsid w:val="00572102"/>
    <w:rsid w:val="005B7313"/>
    <w:rsid w:val="005C6745"/>
    <w:rsid w:val="005F1BB0"/>
    <w:rsid w:val="006306CD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B7ABC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54C0"/>
    <w:rsid w:val="00E620B0"/>
    <w:rsid w:val="00E81B40"/>
    <w:rsid w:val="00E85447"/>
    <w:rsid w:val="00EC61D0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390E6C"/>
    <w:rsid w:val="005007FE"/>
    <w:rsid w:val="006662AC"/>
    <w:rsid w:val="00712FD2"/>
    <w:rsid w:val="008F7D30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33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6</cp:revision>
  <cp:lastPrinted>2006-08-01T17:47:00Z</cp:lastPrinted>
  <dcterms:created xsi:type="dcterms:W3CDTF">2022-07-26T07:41:00Z</dcterms:created>
  <dcterms:modified xsi:type="dcterms:W3CDTF">2022-08-25T05:18:00Z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