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6D4C36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81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6D4C36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30" type="#_x0000_t202" style="width:490.85pt;height:142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<v:textbox>
                    <w:txbxContent>
                      <w:p w:rsidR="000D2E09" w:rsidRPr="00D86945" w:rsidRDefault="000D2E09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8C7903">
                          <w:rPr>
                            <w:lang w:val="pt-BR" w:bidi="pt-BR"/>
                          </w:rPr>
                          <w:t>3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6D4C36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9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6D4C3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313B08">
                  <w:rPr>
                    <w:lang w:val="pt-BR"/>
                  </w:rPr>
                  <w:t>Thiago da Silva Ferreira</w:t>
                </w:r>
              </w:sdtContent>
            </w:sdt>
          </w:p>
          <w:p w:rsidR="00D077E9" w:rsidRPr="004F0028" w:rsidRDefault="00D077E9" w:rsidP="00FE4C8C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FE4C8C" w:rsidRPr="004F0028" w:rsidRDefault="006D4C36" w:rsidP="00FE4C8C">
      <w:pPr>
        <w:pStyle w:val="Ttulo1"/>
        <w:rPr>
          <w:lang w:val="pt-BR"/>
        </w:rPr>
      </w:pPr>
      <w:r w:rsidRPr="006D4C3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75F89">
        <w:t>Biologia 2</w:t>
      </w:r>
    </w:p>
    <w:p w:rsidR="0010216B" w:rsidRDefault="0010216B" w:rsidP="00046868">
      <w:pPr>
        <w:spacing w:line="240" w:lineRule="auto"/>
      </w:pPr>
    </w:p>
    <w:p w:rsidR="00147F15" w:rsidRPr="008645F7" w:rsidRDefault="00147F15" w:rsidP="00584447">
      <w:pPr>
        <w:outlineLvl w:val="2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8645F7">
        <w:t xml:space="preserve"> </w:t>
      </w:r>
      <w:r w:rsidR="00584447" w:rsidRPr="008645F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Método científico e origem da vida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Aula teórica no quadro. 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br/>
      </w:r>
      <w:r w:rsidR="00B7326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páginas </w:t>
      </w:r>
      <w:r w:rsidR="0058444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</w:t>
      </w:r>
      <w:r w:rsidR="00B7326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58444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444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</w:t>
      </w:r>
      <w:r w:rsidR="00E51D8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A82F41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D57C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Níveis de organização, fluxo de energia, cadeias, teias e pirâmides ecológicas. Aula teórica no quadro.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D57C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220 até 226.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D57C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="00AD3FA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folhas AZ (capítulos 1 e 2)</w:t>
      </w:r>
      <w:r w:rsidR="006D57C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3C149A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258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ecológicas e ecologia das populações</w:t>
      </w:r>
      <w:r w:rsidR="00A8749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D32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258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32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32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A258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9D32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</w:t>
      </w:r>
      <w:r w:rsidR="000D0F1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B2F5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Sucessão ecológica e ciclos biogeoquímicos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B2F5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261 e 267.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333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</w:t>
      </w:r>
      <w:r w:rsidR="00BE51A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olhas AZ (capítulos 3 e 4).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010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Desequilíbrio ecológico e ação antrópica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010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278 e 284.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010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69A8" w:rsidRPr="008645F7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57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à Fisiologia, Digestão e Circulação.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B57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303 e 313.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1339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(capítulos 5 e 6)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73E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Digestão humana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33EF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73E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324</w:t>
      </w:r>
      <w:r w:rsidR="00533EF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373E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73E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propostos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1339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Circulação humana</w:t>
      </w:r>
      <w:r w:rsidR="00391BA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1339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340 e 3</w:t>
      </w:r>
      <w:r w:rsidR="00340A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</w:t>
      </w:r>
      <w:r w:rsidR="00391BA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1339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3FA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5283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Respiração</w:t>
      </w:r>
      <w:r w:rsidR="00383FA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 Exercícios de fixação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26CC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358 e 3</w:t>
      </w:r>
      <w:r w:rsidR="00827A3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472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026CC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propostos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65224" w:rsidRPr="008645F7" w:rsidRDefault="0025715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081DE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65224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propostos da apostila de exercícios.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7160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7160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(capítulos 8 e 9)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propostos da apostila de exercícios.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de exercícios.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8406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52E29" w:rsidRPr="008645F7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47F15" w:rsidRPr="008645F7" w:rsidRDefault="003A3C0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1D7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Recuperação paralela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406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8406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="0078406D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675C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Respiração humana</w:t>
      </w:r>
      <w:r w:rsidR="000B04A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páginas </w:t>
      </w:r>
      <w:r w:rsidR="002675C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0B04A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E45E0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6B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</w:t>
      </w:r>
      <w:r w:rsidR="00E45E0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9F6B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fixação</w:t>
      </w:r>
      <w:r w:rsidR="00E45E0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propostos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435E7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55B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Respiração humana</w:t>
      </w:r>
      <w:r w:rsidR="006A053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55B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dos exercícios.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78C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</w:t>
      </w:r>
      <w:r w:rsidR="00155B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203</w:t>
      </w:r>
      <w:r w:rsidR="008278C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155B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207</w:t>
      </w:r>
      <w:r w:rsidR="008278C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55B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10)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A4BD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E46E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F66B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Excreção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F66B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220 e 225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A2F7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8B36A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Excreção humana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FB2500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234 e 239</w:t>
      </w:r>
      <w:r w:rsidR="00FB2500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694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12)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Fabio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DD1B0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86E6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Regulação endócrina I</w:t>
      </w:r>
      <w:r w:rsidR="0077353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86E6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253 e 260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D4A8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9C3C3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propostos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4A82" w:rsidRPr="008645F7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B0A1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Regulação endócrina II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B0A1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271 e 280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B0A1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F5A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Reprodução e Reprodução humana I: Anatomia e regulação hormonal.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F5A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294 e 323.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82DB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47F15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6A0B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6575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Reprodução humana II: Gametogênese e fecundação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6575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Embriologia.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575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340 e 358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6575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A73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21C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</w:t>
      </w:r>
      <w:r w:rsidR="00116E9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A21C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="00116E9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A21C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208 e 216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343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II</w:t>
      </w:r>
      <w:r w:rsidR="0052536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B343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231 e 235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343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19)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8645F7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8645F7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8645F7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8645F7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8645F7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B5BED" w:rsidRPr="008645F7" w:rsidRDefault="00CB5BE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C7D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</w:t>
      </w:r>
      <w:r w:rsidR="00A1508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C7D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C7D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248 e 253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C7D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20)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22EF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Conceitos de Parasitologia e vírus</w:t>
      </w:r>
      <w:r w:rsidR="00917D5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F11F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2EF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273 e 280</w:t>
      </w:r>
      <w:r w:rsidR="00917D5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2EF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21).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F11F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Organismos procariontes</w:t>
      </w:r>
      <w:r w:rsidR="005520E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F11F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F11F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293 e </w:t>
      </w:r>
      <w:r w:rsidR="0084486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4486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22</w:t>
      </w:r>
      <w:r w:rsidR="005520E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F18C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C147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Protistas e fungos</w:t>
      </w:r>
      <w:r w:rsidR="00E025A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C147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B5C3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</w:t>
      </w:r>
      <w:r w:rsidR="002C147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07AD4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8B5C3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2C147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338</w:t>
      </w:r>
      <w:r w:rsidR="008B5C3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C147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23).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9E4C6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75E44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6F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vegetal</w:t>
      </w:r>
      <w:r w:rsidR="00E025A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A6F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A6F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353 até 369</w:t>
      </w:r>
      <w:r w:rsidR="00E025A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A6F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24)</w:t>
      </w:r>
      <w:r w:rsidR="00E97426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03436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9742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2F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animal I: poríferos, cnidários, platelmintos, nematódeos e anelídeos</w:t>
      </w:r>
      <w:r w:rsidR="00E9742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E9742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de teoria páginas </w:t>
      </w:r>
      <w:r w:rsidR="000D2F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383 até 402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9742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0D2F8C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(capítulo 25)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8645F7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8645F7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553D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F4BD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E71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Verminoses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8E71D6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E71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416 até 424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E71D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53D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A32E0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F44C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animal II: artrópodes, moluscos e equinodermos</w:t>
      </w:r>
      <w:r w:rsidR="000A1B0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10B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páginas </w:t>
      </w:r>
      <w:r w:rsidR="005F44C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até 169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8254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animal III:</w:t>
      </w:r>
      <w:r w:rsidR="008E4A2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8254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cordados</w:t>
      </w:r>
      <w:r w:rsidR="0022620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8254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189 até 208</w:t>
      </w:r>
      <w:r w:rsidR="0022620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254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28)</w:t>
      </w:r>
      <w:r w:rsidR="00226201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E73C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Biomas</w:t>
      </w:r>
      <w:r w:rsidR="0092307E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páginas </w:t>
      </w:r>
      <w:r w:rsidR="006E73C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224 até 231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73C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29).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E27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1</w:t>
      </w:r>
      <w:r w:rsidR="00374EB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74EB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páginas </w:t>
      </w:r>
      <w:r w:rsidR="006E27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250</w:t>
      </w:r>
      <w:r w:rsidR="00374EB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6F386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E20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E20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ENEM 1 páginas 253 a 255</w:t>
      </w:r>
      <w:r w:rsidR="00374EB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2063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2.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F336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258 até 259</w:t>
      </w:r>
      <w:r w:rsidR="008A26E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336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ENEM 2 páginas 260 a 262.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8645F7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8645F7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B27A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77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ENEM 3.</w:t>
      </w:r>
      <w:r w:rsidR="00DF77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páginas 264 até 268.</w:t>
      </w:r>
      <w:r w:rsidR="00DF77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ENEM 3 páginas 268 a 270.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C0A5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</w:t>
      </w:r>
      <w:r w:rsidR="00B6308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5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A29B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274</w:t>
      </w:r>
      <w:r w:rsidR="00EA29B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278</w:t>
      </w:r>
      <w:r w:rsidR="00EA29B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ENEM 4 páginas 276 a </w:t>
      </w:r>
      <w:r w:rsidR="00B6308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286</w:t>
      </w:r>
      <w:r w:rsidR="00F55DBB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230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230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450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B6308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VESTIBULARES</w:t>
      </w:r>
      <w:r w:rsidR="004450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6308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</w:t>
      </w:r>
      <w:r w:rsidR="004450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3086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296</w:t>
      </w:r>
      <w:r w:rsidR="004450E7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B2302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8645F7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8645F7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F7360" w:rsidRPr="008645F7" w:rsidRDefault="00360A07" w:rsidP="00147F15">
      <w:pPr>
        <w:spacing w:line="240" w:lineRule="auto"/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F736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="001F736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Revisão VESTIBULARES.</w:t>
      </w:r>
      <w:r w:rsidR="001F736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página 296.</w:t>
      </w:r>
      <w:r w:rsidR="001F7360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="001F7360" w:rsidRPr="008645F7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VISTADA EM </w:t>
      </w:r>
      <w:r w:rsidR="004F01C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4F01CF" w:rsidRPr="008645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01CF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F4F21" w:rsidRDefault="004F01C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57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E157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046868" w:rsidRPr="009B2C99" w:rsidRDefault="004F01C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9B2C99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57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E1572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E157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E1572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r w:rsidR="007F4F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28, 29 e 30</w:t>
      </w:r>
      <w:r w:rsidR="007F4F2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DDE" w:rsidRDefault="00350DDE">
      <w:r>
        <w:separator/>
      </w:r>
    </w:p>
    <w:p w:rsidR="00350DDE" w:rsidRDefault="00350DDE"/>
  </w:endnote>
  <w:endnote w:type="continuationSeparator" w:id="1">
    <w:p w:rsidR="00350DDE" w:rsidRDefault="00350DDE">
      <w:r>
        <w:continuationSeparator/>
      </w:r>
    </w:p>
    <w:p w:rsidR="00350DDE" w:rsidRDefault="00350D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6D4C36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8645F7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DDE" w:rsidRDefault="00350DDE">
      <w:r>
        <w:separator/>
      </w:r>
    </w:p>
    <w:p w:rsidR="00350DDE" w:rsidRDefault="00350DDE"/>
  </w:footnote>
  <w:footnote w:type="continuationSeparator" w:id="1">
    <w:p w:rsidR="00350DDE" w:rsidRDefault="00350DDE">
      <w:r>
        <w:continuationSeparator/>
      </w:r>
    </w:p>
    <w:p w:rsidR="00350DDE" w:rsidRDefault="00350D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E4C8C"/>
    <w:rsid w:val="0002482E"/>
    <w:rsid w:val="00026CCC"/>
    <w:rsid w:val="0003436B"/>
    <w:rsid w:val="00034382"/>
    <w:rsid w:val="00046868"/>
    <w:rsid w:val="00050324"/>
    <w:rsid w:val="00054729"/>
    <w:rsid w:val="00061C96"/>
    <w:rsid w:val="00075F89"/>
    <w:rsid w:val="00081DEE"/>
    <w:rsid w:val="0009187D"/>
    <w:rsid w:val="000A0150"/>
    <w:rsid w:val="000A1B05"/>
    <w:rsid w:val="000A548C"/>
    <w:rsid w:val="000A73B6"/>
    <w:rsid w:val="000B04A3"/>
    <w:rsid w:val="000B578C"/>
    <w:rsid w:val="000D0F19"/>
    <w:rsid w:val="000D2E09"/>
    <w:rsid w:val="000D2F8C"/>
    <w:rsid w:val="000E32BA"/>
    <w:rsid w:val="000E63C9"/>
    <w:rsid w:val="000E7BC2"/>
    <w:rsid w:val="0010216B"/>
    <w:rsid w:val="00113DCC"/>
    <w:rsid w:val="00114D01"/>
    <w:rsid w:val="00116696"/>
    <w:rsid w:val="00116E9B"/>
    <w:rsid w:val="00126941"/>
    <w:rsid w:val="00130E9D"/>
    <w:rsid w:val="001455DE"/>
    <w:rsid w:val="00147F15"/>
    <w:rsid w:val="00150A6D"/>
    <w:rsid w:val="00155B37"/>
    <w:rsid w:val="00172343"/>
    <w:rsid w:val="001741CE"/>
    <w:rsid w:val="001849A4"/>
    <w:rsid w:val="00185B35"/>
    <w:rsid w:val="00190B85"/>
    <w:rsid w:val="001A424C"/>
    <w:rsid w:val="001A4BD6"/>
    <w:rsid w:val="001C1EE8"/>
    <w:rsid w:val="001D252F"/>
    <w:rsid w:val="001D4B8D"/>
    <w:rsid w:val="001F2BC8"/>
    <w:rsid w:val="001F5F6B"/>
    <w:rsid w:val="001F7360"/>
    <w:rsid w:val="002171B4"/>
    <w:rsid w:val="00226201"/>
    <w:rsid w:val="00243EBC"/>
    <w:rsid w:val="00246A35"/>
    <w:rsid w:val="00255F4E"/>
    <w:rsid w:val="00257158"/>
    <w:rsid w:val="002675C8"/>
    <w:rsid w:val="00284348"/>
    <w:rsid w:val="00293332"/>
    <w:rsid w:val="002C1470"/>
    <w:rsid w:val="002C449C"/>
    <w:rsid w:val="002E46E8"/>
    <w:rsid w:val="002F3F76"/>
    <w:rsid w:val="002F51F5"/>
    <w:rsid w:val="00312137"/>
    <w:rsid w:val="00313B08"/>
    <w:rsid w:val="00330359"/>
    <w:rsid w:val="00330E4D"/>
    <w:rsid w:val="0033762F"/>
    <w:rsid w:val="00340ABB"/>
    <w:rsid w:val="00350DDE"/>
    <w:rsid w:val="003531FC"/>
    <w:rsid w:val="00356D02"/>
    <w:rsid w:val="00360494"/>
    <w:rsid w:val="00360508"/>
    <w:rsid w:val="00360A07"/>
    <w:rsid w:val="00366C7E"/>
    <w:rsid w:val="00367C03"/>
    <w:rsid w:val="0037096A"/>
    <w:rsid w:val="00373EE7"/>
    <w:rsid w:val="00374EB8"/>
    <w:rsid w:val="00383FA3"/>
    <w:rsid w:val="00384EA3"/>
    <w:rsid w:val="00391BA1"/>
    <w:rsid w:val="003A21C7"/>
    <w:rsid w:val="003A2585"/>
    <w:rsid w:val="003A2F77"/>
    <w:rsid w:val="003A39A1"/>
    <w:rsid w:val="003A3C0D"/>
    <w:rsid w:val="003B0848"/>
    <w:rsid w:val="003C149A"/>
    <w:rsid w:val="003C2191"/>
    <w:rsid w:val="003C3A95"/>
    <w:rsid w:val="003D3863"/>
    <w:rsid w:val="003F2DAC"/>
    <w:rsid w:val="004110DE"/>
    <w:rsid w:val="00413399"/>
    <w:rsid w:val="00435E7D"/>
    <w:rsid w:val="0044085A"/>
    <w:rsid w:val="004450E7"/>
    <w:rsid w:val="00452833"/>
    <w:rsid w:val="0046575A"/>
    <w:rsid w:val="00482DB5"/>
    <w:rsid w:val="004A7376"/>
    <w:rsid w:val="004A7AB1"/>
    <w:rsid w:val="004B21A5"/>
    <w:rsid w:val="004B27AD"/>
    <w:rsid w:val="004B3430"/>
    <w:rsid w:val="004C010E"/>
    <w:rsid w:val="004C34DD"/>
    <w:rsid w:val="004C3D17"/>
    <w:rsid w:val="004F0028"/>
    <w:rsid w:val="004F01CF"/>
    <w:rsid w:val="004F69A8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82543"/>
    <w:rsid w:val="00584447"/>
    <w:rsid w:val="00590B4D"/>
    <w:rsid w:val="005B1FAA"/>
    <w:rsid w:val="005C4356"/>
    <w:rsid w:val="005C6745"/>
    <w:rsid w:val="005E0FB6"/>
    <w:rsid w:val="005F1BB0"/>
    <w:rsid w:val="005F44CE"/>
    <w:rsid w:val="005F4BDA"/>
    <w:rsid w:val="005F5A28"/>
    <w:rsid w:val="005F66B2"/>
    <w:rsid w:val="005F6928"/>
    <w:rsid w:val="00656C4D"/>
    <w:rsid w:val="006A0530"/>
    <w:rsid w:val="006A0BC0"/>
    <w:rsid w:val="006A5A88"/>
    <w:rsid w:val="006D4C36"/>
    <w:rsid w:val="006D57C2"/>
    <w:rsid w:val="006E27E7"/>
    <w:rsid w:val="006E2B76"/>
    <w:rsid w:val="006E5716"/>
    <w:rsid w:val="006E73C8"/>
    <w:rsid w:val="006F11FF"/>
    <w:rsid w:val="006F386A"/>
    <w:rsid w:val="007302B3"/>
    <w:rsid w:val="00730733"/>
    <w:rsid w:val="00730E3A"/>
    <w:rsid w:val="00736AAF"/>
    <w:rsid w:val="00743601"/>
    <w:rsid w:val="00763BEC"/>
    <w:rsid w:val="00765B2A"/>
    <w:rsid w:val="0077353C"/>
    <w:rsid w:val="00783A34"/>
    <w:rsid w:val="0078406D"/>
    <w:rsid w:val="007B2F5B"/>
    <w:rsid w:val="007C6B52"/>
    <w:rsid w:val="007C7DDA"/>
    <w:rsid w:val="007D16C5"/>
    <w:rsid w:val="007D49A4"/>
    <w:rsid w:val="007F4F21"/>
    <w:rsid w:val="0080021F"/>
    <w:rsid w:val="00807AD4"/>
    <w:rsid w:val="00826724"/>
    <w:rsid w:val="008278C3"/>
    <w:rsid w:val="00827A3F"/>
    <w:rsid w:val="00832B98"/>
    <w:rsid w:val="0084071D"/>
    <w:rsid w:val="00844866"/>
    <w:rsid w:val="008549A4"/>
    <w:rsid w:val="00862FE4"/>
    <w:rsid w:val="0086389A"/>
    <w:rsid w:val="008645F7"/>
    <w:rsid w:val="00865224"/>
    <w:rsid w:val="0087605E"/>
    <w:rsid w:val="008941D6"/>
    <w:rsid w:val="008A04A9"/>
    <w:rsid w:val="008A26E0"/>
    <w:rsid w:val="008B1FEE"/>
    <w:rsid w:val="008B36A9"/>
    <w:rsid w:val="008B5C3F"/>
    <w:rsid w:val="008B65C1"/>
    <w:rsid w:val="008C7903"/>
    <w:rsid w:val="008D01C6"/>
    <w:rsid w:val="008D3376"/>
    <w:rsid w:val="008D7F70"/>
    <w:rsid w:val="008E4A2A"/>
    <w:rsid w:val="008E71D6"/>
    <w:rsid w:val="008F18C7"/>
    <w:rsid w:val="00903C32"/>
    <w:rsid w:val="00916B16"/>
    <w:rsid w:val="009173B9"/>
    <w:rsid w:val="00917792"/>
    <w:rsid w:val="00917D5E"/>
    <w:rsid w:val="0092307E"/>
    <w:rsid w:val="00924599"/>
    <w:rsid w:val="0093335D"/>
    <w:rsid w:val="0093613E"/>
    <w:rsid w:val="00943026"/>
    <w:rsid w:val="00956042"/>
    <w:rsid w:val="00960CD7"/>
    <w:rsid w:val="00966B81"/>
    <w:rsid w:val="009B2C99"/>
    <w:rsid w:val="009B2E57"/>
    <w:rsid w:val="009B5571"/>
    <w:rsid w:val="009B5D1B"/>
    <w:rsid w:val="009C3C37"/>
    <w:rsid w:val="009C7720"/>
    <w:rsid w:val="009D328C"/>
    <w:rsid w:val="009E0D1D"/>
    <w:rsid w:val="009E4279"/>
    <w:rsid w:val="009E4C6D"/>
    <w:rsid w:val="009F6B8C"/>
    <w:rsid w:val="00A04CB6"/>
    <w:rsid w:val="00A1508F"/>
    <w:rsid w:val="00A21C05"/>
    <w:rsid w:val="00A23AFA"/>
    <w:rsid w:val="00A31B3E"/>
    <w:rsid w:val="00A32E09"/>
    <w:rsid w:val="00A44C11"/>
    <w:rsid w:val="00A532F3"/>
    <w:rsid w:val="00A75E44"/>
    <w:rsid w:val="00A82F41"/>
    <w:rsid w:val="00A8489E"/>
    <w:rsid w:val="00A867B2"/>
    <w:rsid w:val="00A86E6F"/>
    <w:rsid w:val="00A8749B"/>
    <w:rsid w:val="00AA4A5C"/>
    <w:rsid w:val="00AA5431"/>
    <w:rsid w:val="00AB02A7"/>
    <w:rsid w:val="00AB6FFB"/>
    <w:rsid w:val="00AC29F3"/>
    <w:rsid w:val="00AD3FA5"/>
    <w:rsid w:val="00AE0047"/>
    <w:rsid w:val="00AE7412"/>
    <w:rsid w:val="00B03EA8"/>
    <w:rsid w:val="00B23028"/>
    <w:rsid w:val="00B231E5"/>
    <w:rsid w:val="00B305C2"/>
    <w:rsid w:val="00B63086"/>
    <w:rsid w:val="00B64BFD"/>
    <w:rsid w:val="00B7326B"/>
    <w:rsid w:val="00B763D2"/>
    <w:rsid w:val="00BA6F63"/>
    <w:rsid w:val="00BD4A82"/>
    <w:rsid w:val="00BE2063"/>
    <w:rsid w:val="00BE51AA"/>
    <w:rsid w:val="00BE67BF"/>
    <w:rsid w:val="00BE72C0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700B"/>
    <w:rsid w:val="00C71603"/>
    <w:rsid w:val="00C72B28"/>
    <w:rsid w:val="00C80946"/>
    <w:rsid w:val="00C82640"/>
    <w:rsid w:val="00C858AA"/>
    <w:rsid w:val="00CA1896"/>
    <w:rsid w:val="00CA1EA4"/>
    <w:rsid w:val="00CB1AA2"/>
    <w:rsid w:val="00CB5B28"/>
    <w:rsid w:val="00CB5BED"/>
    <w:rsid w:val="00CD009B"/>
    <w:rsid w:val="00CE48E3"/>
    <w:rsid w:val="00CF3366"/>
    <w:rsid w:val="00CF5371"/>
    <w:rsid w:val="00D0323A"/>
    <w:rsid w:val="00D0559F"/>
    <w:rsid w:val="00D077E9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B0A1F"/>
    <w:rsid w:val="00DB1018"/>
    <w:rsid w:val="00DB66F7"/>
    <w:rsid w:val="00DD152F"/>
    <w:rsid w:val="00DD1B02"/>
    <w:rsid w:val="00DE10B9"/>
    <w:rsid w:val="00DE213F"/>
    <w:rsid w:val="00DE2EEA"/>
    <w:rsid w:val="00DF027C"/>
    <w:rsid w:val="00DF7715"/>
    <w:rsid w:val="00E00A32"/>
    <w:rsid w:val="00E025A0"/>
    <w:rsid w:val="00E101F2"/>
    <w:rsid w:val="00E1572A"/>
    <w:rsid w:val="00E22ACD"/>
    <w:rsid w:val="00E34EFC"/>
    <w:rsid w:val="00E35AA6"/>
    <w:rsid w:val="00E45E0D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11DCF"/>
    <w:rsid w:val="00F13D17"/>
    <w:rsid w:val="00F162EA"/>
    <w:rsid w:val="00F22EF2"/>
    <w:rsid w:val="00F30ED0"/>
    <w:rsid w:val="00F52D27"/>
    <w:rsid w:val="00F553D0"/>
    <w:rsid w:val="00F55DBB"/>
    <w:rsid w:val="00F83527"/>
    <w:rsid w:val="00FB2500"/>
    <w:rsid w:val="00FC0A59"/>
    <w:rsid w:val="00FD583F"/>
    <w:rsid w:val="00FD7488"/>
    <w:rsid w:val="00FE4C8C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0B4309"/>
    <w:rsid w:val="003A40F0"/>
    <w:rsid w:val="005007FE"/>
    <w:rsid w:val="00663A90"/>
    <w:rsid w:val="00850EA5"/>
    <w:rsid w:val="009531CD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850EA5"/>
  </w:style>
  <w:style w:type="paragraph" w:customStyle="1" w:styleId="02237BAB051C4B40A48622D5805FF0D8">
    <w:name w:val="02237BAB051C4B40A48622D5805FF0D8"/>
    <w:rsid w:val="00850EA5"/>
  </w:style>
  <w:style w:type="paragraph" w:customStyle="1" w:styleId="81E515CD1A6043B4A325A39118B3EEEA">
    <w:name w:val="81E515CD1A6043B4A325A39118B3EEEA"/>
    <w:rsid w:val="00850EA5"/>
  </w:style>
  <w:style w:type="paragraph" w:customStyle="1" w:styleId="5352AB74D60D489FAEFB1F40BD4F8943">
    <w:name w:val="5352AB74D60D489FAEFB1F40BD4F8943"/>
    <w:rsid w:val="00850EA5"/>
  </w:style>
  <w:style w:type="paragraph" w:customStyle="1" w:styleId="4907836B1FDD444485046B591C51845F">
    <w:name w:val="4907836B1FDD444485046B591C51845F"/>
    <w:rsid w:val="00850EA5"/>
  </w:style>
  <w:style w:type="paragraph" w:customStyle="1" w:styleId="C58B10EDD44F436BB9C9850CF1220399">
    <w:name w:val="C58B10EDD44F436BB9C9850CF1220399"/>
    <w:rsid w:val="00850EA5"/>
  </w:style>
  <w:style w:type="paragraph" w:customStyle="1" w:styleId="70810D25C9D249489AE82331BFBDF7D6">
    <w:name w:val="70810D25C9D249489AE82331BFBDF7D6"/>
    <w:rsid w:val="00850EA5"/>
  </w:style>
  <w:style w:type="paragraph" w:customStyle="1" w:styleId="073B210B5B8E4E80B780DE8545C805B8">
    <w:name w:val="073B210B5B8E4E80B780DE8545C805B8"/>
    <w:rsid w:val="00850EA5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4F89D-02AC-47AE-B639-BCEEF5AF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465</TotalTime>
  <Pages>9</Pages>
  <Words>1857</Words>
  <Characters>10034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239</cp:revision>
  <cp:lastPrinted>2006-08-01T17:47:00Z</cp:lastPrinted>
  <dcterms:created xsi:type="dcterms:W3CDTF">2022-01-20T14:58:00Z</dcterms:created>
  <dcterms:modified xsi:type="dcterms:W3CDTF">2022-01-31T01:03:00Z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