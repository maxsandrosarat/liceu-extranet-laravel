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5BE5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576174C5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F652C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576174C5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F652C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2E5D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C44D61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C44D61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9C3B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5E4178C3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CF652C">
        <w:t>3</w:t>
      </w:r>
      <w:r w:rsidR="00702B2B">
        <w:t>º Ensino Médio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8FFB5F" w14:textId="3236CDBE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6EAB4161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AF80639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Pré Socráticos</w:t>
      </w:r>
    </w:p>
    <w:p w14:paraId="5813866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1, entre as páginas 96 e 100</w:t>
      </w:r>
    </w:p>
    <w:p w14:paraId="00182B7C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 Exercícios das páginas 101 à 107</w:t>
      </w:r>
    </w:p>
    <w:p w14:paraId="3A48F682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C25B77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6DFD0ADA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F96423C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77C725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281FBDF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4C89429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Sócrates</w:t>
      </w:r>
    </w:p>
    <w:p w14:paraId="7DE8CF65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2, entre as páginas 108 e 110</w:t>
      </w:r>
    </w:p>
    <w:p w14:paraId="6769421C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110 à 117</w:t>
      </w:r>
    </w:p>
    <w:p w14:paraId="4C1A261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233BB6A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35A9856F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370C871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C67E13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51DF95BD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098050A6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Sofistas</w:t>
      </w:r>
    </w:p>
    <w:p w14:paraId="1AA2B3B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3, entre as páginas 118 a 120.</w:t>
      </w:r>
    </w:p>
    <w:p w14:paraId="6ED645C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120 à 127</w:t>
      </w:r>
    </w:p>
    <w:p w14:paraId="2D3FE79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07A569D9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6FDA6E50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9C6F40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8C082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2721C40B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Platão</w:t>
      </w:r>
    </w:p>
    <w:p w14:paraId="556AA7D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Os Pré Socráticos</w:t>
      </w:r>
    </w:p>
    <w:p w14:paraId="77B5FF1A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128 a 133.</w:t>
      </w:r>
    </w:p>
    <w:p w14:paraId="1C088F65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138 à 141</w:t>
      </w:r>
    </w:p>
    <w:p w14:paraId="0F71CE6A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C087F3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0D0632FC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1DEAFA2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04BBA3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2B9F114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0662843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Aristóteles</w:t>
      </w:r>
    </w:p>
    <w:p w14:paraId="3A233B8D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5, entre as páginas 142 a 145</w:t>
      </w:r>
    </w:p>
    <w:p w14:paraId="74B06650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146 à 152</w:t>
      </w:r>
    </w:p>
    <w:p w14:paraId="2E51FFF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AD4F4E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76C423C5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D9D454F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8D491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377FBBF5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A5A747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Correntes Helenistas</w:t>
      </w:r>
    </w:p>
    <w:p w14:paraId="3B3266CC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6, entre as páginas 153 a 157</w:t>
      </w:r>
    </w:p>
    <w:p w14:paraId="179E861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157 à 163</w:t>
      </w:r>
    </w:p>
    <w:p w14:paraId="378ADC00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526B5F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191F3632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D6EECDC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381A5D1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18/03/2022</w:t>
      </w:r>
    </w:p>
    <w:p w14:paraId="1FC2FA00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5FD98E3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Conteúdo: Santo Agostinho</w:t>
      </w:r>
    </w:p>
    <w:p w14:paraId="3CDEE97F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7, entre as páginas 164 a 168</w:t>
      </w:r>
    </w:p>
    <w:p w14:paraId="4EB08D5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169 à 175</w:t>
      </w:r>
    </w:p>
    <w:p w14:paraId="662B4B7F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5FC41DF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5977CFB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468992A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C8B980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123C9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3B46D061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26B4E48B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retomada de Aristóteles com Santo Agostinho</w:t>
      </w:r>
    </w:p>
    <w:p w14:paraId="04B0710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8, entre as páginas 176 a 179</w:t>
      </w:r>
    </w:p>
    <w:p w14:paraId="7FECECC9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179 à 185</w:t>
      </w:r>
    </w:p>
    <w:p w14:paraId="3F44D3A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E78989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0382BA6B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9363B0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82DF5F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01/04/2022</w:t>
      </w:r>
    </w:p>
    <w:p w14:paraId="77C00DF5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DE4770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retomada de Aristóteles com Santo Agostinho</w:t>
      </w:r>
    </w:p>
    <w:p w14:paraId="60B7074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8, entre as páginas 176 a 179</w:t>
      </w:r>
    </w:p>
    <w:p w14:paraId="68A02B4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179 à 185</w:t>
      </w:r>
    </w:p>
    <w:p w14:paraId="63A92AD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BDE6BF3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4EE0394B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B02E15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8C94F0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143A8119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2377619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científica e a filosofia moderna</w:t>
      </w:r>
    </w:p>
    <w:p w14:paraId="35E8B374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9, entre as páginas 186 a 189</w:t>
      </w:r>
    </w:p>
    <w:p w14:paraId="3B3946CD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190 à 197</w:t>
      </w:r>
    </w:p>
    <w:p w14:paraId="1F5E0243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4898B5E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15/04/2022</w:t>
      </w:r>
    </w:p>
    <w:p w14:paraId="5BB49CD8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EA6348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39E45B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0CFA2B36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74587A46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científica e a filosofia moderna</w:t>
      </w:r>
    </w:p>
    <w:p w14:paraId="0157D076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9, entre as páginas 186 a 189</w:t>
      </w:r>
    </w:p>
    <w:p w14:paraId="20E4EA41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190 à 197</w:t>
      </w:r>
    </w:p>
    <w:p w14:paraId="08FB799D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2752B47" w14:textId="77777777" w:rsidR="00CF652C" w:rsidRPr="00CF652C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08428340" w14:textId="7315D25D" w:rsidR="003A6493" w:rsidRDefault="00CF652C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CF6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AEEA8B7" w14:textId="77777777" w:rsidR="0002337A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739E50" w14:textId="2BA242F0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268D2EBE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146F409" w14:textId="0C997DFA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91C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René Descartes</w:t>
      </w:r>
    </w:p>
    <w:p w14:paraId="6A0CBBE8" w14:textId="4216FBD8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Capítulo </w:t>
      </w:r>
      <w:r w:rsidR="00B91C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entre as páginas </w:t>
      </w:r>
      <w:r w:rsidR="00B91C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98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91C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</w:p>
    <w:p w14:paraId="0591ADCB" w14:textId="2FE7CA69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</w:t>
      </w:r>
      <w:r w:rsidR="007C60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 à 1</w:t>
      </w:r>
      <w:r w:rsidR="007C60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40C4F78C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F59958B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0ACACD9E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13ECAE4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A51EB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1E25439E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69FD46D" w14:textId="6F06F8DE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05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Francis Bacon</w:t>
      </w:r>
    </w:p>
    <w:p w14:paraId="0CA51847" w14:textId="1E35B5FC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Capítulo </w:t>
      </w:r>
      <w:r w:rsidR="00505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entre as páginas 1</w:t>
      </w:r>
      <w:r w:rsidR="00505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505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34A1203E" w14:textId="19FCDC09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</w:t>
      </w:r>
      <w:r w:rsidR="00505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 à 1</w:t>
      </w:r>
      <w:r w:rsidR="00505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245EAE73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F572B49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2E2465E0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483B421" w14:textId="77777777" w:rsidR="0002337A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651625" w14:textId="41DD5E9E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520F6620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3CDCDEA" w14:textId="076AD1DD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ocke e Hume</w:t>
      </w:r>
    </w:p>
    <w:p w14:paraId="7961603F" w14:textId="042AFE25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Capítulo 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12,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</w:p>
    <w:p w14:paraId="27B653B7" w14:textId="18FD8AB5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</w:p>
    <w:p w14:paraId="18B64CA7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4A76CD9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460793ED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BC2D5CC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0BFC2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08196EB7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2B9120F" w14:textId="554CDE1C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Spinoza</w:t>
      </w:r>
    </w:p>
    <w:p w14:paraId="20F6B067" w14:textId="064DBC7F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Capítulo 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</w:p>
    <w:p w14:paraId="32DA28EC" w14:textId="40E6F395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13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13</w:t>
      </w:r>
      <w:r w:rsidR="008157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7660C6D7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9B90F87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4B959DC3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5D21516" w14:textId="77777777" w:rsidR="0002337A" w:rsidRPr="00014176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7FBF44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6AD9581C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2F162428" w14:textId="2BD775D6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Filosofia Política</w:t>
      </w:r>
    </w:p>
    <w:p w14:paraId="7F75E147" w14:textId="491D43BD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</w:t>
      </w:r>
    </w:p>
    <w:p w14:paraId="68505D52" w14:textId="73559A63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14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14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6E190ECB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2597330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4CA4D293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A2F3EF2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8EB92F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4B630FCC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261E924" w14:textId="466778DD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Maquiavel</w:t>
      </w:r>
    </w:p>
    <w:p w14:paraId="7139D05C" w14:textId="317D6A65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14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143</w:t>
      </w:r>
    </w:p>
    <w:p w14:paraId="51FB41CC" w14:textId="2CB8219A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14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14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</w:p>
    <w:p w14:paraId="2F180A00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8446223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0275C524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B18A32F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392940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5AF071A9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5455282" w14:textId="080EB652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Hobbes, Locke, Rosseau e a teoria contretualista</w:t>
      </w:r>
    </w:p>
    <w:p w14:paraId="5F7B3791" w14:textId="66DFB031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</w:p>
    <w:p w14:paraId="150F9690" w14:textId="2756A48E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15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15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</w:p>
    <w:p w14:paraId="120FC079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0157913E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176B9C3E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655AA27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6D5EEA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51DF16CE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767AAC55" w14:textId="0332FAA4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Hobbes, Locke, Rosseau e a teoria contretualista</w:t>
      </w:r>
    </w:p>
    <w:p w14:paraId="5B322E5D" w14:textId="4E93AC5B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</w:t>
      </w:r>
      <w:r w:rsidR="00B617CF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B617CF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</w:p>
    <w:p w14:paraId="02B5FFB2" w14:textId="77777777" w:rsidR="00B617CF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</w:t>
      </w:r>
      <w:r w:rsidR="00B617CF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617CF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15</w:t>
      </w:r>
      <w:r w:rsidR="00B617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</w:p>
    <w:p w14:paraId="6ABDB8FF" w14:textId="247A4BAD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0B6EF405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01/07/2022</w:t>
      </w:r>
    </w:p>
    <w:p w14:paraId="3A940E14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CECD9D3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6D5536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01/07/2022</w:t>
      </w:r>
    </w:p>
    <w:p w14:paraId="4E6ABF20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7033058A" w14:textId="4E0E647B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Immanuel Kant</w:t>
      </w:r>
    </w:p>
    <w:p w14:paraId="706873F2" w14:textId="62AEC9E8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61</w:t>
      </w:r>
    </w:p>
    <w:p w14:paraId="7234EBA5" w14:textId="3EBC600E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16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</w:p>
    <w:p w14:paraId="734105F6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08E934C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08/07/2022</w:t>
      </w:r>
    </w:p>
    <w:p w14:paraId="18B597DD" w14:textId="1FD97FEE" w:rsidR="0002337A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98FB72E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731488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08/07/2022</w:t>
      </w:r>
    </w:p>
    <w:p w14:paraId="7EE7A7C7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Filosofia </w:t>
      </w:r>
    </w:p>
    <w:p w14:paraId="181C7F99" w14:textId="51F02516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Karl Marx</w:t>
      </w:r>
    </w:p>
    <w:p w14:paraId="1857BF44" w14:textId="2023E714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F60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</w:t>
      </w:r>
    </w:p>
    <w:p w14:paraId="79514D65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</w:p>
    <w:p w14:paraId="3F1316A6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5A58BAFD" w14:textId="77777777" w:rsidR="0002337A" w:rsidRPr="008026B0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190A7034" w14:textId="77777777" w:rsidR="0002337A" w:rsidRPr="00702B2B" w:rsidRDefault="0002337A" w:rsidP="000233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734321F" w14:textId="77777777" w:rsidR="0002337A" w:rsidRPr="003A6493" w:rsidRDefault="0002337A" w:rsidP="00CF652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B1DF66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59947" w14:textId="77777777" w:rsidR="00B763D2" w:rsidRDefault="00B763D2" w:rsidP="00C132F1">
      <w:pPr>
        <w:spacing w:after="200"/>
        <w:rPr>
          <w:lang w:val="pt-BR"/>
        </w:rPr>
      </w:pP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DF70" w14:textId="77777777" w:rsidR="00C44D61" w:rsidRDefault="00C44D61">
      <w:r>
        <w:separator/>
      </w:r>
    </w:p>
    <w:p w14:paraId="2A3E7C2B" w14:textId="77777777" w:rsidR="00C44D61" w:rsidRDefault="00C44D61"/>
  </w:endnote>
  <w:endnote w:type="continuationSeparator" w:id="0">
    <w:p w14:paraId="1C1DDB3A" w14:textId="77777777" w:rsidR="00C44D61" w:rsidRDefault="00C44D61">
      <w:r>
        <w:continuationSeparator/>
      </w:r>
    </w:p>
    <w:p w14:paraId="406FFF4F" w14:textId="77777777" w:rsidR="00C44D61" w:rsidRDefault="00C44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9AE6" w14:textId="77777777" w:rsidR="00C44D61" w:rsidRDefault="00C44D61">
      <w:r>
        <w:separator/>
      </w:r>
    </w:p>
    <w:p w14:paraId="15554AAA" w14:textId="77777777" w:rsidR="00C44D61" w:rsidRDefault="00C44D61"/>
  </w:footnote>
  <w:footnote w:type="continuationSeparator" w:id="0">
    <w:p w14:paraId="12912792" w14:textId="77777777" w:rsidR="00C44D61" w:rsidRDefault="00C44D61">
      <w:r>
        <w:continuationSeparator/>
      </w:r>
    </w:p>
    <w:p w14:paraId="65A7D83D" w14:textId="77777777" w:rsidR="00C44D61" w:rsidRDefault="00C44D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337A"/>
    <w:rsid w:val="0002482E"/>
    <w:rsid w:val="00046868"/>
    <w:rsid w:val="00050324"/>
    <w:rsid w:val="000A0150"/>
    <w:rsid w:val="000D2E09"/>
    <w:rsid w:val="000E63C9"/>
    <w:rsid w:val="0010216B"/>
    <w:rsid w:val="00130E9D"/>
    <w:rsid w:val="0014117C"/>
    <w:rsid w:val="00143F3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4085A"/>
    <w:rsid w:val="0047285A"/>
    <w:rsid w:val="004A7ABF"/>
    <w:rsid w:val="004B21A5"/>
    <w:rsid w:val="004F0028"/>
    <w:rsid w:val="005037F0"/>
    <w:rsid w:val="00505C62"/>
    <w:rsid w:val="00516A86"/>
    <w:rsid w:val="005275F6"/>
    <w:rsid w:val="00572102"/>
    <w:rsid w:val="005C6745"/>
    <w:rsid w:val="005F1BB0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056"/>
    <w:rsid w:val="007C6B52"/>
    <w:rsid w:val="007D16C5"/>
    <w:rsid w:val="007D49A4"/>
    <w:rsid w:val="007F608C"/>
    <w:rsid w:val="00815746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17CF"/>
    <w:rsid w:val="00B64BFD"/>
    <w:rsid w:val="00B763D2"/>
    <w:rsid w:val="00B91C5D"/>
    <w:rsid w:val="00C02B87"/>
    <w:rsid w:val="00C132F1"/>
    <w:rsid w:val="00C4086D"/>
    <w:rsid w:val="00C44D61"/>
    <w:rsid w:val="00CA1896"/>
    <w:rsid w:val="00CB5B28"/>
    <w:rsid w:val="00CF5371"/>
    <w:rsid w:val="00CF652C"/>
    <w:rsid w:val="00D0323A"/>
    <w:rsid w:val="00D0559F"/>
    <w:rsid w:val="00D077E9"/>
    <w:rsid w:val="00D20B82"/>
    <w:rsid w:val="00D42CB7"/>
    <w:rsid w:val="00D5413D"/>
    <w:rsid w:val="00D570A9"/>
    <w:rsid w:val="00D70D02"/>
    <w:rsid w:val="00D770C7"/>
    <w:rsid w:val="00D86945"/>
    <w:rsid w:val="00D90290"/>
    <w:rsid w:val="00D9205F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B60D2"/>
    <w:rsid w:val="005007FE"/>
    <w:rsid w:val="00741546"/>
    <w:rsid w:val="00991FDB"/>
    <w:rsid w:val="00A31609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22</TotalTime>
  <Pages>5</Pages>
  <Words>970</Words>
  <Characters>5243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15</cp:revision>
  <cp:lastPrinted>2006-08-01T17:47:00Z</cp:lastPrinted>
  <dcterms:created xsi:type="dcterms:W3CDTF">2022-01-20T14:58:00Z</dcterms:created>
  <dcterms:modified xsi:type="dcterms:W3CDTF">2022-02-06T18:48:00Z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