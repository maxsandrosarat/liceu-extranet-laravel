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7E9" w:rsidRPr="004F0028" w:rsidRDefault="0016119D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inline distT="0" distB="0" distL="0" distR="0" wp14:anchorId="1BC85F10" wp14:editId="70F3B3BD">
                <wp:extent cx="4491533" cy="1675181"/>
                <wp:effectExtent l="0" t="0" r="0" b="1270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533" cy="167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19D" w:rsidRPr="00D86945" w:rsidRDefault="0016119D" w:rsidP="0016119D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CD1F55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>ª SÉRIE E. M.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5F1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width:353.65pt;height:1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" filled="f" stroked="f" strokeweight=".5pt">
                <v:textbox>
                  <w:txbxContent>
                    <w:p w:rsidR="0016119D" w:rsidRPr="00D86945" w:rsidRDefault="0016119D" w:rsidP="0016119D">
                      <w:pPr>
                        <w:pStyle w:val="Ttulo"/>
                      </w:pPr>
                      <w:r>
                        <w:rPr>
                          <w:lang w:val="pt-BR" w:bidi="pt-BR"/>
                        </w:rPr>
                        <w:t xml:space="preserve">PLANO DE AÇÃO </w:t>
                      </w:r>
                      <w:r w:rsidR="00CD1F55">
                        <w:rPr>
                          <w:lang w:val="pt-BR" w:bidi="pt-BR"/>
                        </w:rPr>
                        <w:t>2</w:t>
                      </w:r>
                      <w:r>
                        <w:rPr>
                          <w:lang w:val="pt-BR" w:bidi="pt-BR"/>
                        </w:rPr>
                        <w:t>ª SÉRIE E. M.</w:t>
                      </w:r>
                      <w:r>
                        <w:rPr>
                          <w:lang w:val="pt-BR" w:bidi="pt-BR"/>
                        </w:rPr>
                        <w:br/>
                      </w:r>
                      <w:r>
                        <w:t>TURNO: INTEGRAL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3D20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5D6A09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r w:rsidR="0016119D">
              <w:rPr>
                <w:lang w:val="pt-BR"/>
              </w:rPr>
              <w:t>MARTA GERALDINI</w:t>
            </w:r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581DF8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E661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2022</w:t>
      </w:r>
      <w:r w:rsidR="0016119D">
        <w:rPr>
          <w:lang w:val="pt-BR" w:bidi="pt-BR"/>
        </w:rPr>
        <w:t xml:space="preserve"> – 3° BIMESTRE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16119D">
        <w:t>LÍNGUA PORTUGUESA</w:t>
      </w:r>
    </w:p>
    <w:p w:rsidR="0010216B" w:rsidRDefault="0010216B" w:rsidP="00046868">
      <w:pPr>
        <w:spacing w:line="240" w:lineRule="auto"/>
      </w:pPr>
    </w:p>
    <w:p w:rsidR="008E1B17" w:rsidRPr="00046868" w:rsidRDefault="008E1B17" w:rsidP="00257A5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12 - </w:t>
      </w:r>
      <w:r w:rsidR="00257A57" w:rsidRP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classificar as orações subordinadas substantivas desenvolvidas e reduzidas.</w:t>
      </w:r>
      <w:r w:rsid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57A57" w:rsidRPr="00257A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Entender a importância das orações subordinadas substantivas no discurso indireto.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sem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8E1B17" w:rsidRDefault="008E1B17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Atividades complementares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079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3F6C" w:rsidRDefault="00213F6C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</w:t>
      </w:r>
    </w:p>
    <w:p w:rsidR="00213F6C" w:rsidRPr="00046868" w:rsidRDefault="00213F6C" w:rsidP="008E1B1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1B17" w:rsidRPr="00046868" w:rsidRDefault="008E1B17" w:rsidP="0029263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13 - </w:t>
      </w:r>
      <w:r w:rsidR="00292630" w:rsidRP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as relações sintáticas entre a oração principal e uma oração subordinada adjetiva.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92630" w:rsidRP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que o pronome relativo é um conectivo e um termo da oração.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92630" w:rsidRPr="00292630" w:rsidRDefault="008E1B17" w:rsidP="0029263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13 - </w:t>
      </w:r>
      <w:r w:rsidR="00292630" w:rsidRP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Atentar para as diferentes construções de sentido das orações subordinadas adjetivas.</w:t>
      </w:r>
    </w:p>
    <w:p w:rsidR="008E1B17" w:rsidRDefault="00292630" w:rsidP="0029263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Aprender a distinguir as orações subordinadas adjetivas explicativas e restritivas.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 complementares 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 w:rsidR="008E1B1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E1B1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3F6C" w:rsidRDefault="008E1B17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13 – Exercícios complementares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13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Forma de Entrega da Tarefa: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plataforma AZ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D2D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29263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3F6C" w:rsidRDefault="00213F6C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__________________________________________________________________________________________</w:t>
      </w:r>
    </w:p>
    <w:p w:rsidR="00213F6C" w:rsidRPr="00046868" w:rsidRDefault="00213F6C" w:rsidP="00213F6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E1B17" w:rsidRPr="00046868" w:rsidRDefault="008E1B17" w:rsidP="00A7450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B767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Língua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 14 - </w:t>
      </w:r>
      <w:r w:rsidR="00A74501" w:rsidRP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Compreender as relações sintáticas entre a oração principal e uma oração subordinada adverbial.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74501" w:rsidRP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Atentar para as diferentes construções de sentido das orações subordinadas adverbiais.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C – Linguagens – livro de teoria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com estrelas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na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745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Marta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Geraldini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bookmarkStart w:id="0" w:name="_GoBack"/>
      <w:bookmarkEnd w:id="0"/>
    </w:p>
    <w:sectPr w:rsidR="008E1B17" w:rsidRPr="00046868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6A09" w:rsidRDefault="005D6A09">
      <w:r>
        <w:separator/>
      </w:r>
    </w:p>
    <w:p w:rsidR="005D6A09" w:rsidRDefault="005D6A09"/>
  </w:endnote>
  <w:endnote w:type="continuationSeparator" w:id="0">
    <w:p w:rsidR="005D6A09" w:rsidRDefault="005D6A09">
      <w:r>
        <w:continuationSeparator/>
      </w:r>
    </w:p>
    <w:p w:rsidR="005D6A09" w:rsidRDefault="005D6A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6A09" w:rsidRDefault="005D6A09">
      <w:r>
        <w:separator/>
      </w:r>
    </w:p>
    <w:p w:rsidR="005D6A09" w:rsidRDefault="005D6A09"/>
  </w:footnote>
  <w:footnote w:type="continuationSeparator" w:id="0">
    <w:p w:rsidR="005D6A09" w:rsidRDefault="005D6A09">
      <w:r>
        <w:continuationSeparator/>
      </w:r>
    </w:p>
    <w:p w:rsidR="005D6A09" w:rsidRDefault="005D6A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9333E"/>
    <w:rsid w:val="000956B3"/>
    <w:rsid w:val="000A0150"/>
    <w:rsid w:val="000A7F5B"/>
    <w:rsid w:val="000D2E09"/>
    <w:rsid w:val="000E63C9"/>
    <w:rsid w:val="0010216B"/>
    <w:rsid w:val="00130E9D"/>
    <w:rsid w:val="00150A6D"/>
    <w:rsid w:val="0016119D"/>
    <w:rsid w:val="00180B2A"/>
    <w:rsid w:val="00185B35"/>
    <w:rsid w:val="001F2BC8"/>
    <w:rsid w:val="001F5F6B"/>
    <w:rsid w:val="002079AB"/>
    <w:rsid w:val="00213F6C"/>
    <w:rsid w:val="00243EBC"/>
    <w:rsid w:val="00246A35"/>
    <w:rsid w:val="00257A57"/>
    <w:rsid w:val="00284348"/>
    <w:rsid w:val="00292630"/>
    <w:rsid w:val="00294715"/>
    <w:rsid w:val="002B29E7"/>
    <w:rsid w:val="002C3FDA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427A1"/>
    <w:rsid w:val="004565A5"/>
    <w:rsid w:val="0049500A"/>
    <w:rsid w:val="004B21A5"/>
    <w:rsid w:val="004F0028"/>
    <w:rsid w:val="005037F0"/>
    <w:rsid w:val="00516A86"/>
    <w:rsid w:val="005275F6"/>
    <w:rsid w:val="00571259"/>
    <w:rsid w:val="00572102"/>
    <w:rsid w:val="00581DF8"/>
    <w:rsid w:val="005C6745"/>
    <w:rsid w:val="005D6A09"/>
    <w:rsid w:val="005F1BB0"/>
    <w:rsid w:val="00656C4D"/>
    <w:rsid w:val="006A42A9"/>
    <w:rsid w:val="006E2B76"/>
    <w:rsid w:val="006E5716"/>
    <w:rsid w:val="007302B3"/>
    <w:rsid w:val="00730733"/>
    <w:rsid w:val="00730E3A"/>
    <w:rsid w:val="00736AAF"/>
    <w:rsid w:val="00737E29"/>
    <w:rsid w:val="00765B2A"/>
    <w:rsid w:val="00783A34"/>
    <w:rsid w:val="00785370"/>
    <w:rsid w:val="007C6B52"/>
    <w:rsid w:val="007D16C5"/>
    <w:rsid w:val="007D49A4"/>
    <w:rsid w:val="0084071D"/>
    <w:rsid w:val="00843286"/>
    <w:rsid w:val="00862FE4"/>
    <w:rsid w:val="0086389A"/>
    <w:rsid w:val="0087605E"/>
    <w:rsid w:val="008B1FEE"/>
    <w:rsid w:val="008B65C1"/>
    <w:rsid w:val="008D3E36"/>
    <w:rsid w:val="008E1B17"/>
    <w:rsid w:val="00903C32"/>
    <w:rsid w:val="00915C6C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9D2783"/>
    <w:rsid w:val="00A23AFA"/>
    <w:rsid w:val="00A31B3E"/>
    <w:rsid w:val="00A45648"/>
    <w:rsid w:val="00A532F3"/>
    <w:rsid w:val="00A74501"/>
    <w:rsid w:val="00A8489E"/>
    <w:rsid w:val="00AB02A7"/>
    <w:rsid w:val="00AC29F3"/>
    <w:rsid w:val="00AD2DC2"/>
    <w:rsid w:val="00B03EA8"/>
    <w:rsid w:val="00B231E5"/>
    <w:rsid w:val="00B64BFD"/>
    <w:rsid w:val="00B763D2"/>
    <w:rsid w:val="00B767AB"/>
    <w:rsid w:val="00B933BF"/>
    <w:rsid w:val="00C02B87"/>
    <w:rsid w:val="00C132F1"/>
    <w:rsid w:val="00C4086D"/>
    <w:rsid w:val="00C66370"/>
    <w:rsid w:val="00CA1896"/>
    <w:rsid w:val="00CB5B28"/>
    <w:rsid w:val="00CD1F55"/>
    <w:rsid w:val="00CF37E1"/>
    <w:rsid w:val="00CF5371"/>
    <w:rsid w:val="00D0323A"/>
    <w:rsid w:val="00D0559F"/>
    <w:rsid w:val="00D077E9"/>
    <w:rsid w:val="00D3243C"/>
    <w:rsid w:val="00D42CB7"/>
    <w:rsid w:val="00D5413D"/>
    <w:rsid w:val="00D570A9"/>
    <w:rsid w:val="00D70D02"/>
    <w:rsid w:val="00D770C7"/>
    <w:rsid w:val="00D86945"/>
    <w:rsid w:val="00D90290"/>
    <w:rsid w:val="00DC2D19"/>
    <w:rsid w:val="00DD152F"/>
    <w:rsid w:val="00DE1E2F"/>
    <w:rsid w:val="00DE213F"/>
    <w:rsid w:val="00DF027C"/>
    <w:rsid w:val="00E00A32"/>
    <w:rsid w:val="00E22ACD"/>
    <w:rsid w:val="00E620B0"/>
    <w:rsid w:val="00E81B40"/>
    <w:rsid w:val="00E85447"/>
    <w:rsid w:val="00EA551B"/>
    <w:rsid w:val="00EF555B"/>
    <w:rsid w:val="00F027BB"/>
    <w:rsid w:val="00F11DCF"/>
    <w:rsid w:val="00F162EA"/>
    <w:rsid w:val="00F52D27"/>
    <w:rsid w:val="00F83527"/>
    <w:rsid w:val="00FA7C5C"/>
    <w:rsid w:val="00FD1A5C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766DDF-650D-4F92-9BFD-50F3A060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F2BC0"/>
    <w:rsid w:val="005007FE"/>
    <w:rsid w:val="005C49A7"/>
    <w:rsid w:val="008F2DB7"/>
    <w:rsid w:val="00A97A1A"/>
    <w:rsid w:val="00B00E34"/>
    <w:rsid w:val="00B107CC"/>
    <w:rsid w:val="00BE5029"/>
    <w:rsid w:val="00E267B0"/>
    <w:rsid w:val="00E93523"/>
    <w:rsid w:val="00E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3</Pages>
  <Words>415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cp:lastPrinted>2006-08-01T17:47:00Z</cp:lastPrinted>
  <dcterms:created xsi:type="dcterms:W3CDTF">2022-08-05T20:07:00Z</dcterms:created>
  <dcterms:modified xsi:type="dcterms:W3CDTF">2022-08-05T20:07:00Z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