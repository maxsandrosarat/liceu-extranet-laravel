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C8C" w:rsidRDefault="0091550D" w:rsidP="00FE4C8C">
      <w:pPr>
        <w:pStyle w:val="Ttulo1"/>
        <w:rPr>
          <w:lang w:val="pt-BR" w:bidi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26B2">
        <w:rPr>
          <w:lang w:val="pt-BR" w:bidi="pt-BR"/>
        </w:rPr>
        <w:t>PL</w:t>
      </w:r>
      <w:r w:rsidR="00012447">
        <w:rPr>
          <w:lang w:val="pt-BR" w:bidi="pt-BR"/>
        </w:rPr>
        <w:t>ANEJAMENTO MENSAL</w:t>
      </w:r>
      <w:r w:rsidR="0010216B">
        <w:rPr>
          <w:lang w:val="pt-BR" w:bidi="pt-BR"/>
        </w:rPr>
        <w:t xml:space="preserve"> 2022</w:t>
      </w:r>
    </w:p>
    <w:p w:rsidR="00A37095" w:rsidRDefault="00A37095" w:rsidP="00A37095">
      <w:pPr>
        <w:pStyle w:val="Ttulo1"/>
        <w:spacing w:before="0" w:after="0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>DISCIPLINA DE REDAÇÃO – 6º ANO B</w:t>
      </w:r>
    </w:p>
    <w:p w:rsidR="00012447" w:rsidRDefault="00012447" w:rsidP="00A37095">
      <w:pPr>
        <w:pStyle w:val="Ttulo1"/>
        <w:spacing w:before="0" w:after="0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>TURNO VESPERTINO</w:t>
      </w:r>
    </w:p>
    <w:p w:rsidR="00A37095" w:rsidRPr="00A37095" w:rsidRDefault="00A37095" w:rsidP="00A37095">
      <w:pPr>
        <w:pStyle w:val="Ttulo1"/>
        <w:spacing w:before="0" w:after="0"/>
        <w:rPr>
          <w:rFonts w:ascii="Verdana" w:hAnsi="Verdana"/>
          <w:sz w:val="24"/>
          <w:szCs w:val="24"/>
          <w:lang w:val="pt-BR"/>
        </w:rPr>
      </w:pPr>
      <w:r>
        <w:rPr>
          <w:sz w:val="24"/>
          <w:szCs w:val="24"/>
          <w:lang w:val="pt-BR" w:bidi="pt-BR"/>
        </w:rPr>
        <w:t>PROFESSORA: SELMA MORAES.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13</w:t>
      </w:r>
    </w:p>
    <w:p w:rsidR="00936792" w:rsidRDefault="00292205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</w:t>
      </w:r>
      <w:r w:rsidR="009367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correção da notícia 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262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92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de exercícios 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27/09/2022</w:t>
      </w:r>
    </w:p>
    <w:p w:rsidR="00936792" w:rsidRDefault="00936792" w:rsidP="0093679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13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262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sala de aula 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03/10/2022</w:t>
      </w:r>
    </w:p>
    <w:p w:rsidR="005C130C" w:rsidRDefault="005C130C" w:rsidP="005C130C">
      <w:pPr>
        <w:spacing w:after="200"/>
        <w:rPr>
          <w:lang w:val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1946F8" w:rsidRDefault="00936792" w:rsidP="001946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92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03/10</w:t>
      </w:r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1946F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II</w:t>
      </w:r>
      <w:proofErr w:type="gramStart"/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14</w:t>
      </w:r>
    </w:p>
    <w:p w:rsidR="00540DD3" w:rsidRDefault="00540DD3" w:rsidP="001946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</w:p>
    <w:p w:rsidR="00540DD3" w:rsidRDefault="001946F8" w:rsidP="001946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264 a 272</w:t>
      </w:r>
    </w:p>
    <w:p w:rsidR="001946F8" w:rsidRDefault="001946F8" w:rsidP="001946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do nível 1 e 2 – pág. 273-274-275-276-277</w:t>
      </w:r>
    </w:p>
    <w:p w:rsidR="001946F8" w:rsidRDefault="001946F8" w:rsidP="001946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59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1946F8" w:rsidRDefault="001946F8" w:rsidP="001946F8">
      <w:pPr>
        <w:spacing w:after="200"/>
        <w:rPr>
          <w:lang w:val="pt-BR"/>
        </w:rPr>
      </w:pPr>
    </w:p>
    <w:p w:rsidR="00540DD3" w:rsidRDefault="00292205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540DD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II</w:t>
      </w:r>
      <w:proofErr w:type="gramStart"/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14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273 a 277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reportagem – pág. 280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92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40DD3" w:rsidRDefault="00540DD3" w:rsidP="00540DD3">
      <w:pPr>
        <w:spacing w:after="200"/>
        <w:rPr>
          <w:lang w:val="pt-BR"/>
        </w:rPr>
      </w:pPr>
    </w:p>
    <w:p w:rsidR="00CF7EBD" w:rsidRDefault="00CF7EBD" w:rsidP="00CF7EBD">
      <w:pPr>
        <w:spacing w:after="200"/>
        <w:rPr>
          <w:lang w:val="pt-BR"/>
        </w:rPr>
      </w:pPr>
    </w:p>
    <w:p w:rsidR="00540DD3" w:rsidRDefault="00292205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540DD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II</w:t>
      </w:r>
      <w:proofErr w:type="gramStart"/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14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280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92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40DD3" w:rsidRDefault="00540DD3" w:rsidP="00540DD3">
      <w:pPr>
        <w:spacing w:after="200"/>
        <w:rPr>
          <w:lang w:val="pt-BR"/>
        </w:rPr>
      </w:pP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II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14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280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F26BC" w:rsidRDefault="00A51FA7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5F26B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III</w:t>
      </w:r>
      <w:proofErr w:type="gramStart"/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15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282 a 290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291-292-293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F26BC" w:rsidRDefault="005F26BC" w:rsidP="005F26BC">
      <w:pPr>
        <w:spacing w:after="200"/>
        <w:rPr>
          <w:lang w:val="pt-BR"/>
        </w:rPr>
      </w:pPr>
    </w:p>
    <w:p w:rsidR="005F26BC" w:rsidRDefault="00A51FA7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5F26B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III</w:t>
      </w:r>
      <w:proofErr w:type="gramStart"/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cap. 15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294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51F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51FA7" w:rsidRDefault="00A51FA7" w:rsidP="00A51FA7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sectPr w:rsidR="00A51FA7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31A" w:rsidRDefault="0054331A">
      <w:r>
        <w:separator/>
      </w:r>
    </w:p>
    <w:p w:rsidR="0054331A" w:rsidRDefault="0054331A"/>
  </w:endnote>
  <w:endnote w:type="continuationSeparator" w:id="0">
    <w:p w:rsidR="0054331A" w:rsidRDefault="0054331A">
      <w:r>
        <w:continuationSeparator/>
      </w:r>
    </w:p>
    <w:p w:rsidR="0054331A" w:rsidRDefault="0054331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3CB" w:rsidRPr="004F0028" w:rsidRDefault="00C5263A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1133CB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012447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1133CB" w:rsidRPr="004F0028" w:rsidRDefault="001133CB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31A" w:rsidRDefault="0054331A">
      <w:r>
        <w:separator/>
      </w:r>
    </w:p>
    <w:p w:rsidR="0054331A" w:rsidRDefault="0054331A"/>
  </w:footnote>
  <w:footnote w:type="continuationSeparator" w:id="0">
    <w:p w:rsidR="0054331A" w:rsidRDefault="0054331A">
      <w:r>
        <w:continuationSeparator/>
      </w:r>
    </w:p>
    <w:p w:rsidR="0054331A" w:rsidRDefault="0054331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1133CB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1133CB" w:rsidRPr="004F0028" w:rsidRDefault="001133CB">
          <w:pPr>
            <w:pStyle w:val="Cabealho"/>
            <w:rPr>
              <w:lang w:val="pt-BR"/>
            </w:rPr>
          </w:pPr>
        </w:p>
      </w:tc>
    </w:tr>
  </w:tbl>
  <w:p w:rsidR="001133CB" w:rsidRPr="004F0028" w:rsidRDefault="001133CB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FE4C8C"/>
    <w:rsid w:val="00002D1A"/>
    <w:rsid w:val="00007820"/>
    <w:rsid w:val="00012447"/>
    <w:rsid w:val="0002482E"/>
    <w:rsid w:val="00041762"/>
    <w:rsid w:val="00041C04"/>
    <w:rsid w:val="00044D59"/>
    <w:rsid w:val="00045E48"/>
    <w:rsid w:val="00046868"/>
    <w:rsid w:val="00050324"/>
    <w:rsid w:val="00057036"/>
    <w:rsid w:val="000A0150"/>
    <w:rsid w:val="000A3967"/>
    <w:rsid w:val="000A5961"/>
    <w:rsid w:val="000B2D0F"/>
    <w:rsid w:val="000C010B"/>
    <w:rsid w:val="000D2E09"/>
    <w:rsid w:val="000E63C9"/>
    <w:rsid w:val="000E7F45"/>
    <w:rsid w:val="000F1C56"/>
    <w:rsid w:val="0010216B"/>
    <w:rsid w:val="001133CB"/>
    <w:rsid w:val="001309A2"/>
    <w:rsid w:val="00130E9D"/>
    <w:rsid w:val="00150A6D"/>
    <w:rsid w:val="00153BB9"/>
    <w:rsid w:val="0015503F"/>
    <w:rsid w:val="00166AF1"/>
    <w:rsid w:val="00171098"/>
    <w:rsid w:val="00185B35"/>
    <w:rsid w:val="001946F8"/>
    <w:rsid w:val="001A4D4F"/>
    <w:rsid w:val="001D09F5"/>
    <w:rsid w:val="001F2BC8"/>
    <w:rsid w:val="001F5F6B"/>
    <w:rsid w:val="00215B87"/>
    <w:rsid w:val="0024216E"/>
    <w:rsid w:val="00243EBC"/>
    <w:rsid w:val="00246A35"/>
    <w:rsid w:val="0028053E"/>
    <w:rsid w:val="00281B6E"/>
    <w:rsid w:val="00284348"/>
    <w:rsid w:val="00292205"/>
    <w:rsid w:val="00297262"/>
    <w:rsid w:val="002C536B"/>
    <w:rsid w:val="002C6A9A"/>
    <w:rsid w:val="002D5A8E"/>
    <w:rsid w:val="002D6588"/>
    <w:rsid w:val="002F519E"/>
    <w:rsid w:val="002F51F5"/>
    <w:rsid w:val="00312137"/>
    <w:rsid w:val="00330359"/>
    <w:rsid w:val="0033762F"/>
    <w:rsid w:val="003531FC"/>
    <w:rsid w:val="00360494"/>
    <w:rsid w:val="00366C7E"/>
    <w:rsid w:val="00366FBE"/>
    <w:rsid w:val="00375995"/>
    <w:rsid w:val="00382D43"/>
    <w:rsid w:val="0038369D"/>
    <w:rsid w:val="00384EA3"/>
    <w:rsid w:val="003A39A1"/>
    <w:rsid w:val="003B7F0A"/>
    <w:rsid w:val="003C2191"/>
    <w:rsid w:val="003C3FD7"/>
    <w:rsid w:val="003D1E98"/>
    <w:rsid w:val="003D3863"/>
    <w:rsid w:val="003D43DA"/>
    <w:rsid w:val="003E1241"/>
    <w:rsid w:val="003E14E4"/>
    <w:rsid w:val="003E51C2"/>
    <w:rsid w:val="00407ADE"/>
    <w:rsid w:val="004110DE"/>
    <w:rsid w:val="00422AD3"/>
    <w:rsid w:val="00433176"/>
    <w:rsid w:val="0044085A"/>
    <w:rsid w:val="0048458D"/>
    <w:rsid w:val="0048753F"/>
    <w:rsid w:val="004B21A5"/>
    <w:rsid w:val="004B3452"/>
    <w:rsid w:val="004B4BE5"/>
    <w:rsid w:val="004E1445"/>
    <w:rsid w:val="004F0028"/>
    <w:rsid w:val="004F0315"/>
    <w:rsid w:val="004F2D8E"/>
    <w:rsid w:val="005037F0"/>
    <w:rsid w:val="00516A86"/>
    <w:rsid w:val="005275F6"/>
    <w:rsid w:val="00540DD3"/>
    <w:rsid w:val="005414C4"/>
    <w:rsid w:val="0054331A"/>
    <w:rsid w:val="00544E11"/>
    <w:rsid w:val="0055055F"/>
    <w:rsid w:val="00556653"/>
    <w:rsid w:val="00572102"/>
    <w:rsid w:val="005C130C"/>
    <w:rsid w:val="005C2269"/>
    <w:rsid w:val="005C269F"/>
    <w:rsid w:val="005C6745"/>
    <w:rsid w:val="005D5B32"/>
    <w:rsid w:val="005F1BB0"/>
    <w:rsid w:val="005F26BC"/>
    <w:rsid w:val="0061739E"/>
    <w:rsid w:val="006348FB"/>
    <w:rsid w:val="00642246"/>
    <w:rsid w:val="00652758"/>
    <w:rsid w:val="00656C4D"/>
    <w:rsid w:val="00657D56"/>
    <w:rsid w:val="006779EA"/>
    <w:rsid w:val="00691CB7"/>
    <w:rsid w:val="006A2118"/>
    <w:rsid w:val="006C1769"/>
    <w:rsid w:val="006E2B76"/>
    <w:rsid w:val="006E5716"/>
    <w:rsid w:val="007076E2"/>
    <w:rsid w:val="00710908"/>
    <w:rsid w:val="00711F96"/>
    <w:rsid w:val="007302B3"/>
    <w:rsid w:val="00730733"/>
    <w:rsid w:val="00730E3A"/>
    <w:rsid w:val="00736AAF"/>
    <w:rsid w:val="00737975"/>
    <w:rsid w:val="00744733"/>
    <w:rsid w:val="00765B2A"/>
    <w:rsid w:val="00783A34"/>
    <w:rsid w:val="00784B1A"/>
    <w:rsid w:val="007A00A2"/>
    <w:rsid w:val="007B5BE5"/>
    <w:rsid w:val="007C6B52"/>
    <w:rsid w:val="007D16C5"/>
    <w:rsid w:val="007D49A4"/>
    <w:rsid w:val="007D6A44"/>
    <w:rsid w:val="007E7E7A"/>
    <w:rsid w:val="007F3113"/>
    <w:rsid w:val="00805208"/>
    <w:rsid w:val="00810DCD"/>
    <w:rsid w:val="0084071D"/>
    <w:rsid w:val="00844C99"/>
    <w:rsid w:val="00853126"/>
    <w:rsid w:val="00855B0A"/>
    <w:rsid w:val="00862FE4"/>
    <w:rsid w:val="0086389A"/>
    <w:rsid w:val="0087605E"/>
    <w:rsid w:val="008907D5"/>
    <w:rsid w:val="008B1FEE"/>
    <w:rsid w:val="008B65C1"/>
    <w:rsid w:val="008E4809"/>
    <w:rsid w:val="00903C32"/>
    <w:rsid w:val="00905829"/>
    <w:rsid w:val="00905B1E"/>
    <w:rsid w:val="0091550D"/>
    <w:rsid w:val="00916B16"/>
    <w:rsid w:val="009173B9"/>
    <w:rsid w:val="009221E4"/>
    <w:rsid w:val="00927DDD"/>
    <w:rsid w:val="0093335D"/>
    <w:rsid w:val="0093613E"/>
    <w:rsid w:val="00936792"/>
    <w:rsid w:val="00943026"/>
    <w:rsid w:val="00943D77"/>
    <w:rsid w:val="00952CA8"/>
    <w:rsid w:val="00960CD7"/>
    <w:rsid w:val="009633F5"/>
    <w:rsid w:val="00966B81"/>
    <w:rsid w:val="00970FAB"/>
    <w:rsid w:val="00981A8E"/>
    <w:rsid w:val="00994A9E"/>
    <w:rsid w:val="009B472B"/>
    <w:rsid w:val="009B5D1B"/>
    <w:rsid w:val="009C7720"/>
    <w:rsid w:val="009D4FC5"/>
    <w:rsid w:val="00A23AFA"/>
    <w:rsid w:val="00A310C7"/>
    <w:rsid w:val="00A31B3E"/>
    <w:rsid w:val="00A37095"/>
    <w:rsid w:val="00A51FA7"/>
    <w:rsid w:val="00A532F3"/>
    <w:rsid w:val="00A60B14"/>
    <w:rsid w:val="00A61B1F"/>
    <w:rsid w:val="00A72A79"/>
    <w:rsid w:val="00A831BE"/>
    <w:rsid w:val="00A8489E"/>
    <w:rsid w:val="00A94C46"/>
    <w:rsid w:val="00A9740D"/>
    <w:rsid w:val="00AA0832"/>
    <w:rsid w:val="00AB02A7"/>
    <w:rsid w:val="00AC29F3"/>
    <w:rsid w:val="00AD34CF"/>
    <w:rsid w:val="00AF2424"/>
    <w:rsid w:val="00B03EA8"/>
    <w:rsid w:val="00B20E24"/>
    <w:rsid w:val="00B231E5"/>
    <w:rsid w:val="00B327F3"/>
    <w:rsid w:val="00B64BFD"/>
    <w:rsid w:val="00B763D2"/>
    <w:rsid w:val="00B9115A"/>
    <w:rsid w:val="00B9335C"/>
    <w:rsid w:val="00BA2113"/>
    <w:rsid w:val="00BB5FEB"/>
    <w:rsid w:val="00BC0B59"/>
    <w:rsid w:val="00BD5C22"/>
    <w:rsid w:val="00C01D1F"/>
    <w:rsid w:val="00C02B87"/>
    <w:rsid w:val="00C04171"/>
    <w:rsid w:val="00C132F1"/>
    <w:rsid w:val="00C272C6"/>
    <w:rsid w:val="00C4086D"/>
    <w:rsid w:val="00C47C53"/>
    <w:rsid w:val="00C5263A"/>
    <w:rsid w:val="00C727FF"/>
    <w:rsid w:val="00C74173"/>
    <w:rsid w:val="00C80A11"/>
    <w:rsid w:val="00C97816"/>
    <w:rsid w:val="00CA1896"/>
    <w:rsid w:val="00CA7123"/>
    <w:rsid w:val="00CB5B28"/>
    <w:rsid w:val="00CC0BB8"/>
    <w:rsid w:val="00CF0053"/>
    <w:rsid w:val="00CF4499"/>
    <w:rsid w:val="00CF5371"/>
    <w:rsid w:val="00CF7EBD"/>
    <w:rsid w:val="00D0323A"/>
    <w:rsid w:val="00D0559F"/>
    <w:rsid w:val="00D077E9"/>
    <w:rsid w:val="00D278A1"/>
    <w:rsid w:val="00D42CB7"/>
    <w:rsid w:val="00D4413D"/>
    <w:rsid w:val="00D47E54"/>
    <w:rsid w:val="00D50BFB"/>
    <w:rsid w:val="00D532DE"/>
    <w:rsid w:val="00D5413D"/>
    <w:rsid w:val="00D5591D"/>
    <w:rsid w:val="00D570A9"/>
    <w:rsid w:val="00D664CC"/>
    <w:rsid w:val="00D703F3"/>
    <w:rsid w:val="00D70D02"/>
    <w:rsid w:val="00D770C7"/>
    <w:rsid w:val="00D8198D"/>
    <w:rsid w:val="00D86945"/>
    <w:rsid w:val="00D90290"/>
    <w:rsid w:val="00DB0886"/>
    <w:rsid w:val="00DD152F"/>
    <w:rsid w:val="00DD710E"/>
    <w:rsid w:val="00DE1EEC"/>
    <w:rsid w:val="00DE213F"/>
    <w:rsid w:val="00DF027C"/>
    <w:rsid w:val="00E00A32"/>
    <w:rsid w:val="00E226B2"/>
    <w:rsid w:val="00E22ACD"/>
    <w:rsid w:val="00E52AFA"/>
    <w:rsid w:val="00E620B0"/>
    <w:rsid w:val="00E81B40"/>
    <w:rsid w:val="00E85447"/>
    <w:rsid w:val="00EB1F16"/>
    <w:rsid w:val="00EE4872"/>
    <w:rsid w:val="00EE497F"/>
    <w:rsid w:val="00EF555B"/>
    <w:rsid w:val="00F027BB"/>
    <w:rsid w:val="00F03F50"/>
    <w:rsid w:val="00F11DCF"/>
    <w:rsid w:val="00F162EA"/>
    <w:rsid w:val="00F52D27"/>
    <w:rsid w:val="00F53E81"/>
    <w:rsid w:val="00F661F0"/>
    <w:rsid w:val="00F83527"/>
    <w:rsid w:val="00F87B18"/>
    <w:rsid w:val="00F91EF5"/>
    <w:rsid w:val="00FB5155"/>
    <w:rsid w:val="00FD583F"/>
    <w:rsid w:val="00FD7431"/>
    <w:rsid w:val="00FD7488"/>
    <w:rsid w:val="00FD79B6"/>
    <w:rsid w:val="00FE4C8C"/>
    <w:rsid w:val="00FF16B4"/>
    <w:rsid w:val="00FF4C29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50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03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Regina Pinheiro de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283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Selma Moraes</cp:lastModifiedBy>
  <cp:revision>23</cp:revision>
  <cp:lastPrinted>2006-08-01T17:47:00Z</cp:lastPrinted>
  <dcterms:created xsi:type="dcterms:W3CDTF">2022-01-28T14:37:00Z</dcterms:created>
  <dcterms:modified xsi:type="dcterms:W3CDTF">2022-09-16T17:27:00Z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