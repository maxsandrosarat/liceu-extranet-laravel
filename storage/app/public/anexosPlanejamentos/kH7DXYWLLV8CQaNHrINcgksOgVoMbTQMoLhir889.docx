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E81C4ED" wp14:editId="455FA4CA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7º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bookmarkStart w:id="0" w:name="_GoBack"/>
                                  <w:bookmarkEnd w:id="0"/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7º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bookmarkStart w:id="1" w:name="_GoBack"/>
                            <w:bookmarkEnd w:id="1"/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3531FC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  <w15:appearance w15:val="hidden"/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Pr="004F0028">
                  <w:rPr>
                    <w:lang w:bidi="pt-BR"/>
                  </w:rPr>
                  <w:t>Seu Nome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AB02A7" w:rsidP="00FE4C8C">
      <w:pPr>
        <w:pStyle w:val="Ttulo1"/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</w:p>
    <w:p w:rsidR="0010216B" w:rsidRDefault="0010216B" w:rsidP="00046868">
      <w:pPr>
        <w:spacing w:line="240" w:lineRule="auto"/>
      </w:pP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 (instrumentos musicais) e gramática (simple past: irregular verbs).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87, 88, 89 e 90.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90 (Exercícios 4 e 5)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6"/>
      <w:footerReference w:type="default" r:id="rId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1FC" w:rsidRDefault="003531FC">
      <w:r>
        <w:separator/>
      </w:r>
    </w:p>
    <w:p w:rsidR="003531FC" w:rsidRDefault="003531FC"/>
  </w:endnote>
  <w:endnote w:type="continuationSeparator" w:id="0">
    <w:p w:rsidR="003531FC" w:rsidRDefault="003531FC">
      <w:r>
        <w:continuationSeparator/>
      </w:r>
    </w:p>
    <w:p w:rsidR="003531FC" w:rsidRDefault="003531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10216B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1FC" w:rsidRDefault="003531FC">
      <w:r>
        <w:separator/>
      </w:r>
    </w:p>
    <w:p w:rsidR="003531FC" w:rsidRDefault="003531FC"/>
  </w:footnote>
  <w:footnote w:type="continuationSeparator" w:id="0">
    <w:p w:rsidR="003531FC" w:rsidRDefault="003531FC">
      <w:r>
        <w:continuationSeparator/>
      </w:r>
    </w:p>
    <w:p w:rsidR="003531FC" w:rsidRDefault="003531F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86775"/>
  <w15:docId w15:val="{EC8886AC-A236-4E69-8933-4BD39088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FE"/>
    <w:rsid w:val="005007FE"/>
    <w:rsid w:val="00B0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70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cp:lastPrinted>2006-08-01T17:47:00Z</cp:lastPrinted>
  <dcterms:created xsi:type="dcterms:W3CDTF">2022-01-20T14:58:00Z</dcterms:created>
  <dcterms:modified xsi:type="dcterms:W3CDTF">2022-01-20T14:58:00Z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