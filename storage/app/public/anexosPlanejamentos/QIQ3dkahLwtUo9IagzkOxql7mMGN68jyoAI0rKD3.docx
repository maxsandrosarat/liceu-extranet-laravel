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A0F92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6306CD">
                                    <w:t>MAT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6306CD">
                              <w:t>MAT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77A0E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EA73E9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8816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6306CD" w:rsidRPr="00BF22F1" w:rsidRDefault="00046868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D</w:t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ia: </w:t>
      </w:r>
      <w:r w:rsidR="000E1FA4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25</w:t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/08/2022</w:t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  <w:t>-</w:t>
      </w:r>
      <w:r w:rsidR="00BF22F1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  <w:t>02 tempos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Disciplina: </w:t>
      </w:r>
      <w:r w:rsidR="006306C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Matemática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6306C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Módulo: 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11</w:t>
      </w:r>
    </w:p>
    <w:p w:rsidR="00BF22F1" w:rsidRDefault="004C624D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Conteúdo: Geometria Espacial - Prismas</w:t>
      </w:r>
      <w:r w:rsid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Referências: APOSTILA</w:t>
      </w:r>
    </w:p>
    <w:p w:rsidR="00BF22F1" w:rsidRPr="00BF22F1" w:rsidRDefault="00BF22F1" w:rsidP="0010216B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 e Exercícios: </w:t>
      </w:r>
      <w:r w:rsidR="0004686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Página 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90</w:t>
      </w:r>
      <w:r w:rsidR="0084520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 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321</w:t>
      </w:r>
      <w:r w:rsidR="00494CD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="00494CD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Tarefa: Página 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322</w:t>
      </w:r>
      <w:r w:rsidR="00494CD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até</w:t>
      </w:r>
      <w:r w:rsidR="00494CD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32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8</w:t>
      </w:r>
      <w:r w:rsidR="00046868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</w:p>
    <w:p w:rsidR="00BF22F1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Forma de Entrega da Tarefa: VISTADA EM AULA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01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</w:t>
      </w:r>
      <w:r w:rsidR="0084520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</w:t>
      </w:r>
      <w:r w:rsidR="0084520D"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 Max Garcia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</w:p>
    <w:p w:rsidR="00BF22F1" w:rsidRDefault="00BF22F1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F22F1" w:rsidRPr="00BF22F1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Dia: </w:t>
      </w:r>
      <w:r w:rsidR="000E1FA4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01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0E1FA4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  <w:t>-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ab/>
        <w:t>02 tempos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Disciplina: Matemática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Módulo: 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1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2</w:t>
      </w:r>
    </w:p>
    <w:p w:rsidR="00BF22F1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Conteúdo: </w:t>
      </w:r>
      <w:r w:rsidR="004C624D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Geometria Espacial - Cilindros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Referências:</w:t>
      </w: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APOSTILA</w:t>
      </w:r>
    </w:p>
    <w:p w:rsidR="00BF22F1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Teoria: 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Página </w:t>
      </w:r>
      <w:r w:rsidR="006A7C3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330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</w:t>
      </w:r>
      <w:r w:rsidR="006A7C3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té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  <w:r w:rsidR="006A7C3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  <w:r w:rsidR="00534BBF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42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</w:p>
    <w:p w:rsidR="006D2D6B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Atividades: Pág. </w:t>
      </w:r>
      <w:r w:rsidR="006A7C3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34</w:t>
      </w:r>
      <w:r w:rsidR="00534BBF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  <w:r w:rsidR="006D2D6B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até </w:t>
      </w:r>
      <w:r w:rsidR="006A7C3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</w:t>
      </w:r>
      <w:r w:rsidR="00E9754F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46</w:t>
      </w:r>
      <w:r w:rsidR="006A7C32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.</w:t>
      </w:r>
      <w:r w:rsidR="006D2D6B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</w:t>
      </w:r>
    </w:p>
    <w:p w:rsidR="00BF22F1" w:rsidRPr="00BF22F1" w:rsidRDefault="00BF22F1" w:rsidP="00BF22F1">
      <w:pPr>
        <w:spacing w:line="240" w:lineRule="auto"/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Tarefa: Página </w:t>
      </w:r>
      <w:r w:rsidR="00534BBF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34</w:t>
      </w:r>
      <w:r w:rsidR="00E9754F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6</w:t>
      </w:r>
      <w:r w:rsidR="00534BBF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 xml:space="preserve"> até 354.</w:t>
      </w:r>
    </w:p>
    <w:p w:rsidR="00046868" w:rsidRPr="00046868" w:rsidRDefault="00BF22F1" w:rsidP="00BF22F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Forma de Entrega da Tarefa: VISTADA EM AULA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 xml:space="preserve">Data da Entrega da Tarefa: </w:t>
      </w:r>
      <w:r w:rsidR="00E9754F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08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/0</w:t>
      </w:r>
      <w:r w:rsidR="00E9754F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9</w:t>
      </w:r>
      <w:bookmarkStart w:id="0" w:name="_GoBack"/>
      <w:bookmarkEnd w:id="0"/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t>/2022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  <w:t>Prof. Max Garcia</w:t>
      </w:r>
      <w:r w:rsidRPr="00BF22F1">
        <w:rPr>
          <w:rFonts w:ascii="Times New Roman" w:eastAsia="Times New Roman" w:hAnsi="Times New Roman" w:cs="Times New Roman"/>
          <w:b w:val="0"/>
          <w:color w:val="000000"/>
          <w:szCs w:val="28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3E9" w:rsidRDefault="00EA73E9">
      <w:r>
        <w:separator/>
      </w:r>
    </w:p>
    <w:p w:rsidR="00EA73E9" w:rsidRDefault="00EA73E9"/>
  </w:endnote>
  <w:endnote w:type="continuationSeparator" w:id="0">
    <w:p w:rsidR="00EA73E9" w:rsidRDefault="00EA73E9">
      <w:r>
        <w:continuationSeparator/>
      </w:r>
    </w:p>
    <w:p w:rsidR="00EA73E9" w:rsidRDefault="00EA73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E9754F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3E9" w:rsidRDefault="00EA73E9">
      <w:r>
        <w:separator/>
      </w:r>
    </w:p>
    <w:p w:rsidR="00EA73E9" w:rsidRDefault="00EA73E9"/>
  </w:footnote>
  <w:footnote w:type="continuationSeparator" w:id="0">
    <w:p w:rsidR="00EA73E9" w:rsidRDefault="00EA73E9">
      <w:r>
        <w:continuationSeparator/>
      </w:r>
    </w:p>
    <w:p w:rsidR="00EA73E9" w:rsidRDefault="00EA73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1FA4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94CD8"/>
    <w:rsid w:val="004B21A5"/>
    <w:rsid w:val="004C624D"/>
    <w:rsid w:val="004F0028"/>
    <w:rsid w:val="005037F0"/>
    <w:rsid w:val="00516A86"/>
    <w:rsid w:val="005275F6"/>
    <w:rsid w:val="00534BBF"/>
    <w:rsid w:val="00572102"/>
    <w:rsid w:val="005C6745"/>
    <w:rsid w:val="005F1BB0"/>
    <w:rsid w:val="006306CD"/>
    <w:rsid w:val="00643F02"/>
    <w:rsid w:val="00656C4D"/>
    <w:rsid w:val="006A7C32"/>
    <w:rsid w:val="006D2D6B"/>
    <w:rsid w:val="006E2B76"/>
    <w:rsid w:val="006E5716"/>
    <w:rsid w:val="007302B3"/>
    <w:rsid w:val="00730733"/>
    <w:rsid w:val="00730E3A"/>
    <w:rsid w:val="00736AAF"/>
    <w:rsid w:val="007600DA"/>
    <w:rsid w:val="00765B2A"/>
    <w:rsid w:val="00783A34"/>
    <w:rsid w:val="007C1BD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BF22F1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16DB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9754F"/>
    <w:rsid w:val="00EA73E9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291D0E"/>
    <w:rsid w:val="00451815"/>
    <w:rsid w:val="004B13E5"/>
    <w:rsid w:val="005007FE"/>
    <w:rsid w:val="00B00E34"/>
    <w:rsid w:val="00E267B0"/>
    <w:rsid w:val="00EB2D15"/>
    <w:rsid w:val="00FA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47</TotalTime>
  <Pages>2</Pages>
  <Words>116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9</cp:revision>
  <cp:lastPrinted>2006-08-01T17:47:00Z</cp:lastPrinted>
  <dcterms:created xsi:type="dcterms:W3CDTF">2022-07-26T07:36:00Z</dcterms:created>
  <dcterms:modified xsi:type="dcterms:W3CDTF">2022-08-25T04:56:00Z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