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4300F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w:lastRenderedPageBreak/>
              <mc:AlternateContent>
                <mc:Choice Requires="wps">
                  <w:drawing>
                    <wp:inline distT="0" distB="0" distL="0" distR="0" wp14:anchorId="07647152" wp14:editId="335BFA4E">
                      <wp:extent cx="3438525" cy="2505075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38525" cy="2505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51445" w:rsidRPr="00D86945" w:rsidRDefault="00ED6A0A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PLANO DE AÇÃO 1</w:t>
                                  </w:r>
                                  <w:r w:rsidR="00351445"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 w:rsidR="00351445"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351445">
                                    <w:t>TURNO: MATUTINO</w:t>
                                  </w:r>
                                </w:p>
                                <w:p w:rsidR="00351445" w:rsidRPr="00D86945" w:rsidRDefault="00351445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0.75pt;height:19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" filled="f" stroked="f" strokeweight=".5pt">
                      <v:textbox>
                        <w:txbxContent>
                          <w:p w:rsidR="00351445" w:rsidRPr="00D86945" w:rsidRDefault="00ED6A0A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>PLANO DE AÇÃO 1</w:t>
                            </w:r>
                            <w:r w:rsidR="00351445"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 w:rsidR="00351445">
                              <w:rPr>
                                <w:lang w:val="pt-BR" w:bidi="pt-BR"/>
                              </w:rPr>
                              <w:br/>
                            </w:r>
                            <w:r w:rsidR="00351445">
                              <w:t>TURNO: MATUTINO</w:t>
                            </w:r>
                          </w:p>
                          <w:p w:rsidR="00351445" w:rsidRPr="00D86945" w:rsidRDefault="00351445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C76A085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F26AC4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7D6564">
                  <w:rPr>
                    <w:lang w:val="pt-BR"/>
                  </w:rPr>
                  <w:t>Prof. Willian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7D6564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54E9F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CA13F7">
        <w:t>LITERATURA</w:t>
      </w:r>
    </w:p>
    <w:p w:rsidR="0010216B" w:rsidRDefault="0010216B" w:rsidP="00046868">
      <w:pPr>
        <w:spacing w:line="240" w:lineRule="auto"/>
      </w:pPr>
    </w:p>
    <w:p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E46B2" w:rsidRDefault="007D6564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07FC8">
        <w:rPr>
          <w:rFonts w:ascii="Arial" w:eastAsia="Times New Roman" w:hAnsi="Arial" w:cs="Arial"/>
          <w:color w:val="000000"/>
          <w:szCs w:val="20"/>
          <w:lang w:val="pt-BR" w:eastAsia="pt-BR"/>
        </w:rPr>
        <w:t>03/02/2022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D65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D1C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 </w:t>
      </w:r>
      <w:r w:rsidR="00D65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ED1C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65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 e arte</w:t>
      </w:r>
    </w:p>
    <w:p w:rsidR="002E46B2" w:rsidRDefault="002E46B2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da disciplina. O que é arte? O que literatura? Leitura de “A continuidade dos parques”.</w:t>
      </w:r>
    </w:p>
    <w:p w:rsidR="002E46B2" w:rsidRDefault="002E46B2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exercícios de fixação. Os alunos serão divididos em grupos para produzir uma definição das diferentes artes.</w:t>
      </w:r>
    </w:p>
    <w:p w:rsidR="002E46B2" w:rsidRDefault="002E46B2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B43D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2E46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38-43.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E46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exercícios das estrelas.</w:t>
      </w:r>
      <w:r w:rsidR="00B43D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2E46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2E46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10</w:t>
      </w:r>
      <w:r w:rsidR="00B43D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</w:p>
    <w:p w:rsidR="00046868" w:rsidRDefault="007D6564" w:rsidP="002E46B2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53270" w:rsidRDefault="007D6564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07FC8">
        <w:rPr>
          <w:rFonts w:ascii="Arial" w:eastAsia="Times New Roman" w:hAnsi="Arial" w:cs="Arial"/>
          <w:color w:val="000000"/>
          <w:szCs w:val="20"/>
          <w:lang w:val="pt-BR" w:eastAsia="pt-BR"/>
        </w:rPr>
        <w:t>10/02/2022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E46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412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 – Literatura e arte</w:t>
      </w:r>
    </w:p>
    <w:p w:rsidR="002412CB" w:rsidRDefault="00053270" w:rsidP="002412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2412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diferentes textos literários com o objetivo de demonstrar a razão de serem arte.</w:t>
      </w:r>
    </w:p>
    <w:p w:rsidR="002412CB" w:rsidRDefault="002412CB" w:rsidP="002412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53270" w:rsidRDefault="007D6564" w:rsidP="002412CB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053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2412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38-43.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412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1</w:t>
      </w:r>
      <w:r w:rsidR="00053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592A7A" w:rsidRP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 ENVIADA </w:t>
      </w:r>
      <w:r w:rsidR="00D07C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PELO</w:t>
      </w:r>
      <w:r w:rsid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412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053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Pr="00053270" w:rsidRDefault="00053270" w:rsidP="002E46B2">
      <w:pPr>
        <w:tabs>
          <w:tab w:val="left" w:pos="2850"/>
        </w:tabs>
        <w:spacing w:line="240" w:lineRule="auto"/>
        <w:rPr>
          <w:lang w:val="pt-BR"/>
        </w:rPr>
      </w:pPr>
      <w:r>
        <w:rPr>
          <w:lang w:val="pt-BR"/>
        </w:rPr>
        <w:tab/>
      </w:r>
    </w:p>
    <w:p w:rsidR="009D62D3" w:rsidRDefault="007D6564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07FC8">
        <w:rPr>
          <w:rFonts w:ascii="Arial" w:eastAsia="Times New Roman" w:hAnsi="Arial" w:cs="Arial"/>
          <w:color w:val="000000"/>
          <w:szCs w:val="20"/>
          <w:lang w:val="pt-BR" w:eastAsia="pt-BR"/>
        </w:rPr>
        <w:t>17/02/2022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412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D62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2 – </w:t>
      </w:r>
      <w:r w:rsidR="002412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funções da literatura</w:t>
      </w:r>
    </w:p>
    <w:p w:rsidR="002412CB" w:rsidRDefault="002412CB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Folha AZ. </w:t>
      </w:r>
      <w:r w:rsidR="00152B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Dividir a sala em grupos cada grupo ficará responsável por uma função da literatura. Os alunos, com auxílio do professor, explicaram essas funções.</w:t>
      </w:r>
    </w:p>
    <w:p w:rsidR="002412CB" w:rsidRDefault="002412CB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2E46B2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D62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152B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44-49</w:t>
      </w:r>
      <w:r w:rsidR="009D62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52B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atividades de fixação.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</w:t>
      </w:r>
      <w:r w:rsidR="00152B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a: 24</w:t>
      </w:r>
      <w:r w:rsidR="009D62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2E46B2">
      <w:pPr>
        <w:spacing w:line="240" w:lineRule="auto"/>
        <w:rPr>
          <w:lang w:val="pt-BR"/>
        </w:rPr>
      </w:pPr>
    </w:p>
    <w:p w:rsidR="009D1CFB" w:rsidRDefault="007D6564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24/02/2022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0D46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D46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 – As funções da literatura</w:t>
      </w:r>
    </w:p>
    <w:p w:rsidR="000D46D5" w:rsidRDefault="000D46D5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Ainda em grupos os alunos deverão classificar uma série de livros quanto a sua função. Resolução de exercícios das estrelas.</w:t>
      </w:r>
    </w:p>
    <w:p w:rsidR="000D46D5" w:rsidRDefault="000D46D5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763D2" w:rsidRDefault="007D6564" w:rsidP="002E46B2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 w:rsidR="005C4A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0D46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44-49</w:t>
      </w:r>
      <w:r w:rsidR="005C4A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D46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5C4A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</w:t>
      </w:r>
      <w:r w:rsidR="00D07C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PELO</w:t>
      </w:r>
      <w:r w:rsid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SITE</w:t>
      </w:r>
      <w:r w:rsidR="005C4A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03/03/2022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184589" w:rsidRDefault="007D6564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03/03/2022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D68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845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6D68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 – Gêneros literários</w:t>
      </w:r>
    </w:p>
    <w:p w:rsidR="006D6826" w:rsidRDefault="006D6826" w:rsidP="00620B7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Folha AZ. </w:t>
      </w:r>
    </w:p>
    <w:p w:rsidR="006D6826" w:rsidRDefault="006D6826" w:rsidP="00620B7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</w:t>
      </w:r>
      <w:r w:rsidR="007F31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definição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diferentes gêneros textuais. </w:t>
      </w:r>
    </w:p>
    <w:p w:rsidR="006D6826" w:rsidRDefault="00862F25" w:rsidP="00620B7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Explicação do trabalho sobre um livro literário, a ser escolhido.</w:t>
      </w:r>
    </w:p>
    <w:p w:rsidR="00862F25" w:rsidRDefault="00862F25" w:rsidP="00620B7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4071D" w:rsidRDefault="007D6564" w:rsidP="00620B7B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1845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7F31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50-58</w:t>
      </w:r>
      <w:r w:rsidR="001845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F31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exercícios de fixação.</w:t>
      </w:r>
      <w:r w:rsidR="001845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F31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1845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F31B2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10/03/2022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F31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320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F31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3 – Gêneros literários</w:t>
      </w:r>
    </w:p>
    <w:p w:rsidR="007F31B2" w:rsidRDefault="007F31B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</w:t>
      </w:r>
    </w:p>
    <w:p w:rsidR="007F31B2" w:rsidRDefault="007F31B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Resolver exercícios das estrelas. O que é hibridismo textual?</w:t>
      </w:r>
    </w:p>
    <w:p w:rsidR="00592A7A" w:rsidRDefault="00592A7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p. 50-58.</w:t>
      </w:r>
    </w:p>
    <w:p w:rsidR="007F31B2" w:rsidRDefault="007F31B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</w:t>
      </w:r>
      <w:r w:rsidR="00D07C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PELO</w:t>
      </w:r>
      <w:r w:rsid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6595B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17/03/2022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659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 – Gênero lírico</w:t>
      </w:r>
    </w:p>
    <w:p w:rsidR="004F07B0" w:rsidRDefault="004F07B0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Poema x Poesia. Apresentação da análise da estrutura de um poema.</w:t>
      </w:r>
    </w:p>
    <w:p w:rsidR="004F07B0" w:rsidRDefault="004F07B0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47F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4F07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59-67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47F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4F07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A747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A747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</w:t>
      </w:r>
      <w:r w:rsidR="004F07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Entrega da Tarefa: 24</w:t>
      </w:r>
      <w:r w:rsidR="00A747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053270">
      <w:pPr>
        <w:spacing w:line="240" w:lineRule="auto"/>
        <w:rPr>
          <w:lang w:val="pt-BR"/>
        </w:rPr>
      </w:pPr>
    </w:p>
    <w:p w:rsidR="00D269B6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24/03/2022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D07C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07C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4 – Gênero lírico</w:t>
      </w:r>
    </w:p>
    <w:p w:rsidR="00D07CCB" w:rsidRDefault="00D07CCB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Figuras de musicalidade.</w:t>
      </w:r>
      <w:r w:rsidR="00040C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Resolução de exercícios das estrelas.</w:t>
      </w:r>
    </w:p>
    <w:p w:rsidR="00D269B6" w:rsidRDefault="00D269B6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20B7B" w:rsidRDefault="007D6564" w:rsidP="00620B7B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D15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D07C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59-67.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269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D07C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Cap. 4</w:t>
      </w:r>
      <w:r w:rsidR="00D269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D07C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07C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da Tarefa: 31</w:t>
      </w:r>
      <w:r w:rsidR="009D15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053270">
      <w:pPr>
        <w:spacing w:line="240" w:lineRule="auto"/>
        <w:rPr>
          <w:lang w:val="pt-BR"/>
        </w:rPr>
      </w:pPr>
    </w:p>
    <w:p w:rsidR="00862F25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31/03/2022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040C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870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5 </w:t>
      </w:r>
      <w:r w:rsidR="00862F2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0870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62F2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Figura de linguagem: Palavra e Pensamento</w:t>
      </w:r>
    </w:p>
    <w:p w:rsidR="008474BD" w:rsidRDefault="00862F25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das figuras de linguagem. Identificação dessas figuras em frases.</w:t>
      </w:r>
    </w:p>
    <w:p w:rsidR="00862F25" w:rsidRDefault="00862F25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8474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62F2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68-75</w:t>
      </w:r>
      <w:r w:rsidR="008474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8474B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62F2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Resolver os exercícios de fixação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62F2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="008474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62F25" w:rsidRDefault="007D6564" w:rsidP="00862F2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07/04/2022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62F2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862F2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="00862F2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62F2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 – Figura de linguagem: Palavra e Pensamento</w:t>
      </w:r>
    </w:p>
    <w:p w:rsidR="00862F25" w:rsidRDefault="00862F25" w:rsidP="00862F2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Entrega da atividade sobre o livro. Leitura e análise de um poema.</w:t>
      </w:r>
    </w:p>
    <w:p w:rsidR="00862F25" w:rsidRDefault="00862F25" w:rsidP="00862F2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62F25" w:rsidRDefault="00862F25" w:rsidP="00862F25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68-75.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911E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Fazer Folha AZ, Cap. 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911E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ENVIAR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BE67B1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14/04/2022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11E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11E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 – Figura de linguagem: Palavra e Pensamento</w:t>
      </w:r>
    </w:p>
    <w:p w:rsidR="00BE67B1" w:rsidRDefault="00BE67B1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911E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exercícios das estrelas.</w:t>
      </w:r>
    </w:p>
    <w:p w:rsidR="00BE67B1" w:rsidRDefault="00BE67B1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Pr="00046868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BE67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37575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68-75.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824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Qual é a diferença entre conto e crônica; novela e romance?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BE67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BE67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</w:t>
      </w:r>
      <w:r w:rsidR="00D824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28</w:t>
      </w:r>
      <w:r w:rsidR="00BE67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3307DA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28/04/2022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172D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307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6 </w:t>
      </w:r>
      <w:r w:rsidR="00172D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O tipo de texto narrativo: as histórias sem fim</w:t>
      </w:r>
    </w:p>
    <w:p w:rsidR="003307DA" w:rsidRDefault="003307D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172D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Características e estrutura dos textos narrativos.</w:t>
      </w:r>
    </w:p>
    <w:p w:rsidR="00172D6F" w:rsidRDefault="00172D6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alunos responderão um questionário sobre o tema.</w:t>
      </w:r>
    </w:p>
    <w:p w:rsidR="003307DA" w:rsidRDefault="003307D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3307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172D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50-65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72D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exercícios de fixação.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72D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="003307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116D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05/05/2022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A5E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A5E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6 – O tipo de texto narrativo: as histórias sem fim</w:t>
      </w:r>
    </w:p>
    <w:p w:rsidR="007A5E3C" w:rsidRDefault="007A5E3C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Correção da tarefa. Exercícios das estrelas. Leitura de textos narrativos.</w:t>
      </w:r>
    </w:p>
    <w:p w:rsidR="007A5E3C" w:rsidRDefault="007A5E3C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sobre o livro.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0116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7A5E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50-65</w:t>
      </w:r>
      <w:r w:rsidR="000116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A5E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7A5E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</w:t>
      </w:r>
      <w:r w:rsidR="007A5E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rega da Tarefa: 12</w:t>
      </w:r>
      <w:r w:rsidR="000116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B7C43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12/05/2022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862D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B7C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7 </w:t>
      </w:r>
      <w:r w:rsidR="00862D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Gênero narrativo - tipologias</w:t>
      </w:r>
    </w:p>
    <w:p w:rsidR="008B7C43" w:rsidRDefault="00862D18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Folha AZ.</w:t>
      </w:r>
    </w:p>
    <w:p w:rsidR="00862D18" w:rsidRDefault="00862D18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que é um romance? Leitura do conto “O enfermeiro” de Machado de Assis.</w:t>
      </w:r>
    </w:p>
    <w:p w:rsidR="008B7C43" w:rsidRDefault="002E067D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8629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862D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68-84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E06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atividades das estrelas</w:t>
      </w:r>
      <w:r w:rsidR="008629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E06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="008629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E067D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19/05/2022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E06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E06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7 – Gênero narrativo </w:t>
      </w:r>
      <w:r w:rsidR="002E06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2E06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tipologias</w:t>
      </w:r>
    </w:p>
    <w:p w:rsidR="002E067D" w:rsidRDefault="002E067D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Leitura de trechos de “A hora da Estrela” de Clarice Lispector.</w:t>
      </w:r>
    </w:p>
    <w:p w:rsidR="002E067D" w:rsidRDefault="002E067D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055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E06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68-84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E06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E06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E06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="00A055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Pr="00046868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E067D" w:rsidRDefault="007D6564" w:rsidP="002E06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26/05/2022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E067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E06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="002E067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E06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8 – Gênero dramático: a ação em evidência</w:t>
      </w:r>
    </w:p>
    <w:p w:rsidR="002E067D" w:rsidRDefault="002E067D" w:rsidP="002E06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AZ. Gênero dramático.</w:t>
      </w:r>
    </w:p>
    <w:p w:rsidR="002E067D" w:rsidRDefault="002E067D" w:rsidP="002E06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Passar trechos de “O auto da compadecida” e “Shakespeare apaixonado”.</w:t>
      </w:r>
    </w:p>
    <w:p w:rsidR="002E067D" w:rsidRDefault="002E067D" w:rsidP="002E06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</w:p>
    <w:p w:rsidR="002E067D" w:rsidRDefault="002E067D" w:rsidP="002E067D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86-95.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Pr="00A05526" w:rsidRDefault="007D6564" w:rsidP="00620B7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839D2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02/06/2022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376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376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8 – Gênero dramático: a ação em evidência</w:t>
      </w:r>
      <w:r w:rsidR="00AC51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Cap. 9 – Figuras de linguagem II: o extravasamento da palavra.</w:t>
      </w:r>
    </w:p>
    <w:p w:rsidR="00AC5147" w:rsidRDefault="00E839D2" w:rsidP="00AC51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AC51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de figuras de palavra.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Fazer exercícios de fixação.</w:t>
      </w:r>
    </w:p>
    <w:p w:rsidR="00E839D2" w:rsidRDefault="00E839D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C5147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AC51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86-103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C51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8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="00AC51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</w:t>
      </w:r>
      <w:r w:rsidR="00AC51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Entrega da Tarefa: 09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8347E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09/06/2022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9 – Figuras de linguagem II: o extravasamento da palavra.</w:t>
      </w:r>
    </w:p>
    <w:p w:rsidR="004A4350" w:rsidRDefault="0098347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Folha AZ. Fazer exercícios das estrelas.</w:t>
      </w:r>
    </w:p>
    <w:p w:rsidR="004A4350" w:rsidRDefault="004A4350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834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96-103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23</w:t>
      </w:r>
      <w:r w:rsidR="009834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1545B" w:rsidRDefault="0081545B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A4350" w:rsidRDefault="007D6564" w:rsidP="004A43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23/06/2022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A43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="004A43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 – As origens europeias</w:t>
      </w:r>
    </w:p>
    <w:p w:rsidR="004A4350" w:rsidRDefault="004A4350" w:rsidP="004A43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Folha AZ. </w:t>
      </w:r>
      <w:r w:rsidR="0099788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Trovadorismo, Humanismo e Classicismo.</w:t>
      </w:r>
    </w:p>
    <w:p w:rsidR="004A4350" w:rsidRDefault="004A4350" w:rsidP="004A43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A4350" w:rsidRDefault="004A4350" w:rsidP="004A435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99788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105-120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Folha AZ, </w:t>
      </w:r>
      <w:r w:rsidR="0099788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</w:t>
      </w:r>
      <w:r w:rsidR="0099788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30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B278D3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30/06/2022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A249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249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10 – As origens europeias</w:t>
      </w:r>
    </w:p>
    <w:p w:rsidR="00B278D3" w:rsidRDefault="00B278D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 w:rsidR="00A249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AZ. Exercícios de fixação e das estrelas.</w:t>
      </w:r>
    </w:p>
    <w:p w:rsidR="00B278D3" w:rsidRDefault="00B278D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Pr="00046868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B278D3" w:rsidRPr="00B278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249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105-120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249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exercícios das estrelas.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49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="00B278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B44613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10C90">
        <w:rPr>
          <w:rFonts w:ascii="Arial" w:eastAsia="Times New Roman" w:hAnsi="Arial" w:cs="Arial"/>
          <w:color w:val="000000"/>
          <w:szCs w:val="20"/>
          <w:lang w:val="pt-BR" w:eastAsia="pt-BR"/>
        </w:rPr>
        <w:t>07/07/2022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552A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52A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10 – As origens europeias</w:t>
      </w:r>
    </w:p>
    <w:p w:rsidR="00B44613" w:rsidRDefault="00552A9D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Lista complementar sobre figuras de linguagem.</w:t>
      </w:r>
    </w:p>
    <w:p w:rsidR="00B44613" w:rsidRDefault="00B4461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B44613" w:rsidRPr="00B446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52A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6, 7,</w:t>
      </w:r>
      <w:r w:rsidR="00B446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8</w:t>
      </w:r>
      <w:r w:rsidR="00552A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9 e 10.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C551A4" w:rsidRDefault="007D6564" w:rsidP="00053270">
      <w:pPr>
        <w:spacing w:line="240" w:lineRule="auto"/>
        <w:rPr>
          <w:rFonts w:ascii="Arial" w:eastAsia="Times New Roman" w:hAnsi="Arial" w:cs="Arial"/>
          <w:color w:val="00000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13/07/2022 e 14/07/2022</w:t>
      </w:r>
    </w:p>
    <w:p w:rsidR="007D6564" w:rsidRDefault="00C551A4" w:rsidP="00053270">
      <w:pPr>
        <w:spacing w:line="240" w:lineRule="auto"/>
        <w:rPr>
          <w:lang w:val="pt-BR"/>
        </w:rPr>
      </w:pPr>
      <w:r>
        <w:rPr>
          <w:rFonts w:ascii="Arial" w:eastAsia="Times New Roman" w:hAnsi="Arial" w:cs="Arial"/>
          <w:color w:val="000000"/>
          <w:szCs w:val="20"/>
          <w:lang w:val="pt-BR" w:eastAsia="pt-BR"/>
        </w:rPr>
        <w:t>RECESSO ESCOLAR</w:t>
      </w:r>
      <w:r w:rsidR="007D6564"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C551A4" w:rsidRDefault="007D6564" w:rsidP="00053270">
      <w:pPr>
        <w:spacing w:line="240" w:lineRule="auto"/>
        <w:rPr>
          <w:rFonts w:ascii="Arial" w:eastAsia="Times New Roman" w:hAnsi="Arial" w:cs="Arial"/>
          <w:color w:val="00000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20/07/2022 e 21/07/2022</w:t>
      </w:r>
    </w:p>
    <w:p w:rsidR="00C551A4" w:rsidRDefault="00C551A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000000"/>
          <w:szCs w:val="20"/>
          <w:lang w:val="pt-BR" w:eastAsia="pt-BR"/>
        </w:rPr>
        <w:lastRenderedPageBreak/>
        <w:t>RECESSO ESCOLAR</w:t>
      </w:r>
      <w:r w:rsidR="007D6564"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13FDF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28/07/2022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B28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13F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7B28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 – Quinhentismo: as primeiras visões do Brasil</w:t>
      </w:r>
    </w:p>
    <w:p w:rsidR="00413FDF" w:rsidRDefault="007B28A6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Quinhentismo. Carta de Pero Vaz de Caminha. Fazer exercícios de fixação.</w:t>
      </w:r>
    </w:p>
    <w:p w:rsidR="00413FDF" w:rsidRDefault="00413FD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413F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7B28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42-47.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B28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atividades das estrelas</w:t>
      </w:r>
      <w:r w:rsidR="00D847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D847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D847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B28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D847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E7FD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04/08/2022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B28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E7F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7B28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 – Barroco: a harmonia e o contraste</w:t>
      </w:r>
    </w:p>
    <w:p w:rsidR="00AE7FD4" w:rsidRDefault="007B28A6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Apresentação por meio de imagens do barroco.</w:t>
      </w:r>
      <w:r w:rsidR="00CD2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Principais características.</w:t>
      </w:r>
    </w:p>
    <w:p w:rsidR="00CD2683" w:rsidRDefault="00CD268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</w:p>
    <w:p w:rsidR="00AE7FD4" w:rsidRDefault="00433BF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sobre o livro.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E7F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CD2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48-54.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E7F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CD2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AZ, Cap. 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CD2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NO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</w:t>
      </w:r>
      <w:r w:rsidR="00CD2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ata da Entrega da Tarefa: 11</w:t>
      </w:r>
      <w:r w:rsidR="00AE7F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33BFE" w:rsidRDefault="007D6564" w:rsidP="002E415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11/08/2022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433B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33B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12 – Barroco: a harmonia e o contraste</w:t>
      </w:r>
    </w:p>
    <w:p w:rsidR="00433BFE" w:rsidRDefault="00433BFE" w:rsidP="002E415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Folha AZ. Exercícios das estrelas. Leitura de poemas.</w:t>
      </w:r>
    </w:p>
    <w:p w:rsidR="00433BFE" w:rsidRDefault="00433BFE" w:rsidP="002E415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Pr="00046868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EE5D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433B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48-54.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2E41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33B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12.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433B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946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EE5D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B946FC" w:rsidRDefault="007D6564" w:rsidP="00B946F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18/08/2022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946F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B946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="00B946F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946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1161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="00B946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1161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Barroco no Brasil</w:t>
      </w:r>
    </w:p>
    <w:p w:rsidR="00B946FC" w:rsidRDefault="00B946FC" w:rsidP="00B946F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Folha AZ. Exercícios </w:t>
      </w:r>
      <w:r w:rsidR="001161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 fixação. Gregório de Matos. Padre Antonio Vieira.</w:t>
      </w:r>
    </w:p>
    <w:p w:rsidR="00B946FC" w:rsidRDefault="00B946FC" w:rsidP="00B946F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B946FC" w:rsidP="00B946FC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1161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49-62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Fazer </w:t>
      </w:r>
      <w:r w:rsidR="00C916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916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053270">
      <w:pPr>
        <w:spacing w:line="240" w:lineRule="auto"/>
        <w:rPr>
          <w:lang w:val="pt-BR"/>
        </w:rPr>
      </w:pPr>
    </w:p>
    <w:p w:rsidR="00124E0A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25/08/2022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r w:rsidR="00C916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916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13 – O Barroco no Brasil</w:t>
      </w:r>
    </w:p>
    <w:p w:rsidR="00124E0A" w:rsidRDefault="00124E0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das atividades. </w:t>
      </w:r>
      <w:r w:rsidR="00C916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sermão e análise de poema.</w:t>
      </w:r>
    </w:p>
    <w:p w:rsidR="00C91694" w:rsidRDefault="00C9169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91694" w:rsidRDefault="00C9169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124E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C916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49-62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916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13.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124E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C91694" w:rsidRPr="00C916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916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ENVIADA PELO SITE.</w:t>
      </w:r>
      <w:r w:rsidR="00124E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916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da Tarefa: 01/09</w:t>
      </w:r>
      <w:r w:rsidR="00124E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75865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01/09/2022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919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758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9919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 – O arcadismo: a razão volta à tona</w:t>
      </w:r>
    </w:p>
    <w:p w:rsidR="00475865" w:rsidRDefault="00EF6247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da escola por meio de imagens, contrastar Barroco e Arcadismo.</w:t>
      </w:r>
    </w:p>
    <w:p w:rsidR="00991974" w:rsidRDefault="00EF6247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Questionário.</w:t>
      </w:r>
    </w:p>
    <w:p w:rsidR="00991974" w:rsidRDefault="0099197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C058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EF62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63-74.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F62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exercícios da estrelas.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326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374CE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E91E60">
        <w:rPr>
          <w:rFonts w:ascii="Arial" w:eastAsia="Times New Roman" w:hAnsi="Arial" w:cs="Arial"/>
          <w:color w:val="000000"/>
          <w:szCs w:val="20"/>
          <w:lang w:val="pt-BR" w:eastAsia="pt-BR"/>
        </w:rPr>
        <w:t>08/09/2022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F039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039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14 – O arcadismo: a razão volta à tona</w:t>
      </w:r>
    </w:p>
    <w:p w:rsidR="00A374CE" w:rsidRDefault="00A374C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F039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 Leitura e análise de poemas.</w:t>
      </w:r>
    </w:p>
    <w:p w:rsidR="00A374CE" w:rsidRDefault="00F0393D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do livro.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374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039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63-74</w:t>
      </w:r>
      <w:r w:rsidR="00A374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039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F039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039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da Tarefa: 15</w:t>
      </w:r>
      <w:r w:rsidR="005B2B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053270">
      <w:pPr>
        <w:spacing w:line="240" w:lineRule="auto"/>
        <w:rPr>
          <w:lang w:val="pt-BR"/>
        </w:rPr>
      </w:pPr>
    </w:p>
    <w:p w:rsidR="00F0393D" w:rsidRDefault="007D6564" w:rsidP="00F039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E91E60">
        <w:rPr>
          <w:rFonts w:ascii="Arial" w:eastAsia="Times New Roman" w:hAnsi="Arial" w:cs="Arial"/>
          <w:color w:val="000000"/>
          <w:szCs w:val="20"/>
          <w:lang w:val="pt-BR" w:eastAsia="pt-BR"/>
        </w:rPr>
        <w:t>15/09/2022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0393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F039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="00F0393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039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F039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 – Romantismo: a liberação das emoções</w:t>
      </w:r>
    </w:p>
    <w:p w:rsidR="00F0393D" w:rsidRDefault="00F0393D" w:rsidP="00F039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Leitura e análise de poemas.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Romantismo e suas principais características.</w:t>
      </w:r>
    </w:p>
    <w:p w:rsidR="00F0393D" w:rsidRDefault="00F0393D" w:rsidP="00F039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</w:p>
    <w:p w:rsidR="005B2B19" w:rsidRDefault="00F0393D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75-83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ap. 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da Tarefa: 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C322A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E91E60">
        <w:rPr>
          <w:rFonts w:ascii="Arial" w:eastAsia="Times New Roman" w:hAnsi="Arial" w:cs="Arial"/>
          <w:color w:val="000000"/>
          <w:szCs w:val="20"/>
          <w:lang w:val="pt-BR" w:eastAsia="pt-BR"/>
        </w:rPr>
        <w:t>22/09/2022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0B2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B2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15 – Romantismo: a liberação das emoções</w:t>
      </w:r>
    </w:p>
    <w:p w:rsidR="007C322A" w:rsidRDefault="007C322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 w:rsidR="000B2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0B2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7C322A" w:rsidRDefault="007C322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C815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0B2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75-83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B2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 quais são os tipos de amor.</w:t>
      </w:r>
      <w:r w:rsidR="00C815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 w:rsidR="000B2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="00C815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</w:p>
    <w:p w:rsidR="007D6564" w:rsidRDefault="007D6564" w:rsidP="00620B7B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E57AF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E91E60">
        <w:rPr>
          <w:rFonts w:ascii="Arial" w:eastAsia="Times New Roman" w:hAnsi="Arial" w:cs="Arial"/>
          <w:color w:val="000000"/>
          <w:szCs w:val="20"/>
          <w:lang w:val="pt-BR" w:eastAsia="pt-BR"/>
        </w:rPr>
        <w:t>29/09/2022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0B2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E57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0B2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="000B2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0B2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Poesia romântica I</w:t>
      </w:r>
    </w:p>
    <w:p w:rsidR="000B2D80" w:rsidRDefault="000B2D80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Explicação dos tipos de amor. Leitura de poemas. 1° </w:t>
      </w:r>
      <w:r w:rsidR="00F669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7E57AF" w:rsidRDefault="000B2D80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do livro.</w:t>
      </w:r>
    </w:p>
    <w:p w:rsidR="000B2D80" w:rsidRDefault="000B2D80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0B2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42-50.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0B2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</w:t>
      </w:r>
      <w:r w:rsidR="000B2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efa: 06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C56EE9" w:rsidRDefault="007D6564" w:rsidP="00C56E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74EAE">
        <w:rPr>
          <w:rFonts w:ascii="Arial" w:eastAsia="Times New Roman" w:hAnsi="Arial" w:cs="Arial"/>
          <w:color w:val="000000"/>
          <w:szCs w:val="20"/>
          <w:lang w:val="pt-BR" w:eastAsia="pt-BR"/>
        </w:rPr>
        <w:t>06/10/2022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56E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56E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16 – Poesia romântica I</w:t>
      </w:r>
    </w:p>
    <w:p w:rsidR="007A6F6B" w:rsidRDefault="00C56EE9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Exercícios das estrelas.</w:t>
      </w:r>
    </w:p>
    <w:p w:rsidR="00C56EE9" w:rsidRDefault="00C56EE9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Amor em curta-metragem.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7A6F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C56E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42-50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A6F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C56E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AZ, Cap. 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C56E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E ENVIADA PELO SITE.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A6F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8454A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74EAE">
        <w:rPr>
          <w:rFonts w:ascii="Arial" w:eastAsia="Times New Roman" w:hAnsi="Arial" w:cs="Arial"/>
          <w:color w:val="000000"/>
          <w:szCs w:val="20"/>
          <w:lang w:val="pt-BR" w:eastAsia="pt-BR"/>
        </w:rPr>
        <w:t>13/10/2022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F669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669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17</w:t>
      </w:r>
      <w:r w:rsidR="00884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F669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Poesia romântica II</w:t>
      </w:r>
    </w:p>
    <w:p w:rsidR="0088454A" w:rsidRDefault="00F6695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Folha AZ. Ultrarromantismo. 2° geração.</w:t>
      </w:r>
    </w:p>
    <w:p w:rsidR="00F6695A" w:rsidRDefault="00F6695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de fixação. </w:t>
      </w:r>
    </w:p>
    <w:p w:rsidR="0088454A" w:rsidRDefault="0088454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884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669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51-64.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669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 estrelas.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F669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F669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20/10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053270">
      <w:pPr>
        <w:spacing w:line="240" w:lineRule="auto"/>
        <w:rPr>
          <w:lang w:val="pt-BR"/>
        </w:rPr>
      </w:pPr>
    </w:p>
    <w:p w:rsidR="001D4B93" w:rsidRDefault="007D6564" w:rsidP="001D4B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74EAE">
        <w:rPr>
          <w:rFonts w:ascii="Arial" w:eastAsia="Times New Roman" w:hAnsi="Arial" w:cs="Arial"/>
          <w:color w:val="000000"/>
          <w:szCs w:val="20"/>
          <w:lang w:val="pt-BR" w:eastAsia="pt-BR"/>
        </w:rPr>
        <w:t>20/10/2022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D4B9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1D4B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="001D4B9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D4B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17 – Poesia romântica II</w:t>
      </w:r>
    </w:p>
    <w:p w:rsidR="001D4B93" w:rsidRDefault="001D4B93" w:rsidP="001D4B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Ultrarromantismo. 2° geração.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Leitura e análise de poemas.</w:t>
      </w:r>
    </w:p>
    <w:p w:rsidR="001D4B93" w:rsidRDefault="001D4B93" w:rsidP="001D4B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das estrelas.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:rsidR="001D4B93" w:rsidRDefault="001D4B93" w:rsidP="001D4B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1D4B93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51-64.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17.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B34C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</w:t>
      </w:r>
      <w:r w:rsidR="00B34C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053270">
      <w:pPr>
        <w:spacing w:line="240" w:lineRule="auto"/>
        <w:rPr>
          <w:lang w:val="pt-BR"/>
        </w:rPr>
      </w:pPr>
    </w:p>
    <w:p w:rsidR="006B1D55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27/10/2022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571D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71D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18</w:t>
      </w:r>
      <w:r w:rsidR="006B1D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71D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Poesia romântica III</w:t>
      </w:r>
    </w:p>
    <w:p w:rsidR="006B1D55" w:rsidRDefault="006B1D55" w:rsidP="00571D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 w:rsidR="00571D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AZ. Condoreira. 3° Geração. Exercícios de fixação.</w:t>
      </w:r>
    </w:p>
    <w:p w:rsidR="00571D02" w:rsidRDefault="00571D02" w:rsidP="00571D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do livro.</w:t>
      </w:r>
    </w:p>
    <w:p w:rsidR="00571D02" w:rsidRDefault="00571D02" w:rsidP="00571D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Pr="00046868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6B1D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571D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65-75.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71D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="006B1D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B1D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D134F" w:rsidRDefault="007D6564" w:rsidP="002D13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03/11/2022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D13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D13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="002D13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D13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18 – Poesia romântica III</w:t>
      </w:r>
    </w:p>
    <w:p w:rsidR="002D134F" w:rsidRDefault="002D134F" w:rsidP="002D13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tarefa. Leitura de “Navio negreiro” de Castro Alves. Poesia sensual.</w:t>
      </w:r>
    </w:p>
    <w:p w:rsidR="002D134F" w:rsidRDefault="002D134F" w:rsidP="002D13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F426F" w:rsidRDefault="002D134F" w:rsidP="002D13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65-75.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F42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18.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FF42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ENVIADO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42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</w:p>
    <w:p w:rsidR="00FF426F" w:rsidRDefault="00FF426F" w:rsidP="002D13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45A2F" w:rsidRDefault="007D6564" w:rsidP="002D13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10/11/2022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FF42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45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19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845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Prosa romântica I</w:t>
      </w:r>
    </w:p>
    <w:p w:rsidR="00845131" w:rsidRDefault="00D45A2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845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orreção da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45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AZ. Retomada das três gerações do Romantismo. </w:t>
      </w:r>
    </w:p>
    <w:p w:rsidR="00845131" w:rsidRDefault="00845131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romance romântico. Exercícios de fixação.</w:t>
      </w:r>
    </w:p>
    <w:p w:rsidR="00845131" w:rsidRDefault="00845131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845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76-94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45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16/11/2022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45A2F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17/11/2022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845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45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19 – Prosa romântica I</w:t>
      </w:r>
    </w:p>
    <w:p w:rsidR="00D45A2F" w:rsidRDefault="00D45A2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0476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Principais escritores do Romantismo</w:t>
      </w:r>
      <w:r w:rsidR="00845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845131" w:rsidRDefault="00845131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45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76-94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45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19.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845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45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053270">
      <w:pPr>
        <w:spacing w:line="240" w:lineRule="auto"/>
        <w:rPr>
          <w:lang w:val="pt-BR"/>
        </w:rPr>
      </w:pPr>
    </w:p>
    <w:p w:rsidR="00047618" w:rsidRDefault="007D6564" w:rsidP="0004761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24/11/2022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761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0476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="0004761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476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20</w:t>
      </w:r>
      <w:r w:rsidR="000476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Prosa romântica I</w:t>
      </w:r>
      <w:r w:rsidR="000476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</w:p>
    <w:p w:rsidR="00047618" w:rsidRDefault="00047618" w:rsidP="0004761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José de Alencar.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Tipos de romance.</w:t>
      </w:r>
    </w:p>
    <w:p w:rsidR="00047618" w:rsidRDefault="00047618" w:rsidP="0004761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Exercícios de fixação.</w:t>
      </w:r>
    </w:p>
    <w:p w:rsidR="00D45A2F" w:rsidRDefault="00047618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95-114.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C413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AZ. Cap. 20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413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ENVIADO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053270">
      <w:pPr>
        <w:spacing w:line="240" w:lineRule="auto"/>
        <w:rPr>
          <w:lang w:val="pt-BR"/>
        </w:rPr>
      </w:pPr>
    </w:p>
    <w:p w:rsidR="009D7708" w:rsidRDefault="003A6F2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01/12/2022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413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413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20 – Prosa romântica II</w:t>
      </w:r>
    </w:p>
    <w:p w:rsidR="008C75A7" w:rsidRDefault="008C75A7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Folha AZ. Exercícios das estrelas.</w:t>
      </w:r>
    </w:p>
    <w:p w:rsidR="008C75A7" w:rsidRDefault="008C75A7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708" w:rsidRDefault="009D7708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de lista de exercícios.</w:t>
      </w:r>
    </w:p>
    <w:p w:rsidR="003A6F22" w:rsidRDefault="003A6F22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C75A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95-114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lista.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8C75A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8C75A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08/12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D7708" w:rsidRDefault="003A6F2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08/12/2022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D50C0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50C0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20 – Prosa romântica III</w:t>
      </w:r>
    </w:p>
    <w:p w:rsidR="009D7708" w:rsidRDefault="009D7708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</w:t>
      </w:r>
      <w:r w:rsidR="00D50C0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dos exercícios.</w:t>
      </w:r>
    </w:p>
    <w:p w:rsidR="007D6564" w:rsidRPr="004F0028" w:rsidRDefault="003A6F22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D7708" w:rsidRP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50C0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95-114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bookmarkStart w:id="0" w:name="_GoBack"/>
      <w:bookmarkEnd w:id="0"/>
    </w:p>
    <w:sectPr w:rsidR="007D6564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AC4" w:rsidRDefault="00F26AC4">
      <w:r>
        <w:separator/>
      </w:r>
    </w:p>
    <w:p w:rsidR="00F26AC4" w:rsidRDefault="00F26AC4"/>
  </w:endnote>
  <w:endnote w:type="continuationSeparator" w:id="0">
    <w:p w:rsidR="00F26AC4" w:rsidRDefault="00F26AC4">
      <w:r>
        <w:continuationSeparator/>
      </w:r>
    </w:p>
    <w:p w:rsidR="00F26AC4" w:rsidRDefault="00F26A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45" w:rsidRPr="004F0028" w:rsidRDefault="00351445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D50C06">
          <w:rPr>
            <w:noProof/>
            <w:lang w:val="pt-BR" w:bidi="pt-BR"/>
          </w:rPr>
          <w:t>12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351445" w:rsidRPr="004F0028" w:rsidRDefault="0035144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AC4" w:rsidRDefault="00F26AC4">
      <w:r>
        <w:separator/>
      </w:r>
    </w:p>
    <w:p w:rsidR="00F26AC4" w:rsidRDefault="00F26AC4"/>
  </w:footnote>
  <w:footnote w:type="continuationSeparator" w:id="0">
    <w:p w:rsidR="00F26AC4" w:rsidRDefault="00F26AC4">
      <w:r>
        <w:continuationSeparator/>
      </w:r>
    </w:p>
    <w:p w:rsidR="00F26AC4" w:rsidRDefault="00F26AC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351445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351445" w:rsidRPr="004F0028" w:rsidRDefault="00351445">
          <w:pPr>
            <w:pStyle w:val="Cabealho"/>
            <w:rPr>
              <w:lang w:val="pt-BR"/>
            </w:rPr>
          </w:pPr>
        </w:p>
      </w:tc>
    </w:tr>
  </w:tbl>
  <w:p w:rsidR="00351445" w:rsidRPr="004F0028" w:rsidRDefault="00351445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8C"/>
    <w:rsid w:val="000116D4"/>
    <w:rsid w:val="0002482E"/>
    <w:rsid w:val="00040CEB"/>
    <w:rsid w:val="0004309D"/>
    <w:rsid w:val="00046868"/>
    <w:rsid w:val="00047618"/>
    <w:rsid w:val="00050324"/>
    <w:rsid w:val="00053270"/>
    <w:rsid w:val="000623B1"/>
    <w:rsid w:val="000870FF"/>
    <w:rsid w:val="000A0150"/>
    <w:rsid w:val="000B2D80"/>
    <w:rsid w:val="000D2E09"/>
    <w:rsid w:val="000D46D5"/>
    <w:rsid w:val="000E63C9"/>
    <w:rsid w:val="0010216B"/>
    <w:rsid w:val="00104FC9"/>
    <w:rsid w:val="001161B4"/>
    <w:rsid w:val="00117002"/>
    <w:rsid w:val="00124E0A"/>
    <w:rsid w:val="00130E9D"/>
    <w:rsid w:val="00141610"/>
    <w:rsid w:val="00150A6D"/>
    <w:rsid w:val="00152BA9"/>
    <w:rsid w:val="00172D6F"/>
    <w:rsid w:val="00184589"/>
    <w:rsid w:val="00185B35"/>
    <w:rsid w:val="001B3E74"/>
    <w:rsid w:val="001B7E8B"/>
    <w:rsid w:val="001C02A2"/>
    <w:rsid w:val="001D0FAD"/>
    <w:rsid w:val="001D4B93"/>
    <w:rsid w:val="001D796F"/>
    <w:rsid w:val="001F2BC8"/>
    <w:rsid w:val="001F5F6B"/>
    <w:rsid w:val="002412CB"/>
    <w:rsid w:val="00243EBC"/>
    <w:rsid w:val="00246A35"/>
    <w:rsid w:val="00247237"/>
    <w:rsid w:val="00253E54"/>
    <w:rsid w:val="00284348"/>
    <w:rsid w:val="002B110E"/>
    <w:rsid w:val="002D134F"/>
    <w:rsid w:val="002E067D"/>
    <w:rsid w:val="002E4151"/>
    <w:rsid w:val="002E46B2"/>
    <w:rsid w:val="002F51F5"/>
    <w:rsid w:val="00312137"/>
    <w:rsid w:val="00330359"/>
    <w:rsid w:val="003307DA"/>
    <w:rsid w:val="0033762F"/>
    <w:rsid w:val="00351445"/>
    <w:rsid w:val="003531FC"/>
    <w:rsid w:val="00360494"/>
    <w:rsid w:val="00366C7E"/>
    <w:rsid w:val="00375752"/>
    <w:rsid w:val="00384EA3"/>
    <w:rsid w:val="003A0D7D"/>
    <w:rsid w:val="003A39A1"/>
    <w:rsid w:val="003A639E"/>
    <w:rsid w:val="003A6F22"/>
    <w:rsid w:val="003C2191"/>
    <w:rsid w:val="003D3863"/>
    <w:rsid w:val="003F7958"/>
    <w:rsid w:val="004110DE"/>
    <w:rsid w:val="00413FDF"/>
    <w:rsid w:val="00433BFE"/>
    <w:rsid w:val="0044085A"/>
    <w:rsid w:val="00450D6C"/>
    <w:rsid w:val="00475865"/>
    <w:rsid w:val="004A4350"/>
    <w:rsid w:val="004B21A5"/>
    <w:rsid w:val="004C560B"/>
    <w:rsid w:val="004F0028"/>
    <w:rsid w:val="004F07B0"/>
    <w:rsid w:val="005037F0"/>
    <w:rsid w:val="00505C1F"/>
    <w:rsid w:val="00516A86"/>
    <w:rsid w:val="005275F6"/>
    <w:rsid w:val="00552A9D"/>
    <w:rsid w:val="00571D02"/>
    <w:rsid w:val="00572102"/>
    <w:rsid w:val="00574EAE"/>
    <w:rsid w:val="00584B81"/>
    <w:rsid w:val="00592A7A"/>
    <w:rsid w:val="0059671D"/>
    <w:rsid w:val="005B2B19"/>
    <w:rsid w:val="005B71FF"/>
    <w:rsid w:val="005C4A8E"/>
    <w:rsid w:val="005C5CE1"/>
    <w:rsid w:val="005C6745"/>
    <w:rsid w:val="005D31FF"/>
    <w:rsid w:val="005E7FCA"/>
    <w:rsid w:val="005F1BB0"/>
    <w:rsid w:val="00603C9A"/>
    <w:rsid w:val="00620B7B"/>
    <w:rsid w:val="00656C4D"/>
    <w:rsid w:val="006B1D55"/>
    <w:rsid w:val="006D6826"/>
    <w:rsid w:val="006E2B76"/>
    <w:rsid w:val="006E2B99"/>
    <w:rsid w:val="006E5716"/>
    <w:rsid w:val="00707FC8"/>
    <w:rsid w:val="00710C90"/>
    <w:rsid w:val="007302B3"/>
    <w:rsid w:val="00730733"/>
    <w:rsid w:val="00730E3A"/>
    <w:rsid w:val="00736AAF"/>
    <w:rsid w:val="0075383E"/>
    <w:rsid w:val="00765B2A"/>
    <w:rsid w:val="00783A34"/>
    <w:rsid w:val="007A5E3C"/>
    <w:rsid w:val="007A6F6B"/>
    <w:rsid w:val="007B28A6"/>
    <w:rsid w:val="007C322A"/>
    <w:rsid w:val="007C6B52"/>
    <w:rsid w:val="007C6D66"/>
    <w:rsid w:val="007D16C5"/>
    <w:rsid w:val="007D49A4"/>
    <w:rsid w:val="007D6564"/>
    <w:rsid w:val="007E45A8"/>
    <w:rsid w:val="007E57AF"/>
    <w:rsid w:val="007F31B2"/>
    <w:rsid w:val="0081545B"/>
    <w:rsid w:val="008320FC"/>
    <w:rsid w:val="0084071D"/>
    <w:rsid w:val="00840816"/>
    <w:rsid w:val="00845131"/>
    <w:rsid w:val="008474BD"/>
    <w:rsid w:val="008629A4"/>
    <w:rsid w:val="00862D18"/>
    <w:rsid w:val="00862F25"/>
    <w:rsid w:val="00862FE4"/>
    <w:rsid w:val="0086389A"/>
    <w:rsid w:val="0087605E"/>
    <w:rsid w:val="00876E39"/>
    <w:rsid w:val="00877667"/>
    <w:rsid w:val="0088454A"/>
    <w:rsid w:val="008B1FEE"/>
    <w:rsid w:val="008B65C1"/>
    <w:rsid w:val="008B7C43"/>
    <w:rsid w:val="008C75A7"/>
    <w:rsid w:val="00902B9E"/>
    <w:rsid w:val="00903C32"/>
    <w:rsid w:val="00911E71"/>
    <w:rsid w:val="00916B16"/>
    <w:rsid w:val="009173B9"/>
    <w:rsid w:val="0093263E"/>
    <w:rsid w:val="0093335D"/>
    <w:rsid w:val="0093613E"/>
    <w:rsid w:val="009376F5"/>
    <w:rsid w:val="00943026"/>
    <w:rsid w:val="0094410B"/>
    <w:rsid w:val="00960CD7"/>
    <w:rsid w:val="00966B81"/>
    <w:rsid w:val="0097245C"/>
    <w:rsid w:val="0098347E"/>
    <w:rsid w:val="00991974"/>
    <w:rsid w:val="00993009"/>
    <w:rsid w:val="0099788F"/>
    <w:rsid w:val="009B5D1B"/>
    <w:rsid w:val="009C7720"/>
    <w:rsid w:val="009D1580"/>
    <w:rsid w:val="009D1CFB"/>
    <w:rsid w:val="009D62D3"/>
    <w:rsid w:val="009D7708"/>
    <w:rsid w:val="009E1319"/>
    <w:rsid w:val="00A05526"/>
    <w:rsid w:val="00A23AFA"/>
    <w:rsid w:val="00A24950"/>
    <w:rsid w:val="00A2575D"/>
    <w:rsid w:val="00A31B3E"/>
    <w:rsid w:val="00A374CE"/>
    <w:rsid w:val="00A47FDB"/>
    <w:rsid w:val="00A532F3"/>
    <w:rsid w:val="00A64072"/>
    <w:rsid w:val="00A6595B"/>
    <w:rsid w:val="00A74783"/>
    <w:rsid w:val="00A8489E"/>
    <w:rsid w:val="00A90F7A"/>
    <w:rsid w:val="00A9203F"/>
    <w:rsid w:val="00AB02A7"/>
    <w:rsid w:val="00AC29F3"/>
    <w:rsid w:val="00AC5147"/>
    <w:rsid w:val="00AE7FD4"/>
    <w:rsid w:val="00B03EA8"/>
    <w:rsid w:val="00B231E5"/>
    <w:rsid w:val="00B278D3"/>
    <w:rsid w:val="00B34C57"/>
    <w:rsid w:val="00B43D63"/>
    <w:rsid w:val="00B44613"/>
    <w:rsid w:val="00B63F3B"/>
    <w:rsid w:val="00B64BFD"/>
    <w:rsid w:val="00B763D2"/>
    <w:rsid w:val="00B92D4F"/>
    <w:rsid w:val="00B946FC"/>
    <w:rsid w:val="00BC7C40"/>
    <w:rsid w:val="00BE67B1"/>
    <w:rsid w:val="00C02B87"/>
    <w:rsid w:val="00C058B6"/>
    <w:rsid w:val="00C132F1"/>
    <w:rsid w:val="00C4086D"/>
    <w:rsid w:val="00C413B0"/>
    <w:rsid w:val="00C551A4"/>
    <w:rsid w:val="00C56EE9"/>
    <w:rsid w:val="00C81507"/>
    <w:rsid w:val="00C91694"/>
    <w:rsid w:val="00CA13F7"/>
    <w:rsid w:val="00CA1896"/>
    <w:rsid w:val="00CB5B28"/>
    <w:rsid w:val="00CD2683"/>
    <w:rsid w:val="00CF5371"/>
    <w:rsid w:val="00D0323A"/>
    <w:rsid w:val="00D0559F"/>
    <w:rsid w:val="00D077E9"/>
    <w:rsid w:val="00D07CCB"/>
    <w:rsid w:val="00D269B6"/>
    <w:rsid w:val="00D32E91"/>
    <w:rsid w:val="00D3737A"/>
    <w:rsid w:val="00D42CB7"/>
    <w:rsid w:val="00D45A2F"/>
    <w:rsid w:val="00D50C06"/>
    <w:rsid w:val="00D5413D"/>
    <w:rsid w:val="00D570A9"/>
    <w:rsid w:val="00D658EE"/>
    <w:rsid w:val="00D70D02"/>
    <w:rsid w:val="00D770C7"/>
    <w:rsid w:val="00D82463"/>
    <w:rsid w:val="00D847D5"/>
    <w:rsid w:val="00D86945"/>
    <w:rsid w:val="00D90290"/>
    <w:rsid w:val="00DD152F"/>
    <w:rsid w:val="00DE213F"/>
    <w:rsid w:val="00DF027C"/>
    <w:rsid w:val="00E00A32"/>
    <w:rsid w:val="00E1342C"/>
    <w:rsid w:val="00E22ACD"/>
    <w:rsid w:val="00E620B0"/>
    <w:rsid w:val="00E81B40"/>
    <w:rsid w:val="00E839D2"/>
    <w:rsid w:val="00E85447"/>
    <w:rsid w:val="00E878E2"/>
    <w:rsid w:val="00E91E60"/>
    <w:rsid w:val="00E9565E"/>
    <w:rsid w:val="00ED1C6E"/>
    <w:rsid w:val="00ED6A0A"/>
    <w:rsid w:val="00EE5DAE"/>
    <w:rsid w:val="00EF555B"/>
    <w:rsid w:val="00EF6247"/>
    <w:rsid w:val="00F027BB"/>
    <w:rsid w:val="00F0393D"/>
    <w:rsid w:val="00F11DCF"/>
    <w:rsid w:val="00F162EA"/>
    <w:rsid w:val="00F168BD"/>
    <w:rsid w:val="00F26AC4"/>
    <w:rsid w:val="00F52D27"/>
    <w:rsid w:val="00F54543"/>
    <w:rsid w:val="00F6695A"/>
    <w:rsid w:val="00F83527"/>
    <w:rsid w:val="00F87F5A"/>
    <w:rsid w:val="00F9362E"/>
    <w:rsid w:val="00FA6AF2"/>
    <w:rsid w:val="00FD4C8A"/>
    <w:rsid w:val="00FD583F"/>
    <w:rsid w:val="00FD7488"/>
    <w:rsid w:val="00FE4C8C"/>
    <w:rsid w:val="00FF16B4"/>
    <w:rsid w:val="00FF426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C9561"/>
  <w15:docId w15:val="{CA07FC13-8826-441B-ABF4-1F6E0D7E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5"/>
    <w:semiHidden/>
    <w:unhideWhenUsed/>
    <w:qFormat/>
    <w:rsid w:val="007A6F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  <w:style w:type="character" w:customStyle="1" w:styleId="Ttulo3Char">
    <w:name w:val="Título 3 Char"/>
    <w:basedOn w:val="Fontepargpadro"/>
    <w:link w:val="Ttulo3"/>
    <w:uiPriority w:val="5"/>
    <w:semiHidden/>
    <w:rsid w:val="007A6F6B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0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967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5371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2630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8239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462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173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7723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8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0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4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8268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7040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8987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43778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1D478D"/>
    <w:rsid w:val="005007FE"/>
    <w:rsid w:val="007614D6"/>
    <w:rsid w:val="00A81549"/>
    <w:rsid w:val="00B00E34"/>
    <w:rsid w:val="00CA32F5"/>
    <w:rsid w:val="00E267B0"/>
    <w:rsid w:val="00FA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Prof. Willian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194</TotalTime>
  <Pages>12</Pages>
  <Words>2294</Words>
  <Characters>12391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Willian Rolao Silva</cp:lastModifiedBy>
  <cp:revision>48</cp:revision>
  <cp:lastPrinted>2006-08-01T17:47:00Z</cp:lastPrinted>
  <dcterms:created xsi:type="dcterms:W3CDTF">2022-01-28T19:36:00Z</dcterms:created>
  <dcterms:modified xsi:type="dcterms:W3CDTF">2022-01-29T14:50:00Z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