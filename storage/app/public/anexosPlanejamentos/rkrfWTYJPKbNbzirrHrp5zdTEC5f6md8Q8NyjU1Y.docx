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7AE8907B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1392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4D1392" w:rsidRPr="004D1392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7AE8907B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1392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4D1392" w:rsidRPr="004D1392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C331A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777777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1073EABB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conceito e a função da arte; O artista e sua obra; como utilizar a inspiração e a investigação nas obras de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858713D" w14:textId="739A4C17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0B7948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memória como instrumento de produção na arte;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arte através do tempo.</w:t>
      </w:r>
    </w:p>
    <w:p w14:paraId="17A19E0F" w14:textId="2125BF8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158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170CD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Elementos da linguagem visual: ponto e linha.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AD3E2B" w14:textId="66451D6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165 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 de checagem, página 168.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1D9F459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da linguagem visual: forma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composição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ED1A7D2" w14:textId="32DD28C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168 a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172 e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53D009B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produção da arte com os elementos de percepção, memória e investigação, e os elementos da linguagem visual.</w:t>
      </w:r>
    </w:p>
    <w:p w14:paraId="661BAE55" w14:textId="554FC59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 e produção feitos no caderno, revisão dos 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artistas que utilizaram a técnica de pontilhismo. Escolher um artista, escrever sua biografia e fazer, em desenho, uma releitura de uma obra do artista.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749F199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das cores, o que caracteriza cada cor e a classificação das cores.</w:t>
      </w:r>
    </w:p>
    <w:p w14:paraId="534FC060" w14:textId="644AAA5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174 a 179.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185.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77CD8470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sentido das cores na arte.</w:t>
      </w:r>
    </w:p>
    <w:p w14:paraId="779A29B1" w14:textId="45819CA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180 a 184.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186 a 187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0CB61B6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figurativa e abstrata com o elemento movimento.</w:t>
      </w:r>
    </w:p>
    <w:p w14:paraId="7C012BC0" w14:textId="09DF98F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186 a 192.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196.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2D783B6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figurativa e abstrata com os elementos lugares e pessoas.</w:t>
      </w:r>
    </w:p>
    <w:p w14:paraId="7B9B9F86" w14:textId="5DFAB13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193 a 195.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C48C8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310ED83E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186 a 195.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67C8518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 de autorretrato se olhando no espelho.</w:t>
      </w:r>
    </w:p>
    <w:p w14:paraId="0522B17F" w14:textId="5FC47C0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Pesquise um artista que produziu autorretrato, anote sua biografia e produza um autorretrato seu inspirado nele.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2C1A39F4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20DD02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 entre dança e brincadeira.</w:t>
      </w:r>
    </w:p>
    <w:p w14:paraId="5A7F7483" w14:textId="00D21AC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128 a 130.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5234FC9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a dança se inspira na natureza, na pré-história e em diferentes povos.</w:t>
      </w:r>
    </w:p>
    <w:p w14:paraId="72828C18" w14:textId="2A7E96A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138 a 141.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4F421E5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movimentos dos animais na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4437618" w14:textId="23B9430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142 a 145.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151 e 152.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5ED46A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de movimento na dança.</w:t>
      </w:r>
    </w:p>
    <w:p w14:paraId="43ADDB71" w14:textId="713FB2C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146 a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7E2C47D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formas de manifestação da dança, e a dança social.</w:t>
      </w:r>
    </w:p>
    <w:p w14:paraId="6CED0849" w14:textId="76BF48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156.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dança social e registrar sua origem e história.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4B7E51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cênicas.</w:t>
      </w:r>
    </w:p>
    <w:p w14:paraId="5ECA97B8" w14:textId="2178F2D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156 a 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uma dança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cênica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registrar sua origem e história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6BEAE9A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da cultura popular.</w:t>
      </w:r>
    </w:p>
    <w:p w14:paraId="4E035759" w14:textId="1F66CD9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159 a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162 a 165.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77777777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116F317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Diferenças entre dança social, cênica e da cultura popular.</w:t>
      </w:r>
    </w:p>
    <w:p w14:paraId="0BE4E5A2" w14:textId="70995D5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Mapa-mental ou resumo do capítulo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A60213" w14:textId="0AE92FF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AA4C72" w14:textId="6820005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5439E7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21ED2E" w14:textId="050286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4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discussão coletiva das questões feitas na tarefa.</w:t>
      </w:r>
    </w:p>
    <w:p w14:paraId="6694C3EB" w14:textId="21B2034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54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120 a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54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um desenho com o tema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2E84C68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32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Percussão corporal.</w:t>
      </w:r>
      <w:r w:rsidR="00BD3FA4" w:rsidRP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 entre som e música.</w:t>
      </w:r>
    </w:p>
    <w:p w14:paraId="0498844F" w14:textId="729F77F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732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128 a 13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732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138.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2B8DA2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Propriedades do som.</w:t>
      </w:r>
    </w:p>
    <w:p w14:paraId="7215B6A3" w14:textId="1405FB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 a 137.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139 e 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6ED9142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530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Diferença entre fala e canto. História da escrita musical</w:t>
      </w:r>
    </w:p>
    <w:p w14:paraId="071E0B08" w14:textId="0FCD15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140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146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149 a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68C217C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notas e a escala musical.</w:t>
      </w:r>
    </w:p>
    <w:p w14:paraId="29E00C79" w14:textId="007966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146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39F7C75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Ritmo, compasso, pulso, pausa. Figuras musicais</w:t>
      </w:r>
    </w:p>
    <w:p w14:paraId="0B35672D" w14:textId="169776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152 a 160.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161 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6F53F04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amba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roda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samba-</w:t>
      </w:r>
      <w:proofErr w:type="spellStart"/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chulado</w:t>
      </w:r>
      <w:proofErr w:type="spellEnd"/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samba-corrido.</w:t>
      </w:r>
    </w:p>
    <w:p w14:paraId="1F544A1B" w14:textId="314D18E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164 a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171 e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386B80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Origem carioca do samba.</w:t>
      </w:r>
    </w:p>
    <w:p w14:paraId="662A7272" w14:textId="04CA17C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167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10B098E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diferentes tipos de samba e as características de seus locais de origem.</w:t>
      </w:r>
    </w:p>
    <w:p w14:paraId="0020A975" w14:textId="4F4B343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164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252C17D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Teatro como expressão. Diferença entre teatro e brincadeira.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8613EF" w14:textId="2F97E07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136 a 139.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141 a 143.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0C196C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expressividade e a arte da cena.</w:t>
      </w:r>
    </w:p>
    <w:p w14:paraId="326385AB" w14:textId="08B405E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139 a 140.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1E8C0BC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 Antiguidade Clássica.</w:t>
      </w:r>
    </w:p>
    <w:p w14:paraId="36F4FA73" w14:textId="188FF9C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144 a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149 e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7777777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76061F76" w14:textId="4F81C7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teatro em Roma. </w:t>
      </w:r>
    </w:p>
    <w:p w14:paraId="63F1F8F6" w14:textId="61C16F8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147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41D4D2" w14:textId="02B418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Improvisação teatral e os saltimbancos.</w:t>
      </w:r>
    </w:p>
    <w:p w14:paraId="498E427F" w14:textId="7F810A8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os personagens da história dos saltimbancos, fazer o registro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2E90141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medieval, teatro jesuíta.</w:t>
      </w:r>
    </w:p>
    <w:p w14:paraId="22579D32" w14:textId="4235EDA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153 a 154.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4A105F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Improvisação teatral e a </w:t>
      </w:r>
      <w:proofErr w:type="spellStart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commedia</w:t>
      </w:r>
      <w:proofErr w:type="spellEnd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dell</w:t>
      </w:r>
      <w:proofErr w:type="spellEnd"/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arte.</w:t>
      </w:r>
    </w:p>
    <w:p w14:paraId="17E8E935" w14:textId="42146DA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 a 156.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110FE23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Shakespeare e o teatro elisabetano.</w:t>
      </w:r>
    </w:p>
    <w:p w14:paraId="090E7664" w14:textId="56E5B34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160 e 161.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165 e 166.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40E24A5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Espaços teatrais desenvolvidos por Shakespeare.</w:t>
      </w:r>
    </w:p>
    <w:p w14:paraId="0F65AE02" w14:textId="1E0E863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162 a 164.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C609D2" w14:textId="5F40D46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Conteúdos interativos sobre Shakespeare.</w:t>
      </w:r>
    </w:p>
    <w:p w14:paraId="2973B09B" w14:textId="0F39CEB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160 a 164.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uma história de Willian Shakespeare 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64AF2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D359D" w14:textId="5D343A1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67E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710E7C2F" w14:textId="6AA9222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164.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BF0119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8A5359" w14:textId="3044F9D9" w:rsidR="00046868" w:rsidRPr="00046868" w:rsidRDefault="00046868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AC7E95" w14:textId="77777777" w:rsidR="00046868" w:rsidRDefault="00046868" w:rsidP="00046868">
      <w:pPr>
        <w:spacing w:after="200"/>
        <w:rPr>
          <w:lang w:val="pt-BR"/>
        </w:rPr>
      </w:pPr>
    </w:p>
    <w:p w14:paraId="348100A2" w14:textId="77777777" w:rsidR="00046868" w:rsidRDefault="00046868" w:rsidP="00046868">
      <w:pPr>
        <w:spacing w:after="200"/>
        <w:rPr>
          <w:lang w:val="pt-BR"/>
        </w:rPr>
      </w:pP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4AD7" w14:textId="77777777" w:rsidR="00C331A0" w:rsidRDefault="00C331A0">
      <w:r>
        <w:separator/>
      </w:r>
    </w:p>
    <w:p w14:paraId="4A36E3E9" w14:textId="77777777" w:rsidR="00C331A0" w:rsidRDefault="00C331A0"/>
  </w:endnote>
  <w:endnote w:type="continuationSeparator" w:id="0">
    <w:p w14:paraId="39C53B48" w14:textId="77777777" w:rsidR="00C331A0" w:rsidRDefault="00C331A0">
      <w:r>
        <w:continuationSeparator/>
      </w:r>
    </w:p>
    <w:p w14:paraId="5E8003EF" w14:textId="77777777" w:rsidR="00C331A0" w:rsidRDefault="00C33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1C86" w14:textId="77777777" w:rsidR="00C331A0" w:rsidRDefault="00C331A0">
      <w:r>
        <w:separator/>
      </w:r>
    </w:p>
    <w:p w14:paraId="7549F2A7" w14:textId="77777777" w:rsidR="00C331A0" w:rsidRDefault="00C331A0"/>
  </w:footnote>
  <w:footnote w:type="continuationSeparator" w:id="0">
    <w:p w14:paraId="5A7E90DA" w14:textId="77777777" w:rsidR="00C331A0" w:rsidRDefault="00C331A0">
      <w:r>
        <w:continuationSeparator/>
      </w:r>
    </w:p>
    <w:p w14:paraId="4487E37F" w14:textId="77777777" w:rsidR="00C331A0" w:rsidRDefault="00C33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3A7F"/>
    <w:rsid w:val="00185B35"/>
    <w:rsid w:val="001F2BC8"/>
    <w:rsid w:val="001F5F6B"/>
    <w:rsid w:val="00243EBC"/>
    <w:rsid w:val="00246A35"/>
    <w:rsid w:val="00280732"/>
    <w:rsid w:val="00284348"/>
    <w:rsid w:val="002A2E4F"/>
    <w:rsid w:val="002F51F5"/>
    <w:rsid w:val="00312137"/>
    <w:rsid w:val="00320E2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3D4993"/>
    <w:rsid w:val="004110DE"/>
    <w:rsid w:val="00435289"/>
    <w:rsid w:val="0044085A"/>
    <w:rsid w:val="004530A5"/>
    <w:rsid w:val="004B21A5"/>
    <w:rsid w:val="004B590F"/>
    <w:rsid w:val="004D1392"/>
    <w:rsid w:val="004F0028"/>
    <w:rsid w:val="005037F0"/>
    <w:rsid w:val="00516A86"/>
    <w:rsid w:val="005275F6"/>
    <w:rsid w:val="00572102"/>
    <w:rsid w:val="005C2803"/>
    <w:rsid w:val="005C6745"/>
    <w:rsid w:val="005D32B4"/>
    <w:rsid w:val="005F1BB0"/>
    <w:rsid w:val="006109D4"/>
    <w:rsid w:val="006164CA"/>
    <w:rsid w:val="00656C4D"/>
    <w:rsid w:val="00675074"/>
    <w:rsid w:val="006E2B76"/>
    <w:rsid w:val="006E5716"/>
    <w:rsid w:val="007302B3"/>
    <w:rsid w:val="00730733"/>
    <w:rsid w:val="00730E3A"/>
    <w:rsid w:val="00736AAF"/>
    <w:rsid w:val="00765B2A"/>
    <w:rsid w:val="007732AA"/>
    <w:rsid w:val="00783A34"/>
    <w:rsid w:val="007873BD"/>
    <w:rsid w:val="007C6B52"/>
    <w:rsid w:val="007D16C5"/>
    <w:rsid w:val="007D49A4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E2E5A"/>
    <w:rsid w:val="00903C32"/>
    <w:rsid w:val="00905682"/>
    <w:rsid w:val="00916B16"/>
    <w:rsid w:val="009173B9"/>
    <w:rsid w:val="0093335D"/>
    <w:rsid w:val="0093613E"/>
    <w:rsid w:val="00943026"/>
    <w:rsid w:val="00960CD7"/>
    <w:rsid w:val="00966B81"/>
    <w:rsid w:val="009B3623"/>
    <w:rsid w:val="009B5D1B"/>
    <w:rsid w:val="009C7720"/>
    <w:rsid w:val="00A21B2D"/>
    <w:rsid w:val="00A23AFA"/>
    <w:rsid w:val="00A31B3E"/>
    <w:rsid w:val="00A532F3"/>
    <w:rsid w:val="00A67E0B"/>
    <w:rsid w:val="00A8489E"/>
    <w:rsid w:val="00AA1C6C"/>
    <w:rsid w:val="00AB02A7"/>
    <w:rsid w:val="00AC29F3"/>
    <w:rsid w:val="00AC5093"/>
    <w:rsid w:val="00B03EA8"/>
    <w:rsid w:val="00B231E5"/>
    <w:rsid w:val="00B64BFD"/>
    <w:rsid w:val="00B763D2"/>
    <w:rsid w:val="00BD3FA4"/>
    <w:rsid w:val="00C02B87"/>
    <w:rsid w:val="00C132F1"/>
    <w:rsid w:val="00C331A0"/>
    <w:rsid w:val="00C36D0D"/>
    <w:rsid w:val="00C4086D"/>
    <w:rsid w:val="00C70FC2"/>
    <w:rsid w:val="00C93E0F"/>
    <w:rsid w:val="00CA1896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22ACD"/>
    <w:rsid w:val="00E53D33"/>
    <w:rsid w:val="00E620B0"/>
    <w:rsid w:val="00E81B40"/>
    <w:rsid w:val="00E85447"/>
    <w:rsid w:val="00EF555B"/>
    <w:rsid w:val="00EF7ED6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5007FE"/>
    <w:rsid w:val="006142C6"/>
    <w:rsid w:val="00AD427C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</TotalTime>
  <Pages>8</Pages>
  <Words>1709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2</cp:revision>
  <cp:lastPrinted>2006-08-01T17:47:00Z</cp:lastPrinted>
  <dcterms:created xsi:type="dcterms:W3CDTF">2022-01-28T19:28:00Z</dcterms:created>
  <dcterms:modified xsi:type="dcterms:W3CDTF">2022-01-28T19:28:00Z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