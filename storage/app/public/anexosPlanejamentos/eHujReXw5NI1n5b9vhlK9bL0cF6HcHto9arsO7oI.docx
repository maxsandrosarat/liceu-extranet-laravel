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6F40A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612457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457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9664F" w:rsidRPr="00D86945" w:rsidRDefault="00E9664F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9º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>TURNO: Vespertino</w:t>
                                  </w:r>
                                </w:p>
                                <w:p w:rsidR="00E9664F" w:rsidRPr="00D86945" w:rsidRDefault="00E9664F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82.2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" filled="f" stroked="f" strokeweight=".5pt">
                      <v:textbox>
                        <w:txbxContent>
                          <w:p w:rsidR="00E9664F" w:rsidRPr="00D86945" w:rsidRDefault="00E9664F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9º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TURNO: Vespertino</w:t>
                            </w:r>
                          </w:p>
                          <w:p w:rsidR="00E9664F" w:rsidRPr="00D86945" w:rsidRDefault="00E9664F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4FB1A2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E9664F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032950">
                  <w:rPr>
                    <w:lang w:val="pt-BR"/>
                  </w:rPr>
                  <w:t>Fabio Cesar dos Santos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AD32F4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282F0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004A1E">
        <w:t>Física</w:t>
      </w:r>
    </w:p>
    <w:p w:rsidR="00D13E03" w:rsidRDefault="00D13E0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E2713" w:rsidRDefault="00004A1E" w:rsidP="006E27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 w:rsidR="00CA6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Ordens de grandeza. Aula teórica no quadro. Lista Bimestral Complementar 1º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85 até 93. Lista Bimestral Complementar 1º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 apostila páginas 94 até 97.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11/02/2022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CA640E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</w:t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/02/2022 </w:t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dos exercícios da apostila. Lista Bimestral Complementar 1º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94 até 97. Lista Bimestral Complementar 1º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18/02/2022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CA640E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</w:t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/02/2022 </w:t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Quantificando a natureza. Aula teórica no quadro. Lista Bimestral Complementar 1º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101 até 110. Lista Bimestral Complementar 1º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111 até 115. Lista Bimestral Complementar 1º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25/02/2022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CA640E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</w:t>
      </w:r>
      <w:r w:rsidR="005D4E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004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035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Introdução à cinemática. Aula teórica no quadro. Lista Bimestral Complementar 1º Bimestre.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119 até 127. Lista Bimestral Complementar 1º Bimestre.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128 até 131. Lista Bimestral Complementar 1º Bimestre.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13E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04/03/2022</w:t>
      </w:r>
      <w:r w:rsidR="00D13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CA640E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</w:t>
      </w:r>
      <w:r w:rsidR="00004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 (</w:t>
      </w:r>
      <w:r w:rsidR="00BB2F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SEMANA DE REVISÃO</w:t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 </w:t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516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035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 Lista Bimestral Complementar 1º Bimestre.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111 até 115 e 128 até 131. Lista Bimestral Complementar 1º Bimestre.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11/03/2022</w:t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B3FB1" w:rsidRDefault="004B3FB1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B3FB1" w:rsidRDefault="004B3FB1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B3FB1" w:rsidRDefault="004B3FB1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CA640E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11</w:t>
      </w:r>
      <w:r w:rsidR="00004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5835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03/2022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AVALIAÇÃO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PARCIAL</w:t>
      </w:r>
      <w:r w:rsidR="005835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</w:t>
      </w:r>
      <w:proofErr w:type="gramEnd"/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C035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da Avaliação Parcial. Lista Bimestral Complementar 1º Bimestre.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18/03/2022</w:t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E2713" w:rsidRDefault="00CA640E" w:rsidP="006E27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</w:t>
      </w:r>
      <w:r w:rsidR="005E39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Iniciando o estudo dos movimentos. Aula teórica no quadro. Lista Bimestral Complementar 1º Bimestre. 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páginas 135 até 137.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139 até 141.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25/03/2022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CA6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/03/2022 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dos exercícios da apostila. Lista Bimestral Complementar 1º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139 até 141. Lista Bimestral Complementar 1º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04/04/2022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CA640E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</w:t>
      </w:r>
      <w:r w:rsidR="005E39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</w:t>
      </w:r>
      <w:r w:rsidR="004C09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:rsidR="00AD2A11" w:rsidRDefault="004B3FB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035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 Bimestral Complementar 1º Bimestre.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08/04/2022</w:t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E2713" w:rsidRDefault="00CA640E" w:rsidP="006E27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</w:t>
      </w:r>
      <w:r w:rsidR="004C09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PROVAS BIMESTRAIS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 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de Provas Bimestrais. Resolução das Folhas AZ dos capítulos 1, 2, 3 e 4. Lista Bimestral Complementar 1º Bimestre.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Folhas AZ na Apostila. Lista Bimestral Complementar 1º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1º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15/04/2022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E2713" w:rsidRDefault="00AD2A11" w:rsidP="006E27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</w:t>
      </w:r>
      <w:r w:rsidR="00CA6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Movimentos acelerados. Aula teórica no quadro. Lista Bimestral Complementar 2º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81 até 89. Lista Bimestral Complementar 2º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90 até 93. Lista Bimestral Complementar 2º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29/04/2022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CA640E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(FERIADO)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6E2713" w:rsidRDefault="00CA640E" w:rsidP="006E27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29/04</w:t>
      </w:r>
      <w:r w:rsidR="004B3F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  <w:r w:rsidR="005E39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ENTREGA DE NOTAS 1º BIMESTRE</w:t>
      </w:r>
      <w:r w:rsidR="005E39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:rsidR="006E2713" w:rsidRDefault="004B3FB1" w:rsidP="006E27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dos exercícios da apostila. Lista Bimestral Complementar 2º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nas páginas 90 até 93. Lista Bimestral Complementar 2º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06/05/2022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E2713" w:rsidRDefault="00036150" w:rsidP="006E27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CA6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Leis de Newton. Aula teórica na apostila. Lista Bimestral Complementar 2º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97 até 105. Lista Bimestral Complementar 2º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106 até 109.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13/05/2022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E2713" w:rsidRDefault="00036150" w:rsidP="006E27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</w:t>
      </w:r>
      <w:r w:rsidR="00CA6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Energias. Aula teórica no quadro. Lista Bimestral Complementar 2º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113 até 127. Lista Bimestral Complementar 2º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128 até 131.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20/05/2022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E2713" w:rsidRDefault="005E3997" w:rsidP="006E27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 w:rsidR="00CA6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20</w:t>
      </w:r>
      <w:r w:rsidR="003779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dos exercícios na apostila. Lista Bimestral Complementar 2º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</w:t>
      </w:r>
      <w:r w:rsidR="00215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106 até 109 e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128 até 131. Lista Bimestral Complementar 2º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E27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15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6E2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15E18" w:rsidRDefault="00CA640E" w:rsidP="00215E1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(AVALIAÇÃO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PARCIAL)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15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</w:t>
      </w:r>
      <w:proofErr w:type="gramEnd"/>
      <w:r w:rsidR="00215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Física</w:t>
      </w:r>
      <w:r w:rsidR="00215E1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15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da Avaliação Parcial. Lista Bimestral Complementar 2º Bimestre.</w:t>
      </w:r>
      <w:r w:rsidR="00215E1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215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 Bimestral Complementar 2º Bimestre. </w:t>
      </w:r>
      <w:r w:rsidR="00215E1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15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215E1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15E1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15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03/06/2022</w:t>
      </w:r>
      <w:r w:rsidR="00215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216B5" w:rsidRDefault="001216B5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15E18" w:rsidRDefault="00215E18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15E18" w:rsidRDefault="00215E18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15E18" w:rsidRDefault="00215E18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15E18" w:rsidRDefault="00215E18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15E18" w:rsidRDefault="00F20770" w:rsidP="00215E1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03</w:t>
      </w:r>
      <w:r w:rsidR="005E39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035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  <w:r w:rsidR="000361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215E18" w:rsidRPr="00215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15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Terra e Universo. Aula teórica no quadro. Lista Bimestral Complementar 2º Bimestre.</w:t>
      </w:r>
      <w:r w:rsidR="00215E1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15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135 até 144. Lista Bimestral Complementar 2º Bimestre.</w:t>
      </w:r>
      <w:r w:rsidR="00215E1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15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145 até 146.</w:t>
      </w:r>
      <w:r w:rsidR="00215E1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15E1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15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10/06/2022</w:t>
      </w:r>
      <w:r w:rsidR="00215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15E18" w:rsidRDefault="00F20770" w:rsidP="00215E1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15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  <w:r w:rsidR="00215E1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15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dos exercícios da apostila. Lista Bimestral Complementar 2º Bimestre.</w:t>
      </w:r>
      <w:r w:rsidR="00215E1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15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145 até 146. Lista Bimestral Complementar 2º Bimestre.</w:t>
      </w:r>
      <w:r w:rsidR="00215E1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15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215E1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15E1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15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17/06/2022</w:t>
      </w:r>
      <w:r w:rsidR="00215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64B2E" w:rsidRDefault="00F20770" w:rsidP="00264B2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17</w:t>
      </w:r>
      <w:r w:rsidR="003779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A00B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SEMANA DE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</w:t>
      </w:r>
      <w:r w:rsidR="00A00B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361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</w:t>
      </w:r>
      <w:proofErr w:type="gramEnd"/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Física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Resolução das Folhas AZ dos capítulos 5, 6, 7 e 8. Lista Bimestral Complementar 2º Bimestre.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Folhas AZ da apostila.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24/06/2022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64B2E" w:rsidRDefault="00F20770" w:rsidP="00264B2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24/06/2022 (PROVAS BIMESTRAIS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 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de Prova Bimestral. Lista Bimestral Complementar 2º Bimestre.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01/07/2022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F20770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</w:t>
      </w:r>
      <w:r w:rsidR="00A00B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ENTREGA DE NOTAS 2º BIM</w:t>
      </w:r>
      <w:r w:rsidR="00A00B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035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F20770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</w:t>
      </w:r>
      <w:r w:rsidR="00A00B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TÉRMINO 2º BIMESTRE</w:t>
      </w:r>
      <w:r w:rsidR="00A00B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:rsidR="00AD32F4" w:rsidRDefault="001216B5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035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 Bimestral Complementar 2º Bimestre.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D32F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216B5" w:rsidRDefault="001216B5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F20770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15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/07/2022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(RECESSO ESCOLAR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F20770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22/07/2022 (RECESSO ESCOLAR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F20770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29/07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:rsidR="00264B2E" w:rsidRDefault="001216B5" w:rsidP="00264B2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Termometria. Aula teórica no quadro. Lista Bimestral Complementar 3º Bimestre.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85 até 90. Lista Bimestral Complementar 3º Bimestre.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 apostila 91 até 95. Lista Bimestral Complementar 3º Bimestre.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05/08/2022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F20770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05/08/2022 </w:t>
      </w:r>
    </w:p>
    <w:p w:rsidR="00264B2E" w:rsidRDefault="001216B5" w:rsidP="00264B2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Calorimetria. Aula teórica no quadro. Lista Bimestral Complementar 3º Bimestre.</w:t>
      </w:r>
    </w:p>
    <w:p w:rsidR="00264B2E" w:rsidRDefault="00264B2E" w:rsidP="00264B2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99 até 108. 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109 até 111. 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64B2E" w:rsidRDefault="00F20770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12/08/2022 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1216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 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91 até 95 e 109 até 111. 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F20770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</w:t>
      </w:r>
      <w:r w:rsidR="00A96F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9/08/2022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(AVALIAÇÃO PARCIAL)</w:t>
      </w:r>
    </w:p>
    <w:p w:rsidR="00264B2E" w:rsidRDefault="00B45A86" w:rsidP="00264B2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64B2E" w:rsidRP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  <w:r w:rsidR="00264B2E" w:rsidRP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Aplicação de Avaliação Parcial.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Ondulatória. Aula teórica no quadro. Lista Bimestral Complementar 3º Bimestre.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115 até 127. Lista Bimestral Complementar 3º Bimestre.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 apostila páginas 129 até 130. Lista Bimestral Complementar 3º Bimestre.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26/08/2022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64B2E" w:rsidRDefault="00264B2E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F20770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26/08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:rsidR="009D7403" w:rsidRDefault="00B45A86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dos exercícios da apostila. Lista Bimestral Complementar 3º Bimestre.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129 e 130. Lista Bimestral Complementar 3º Bimestre.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02/09/2022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64B2E" w:rsidRDefault="00264B2E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64B2E" w:rsidRDefault="00264B2E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64B2E" w:rsidRDefault="00264B2E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64B2E" w:rsidRDefault="00264B2E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64B2E" w:rsidRDefault="00264B2E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64B2E" w:rsidRDefault="00264B2E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64B2E" w:rsidRDefault="00264B2E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F20770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02/09/2022 </w:t>
      </w:r>
    </w:p>
    <w:p w:rsidR="00264B2E" w:rsidRDefault="00B45A86" w:rsidP="00264B2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Fenômenos ondulatórios. Aula teórica na apostila. Lista Bimestral Complementar 3º Bimestre.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135 até 144. Lista Bimestral Complementar 3º Bimestre.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 apostila páginas 145 até 147. Lista Bimestral Complementar 3º Bimestre.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64B2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09/09/2022</w:t>
      </w:r>
      <w:r w:rsidR="00264B2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F20770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09/09/2022 </w:t>
      </w:r>
    </w:p>
    <w:p w:rsidR="009D7403" w:rsidRDefault="00B45A86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Física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9664F" w:rsidRP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dos exercícios da apostila. Lista Bimestral Complementar 3º Bimestre.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145 até 147. Lista Bimestral Complementar 3º Bimestre.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16/09/2022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207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6/09/2022 (</w:t>
      </w:r>
      <w:r w:rsidR="00F207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PROVAS BIMESTRAIS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</w:t>
      </w:r>
      <w:r w:rsidR="00B45A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ciplina: Física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de Prova Bimestral. Resolução das Folhas AZ dos capítulos 9, 10, 11 e 12.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Folhas AZ na apostila. 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F20770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23/09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(TÉRMINO DO 3º BIMESTRE e ENTREGA DE NOTAS 3º BIMESTRE)</w:t>
      </w:r>
    </w:p>
    <w:p w:rsidR="00E9664F" w:rsidRDefault="00B45A86" w:rsidP="00E966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Física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9664F" w:rsidRP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Acústica. Aula teórica na apostila. Lista Bimestral Complementar 3º Bimestre.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89 até 95. Lista Bimestral Complementar 3º Bimestre. 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 apostila páginas 96 até 99. Lista Bimestral Complementar 3º Bimestre.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30/09/2022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F20770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30/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9/2022</w:t>
      </w:r>
    </w:p>
    <w:p w:rsidR="00E9664F" w:rsidRDefault="00B45A86" w:rsidP="00E966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dos exercícios da apostila. Lista Bimestral Complementar 4º Bimestre.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96 até 99. Lista Bimestral Complementar 4º Bimestre.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07/10/2022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F20770" w:rsidRDefault="00F20770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F20770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BB2F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7/10/2022 </w:t>
      </w:r>
    </w:p>
    <w:p w:rsidR="00E9664F" w:rsidRDefault="00B45A86" w:rsidP="00E966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Óptica. Aula teórica da apostila. Lista Bimestral Complementar 4º Bimestre.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103 até 112. Lista Bimestral Complementar 4º Bimestre.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 apostila páginas 113 até 116. Lista Bimestral Complementar 4º Bimestre.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14/10/2022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9664F" w:rsidRDefault="00E9664F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F20770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</w:t>
      </w:r>
      <w:r w:rsidR="00BB2F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4/10/2022 </w:t>
      </w:r>
    </w:p>
    <w:p w:rsidR="009D7403" w:rsidRDefault="00B45A86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Física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dos exercícios da apostila. Lista Bimestral Complementar 4º Bimestre.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113 até 116. Lista Bimestral Complementar 4º Bimestre.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9D740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21/10/2022</w:t>
      </w:r>
      <w:r w:rsidR="009D74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CC6270" w:rsidRDefault="00CC6270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F207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CC6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1/10/2022 </w:t>
      </w:r>
      <w:r w:rsidR="00BB2F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(AVALIAÇÃO PARCIAL)</w:t>
      </w:r>
    </w:p>
    <w:p w:rsidR="00E9664F" w:rsidRDefault="00B45A86" w:rsidP="00E966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da Avaliação Parcial. Espelhos. Aula teórica no quadro. Lista Bimestral Complementar 4º Bimestre.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121 até 132. Lista Bimestral Complementar 4º Bimestre. 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133 até 136. Lista Bimestral Complementar 4º Bimestre.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28/10/2022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F207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28/10</w:t>
      </w:r>
      <w:r w:rsidR="00CC6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:rsidR="00E9664F" w:rsidRDefault="00B45A86" w:rsidP="00E966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Correção coletiva dos exercícios da apostila. Lista Bimestral Complementar 4º Bimestre. 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133 até 136. Lista Bimestral Complementar 4º Bimestre.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E966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="00E96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BB2FFA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04/11/2022 </w:t>
      </w:r>
      <w:r w:rsidR="00CC6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224104" w:rsidRDefault="00AF59BA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Física</w:t>
      </w:r>
      <w:r w:rsidR="00B453D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Lentes. Aula teórica no quadro. Lista Bimestral Complementar 4º Bimestre.</w:t>
      </w:r>
      <w:r w:rsidR="00B453D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141 até 156. Lista Bimestral Complementar 4º Bimestre.</w:t>
      </w:r>
      <w:r w:rsidR="00B453D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156 até 158. Lista Bimestral Complementar 4º Bimestre.</w:t>
      </w:r>
      <w:r w:rsidR="00B453D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B453D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1/11/2022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B453DC" w:rsidRDefault="00B453DC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BB2FFA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11/11/2022 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224104" w:rsidRDefault="00AF59BA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Física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dos exercícios da apostila. Lista Bimestral Complementar 4º Bimestre.</w:t>
      </w:r>
      <w:r w:rsidR="00B453D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156 até 158. Lista Bimestral Complementar 4º Bimestre.</w:t>
      </w:r>
      <w:r w:rsidR="00B453D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18/11/2022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BB2FFA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18/11/2022 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224104" w:rsidRDefault="00AF59BA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Física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25/11/2022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B453DC" w:rsidRDefault="00B453DC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BB2FFA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</w:t>
      </w:r>
      <w:r w:rsidR="00C403E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5/11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PROVAS BIMESTRAIS)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224104" w:rsidRDefault="00AF59BA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Física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de Prova Bimestral. Resolução das Folhas AZ dos capítulos 13, 14, 15 e 16.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Folhas AZ na apostila.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02/12/2022</w:t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BB2FFA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02/12/2022 (ENTREGA DE NOTAS 4º BIMESTRE e INÍCIO DAS FÉRIAS APROVADOS)</w:t>
      </w:r>
    </w:p>
    <w:p w:rsidR="00224104" w:rsidRDefault="00AF59BA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Física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2241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VISTADA EM 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AULA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</w:t>
      </w:r>
      <w:proofErr w:type="gramStart"/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bookmarkStart w:id="0" w:name="_GoBack"/>
      <w:bookmarkEnd w:id="0"/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</w:t>
      </w:r>
      <w:proofErr w:type="gramEnd"/>
      <w:r w:rsidR="002241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Fabio Braguim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B2FFA" w:rsidRDefault="00BB2FFA" w:rsidP="00BB2FF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09/12/2022 (RECUPERAÇÃO PARALELA)</w:t>
      </w:r>
    </w:p>
    <w:p w:rsidR="00BB2FFA" w:rsidRDefault="00BB2FFA" w:rsidP="00BB2FF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Física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453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46868" w:rsidRDefault="00046868" w:rsidP="00046868">
      <w:pPr>
        <w:spacing w:after="200"/>
        <w:rPr>
          <w:lang w:val="pt-BR"/>
        </w:rPr>
      </w:pPr>
    </w:p>
    <w:p w:rsidR="00046868" w:rsidRDefault="00046868" w:rsidP="00046868">
      <w:pPr>
        <w:spacing w:after="200"/>
        <w:rPr>
          <w:lang w:val="pt-BR"/>
        </w:rPr>
      </w:pPr>
    </w:p>
    <w:p w:rsidR="00B763D2" w:rsidRDefault="00B763D2" w:rsidP="00C132F1">
      <w:pPr>
        <w:spacing w:after="200"/>
        <w:rPr>
          <w:lang w:val="pt-BR"/>
        </w:rPr>
      </w:pPr>
    </w:p>
    <w:p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D0D" w:rsidRDefault="00567D0D">
      <w:r>
        <w:separator/>
      </w:r>
    </w:p>
    <w:p w:rsidR="00567D0D" w:rsidRDefault="00567D0D"/>
  </w:endnote>
  <w:endnote w:type="continuationSeparator" w:id="0">
    <w:p w:rsidR="00567D0D" w:rsidRDefault="00567D0D">
      <w:r>
        <w:continuationSeparator/>
      </w:r>
    </w:p>
    <w:p w:rsidR="00567D0D" w:rsidRDefault="00567D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664F" w:rsidRPr="004F0028" w:rsidRDefault="00E9664F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453DC">
          <w:rPr>
            <w:noProof/>
            <w:lang w:val="pt-BR" w:bidi="pt-BR"/>
          </w:rPr>
          <w:t>10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E9664F" w:rsidRPr="004F0028" w:rsidRDefault="00E9664F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D0D" w:rsidRDefault="00567D0D">
      <w:r>
        <w:separator/>
      </w:r>
    </w:p>
    <w:p w:rsidR="00567D0D" w:rsidRDefault="00567D0D"/>
  </w:footnote>
  <w:footnote w:type="continuationSeparator" w:id="0">
    <w:p w:rsidR="00567D0D" w:rsidRDefault="00567D0D">
      <w:r>
        <w:continuationSeparator/>
      </w:r>
    </w:p>
    <w:p w:rsidR="00567D0D" w:rsidRDefault="00567D0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E9664F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E9664F" w:rsidRPr="004F0028" w:rsidRDefault="00E9664F">
          <w:pPr>
            <w:pStyle w:val="Cabealho"/>
            <w:rPr>
              <w:lang w:val="pt-BR"/>
            </w:rPr>
          </w:pPr>
        </w:p>
      </w:tc>
    </w:tr>
  </w:tbl>
  <w:p w:rsidR="00E9664F" w:rsidRPr="004F0028" w:rsidRDefault="00E9664F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04A1E"/>
    <w:rsid w:val="0002482E"/>
    <w:rsid w:val="00032950"/>
    <w:rsid w:val="00036150"/>
    <w:rsid w:val="00046868"/>
    <w:rsid w:val="00050324"/>
    <w:rsid w:val="000A0150"/>
    <w:rsid w:val="000D2E09"/>
    <w:rsid w:val="000E63C9"/>
    <w:rsid w:val="0010216B"/>
    <w:rsid w:val="001216B5"/>
    <w:rsid w:val="00130E9D"/>
    <w:rsid w:val="00150A6D"/>
    <w:rsid w:val="00185B35"/>
    <w:rsid w:val="001F2BC8"/>
    <w:rsid w:val="001F5F6B"/>
    <w:rsid w:val="00215E18"/>
    <w:rsid w:val="00224104"/>
    <w:rsid w:val="00243EBC"/>
    <w:rsid w:val="00246A35"/>
    <w:rsid w:val="00264897"/>
    <w:rsid w:val="00264B2E"/>
    <w:rsid w:val="00284348"/>
    <w:rsid w:val="002F2A22"/>
    <w:rsid w:val="002F51F5"/>
    <w:rsid w:val="00312137"/>
    <w:rsid w:val="00330359"/>
    <w:rsid w:val="0033762F"/>
    <w:rsid w:val="003531FC"/>
    <w:rsid w:val="00360494"/>
    <w:rsid w:val="00366C7E"/>
    <w:rsid w:val="003779D8"/>
    <w:rsid w:val="00384EA3"/>
    <w:rsid w:val="003A39A1"/>
    <w:rsid w:val="003C2191"/>
    <w:rsid w:val="003D3863"/>
    <w:rsid w:val="004110DE"/>
    <w:rsid w:val="0044085A"/>
    <w:rsid w:val="00444AF0"/>
    <w:rsid w:val="004B21A5"/>
    <w:rsid w:val="004B3FB1"/>
    <w:rsid w:val="004C09C4"/>
    <w:rsid w:val="004F0028"/>
    <w:rsid w:val="005037F0"/>
    <w:rsid w:val="00516A86"/>
    <w:rsid w:val="005275F6"/>
    <w:rsid w:val="00567D0D"/>
    <w:rsid w:val="00572102"/>
    <w:rsid w:val="00583583"/>
    <w:rsid w:val="005C6745"/>
    <w:rsid w:val="005D4E8B"/>
    <w:rsid w:val="005E3997"/>
    <w:rsid w:val="005F1BB0"/>
    <w:rsid w:val="00615F57"/>
    <w:rsid w:val="00656C4D"/>
    <w:rsid w:val="006E2713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245EB"/>
    <w:rsid w:val="0093335D"/>
    <w:rsid w:val="0093613E"/>
    <w:rsid w:val="00943026"/>
    <w:rsid w:val="009518F3"/>
    <w:rsid w:val="00960CD7"/>
    <w:rsid w:val="00966B81"/>
    <w:rsid w:val="009B5D1B"/>
    <w:rsid w:val="009C7720"/>
    <w:rsid w:val="009D7403"/>
    <w:rsid w:val="00A00B33"/>
    <w:rsid w:val="00A15A90"/>
    <w:rsid w:val="00A23AFA"/>
    <w:rsid w:val="00A31B3E"/>
    <w:rsid w:val="00A532F3"/>
    <w:rsid w:val="00A8489E"/>
    <w:rsid w:val="00A96F58"/>
    <w:rsid w:val="00AA6FA9"/>
    <w:rsid w:val="00AB02A7"/>
    <w:rsid w:val="00AC29F3"/>
    <w:rsid w:val="00AD2A11"/>
    <w:rsid w:val="00AD32F4"/>
    <w:rsid w:val="00AF59BA"/>
    <w:rsid w:val="00B03EA8"/>
    <w:rsid w:val="00B231E5"/>
    <w:rsid w:val="00B453DC"/>
    <w:rsid w:val="00B45A86"/>
    <w:rsid w:val="00B64BFD"/>
    <w:rsid w:val="00B763D2"/>
    <w:rsid w:val="00BB2FFA"/>
    <w:rsid w:val="00C02B87"/>
    <w:rsid w:val="00C035B9"/>
    <w:rsid w:val="00C132F1"/>
    <w:rsid w:val="00C403E2"/>
    <w:rsid w:val="00C4086D"/>
    <w:rsid w:val="00CA1896"/>
    <w:rsid w:val="00CA640E"/>
    <w:rsid w:val="00CB5B28"/>
    <w:rsid w:val="00CC6270"/>
    <w:rsid w:val="00CF5371"/>
    <w:rsid w:val="00D0323A"/>
    <w:rsid w:val="00D0559F"/>
    <w:rsid w:val="00D077E9"/>
    <w:rsid w:val="00D13E03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9664F"/>
    <w:rsid w:val="00EF555B"/>
    <w:rsid w:val="00F027BB"/>
    <w:rsid w:val="00F11DCF"/>
    <w:rsid w:val="00F162EA"/>
    <w:rsid w:val="00F20770"/>
    <w:rsid w:val="00F51619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EC6E36-FB4D-4B42-B949-3472D2B6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000051"/>
    <w:rsid w:val="005007FE"/>
    <w:rsid w:val="00B00E34"/>
    <w:rsid w:val="00D44F08"/>
    <w:rsid w:val="00D750D3"/>
    <w:rsid w:val="00E267B0"/>
    <w:rsid w:val="00F9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Fabio Cesar dos Santos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39</TotalTime>
  <Pages>10</Pages>
  <Words>2554</Words>
  <Characters>13797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Conta da Microsoft</cp:lastModifiedBy>
  <cp:revision>3</cp:revision>
  <cp:lastPrinted>2006-08-01T17:47:00Z</cp:lastPrinted>
  <dcterms:created xsi:type="dcterms:W3CDTF">2022-01-25T05:17:00Z</dcterms:created>
  <dcterms:modified xsi:type="dcterms:W3CDTF">2022-01-27T17:59:00Z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