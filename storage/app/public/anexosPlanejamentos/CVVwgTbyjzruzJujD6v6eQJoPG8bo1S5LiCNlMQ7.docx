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4D9F6ED0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004396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A74B3A">
                                    <w:rPr>
                                      <w:sz w:val="40"/>
                                      <w:szCs w:val="32"/>
                                    </w:rPr>
                                    <w:t>Matutino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4D9F6ED0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04396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A74B3A">
                              <w:rPr>
                                <w:sz w:val="40"/>
                                <w:szCs w:val="32"/>
                              </w:rPr>
                              <w:t>Matutino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003693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5B9F0A17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06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Estudos Culturais.</w:t>
      </w:r>
    </w:p>
    <w:p w14:paraId="40F8EA43" w14:textId="4CC2D7DC" w:rsidR="00C23C0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livro de teoria.</w:t>
      </w:r>
    </w:p>
    <w:p w14:paraId="3858713D" w14:textId="22DB6E72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18A9535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</w:t>
      </w:r>
      <w:r w:rsidR="00FE2BD7" w:rsidRP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06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Estudos Culturais.</w:t>
      </w:r>
    </w:p>
    <w:p w14:paraId="17A19E0F" w14:textId="451F39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4B82323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Artes e culturas africanas.</w:t>
      </w:r>
    </w:p>
    <w:p w14:paraId="1FAD3E2B" w14:textId="09BF17B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2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45B5E93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dos exercícios de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Artes e culturas africanas.</w:t>
      </w:r>
    </w:p>
    <w:p w14:paraId="4ED1A7D2" w14:textId="58AEC72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livro de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02DAC7F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Artes e culturas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afro-brasileiras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9F01B47" w14:textId="5FFA607D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de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teoria.</w:t>
      </w:r>
    </w:p>
    <w:p w14:paraId="661BAE55" w14:textId="09B7EEE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do capítulo 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1CCB581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dos exercícios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Artes e culturas afro-brasileiras.</w:t>
      </w:r>
    </w:p>
    <w:p w14:paraId="534FC060" w14:textId="6B958FE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de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</w:t>
      </w:r>
      <w:r w:rsidR="00FE2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3077DB8A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Artes e culturas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indígenas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79A29B1" w14:textId="24E8ED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de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teoria.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4.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60621E0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dos exercícios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Artes e culturas indígenas.</w:t>
      </w:r>
    </w:p>
    <w:p w14:paraId="7C012BC0" w14:textId="45BF284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0A7163" w:rsidRP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de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51E73C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Artes e culturas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latino-americanas: maias, astecas e incas.</w:t>
      </w:r>
    </w:p>
    <w:p w14:paraId="7B9B9F86" w14:textId="7250E0F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5 – livro de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08A2356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dos exercícios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Artes e culturas latino-americanas: maias, astecas e incas.</w:t>
      </w:r>
    </w:p>
    <w:p w14:paraId="09D4590B" w14:textId="5D392FED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</w:t>
      </w:r>
      <w:r w:rsidR="009D10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58D0B49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Tira dúvidas – revisão.</w:t>
      </w:r>
    </w:p>
    <w:p w14:paraId="0522B17F" w14:textId="5F98399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A71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3E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carta sobre um dos assuntos discutidos no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1CEF31F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4D97F60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Artes e culturas latino-americanas: </w:t>
      </w:r>
      <w:r w:rsidR="00A540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Escolas de Quito e Cusco.</w:t>
      </w:r>
    </w:p>
    <w:p w14:paraId="5A7F7483" w14:textId="639E507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029712F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Artes e culturas latino-americanas: Escolas de Quito e Cusco.</w:t>
      </w:r>
    </w:p>
    <w:p w14:paraId="6CBC3480" w14:textId="4D5B1C07" w:rsidR="00727B44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livro de exercícios.</w:t>
      </w:r>
    </w:p>
    <w:p w14:paraId="72828C18" w14:textId="0D5F845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2A1C49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Lendas brasileiras.</w:t>
      </w:r>
    </w:p>
    <w:p w14:paraId="64437618" w14:textId="3AE5F9F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7C14CDD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de 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Lendas brasileiras.</w:t>
      </w:r>
    </w:p>
    <w:p w14:paraId="43ADDB71" w14:textId="48AA9E3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42C927F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Danças e ritmos brasileiros.</w:t>
      </w:r>
    </w:p>
    <w:p w14:paraId="6CED0849" w14:textId="561440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 8 e 9 – livro de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</w:t>
      </w:r>
      <w:r w:rsidR="004238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4A5CAE2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Danças e ritmos brasileiros.</w:t>
      </w:r>
    </w:p>
    <w:p w14:paraId="5ECA97B8" w14:textId="3AB302D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8 e 9 – livro de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8 e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08EB04A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Danças e ritmos brasileiros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contemporâneos.</w:t>
      </w:r>
    </w:p>
    <w:p w14:paraId="4E035759" w14:textId="1DC17D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69EB88D2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7453563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</w:t>
      </w:r>
      <w:r w:rsidR="006141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Danças e ritmos brasileiros contemporâneos.</w:t>
      </w:r>
    </w:p>
    <w:p w14:paraId="0BE4E5A2" w14:textId="39D3944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9D1D13" w14:textId="77777777" w:rsidR="008A4900" w:rsidRDefault="00036AB3" w:rsidP="008A490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B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A490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8A490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Tira dúvidas – revisão.</w:t>
      </w:r>
    </w:p>
    <w:p w14:paraId="2F58F599" w14:textId="38AE8460" w:rsidR="00036AB3" w:rsidRDefault="008A4900" w:rsidP="008A490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Livro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carta sobre um dos assuntos discutidos no bimestre.</w:t>
      </w:r>
      <w:r w:rsidR="00036A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036A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="00036A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36AB3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228CFE6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Festas populares brasileiras.</w:t>
      </w:r>
    </w:p>
    <w:p w14:paraId="0498844F" w14:textId="3249B0C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11 -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422F394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de </w:t>
      </w:r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Festas populares brasileiras.</w:t>
      </w:r>
    </w:p>
    <w:p w14:paraId="7215B6A3" w14:textId="27A835A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6B5BC08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Arquitetura brasileira Pré-Colonial.</w:t>
      </w:r>
    </w:p>
    <w:p w14:paraId="071E0B08" w14:textId="2275CF8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2436E93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de </w:t>
      </w:r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Arquitetura brasileira Pré-Colonial.</w:t>
      </w:r>
    </w:p>
    <w:p w14:paraId="29E00C79" w14:textId="1E29F92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4884B3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proofErr w:type="spellStart"/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Déco e </w:t>
      </w:r>
      <w:proofErr w:type="spellStart"/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 w:rsidR="00681D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ouveau no Brasil.</w:t>
      </w:r>
    </w:p>
    <w:p w14:paraId="0B35672D" w14:textId="5D0D52B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7905D69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Moderna Brasileira.</w:t>
      </w:r>
    </w:p>
    <w:p w14:paraId="1F544A1B" w14:textId="1EB31ED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0C1471C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Concretismo e Neoconcretismo.</w:t>
      </w:r>
    </w:p>
    <w:p w14:paraId="662A7272" w14:textId="236626C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48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D67110" w14:textId="605A67EE" w:rsidR="008F63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de 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Moderna Brasileira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Concretismo e Neoconcretismo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</w:t>
      </w:r>
      <w:r w:rsidR="008F6356" w:rsidRP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Déco e </w:t>
      </w:r>
      <w:proofErr w:type="spellStart"/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</w:t>
      </w:r>
      <w:proofErr w:type="spellEnd"/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Nouveau no Brasil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020A975" w14:textId="01A4C2E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277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13, 14 e 15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77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sobre um dos movimentos modernistas estudados.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1D81FDC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2B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 no Brasil de 1960 a 1990.</w:t>
      </w:r>
    </w:p>
    <w:p w14:paraId="678613EF" w14:textId="2FFD6F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307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4307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307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2535ADE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F6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 no Brasil de 1960 a 1990.</w:t>
      </w:r>
    </w:p>
    <w:p w14:paraId="4AEBAB35" w14:textId="79E11627" w:rsidR="00E72F61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livro de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exercícios.</w:t>
      </w:r>
    </w:p>
    <w:p w14:paraId="326385AB" w14:textId="1E5FC86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0E7752D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 Contemporânea no Brasil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anos 2000 aos dias de hoje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6F4FA73" w14:textId="0E863D1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E72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8A0CA2D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76061F76" w14:textId="5CC5157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</w:t>
      </w:r>
      <w:r w:rsidR="0099156E" w:rsidRP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 no Brasil dos anos 2000 aos dias de hoje.</w:t>
      </w:r>
    </w:p>
    <w:p w14:paraId="400BA4A6" w14:textId="0A70A467" w:rsidR="00B67B53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17 – livro de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exercícios.</w:t>
      </w:r>
    </w:p>
    <w:p w14:paraId="63F1F8F6" w14:textId="68679B1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69FE73DE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As linguagens artísticas da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98E427F" w14:textId="2011EB28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18.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4E54824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exercícios das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linguagens artísticas da Arte Contemporânea.</w:t>
      </w:r>
    </w:p>
    <w:p w14:paraId="22579D32" w14:textId="3ACF91A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18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8BAA3A" w14:textId="50DB8462" w:rsidR="000E4276" w:rsidRDefault="004D1392" w:rsidP="000E42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E427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 Moderna na América Latina e o processo de </w:t>
      </w:r>
      <w:proofErr w:type="spellStart"/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decolonização</w:t>
      </w:r>
      <w:proofErr w:type="spellEnd"/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cultural.</w:t>
      </w:r>
    </w:p>
    <w:p w14:paraId="17E8E935" w14:textId="185C5F83" w:rsidR="004D1392" w:rsidRDefault="000E4276" w:rsidP="000E427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19 – 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19.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6768817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de exercícios de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 Moderna na América Latina e o processo de </w:t>
      </w:r>
      <w:proofErr w:type="spellStart"/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decolonização</w:t>
      </w:r>
      <w:proofErr w:type="spellEnd"/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cultural.</w:t>
      </w:r>
    </w:p>
    <w:p w14:paraId="090E7664" w14:textId="5C081F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19 – livro de 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19.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55F484A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Arte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Contemporânea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na América Latina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F65AE02" w14:textId="547E59C1" w:rsidR="004D1392" w:rsidRDefault="00B67B53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de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do capítulo 20.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79887F" w14:textId="77777777" w:rsidR="00B67B53" w:rsidRDefault="00FB01A3" w:rsidP="00B67B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</w:p>
    <w:p w14:paraId="35A25CBD" w14:textId="4A1911B9" w:rsidR="00FB01A3" w:rsidRDefault="00B67B53" w:rsidP="00B67B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22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exercícios de </w:t>
      </w:r>
      <w:r w:rsidR="00422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 Contemporânea na América Latina.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P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2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20 – livro de </w:t>
      </w:r>
      <w:r w:rsidR="00422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22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 capítulo 20.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="00FB01A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FB01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FB01A3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898B1" w14:textId="1E0CF01C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00D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B67B53" w:rsidRP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67B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Conteúdos digitais</w:t>
      </w:r>
      <w:r w:rsidR="0020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7B67AC5" w14:textId="6975E605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00E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22F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915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Escreva uma sobre um dos movimentos modernistas estudados.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020CE9" w14:textId="60419E08" w:rsidR="00B763D2" w:rsidRDefault="00B763D2" w:rsidP="00700D13">
      <w:pPr>
        <w:spacing w:line="240" w:lineRule="auto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66003" w14:textId="77777777" w:rsidR="00003693" w:rsidRDefault="00003693">
      <w:r>
        <w:separator/>
      </w:r>
    </w:p>
    <w:p w14:paraId="661E3B8A" w14:textId="77777777" w:rsidR="00003693" w:rsidRDefault="00003693"/>
  </w:endnote>
  <w:endnote w:type="continuationSeparator" w:id="0">
    <w:p w14:paraId="75E6326B" w14:textId="77777777" w:rsidR="00003693" w:rsidRDefault="00003693">
      <w:r>
        <w:continuationSeparator/>
      </w:r>
    </w:p>
    <w:p w14:paraId="1B2923CA" w14:textId="77777777" w:rsidR="00003693" w:rsidRDefault="000036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7B35" w14:textId="77777777" w:rsidR="00003693" w:rsidRDefault="00003693">
      <w:r>
        <w:separator/>
      </w:r>
    </w:p>
    <w:p w14:paraId="3B1E7D77" w14:textId="77777777" w:rsidR="00003693" w:rsidRDefault="00003693"/>
  </w:footnote>
  <w:footnote w:type="continuationSeparator" w:id="0">
    <w:p w14:paraId="332EBECC" w14:textId="77777777" w:rsidR="00003693" w:rsidRDefault="00003693">
      <w:r>
        <w:continuationSeparator/>
      </w:r>
    </w:p>
    <w:p w14:paraId="235A7732" w14:textId="77777777" w:rsidR="00003693" w:rsidRDefault="000036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3693"/>
    <w:rsid w:val="00004396"/>
    <w:rsid w:val="0002482E"/>
    <w:rsid w:val="00036AB3"/>
    <w:rsid w:val="00046868"/>
    <w:rsid w:val="00050324"/>
    <w:rsid w:val="000839DD"/>
    <w:rsid w:val="000A0150"/>
    <w:rsid w:val="000A7163"/>
    <w:rsid w:val="000D2E09"/>
    <w:rsid w:val="000E0B41"/>
    <w:rsid w:val="000E4276"/>
    <w:rsid w:val="000E63C9"/>
    <w:rsid w:val="0010216B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00E18"/>
    <w:rsid w:val="0022054A"/>
    <w:rsid w:val="00243EBC"/>
    <w:rsid w:val="00246A35"/>
    <w:rsid w:val="002774C7"/>
    <w:rsid w:val="00280732"/>
    <w:rsid w:val="00284348"/>
    <w:rsid w:val="00287424"/>
    <w:rsid w:val="002A2E4F"/>
    <w:rsid w:val="002F51F5"/>
    <w:rsid w:val="003075EB"/>
    <w:rsid w:val="00312137"/>
    <w:rsid w:val="00320E27"/>
    <w:rsid w:val="00330359"/>
    <w:rsid w:val="003304DB"/>
    <w:rsid w:val="00333EA8"/>
    <w:rsid w:val="0033762F"/>
    <w:rsid w:val="003531FC"/>
    <w:rsid w:val="003603A8"/>
    <w:rsid w:val="00360494"/>
    <w:rsid w:val="00366C7E"/>
    <w:rsid w:val="00384EA3"/>
    <w:rsid w:val="003A39A1"/>
    <w:rsid w:val="003C2191"/>
    <w:rsid w:val="003D3863"/>
    <w:rsid w:val="003D4993"/>
    <w:rsid w:val="003E749D"/>
    <w:rsid w:val="004110DE"/>
    <w:rsid w:val="00422F56"/>
    <w:rsid w:val="004238C4"/>
    <w:rsid w:val="0043076D"/>
    <w:rsid w:val="00435289"/>
    <w:rsid w:val="0044085A"/>
    <w:rsid w:val="00442318"/>
    <w:rsid w:val="004530A5"/>
    <w:rsid w:val="004B21A5"/>
    <w:rsid w:val="004B590F"/>
    <w:rsid w:val="004C53B9"/>
    <w:rsid w:val="004D1392"/>
    <w:rsid w:val="004F0028"/>
    <w:rsid w:val="005037F0"/>
    <w:rsid w:val="0050450F"/>
    <w:rsid w:val="005135E8"/>
    <w:rsid w:val="00516A86"/>
    <w:rsid w:val="005275F6"/>
    <w:rsid w:val="00572102"/>
    <w:rsid w:val="005A2D57"/>
    <w:rsid w:val="005B2B37"/>
    <w:rsid w:val="005B3E7B"/>
    <w:rsid w:val="005C2803"/>
    <w:rsid w:val="005C539F"/>
    <w:rsid w:val="005C6745"/>
    <w:rsid w:val="005D32B4"/>
    <w:rsid w:val="005F1BB0"/>
    <w:rsid w:val="006109D4"/>
    <w:rsid w:val="00614187"/>
    <w:rsid w:val="006164CA"/>
    <w:rsid w:val="006375BB"/>
    <w:rsid w:val="00656C4D"/>
    <w:rsid w:val="006615A9"/>
    <w:rsid w:val="00675074"/>
    <w:rsid w:val="0067518C"/>
    <w:rsid w:val="00681D8C"/>
    <w:rsid w:val="006E1774"/>
    <w:rsid w:val="006E2B76"/>
    <w:rsid w:val="006E5716"/>
    <w:rsid w:val="00700D13"/>
    <w:rsid w:val="00727B44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7F1DDA"/>
    <w:rsid w:val="0084071D"/>
    <w:rsid w:val="008543AE"/>
    <w:rsid w:val="00862FE4"/>
    <w:rsid w:val="0086389A"/>
    <w:rsid w:val="0087605E"/>
    <w:rsid w:val="00882B1C"/>
    <w:rsid w:val="00895E87"/>
    <w:rsid w:val="008A4900"/>
    <w:rsid w:val="008B1FEE"/>
    <w:rsid w:val="008B65C1"/>
    <w:rsid w:val="008B729C"/>
    <w:rsid w:val="008C5A2A"/>
    <w:rsid w:val="008E2E5A"/>
    <w:rsid w:val="008F6356"/>
    <w:rsid w:val="00903C32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9156E"/>
    <w:rsid w:val="009B3623"/>
    <w:rsid w:val="009B5D1B"/>
    <w:rsid w:val="009C7720"/>
    <w:rsid w:val="009D1058"/>
    <w:rsid w:val="00A21B2D"/>
    <w:rsid w:val="00A23AFA"/>
    <w:rsid w:val="00A31B3E"/>
    <w:rsid w:val="00A4441B"/>
    <w:rsid w:val="00A45E2B"/>
    <w:rsid w:val="00A532F3"/>
    <w:rsid w:val="00A54082"/>
    <w:rsid w:val="00A67E0B"/>
    <w:rsid w:val="00A74B3A"/>
    <w:rsid w:val="00A8489E"/>
    <w:rsid w:val="00A8776A"/>
    <w:rsid w:val="00A94849"/>
    <w:rsid w:val="00AA0B1E"/>
    <w:rsid w:val="00AA1C6C"/>
    <w:rsid w:val="00AB02A7"/>
    <w:rsid w:val="00AC29F3"/>
    <w:rsid w:val="00AC5093"/>
    <w:rsid w:val="00B03EA8"/>
    <w:rsid w:val="00B231E5"/>
    <w:rsid w:val="00B64BFD"/>
    <w:rsid w:val="00B67B53"/>
    <w:rsid w:val="00B763D2"/>
    <w:rsid w:val="00B96456"/>
    <w:rsid w:val="00BD3FA4"/>
    <w:rsid w:val="00C02B87"/>
    <w:rsid w:val="00C132F1"/>
    <w:rsid w:val="00C23C0F"/>
    <w:rsid w:val="00C348AC"/>
    <w:rsid w:val="00C36D0D"/>
    <w:rsid w:val="00C4086D"/>
    <w:rsid w:val="00C70FC2"/>
    <w:rsid w:val="00C85BAB"/>
    <w:rsid w:val="00C93E0F"/>
    <w:rsid w:val="00C9479E"/>
    <w:rsid w:val="00C97C91"/>
    <w:rsid w:val="00CA1896"/>
    <w:rsid w:val="00CB3B60"/>
    <w:rsid w:val="00CB5B28"/>
    <w:rsid w:val="00CE37A4"/>
    <w:rsid w:val="00CF5371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141E4"/>
    <w:rsid w:val="00E2182D"/>
    <w:rsid w:val="00E22ACD"/>
    <w:rsid w:val="00E40C86"/>
    <w:rsid w:val="00E53D33"/>
    <w:rsid w:val="00E620B0"/>
    <w:rsid w:val="00E70055"/>
    <w:rsid w:val="00E72F61"/>
    <w:rsid w:val="00E764F3"/>
    <w:rsid w:val="00E77B0A"/>
    <w:rsid w:val="00E81B40"/>
    <w:rsid w:val="00E85447"/>
    <w:rsid w:val="00E92ED7"/>
    <w:rsid w:val="00E936EA"/>
    <w:rsid w:val="00E9765D"/>
    <w:rsid w:val="00EB77A4"/>
    <w:rsid w:val="00EF555B"/>
    <w:rsid w:val="00EF7ED6"/>
    <w:rsid w:val="00F027BB"/>
    <w:rsid w:val="00F069BC"/>
    <w:rsid w:val="00F11DCF"/>
    <w:rsid w:val="00F162EA"/>
    <w:rsid w:val="00F52D27"/>
    <w:rsid w:val="00F83527"/>
    <w:rsid w:val="00F855FD"/>
    <w:rsid w:val="00FB01A3"/>
    <w:rsid w:val="00FD583F"/>
    <w:rsid w:val="00FD7488"/>
    <w:rsid w:val="00FE2BD7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645D59"/>
    <w:rsid w:val="00730BB3"/>
    <w:rsid w:val="009E62A3"/>
    <w:rsid w:val="00AD427C"/>
    <w:rsid w:val="00B00E34"/>
    <w:rsid w:val="00E267B0"/>
    <w:rsid w:val="00F55800"/>
    <w:rsid w:val="00F9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26</TotalTime>
  <Pages>7</Pages>
  <Words>1815</Words>
  <Characters>9804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5</cp:revision>
  <cp:lastPrinted>2006-08-01T17:47:00Z</cp:lastPrinted>
  <dcterms:created xsi:type="dcterms:W3CDTF">2022-01-29T04:04:00Z</dcterms:created>
  <dcterms:modified xsi:type="dcterms:W3CDTF">2022-01-29T04:28:00Z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