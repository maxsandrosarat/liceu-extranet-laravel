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08CB1BF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F535A5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031D3">
                                    <w:t>MATUTINO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08CB1BF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F535A5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031D3">
                              <w:t>MATUTINO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32002D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 xml:space="preserve">Diego </w:t>
                </w:r>
                <w:proofErr w:type="spellStart"/>
                <w:r w:rsidR="001031D3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0A3D8459" w14:textId="1FD31C0C" w:rsidR="00C34C54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752BC64B" w14:textId="2AC70918" w:rsidR="00C35A33" w:rsidRPr="00F535A5" w:rsidRDefault="00C34C5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F535A5" w:rsidRP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Pronouns</w:t>
      </w:r>
      <w:proofErr w:type="spellEnd"/>
      <w:r w:rsidRP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34A9BCC2" w14:textId="23EBC904" w:rsidR="000E765E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C34C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(capítulo 1)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11FAEC7E" w14:textId="029E8B4A" w:rsidR="001A50D5" w:rsidRDefault="000E765E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propostos.</w:t>
      </w:r>
    </w:p>
    <w:p w14:paraId="77726B48" w14:textId="3EE9CB0C" w:rsid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19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811003B" w14:textId="0F4290F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C023F6" w14:textId="47ADD67F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ramática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Nouns</w:t>
      </w:r>
      <w:proofErr w:type="spellEnd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Adjectives</w:t>
      </w:r>
      <w:proofErr w:type="spellEnd"/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7C0B3D8" w14:textId="7AF42C9B" w:rsidR="001A50D5" w:rsidRP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151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B8AA71B" w14:textId="35E48920" w:rsidR="00046868" w:rsidRDefault="00046868" w:rsidP="00046868">
      <w:pPr>
        <w:spacing w:after="200"/>
        <w:rPr>
          <w:lang w:val="pt-BR"/>
        </w:rPr>
      </w:pPr>
    </w:p>
    <w:p w14:paraId="4EDF514F" w14:textId="7E1E9006" w:rsidR="00F535A5" w:rsidRDefault="00F535A5" w:rsidP="00F535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683F1C6A" w14:textId="77777777" w:rsidR="00F535A5" w:rsidRDefault="00F535A5" w:rsidP="00F535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propostos.</w:t>
      </w:r>
    </w:p>
    <w:p w14:paraId="5831EABE" w14:textId="04F186E8" w:rsidR="00F535A5" w:rsidRDefault="00F535A5" w:rsidP="00F535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193 a 202)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B6D6599" w14:textId="77777777" w:rsidR="00F535A5" w:rsidRDefault="00F535A5" w:rsidP="00046868">
      <w:pPr>
        <w:spacing w:after="200"/>
        <w:rPr>
          <w:lang w:val="pt-BR"/>
        </w:rPr>
      </w:pPr>
    </w:p>
    <w:p w14:paraId="7AA764EC" w14:textId="34853F6C" w:rsidR="00A84FD8" w:rsidRDefault="00A84FD8" w:rsidP="00A84F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</w:t>
      </w:r>
      <w:proofErr w:type="spellEnd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adverbs</w:t>
      </w:r>
      <w:proofErr w:type="spellEnd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of</w:t>
      </w:r>
      <w:proofErr w:type="spellEnd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frequency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</w:p>
    <w:p w14:paraId="1258FB25" w14:textId="60BD2A74" w:rsidR="00A84FD8" w:rsidRDefault="00A84FD8" w:rsidP="00A84FD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áginas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156 a 159)</w:t>
      </w:r>
      <w:r w:rsidR="000E76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(capítulo 3)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F535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0E4D995" w14:textId="65AE49E3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exercícios propostos.</w:t>
      </w:r>
    </w:p>
    <w:p w14:paraId="467C2450" w14:textId="6B089F66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 (páginas 20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3).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022E955" w14:textId="2389DC38" w:rsidR="00B763D2" w:rsidRDefault="00B763D2" w:rsidP="000F3F56">
      <w:pPr>
        <w:spacing w:line="240" w:lineRule="auto"/>
        <w:rPr>
          <w:lang w:val="pt-BR"/>
        </w:rPr>
      </w:pPr>
    </w:p>
    <w:p w14:paraId="44BC5BC3" w14:textId="2DBD2459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</w:t>
      </w:r>
      <w:proofErr w:type="spellEnd"/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Continuous</w:t>
      </w:r>
      <w:proofErr w:type="spellEnd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09192069" w14:textId="3DB85595" w:rsidR="000F3F56" w:rsidRPr="00046868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1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65E4E14" w14:textId="631EC4F1" w:rsidR="0084071D" w:rsidRDefault="0084071D" w:rsidP="0084071D">
      <w:pPr>
        <w:spacing w:after="200"/>
        <w:rPr>
          <w:lang w:val="pt-BR"/>
        </w:rPr>
      </w:pPr>
    </w:p>
    <w:p w14:paraId="07A79EC7" w14:textId="2656FAF3" w:rsidR="000971EA" w:rsidRDefault="000971EA" w:rsidP="000971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4482F25D" w14:textId="20B5080D" w:rsidR="000971EA" w:rsidRPr="00046868" w:rsidRDefault="000971EA" w:rsidP="000971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213 a 219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4).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E7633A2" w14:textId="77777777" w:rsidR="000971EA" w:rsidRDefault="000971EA" w:rsidP="0084071D">
      <w:pPr>
        <w:spacing w:after="200"/>
        <w:rPr>
          <w:lang w:val="pt-BR"/>
        </w:rPr>
      </w:pPr>
    </w:p>
    <w:p w14:paraId="115C1535" w14:textId="69F6421C" w:rsidR="007F7582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BA3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2D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14A64CED" w14:textId="3A9B4A6A" w:rsidR="007F7582" w:rsidRPr="00046868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163 a 169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 (capítulo 5)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176829A" w14:textId="76864941" w:rsidR="007F7582" w:rsidRDefault="007F7582" w:rsidP="0084071D">
      <w:pPr>
        <w:spacing w:after="200"/>
        <w:rPr>
          <w:lang w:val="pt-BR"/>
        </w:rPr>
      </w:pPr>
    </w:p>
    <w:p w14:paraId="64D0516C" w14:textId="14F970ED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</w:p>
    <w:p w14:paraId="6B66296B" w14:textId="08373A1C" w:rsidR="000C3E99" w:rsidRDefault="000971EA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="000C3E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94FE9CD" w14:textId="534E4497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220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22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971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5).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8C4C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311C2AC" w14:textId="77777777" w:rsidR="000C3E99" w:rsidRDefault="000C3E99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8CBE83" w14:textId="2A3558A9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 (Revisão)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C7581BB" w14:textId="507C4078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dos exercícios de revisão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6E2BAB13" w14:textId="26F52706" w:rsidR="00A60D7A" w:rsidRPr="00725B12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713B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Used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to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be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be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used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to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get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used</w:t>
      </w:r>
      <w:proofErr w:type="spellEnd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6F311D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to</w:t>
      </w:r>
      <w:proofErr w:type="spellEnd"/>
      <w:r w:rsidR="0034713B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</w:p>
    <w:p w14:paraId="1C4EECDE" w14:textId="31D7BD2E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206 a 208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BA3775E" w14:textId="77777777" w:rsidR="00E860B2" w:rsidRPr="00046868" w:rsidRDefault="00E860B2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2CDC2D" w14:textId="4C03D72B" w:rsidR="0034713B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12690F26" w14:textId="77777777" w:rsidR="007518E6" w:rsidRDefault="007518E6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569A47EE" w14:textId="4CCFF5AD" w:rsidR="005504F1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230 a 234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6)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63DF9B1" w14:textId="4A2509E9" w:rsidR="00603DA5" w:rsidRDefault="00603DA5" w:rsidP="005504F1">
      <w:pPr>
        <w:spacing w:line="240" w:lineRule="auto"/>
        <w:rPr>
          <w:lang w:val="pt-BR"/>
        </w:rPr>
      </w:pPr>
    </w:p>
    <w:p w14:paraId="76675253" w14:textId="593E253E" w:rsidR="0071778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31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</w:p>
    <w:p w14:paraId="6D2E93BC" w14:textId="253DED3C" w:rsidR="0006072F" w:rsidRPr="00725B12" w:rsidRDefault="007518E6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A115F1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="00A115F1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A115F1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Continuous</w:t>
      </w:r>
      <w:proofErr w:type="spellEnd"/>
      <w:r w:rsidR="00A115F1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proofErr w:type="spellStart"/>
      <w:r w:rsidR="00A115F1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While</w:t>
      </w:r>
      <w:proofErr w:type="spellEnd"/>
      <w:r w:rsidR="00A115F1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/When</w:t>
      </w:r>
      <w:r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06072F" w:rsidRPr="00725B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E6099B" w14:textId="4EE4E515" w:rsidR="005504F1" w:rsidRPr="00046868" w:rsidRDefault="0006072F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209 a 210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9FA0F1B" w14:textId="67BDB347" w:rsidR="005504F1" w:rsidRDefault="005504F1" w:rsidP="005504F1">
      <w:pPr>
        <w:spacing w:line="240" w:lineRule="auto"/>
        <w:rPr>
          <w:lang w:val="pt-BR"/>
        </w:rPr>
      </w:pPr>
    </w:p>
    <w:p w14:paraId="0247B37F" w14:textId="185DAB1B" w:rsidR="0071778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</w:p>
    <w:p w14:paraId="13BDB3EE" w14:textId="1DBC9559" w:rsidR="00717788" w:rsidRPr="007518E6" w:rsidRDefault="007518E6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resolução dos exercícios propostos.</w:t>
      </w:r>
    </w:p>
    <w:p w14:paraId="6FAC6C0E" w14:textId="506ABED4" w:rsidR="00717788" w:rsidRPr="0004686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518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exercícios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235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7)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393A5AC" w14:textId="61163F9C" w:rsidR="00717788" w:rsidRDefault="00717788" w:rsidP="005504F1">
      <w:pPr>
        <w:spacing w:line="240" w:lineRule="auto"/>
        <w:rPr>
          <w:lang w:val="pt-BR"/>
        </w:rPr>
      </w:pPr>
    </w:p>
    <w:p w14:paraId="5BB804F2" w14:textId="6C23DDD7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Gramática.</w:t>
      </w:r>
    </w:p>
    <w:p w14:paraId="3DA29A25" w14:textId="621A6CEA" w:rsidR="00010B6B" w:rsidRPr="00010B6B" w:rsidRDefault="00205B56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Future </w:t>
      </w:r>
      <w:proofErr w:type="spellStart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2005C4E" w14:textId="36A344DE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211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21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D933DA8" w14:textId="3256307E" w:rsidR="00010B6B" w:rsidRDefault="00010B6B" w:rsidP="005504F1">
      <w:pPr>
        <w:spacing w:line="240" w:lineRule="auto"/>
        <w:rPr>
          <w:lang w:val="pt-BR"/>
        </w:rPr>
      </w:pPr>
    </w:p>
    <w:p w14:paraId="23384FD2" w14:textId="14C1AC8A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</w:p>
    <w:p w14:paraId="5B0FFBDA" w14:textId="79A360AD" w:rsidR="00010B6B" w:rsidRPr="0006072F" w:rsidRDefault="00205B56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</w:p>
    <w:p w14:paraId="35A1DA09" w14:textId="77928780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239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F8F302F" w14:textId="77777777" w:rsidR="00010B6B" w:rsidRDefault="00010B6B" w:rsidP="005504F1">
      <w:pPr>
        <w:spacing w:line="240" w:lineRule="auto"/>
        <w:rPr>
          <w:lang w:val="pt-BR"/>
        </w:rPr>
      </w:pPr>
    </w:p>
    <w:p w14:paraId="3726BB25" w14:textId="2EE5B61D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proofErr w:type="spellEnd"/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Degrees</w:t>
      </w:r>
      <w:proofErr w:type="spellEnd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of</w:t>
      </w:r>
      <w:proofErr w:type="spellEnd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comparison</w:t>
      </w:r>
      <w:proofErr w:type="spellEnd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3E64D9C" w14:textId="0EB7B347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 (páginas 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B19C851" w14:textId="1591DEA2" w:rsidR="00B959BC" w:rsidRPr="00717788" w:rsidRDefault="00B959BC" w:rsidP="005504F1">
      <w:pPr>
        <w:spacing w:line="240" w:lineRule="auto"/>
        <w:rPr>
          <w:highlight w:val="yellow"/>
          <w:lang w:val="pt-BR"/>
        </w:rPr>
      </w:pPr>
    </w:p>
    <w:p w14:paraId="4D19D8CC" w14:textId="32523419" w:rsidR="00E860B2" w:rsidRPr="001F4CED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 e resolução dos e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xercícios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39EF34E" w14:textId="0C0555B3" w:rsidR="00E860B2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243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9)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06072F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2555FF" w14:textId="35CCC44B" w:rsidR="001F4CED" w:rsidRP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05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Articles</w:t>
      </w:r>
      <w:proofErr w:type="spellEnd"/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7611226" w14:textId="7C077D22" w:rsid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teoria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222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816A49A" w14:textId="12F8E425" w:rsidR="00E860B2" w:rsidRDefault="00E860B2" w:rsidP="005504F1">
      <w:pPr>
        <w:spacing w:line="240" w:lineRule="auto"/>
        <w:rPr>
          <w:lang w:val="pt-BR"/>
        </w:rPr>
      </w:pPr>
    </w:p>
    <w:p w14:paraId="342DD2EE" w14:textId="564C588C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01C768" w14:textId="78082B52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de exercícios (páginas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255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1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10)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1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1550A73" w14:textId="77777777" w:rsidR="001F4CED" w:rsidRPr="001F4CED" w:rsidRDefault="001F4CED" w:rsidP="005504F1">
      <w:pPr>
        <w:spacing w:line="240" w:lineRule="auto"/>
        <w:rPr>
          <w:lang w:val="pt-BR"/>
        </w:rPr>
      </w:pPr>
    </w:p>
    <w:p w14:paraId="126E6387" w14:textId="51CEBB4D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Adverbs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ECE8D1" w14:textId="6644FB64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EAC6B4D" w14:textId="77777777" w:rsidR="00725B12" w:rsidRDefault="00725B12" w:rsidP="00725B12">
      <w:pPr>
        <w:spacing w:line="240" w:lineRule="auto"/>
        <w:rPr>
          <w:lang w:val="pt-BR"/>
        </w:rPr>
      </w:pPr>
    </w:p>
    <w:p w14:paraId="279D267E" w14:textId="33A9ABEA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2DA681E" w14:textId="5E3C8E40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74E8163" w14:textId="542A1B2B" w:rsidR="00214AA5" w:rsidRDefault="00214AA5" w:rsidP="00A750C3">
      <w:pPr>
        <w:spacing w:line="240" w:lineRule="auto"/>
        <w:rPr>
          <w:lang w:val="pt-BR"/>
        </w:rPr>
      </w:pPr>
    </w:p>
    <w:p w14:paraId="20EFF3A2" w14:textId="4E6170BD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Conjunctions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624D78" w14:textId="1A06D1CA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642B03D" w14:textId="77777777" w:rsidR="00725B12" w:rsidRDefault="00725B12" w:rsidP="00725B12">
      <w:pPr>
        <w:spacing w:line="240" w:lineRule="auto"/>
        <w:rPr>
          <w:lang w:val="pt-BR"/>
        </w:rPr>
      </w:pPr>
    </w:p>
    <w:p w14:paraId="076FDE1E" w14:textId="7A2CB9DB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9A8E316" w14:textId="426B349C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E612C5E" w14:textId="25CE1419" w:rsidR="00725B12" w:rsidRDefault="00725B12" w:rsidP="00A750C3">
      <w:pPr>
        <w:spacing w:line="240" w:lineRule="auto"/>
        <w:rPr>
          <w:lang w:val="pt-BR"/>
        </w:rPr>
      </w:pPr>
    </w:p>
    <w:p w14:paraId="23B2B9EE" w14:textId="2B24A86B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Modals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A93A020" w14:textId="1E82A00C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C72BC19" w14:textId="77777777" w:rsidR="00725B12" w:rsidRDefault="00725B12" w:rsidP="00725B12">
      <w:pPr>
        <w:spacing w:line="240" w:lineRule="auto"/>
        <w:rPr>
          <w:lang w:val="pt-BR"/>
        </w:rPr>
      </w:pPr>
    </w:p>
    <w:p w14:paraId="48A6E811" w14:textId="6CDBD770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21BDF9" w14:textId="7DD2A7B4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DE5CB3C" w14:textId="2E83E7D8" w:rsidR="00725B12" w:rsidRDefault="00725B12" w:rsidP="00A750C3">
      <w:pPr>
        <w:spacing w:line="240" w:lineRule="auto"/>
        <w:rPr>
          <w:lang w:val="pt-BR"/>
        </w:rPr>
      </w:pPr>
    </w:p>
    <w:p w14:paraId="703967A5" w14:textId="727BD5F4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Modals</w:t>
      </w:r>
      <w:proofErr w:type="spellEnd"/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54A1FE6" w14:textId="52396BB1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7B6973D" w14:textId="77777777" w:rsidR="00725B12" w:rsidRDefault="00725B12" w:rsidP="00725B12">
      <w:pPr>
        <w:spacing w:line="240" w:lineRule="auto"/>
        <w:rPr>
          <w:lang w:val="pt-BR"/>
        </w:rPr>
      </w:pPr>
    </w:p>
    <w:p w14:paraId="62D4F372" w14:textId="66668427" w:rsidR="00725B12" w:rsidRPr="001F4CED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E8C5906" w14:textId="0C8BBE14" w:rsidR="00725B12" w:rsidRDefault="00725B12" w:rsidP="00725B1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12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5621E84" w14:textId="6807CDA6" w:rsidR="00725B12" w:rsidRDefault="00725B12" w:rsidP="00A750C3">
      <w:pPr>
        <w:spacing w:line="240" w:lineRule="auto"/>
        <w:rPr>
          <w:lang w:val="pt-BR"/>
        </w:rPr>
      </w:pPr>
    </w:p>
    <w:p w14:paraId="753A63D5" w14:textId="2BCCCE3E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Quantifiers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14CB21" w14:textId="5432CF2F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4C1886E" w14:textId="77777777" w:rsidR="00A7127C" w:rsidRDefault="00A7127C" w:rsidP="00A7127C">
      <w:pPr>
        <w:spacing w:line="240" w:lineRule="auto"/>
        <w:rPr>
          <w:lang w:val="pt-BR"/>
        </w:rPr>
      </w:pPr>
    </w:p>
    <w:p w14:paraId="2F9BBCD4" w14:textId="48B357E0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9/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4A7D4D4" w14:textId="2A431CE4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E69359C" w14:textId="6BB831CA" w:rsidR="00A7127C" w:rsidRDefault="00A7127C" w:rsidP="00A750C3">
      <w:pPr>
        <w:spacing w:line="240" w:lineRule="auto"/>
        <w:rPr>
          <w:lang w:val="pt-BR"/>
        </w:rPr>
      </w:pPr>
    </w:p>
    <w:p w14:paraId="02163693" w14:textId="61BF211C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Fals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Cognates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93859DB" w14:textId="590703CB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1DBDFBA" w14:textId="77777777" w:rsidR="00A7127C" w:rsidRDefault="00A7127C" w:rsidP="00A7127C">
      <w:pPr>
        <w:spacing w:line="240" w:lineRule="auto"/>
        <w:rPr>
          <w:lang w:val="pt-BR"/>
        </w:rPr>
      </w:pPr>
    </w:p>
    <w:p w14:paraId="1B22EA1E" w14:textId="19FF8EBF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57C4B01" w14:textId="06E313AA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45AFFDB" w14:textId="507614E8" w:rsidR="00A7127C" w:rsidRDefault="00A7127C" w:rsidP="00A750C3">
      <w:pPr>
        <w:spacing w:line="240" w:lineRule="auto"/>
        <w:rPr>
          <w:lang w:val="pt-BR"/>
        </w:rPr>
      </w:pPr>
    </w:p>
    <w:p w14:paraId="54B87500" w14:textId="4F314E88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Perfect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36D5299" w14:textId="774EF9DD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4068A01" w14:textId="77777777" w:rsidR="00A7127C" w:rsidRDefault="00A7127C" w:rsidP="00A7127C">
      <w:pPr>
        <w:spacing w:line="240" w:lineRule="auto"/>
        <w:rPr>
          <w:lang w:val="pt-BR"/>
        </w:rPr>
      </w:pPr>
    </w:p>
    <w:p w14:paraId="19E91AB6" w14:textId="08D653A9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EB2837F" w14:textId="04F81F60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D0CF24E" w14:textId="3DD84BDD" w:rsidR="00A7127C" w:rsidRDefault="00A7127C" w:rsidP="00A750C3">
      <w:pPr>
        <w:spacing w:line="240" w:lineRule="auto"/>
        <w:rPr>
          <w:lang w:val="pt-BR"/>
        </w:rPr>
      </w:pPr>
    </w:p>
    <w:p w14:paraId="014DB239" w14:textId="3BC71963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Present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Perfect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BAE5DD" w14:textId="41012AD6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91108C2" w14:textId="77777777" w:rsidR="00A7127C" w:rsidRDefault="00A7127C" w:rsidP="00A7127C">
      <w:pPr>
        <w:spacing w:line="240" w:lineRule="auto"/>
        <w:rPr>
          <w:lang w:val="pt-BR"/>
        </w:rPr>
      </w:pPr>
    </w:p>
    <w:p w14:paraId="2D89C5AB" w14:textId="1AC9A030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9710259" w14:textId="444C485C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DE33AA6" w14:textId="3D80B8D4" w:rsidR="00A7127C" w:rsidRDefault="00A7127C" w:rsidP="00A750C3">
      <w:pPr>
        <w:spacing w:line="240" w:lineRule="auto"/>
        <w:rPr>
          <w:lang w:val="pt-BR"/>
        </w:rPr>
      </w:pPr>
    </w:p>
    <w:p w14:paraId="3457DA61" w14:textId="38A107E2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Relative</w:t>
      </w:r>
      <w:proofErr w:type="spellEnd"/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Clauses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9617A08" w14:textId="6F44B668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1B9340A0" w14:textId="77777777" w:rsidR="00A7127C" w:rsidRDefault="00A7127C" w:rsidP="00A7127C">
      <w:pPr>
        <w:spacing w:line="240" w:lineRule="auto"/>
        <w:rPr>
          <w:lang w:val="pt-BR"/>
        </w:rPr>
      </w:pPr>
    </w:p>
    <w:p w14:paraId="7B230B0B" w14:textId="617EE3CE" w:rsidR="00A7127C" w:rsidRPr="001F4CED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6BABCC" w14:textId="17DCFE3C" w:rsidR="00A7127C" w:rsidRDefault="00A7127C" w:rsidP="00A7127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 (capítulo 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006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E3F7AD4" w14:textId="14120FDA" w:rsidR="00A7127C" w:rsidRDefault="00A7127C" w:rsidP="00A750C3">
      <w:pPr>
        <w:spacing w:line="240" w:lineRule="auto"/>
        <w:rPr>
          <w:lang w:val="pt-BR"/>
        </w:rPr>
      </w:pPr>
    </w:p>
    <w:p w14:paraId="00F00CFA" w14:textId="66FDF35F" w:rsidR="0040066A" w:rsidRPr="001F4CED" w:rsidRDefault="0040066A" w:rsidP="004006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Zero/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first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second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conditionals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42E827A" w14:textId="67E064FB" w:rsidR="0040066A" w:rsidRDefault="0040066A" w:rsidP="004006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20)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75049E0" w14:textId="77777777" w:rsidR="0040066A" w:rsidRDefault="0040066A" w:rsidP="0040066A">
      <w:pPr>
        <w:spacing w:line="240" w:lineRule="auto"/>
        <w:rPr>
          <w:lang w:val="pt-BR"/>
        </w:rPr>
      </w:pPr>
    </w:p>
    <w:p w14:paraId="13F6DFB0" w14:textId="77777777" w:rsidR="0040066A" w:rsidRPr="001F4CED" w:rsidRDefault="0040066A" w:rsidP="00A750C3">
      <w:pPr>
        <w:spacing w:line="240" w:lineRule="auto"/>
        <w:rPr>
          <w:lang w:val="pt-BR"/>
        </w:rPr>
      </w:pPr>
    </w:p>
    <w:sectPr w:rsidR="0040066A" w:rsidRPr="001F4CE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F1D4" w14:textId="77777777" w:rsidR="0032002D" w:rsidRDefault="0032002D">
      <w:r>
        <w:separator/>
      </w:r>
    </w:p>
    <w:p w14:paraId="21FB29D5" w14:textId="77777777" w:rsidR="0032002D" w:rsidRDefault="0032002D"/>
  </w:endnote>
  <w:endnote w:type="continuationSeparator" w:id="0">
    <w:p w14:paraId="51627FC6" w14:textId="77777777" w:rsidR="0032002D" w:rsidRDefault="0032002D">
      <w:r>
        <w:continuationSeparator/>
      </w:r>
    </w:p>
    <w:p w14:paraId="4ACCB967" w14:textId="77777777" w:rsidR="0032002D" w:rsidRDefault="00320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93E7" w14:textId="77777777" w:rsidR="0032002D" w:rsidRDefault="0032002D">
      <w:r>
        <w:separator/>
      </w:r>
    </w:p>
    <w:p w14:paraId="3BE8F71C" w14:textId="77777777" w:rsidR="0032002D" w:rsidRDefault="0032002D"/>
  </w:footnote>
  <w:footnote w:type="continuationSeparator" w:id="0">
    <w:p w14:paraId="4A6B02D4" w14:textId="77777777" w:rsidR="0032002D" w:rsidRDefault="0032002D">
      <w:r>
        <w:continuationSeparator/>
      </w:r>
    </w:p>
    <w:p w14:paraId="06586273" w14:textId="77777777" w:rsidR="0032002D" w:rsidRDefault="003200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0100"/>
    <w:rsid w:val="00010B6B"/>
    <w:rsid w:val="0002482E"/>
    <w:rsid w:val="00046868"/>
    <w:rsid w:val="00050324"/>
    <w:rsid w:val="0006072F"/>
    <w:rsid w:val="00076618"/>
    <w:rsid w:val="000971EA"/>
    <w:rsid w:val="000A0150"/>
    <w:rsid w:val="000C3E99"/>
    <w:rsid w:val="000D2E09"/>
    <w:rsid w:val="000E63C9"/>
    <w:rsid w:val="000E765E"/>
    <w:rsid w:val="000F3F56"/>
    <w:rsid w:val="0010216B"/>
    <w:rsid w:val="001031D3"/>
    <w:rsid w:val="00130E9D"/>
    <w:rsid w:val="00150A6D"/>
    <w:rsid w:val="001612FE"/>
    <w:rsid w:val="00183613"/>
    <w:rsid w:val="00185B35"/>
    <w:rsid w:val="001A50D5"/>
    <w:rsid w:val="001F2BC8"/>
    <w:rsid w:val="001F4CED"/>
    <w:rsid w:val="001F5F6B"/>
    <w:rsid w:val="00205B56"/>
    <w:rsid w:val="00214AA5"/>
    <w:rsid w:val="00243EBC"/>
    <w:rsid w:val="00246A35"/>
    <w:rsid w:val="00284348"/>
    <w:rsid w:val="002F51F5"/>
    <w:rsid w:val="00312137"/>
    <w:rsid w:val="0032002D"/>
    <w:rsid w:val="00330359"/>
    <w:rsid w:val="0033762F"/>
    <w:rsid w:val="0034713B"/>
    <w:rsid w:val="003531FC"/>
    <w:rsid w:val="00360494"/>
    <w:rsid w:val="00366C7E"/>
    <w:rsid w:val="00384EA3"/>
    <w:rsid w:val="003A39A1"/>
    <w:rsid w:val="003C2191"/>
    <w:rsid w:val="003D3863"/>
    <w:rsid w:val="0040066A"/>
    <w:rsid w:val="004110DE"/>
    <w:rsid w:val="0044085A"/>
    <w:rsid w:val="0045595F"/>
    <w:rsid w:val="004B21A5"/>
    <w:rsid w:val="004F0028"/>
    <w:rsid w:val="005037F0"/>
    <w:rsid w:val="00516A86"/>
    <w:rsid w:val="005275F6"/>
    <w:rsid w:val="005504F1"/>
    <w:rsid w:val="00572102"/>
    <w:rsid w:val="005C6745"/>
    <w:rsid w:val="005F1BB0"/>
    <w:rsid w:val="00603DA5"/>
    <w:rsid w:val="00656C4D"/>
    <w:rsid w:val="006E2B76"/>
    <w:rsid w:val="006E5716"/>
    <w:rsid w:val="006F311D"/>
    <w:rsid w:val="006F7F32"/>
    <w:rsid w:val="00717788"/>
    <w:rsid w:val="00725B12"/>
    <w:rsid w:val="007302B3"/>
    <w:rsid w:val="00730733"/>
    <w:rsid w:val="00730E3A"/>
    <w:rsid w:val="00736AAF"/>
    <w:rsid w:val="007518E6"/>
    <w:rsid w:val="00765B2A"/>
    <w:rsid w:val="00783A34"/>
    <w:rsid w:val="007C6B52"/>
    <w:rsid w:val="007D16C5"/>
    <w:rsid w:val="007D49A4"/>
    <w:rsid w:val="007E2C5C"/>
    <w:rsid w:val="007F7582"/>
    <w:rsid w:val="0084071D"/>
    <w:rsid w:val="0086013F"/>
    <w:rsid w:val="00862FE4"/>
    <w:rsid w:val="0086389A"/>
    <w:rsid w:val="0087605E"/>
    <w:rsid w:val="008B1FEE"/>
    <w:rsid w:val="008B65C1"/>
    <w:rsid w:val="008C4C1C"/>
    <w:rsid w:val="00903C32"/>
    <w:rsid w:val="00916B16"/>
    <w:rsid w:val="009173B9"/>
    <w:rsid w:val="0093335D"/>
    <w:rsid w:val="0093613E"/>
    <w:rsid w:val="00943026"/>
    <w:rsid w:val="00952D29"/>
    <w:rsid w:val="00960CD7"/>
    <w:rsid w:val="00966B81"/>
    <w:rsid w:val="009824DA"/>
    <w:rsid w:val="009B5D1B"/>
    <w:rsid w:val="009C7720"/>
    <w:rsid w:val="00A115F1"/>
    <w:rsid w:val="00A23AFA"/>
    <w:rsid w:val="00A31B3E"/>
    <w:rsid w:val="00A532F3"/>
    <w:rsid w:val="00A60D7A"/>
    <w:rsid w:val="00A7127C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63D2"/>
    <w:rsid w:val="00B959BC"/>
    <w:rsid w:val="00BA3849"/>
    <w:rsid w:val="00C02B87"/>
    <w:rsid w:val="00C132F1"/>
    <w:rsid w:val="00C34C54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FF5"/>
    <w:rsid w:val="00D86945"/>
    <w:rsid w:val="00D90290"/>
    <w:rsid w:val="00DC3779"/>
    <w:rsid w:val="00DD152F"/>
    <w:rsid w:val="00DE213F"/>
    <w:rsid w:val="00DF027C"/>
    <w:rsid w:val="00DF3A20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11DCF"/>
    <w:rsid w:val="00F162EA"/>
    <w:rsid w:val="00F52D27"/>
    <w:rsid w:val="00F535A5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6292"/>
    <w:rsid w:val="00452FCD"/>
    <w:rsid w:val="00477349"/>
    <w:rsid w:val="005007FE"/>
    <w:rsid w:val="00B00E34"/>
    <w:rsid w:val="00BD74D3"/>
    <w:rsid w:val="00BE2213"/>
    <w:rsid w:val="00C16B28"/>
    <w:rsid w:val="00CD5D21"/>
    <w:rsid w:val="00DD4557"/>
    <w:rsid w:val="00E267B0"/>
    <w:rsid w:val="00F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233</TotalTime>
  <Pages>9</Pages>
  <Words>1845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15</cp:revision>
  <cp:lastPrinted>2006-08-01T17:47:00Z</cp:lastPrinted>
  <dcterms:created xsi:type="dcterms:W3CDTF">2022-02-01T11:02:00Z</dcterms:created>
  <dcterms:modified xsi:type="dcterms:W3CDTF">2022-02-07T01:26:00Z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