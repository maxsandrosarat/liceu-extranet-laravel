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7E9" w:rsidRPr="004F0028" w:rsidRDefault="0016119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1BC85F10" wp14:editId="70F3B3BD">
                <wp:extent cx="4491533" cy="1675181"/>
                <wp:effectExtent l="0" t="0" r="0" b="1270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533" cy="167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19D" w:rsidRPr="00D86945" w:rsidRDefault="0016119D" w:rsidP="0016119D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D1F55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>ª SÉRIE E. M.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5F1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width:353.65pt;height:1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" filled="f" stroked="f" strokeweight=".5pt">
                <v:textbox>
                  <w:txbxContent>
                    <w:p w:rsidR="0016119D" w:rsidRPr="00D86945" w:rsidRDefault="0016119D" w:rsidP="0016119D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 xml:space="preserve">PLANO DE AÇÃO </w:t>
                      </w:r>
                      <w:r w:rsidR="00CD1F55">
                        <w:rPr>
                          <w:lang w:val="pt-BR" w:bidi="pt-BR"/>
                        </w:rPr>
                        <w:t>2</w:t>
                      </w:r>
                      <w:r>
                        <w:rPr>
                          <w:lang w:val="pt-BR" w:bidi="pt-BR"/>
                        </w:rPr>
                        <w:t>ª SÉRIE E. M.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>TURNO: INTEGRAL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D20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823A77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r w:rsidR="0016119D">
              <w:rPr>
                <w:lang w:val="pt-BR"/>
              </w:rPr>
              <w:t>MARTA GERALDINI</w:t>
            </w:r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581DF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E66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2022</w:t>
      </w:r>
      <w:r w:rsidR="0016119D">
        <w:rPr>
          <w:lang w:val="pt-BR" w:bidi="pt-BR"/>
        </w:rPr>
        <w:t xml:space="preserve"> – 3° BIMESTRE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16119D">
        <w:t>LÍNGUA PORTUGUESA</w:t>
      </w:r>
    </w:p>
    <w:p w:rsidR="0010216B" w:rsidRDefault="0010216B" w:rsidP="00046868">
      <w:pPr>
        <w:spacing w:line="240" w:lineRule="auto"/>
      </w:pPr>
    </w:p>
    <w:p w:rsidR="008E1B17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14 - </w:t>
      </w:r>
      <w:r w:rsidR="00A74501" w:rsidRP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Aprender a distinguir as orações coordenadas explicativas e orações subordinadas causais.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C – Linguagens – Livro de exercícios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sem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85370" w:rsidRPr="00785370" w:rsidRDefault="000956B3" w:rsidP="008E1B17">
      <w:pPr>
        <w:spacing w:line="240" w:lineRule="auto"/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30/08/2022 - </w:t>
      </w:r>
      <w:r w:rsidR="00785370" w:rsidRPr="00785370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PB3 DE LÍNGUA PORTUGUESA</w:t>
      </w:r>
    </w:p>
    <w:p w:rsidR="00785370" w:rsidRDefault="00785370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3F6C" w:rsidRDefault="008E1B17" w:rsidP="00213F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Atividades complementares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13F6C" w:rsidRDefault="00213F6C" w:rsidP="00213F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__________________________________________________________________________________________</w:t>
      </w:r>
    </w:p>
    <w:p w:rsidR="008E1B17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1B17" w:rsidRPr="00046868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432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432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15 - </w:t>
      </w:r>
      <w:r w:rsidR="00A74501" w:rsidRP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a regra geral da concordância verbal com sujeitos simples.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teoria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com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 xml:space="preserve">Data: </w:t>
      </w:r>
      <w:r w:rsidR="00843286"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07</w:t>
      </w: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/0</w:t>
      </w:r>
      <w:r w:rsidR="00843286"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9</w:t>
      </w: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/2022</w:t>
      </w: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</w: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>Disciplina: Língua Portuguesa</w:t>
      </w: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Conteúdo: </w:t>
      </w:r>
      <w:r w:rsidR="00915C6C"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FERIADO NACIONAL</w:t>
      </w:r>
      <w:r w:rsidR="002C3FDA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 xml:space="preserve"> DA INDEPENDÊNCIA</w:t>
      </w: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Vocabulário </w:t>
      </w: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Referências: </w:t>
      </w: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Tarefa: Página </w:t>
      </w: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 xml:space="preserve">Forma de Entrega da Tarefa: </w:t>
      </w: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  <w:t>Data da Entrega da Tarefa:   /0 /2022</w:t>
      </w:r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</w:r>
      <w:proofErr w:type="spellStart"/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Prof</w:t>
      </w:r>
      <w:proofErr w:type="spellEnd"/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 xml:space="preserve">(a). Marta </w:t>
      </w:r>
      <w:proofErr w:type="spellStart"/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t>Geraldini</w:t>
      </w:r>
      <w:proofErr w:type="spellEnd"/>
      <w:r w:rsidRPr="000956B3">
        <w:rPr>
          <w:rFonts w:ascii="Arial" w:eastAsia="Times New Roman" w:hAnsi="Arial" w:cs="Arial"/>
          <w:b w:val="0"/>
          <w:color w:val="2E287F" w:themeColor="text1" w:themeTint="BF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85370" w:rsidRPr="00785370" w:rsidRDefault="000956B3" w:rsidP="008E1B17">
      <w:pPr>
        <w:spacing w:line="240" w:lineRule="auto"/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08/09/2022 - </w:t>
      </w:r>
      <w:r w:rsidR="00785370" w:rsidRPr="00785370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SIMULADO LICEU</w:t>
      </w:r>
    </w:p>
    <w:p w:rsidR="0075786C" w:rsidRDefault="0075786C" w:rsidP="007578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5786C" w:rsidRDefault="0075786C" w:rsidP="007578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Portuguesa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Conteúdo: Capítulo 15 - Compreender a regra geral da concordância verbal com sujeitos compostos.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Apostila C – Linguagens – livro de 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 Propostos sem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na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5786C" w:rsidRDefault="0075786C" w:rsidP="007578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Portuguesa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Capítulo 15 - Assimilar as regras de concordância que regem o emprego dos verbos impessoais.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Apostila C – Linguagens – livro de 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Folha AZ 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na plataforma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5786C" w:rsidRDefault="0075786C" w:rsidP="007578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785370" w:rsidRPr="00046868" w:rsidRDefault="00785370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</w:p>
    <w:sectPr w:rsidR="00785370" w:rsidRPr="0004686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3A77" w:rsidRDefault="00823A77">
      <w:r>
        <w:separator/>
      </w:r>
    </w:p>
    <w:p w:rsidR="00823A77" w:rsidRDefault="00823A77"/>
  </w:endnote>
  <w:endnote w:type="continuationSeparator" w:id="0">
    <w:p w:rsidR="00823A77" w:rsidRDefault="00823A77">
      <w:r>
        <w:continuationSeparator/>
      </w:r>
    </w:p>
    <w:p w:rsidR="00823A77" w:rsidRDefault="00823A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3A77" w:rsidRDefault="00823A77">
      <w:r>
        <w:separator/>
      </w:r>
    </w:p>
    <w:p w:rsidR="00823A77" w:rsidRDefault="00823A77"/>
  </w:footnote>
  <w:footnote w:type="continuationSeparator" w:id="0">
    <w:p w:rsidR="00823A77" w:rsidRDefault="00823A77">
      <w:r>
        <w:continuationSeparator/>
      </w:r>
    </w:p>
    <w:p w:rsidR="00823A77" w:rsidRDefault="00823A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9333E"/>
    <w:rsid w:val="000956B3"/>
    <w:rsid w:val="000A0150"/>
    <w:rsid w:val="000A7F5B"/>
    <w:rsid w:val="000D2E09"/>
    <w:rsid w:val="000E63C9"/>
    <w:rsid w:val="00100AB7"/>
    <w:rsid w:val="0010216B"/>
    <w:rsid w:val="00130E9D"/>
    <w:rsid w:val="00150A6D"/>
    <w:rsid w:val="0016119D"/>
    <w:rsid w:val="00180B2A"/>
    <w:rsid w:val="00185B35"/>
    <w:rsid w:val="001F2BC8"/>
    <w:rsid w:val="001F5F6B"/>
    <w:rsid w:val="002079AB"/>
    <w:rsid w:val="00213F6C"/>
    <w:rsid w:val="00243EBC"/>
    <w:rsid w:val="00246A35"/>
    <w:rsid w:val="00257A57"/>
    <w:rsid w:val="00284348"/>
    <w:rsid w:val="00292630"/>
    <w:rsid w:val="00294715"/>
    <w:rsid w:val="002B29E7"/>
    <w:rsid w:val="002C3FDA"/>
    <w:rsid w:val="002F51F5"/>
    <w:rsid w:val="00312137"/>
    <w:rsid w:val="00330359"/>
    <w:rsid w:val="0033762F"/>
    <w:rsid w:val="003531FC"/>
    <w:rsid w:val="00360494"/>
    <w:rsid w:val="00366BE7"/>
    <w:rsid w:val="00366C7E"/>
    <w:rsid w:val="00384EA3"/>
    <w:rsid w:val="003A39A1"/>
    <w:rsid w:val="003C2191"/>
    <w:rsid w:val="003D3863"/>
    <w:rsid w:val="004110DE"/>
    <w:rsid w:val="0044085A"/>
    <w:rsid w:val="004427A1"/>
    <w:rsid w:val="004565A5"/>
    <w:rsid w:val="0049500A"/>
    <w:rsid w:val="004B21A5"/>
    <w:rsid w:val="004F0028"/>
    <w:rsid w:val="005037F0"/>
    <w:rsid w:val="00516A86"/>
    <w:rsid w:val="005275F6"/>
    <w:rsid w:val="00571259"/>
    <w:rsid w:val="00572102"/>
    <w:rsid w:val="00581DF8"/>
    <w:rsid w:val="005C6745"/>
    <w:rsid w:val="005F1BB0"/>
    <w:rsid w:val="00656C4D"/>
    <w:rsid w:val="006A42A9"/>
    <w:rsid w:val="006E2B76"/>
    <w:rsid w:val="006E5716"/>
    <w:rsid w:val="007302B3"/>
    <w:rsid w:val="00730733"/>
    <w:rsid w:val="00730E3A"/>
    <w:rsid w:val="00736AAF"/>
    <w:rsid w:val="00737E29"/>
    <w:rsid w:val="0075786C"/>
    <w:rsid w:val="00765B2A"/>
    <w:rsid w:val="00783A34"/>
    <w:rsid w:val="00785370"/>
    <w:rsid w:val="007C6B52"/>
    <w:rsid w:val="007D16C5"/>
    <w:rsid w:val="007D49A4"/>
    <w:rsid w:val="00823A77"/>
    <w:rsid w:val="0084071D"/>
    <w:rsid w:val="00843286"/>
    <w:rsid w:val="00862FE4"/>
    <w:rsid w:val="0086389A"/>
    <w:rsid w:val="0087605E"/>
    <w:rsid w:val="008B1FEE"/>
    <w:rsid w:val="008B65C1"/>
    <w:rsid w:val="008D3E36"/>
    <w:rsid w:val="008E1B17"/>
    <w:rsid w:val="00903C32"/>
    <w:rsid w:val="00915C6C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9D2783"/>
    <w:rsid w:val="00A23AFA"/>
    <w:rsid w:val="00A31B3E"/>
    <w:rsid w:val="00A45648"/>
    <w:rsid w:val="00A532F3"/>
    <w:rsid w:val="00A74501"/>
    <w:rsid w:val="00A8489E"/>
    <w:rsid w:val="00AB02A7"/>
    <w:rsid w:val="00AC29F3"/>
    <w:rsid w:val="00AD2DC2"/>
    <w:rsid w:val="00B03EA8"/>
    <w:rsid w:val="00B231E5"/>
    <w:rsid w:val="00B64BFD"/>
    <w:rsid w:val="00B763D2"/>
    <w:rsid w:val="00B767AB"/>
    <w:rsid w:val="00B933BF"/>
    <w:rsid w:val="00C02B87"/>
    <w:rsid w:val="00C132F1"/>
    <w:rsid w:val="00C4086D"/>
    <w:rsid w:val="00C66370"/>
    <w:rsid w:val="00CA1896"/>
    <w:rsid w:val="00CB5B28"/>
    <w:rsid w:val="00CD1F55"/>
    <w:rsid w:val="00CF37E1"/>
    <w:rsid w:val="00CF5371"/>
    <w:rsid w:val="00D0323A"/>
    <w:rsid w:val="00D0559F"/>
    <w:rsid w:val="00D077E9"/>
    <w:rsid w:val="00D3243C"/>
    <w:rsid w:val="00D42CB7"/>
    <w:rsid w:val="00D5413D"/>
    <w:rsid w:val="00D570A9"/>
    <w:rsid w:val="00D70D02"/>
    <w:rsid w:val="00D770C7"/>
    <w:rsid w:val="00D86945"/>
    <w:rsid w:val="00D90290"/>
    <w:rsid w:val="00DC2D19"/>
    <w:rsid w:val="00DD152F"/>
    <w:rsid w:val="00DE213F"/>
    <w:rsid w:val="00DE5D64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A7C5C"/>
    <w:rsid w:val="00FD1A5C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5621A"/>
    <w:rsid w:val="00072DB5"/>
    <w:rsid w:val="001F2BC0"/>
    <w:rsid w:val="005007FE"/>
    <w:rsid w:val="005C49A7"/>
    <w:rsid w:val="008F2DB7"/>
    <w:rsid w:val="00B00E34"/>
    <w:rsid w:val="00B107CC"/>
    <w:rsid w:val="00BE5029"/>
    <w:rsid w:val="00E267B0"/>
    <w:rsid w:val="00E93523"/>
    <w:rsid w:val="00E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3</Pages>
  <Words>358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4</cp:revision>
  <cp:lastPrinted>2006-08-01T17:47:00Z</cp:lastPrinted>
  <dcterms:created xsi:type="dcterms:W3CDTF">2022-08-23T18:39:00Z</dcterms:created>
  <dcterms:modified xsi:type="dcterms:W3CDTF">2022-08-23T18:47:00Z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