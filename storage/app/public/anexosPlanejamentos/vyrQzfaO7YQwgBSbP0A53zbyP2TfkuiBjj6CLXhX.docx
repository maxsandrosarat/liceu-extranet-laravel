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1542F5C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5DC8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1542F5C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5DC8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59F6A489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Circunferência e comprimento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18 a 20 – capítulo 9 – livro 3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2FAFCAB" w14:textId="1FCC302D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29</w:t>
      </w:r>
    </w:p>
    <w:p w14:paraId="4388A082" w14:textId="025264D3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004FC12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Construindo uma circunferência com o compasso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18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395D4C6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</w:p>
    <w:p w14:paraId="6B8281A7" w14:textId="6B166F7B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2F83BB1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Calculando o comprimento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3D79227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 e 31</w:t>
      </w:r>
    </w:p>
    <w:p w14:paraId="3D82D5C9" w14:textId="3105E10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55E137C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Calculando arcos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5 e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266EA3C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32 e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</w:p>
    <w:p w14:paraId="47BBF23D" w14:textId="4B1E7028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1960948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arcos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33B1CC8" w14:textId="5EF9B1E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3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</w:p>
    <w:p w14:paraId="7E07B633" w14:textId="2EE6003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0CB6272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Circunferências concêntricas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5ADBF1F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36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38 </w:t>
      </w:r>
    </w:p>
    <w:p w14:paraId="3D4EB884" w14:textId="32F471D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AFBC" w14:textId="77777777" w:rsidR="00C7299D" w:rsidRDefault="00C7299D">
      <w:r>
        <w:separator/>
      </w:r>
    </w:p>
    <w:p w14:paraId="67BD9A68" w14:textId="77777777" w:rsidR="00C7299D" w:rsidRDefault="00C7299D"/>
  </w:endnote>
  <w:endnote w:type="continuationSeparator" w:id="0">
    <w:p w14:paraId="068AA880" w14:textId="77777777" w:rsidR="00C7299D" w:rsidRDefault="00C7299D">
      <w:r>
        <w:continuationSeparator/>
      </w:r>
    </w:p>
    <w:p w14:paraId="106EE4E2" w14:textId="77777777" w:rsidR="00C7299D" w:rsidRDefault="00C729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4C9C" w14:textId="77777777" w:rsidR="00C7299D" w:rsidRDefault="00C7299D">
      <w:r>
        <w:separator/>
      </w:r>
    </w:p>
    <w:p w14:paraId="1FF5BEFC" w14:textId="77777777" w:rsidR="00C7299D" w:rsidRDefault="00C7299D"/>
  </w:footnote>
  <w:footnote w:type="continuationSeparator" w:id="0">
    <w:p w14:paraId="4597CF10" w14:textId="77777777" w:rsidR="00C7299D" w:rsidRDefault="00C7299D">
      <w:r>
        <w:continuationSeparator/>
      </w:r>
    </w:p>
    <w:p w14:paraId="6BEF647D" w14:textId="77777777" w:rsidR="00C7299D" w:rsidRDefault="00C729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1105F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B0932"/>
    <w:rsid w:val="004B21A5"/>
    <w:rsid w:val="004D5DC8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7299D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797FEA"/>
    <w:rsid w:val="00AA315B"/>
    <w:rsid w:val="00B00E34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10</TotalTime>
  <Pages>3</Pages>
  <Words>279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2022-07-26T13:25:00Z</dcterms:created>
  <dcterms:modified xsi:type="dcterms:W3CDTF">2022-07-26T13:34:00Z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