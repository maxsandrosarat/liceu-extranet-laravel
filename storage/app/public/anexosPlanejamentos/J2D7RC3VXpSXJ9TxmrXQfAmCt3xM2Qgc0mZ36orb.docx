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763B" w14:textId="1F6C1E26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EB04B88" wp14:editId="2C4E82F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1AA0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0"/>
      </w:tblGrid>
      <w:tr w:rsidR="00D077E9" w:rsidRPr="004F0028" w14:paraId="24CCF8F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3E6A2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02058E" wp14:editId="343A0F42">
                      <wp:extent cx="586740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1C4F77" w14:textId="2B4D2EB5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640BDC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3A74A3">
                                    <w:t xml:space="preserve"> MATUTINO</w:t>
                                  </w:r>
                                </w:p>
                                <w:p w14:paraId="702127E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020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62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" filled="f" stroked="f" strokeweight=".5pt">
                      <v:textbox>
                        <w:txbxContent>
                          <w:p w14:paraId="031C4F77" w14:textId="2B4D2EB5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640BDC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3A74A3">
                              <w:t xml:space="preserve"> MATUTINO</w:t>
                            </w:r>
                          </w:p>
                          <w:p w14:paraId="702127E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E7C621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7B82E5A" wp14:editId="2FD70BF0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C4103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6CC0132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677A399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8FB998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56A21F" w14:textId="77777777" w:rsidR="00FE4C8C" w:rsidRPr="004F0028" w:rsidRDefault="00AE2EB5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359659A0" w14:textId="597237C9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proofErr w:type="spellStart"/>
                <w:r w:rsidR="003A74A3">
                  <w:rPr>
                    <w:lang w:val="pt-BR"/>
                  </w:rPr>
                  <w:t>Luisa</w:t>
                </w:r>
                <w:proofErr w:type="spellEnd"/>
                <w:r w:rsidR="003A74A3">
                  <w:rPr>
                    <w:lang w:val="pt-BR"/>
                  </w:rPr>
                  <w:t xml:space="preserve"> Baraldi</w:t>
                </w:r>
              </w:sdtContent>
            </w:sdt>
          </w:p>
          <w:p w14:paraId="63F92B3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73D7A88" w14:textId="6950C6ED" w:rsidR="00FE4C8C" w:rsidRPr="004F0028" w:rsidRDefault="002D0FC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7F1B679" wp14:editId="40CF3C80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EF23A51" wp14:editId="6DB400A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FAF0D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71128AE3" w14:textId="28F01F80" w:rsidR="002174EF" w:rsidRDefault="0010216B" w:rsidP="00046868">
      <w:pPr>
        <w:spacing w:line="240" w:lineRule="auto"/>
      </w:pPr>
      <w:r>
        <w:t xml:space="preserve">DISCIPLINA: </w:t>
      </w:r>
      <w:r w:rsidR="002174EF">
        <w:t>Biologia 1</w:t>
      </w:r>
    </w:p>
    <w:p w14:paraId="07735E6C" w14:textId="77777777" w:rsidR="0010216B" w:rsidRDefault="0010216B" w:rsidP="00046868">
      <w:pPr>
        <w:spacing w:line="240" w:lineRule="auto"/>
      </w:pPr>
    </w:p>
    <w:p w14:paraId="6E6156F5" w14:textId="3B19AFE1" w:rsidR="00AE5A2F" w:rsidRPr="00AE5A2F" w:rsidRDefault="00AE5A2F" w:rsidP="00AE5A2F">
      <w:pPr>
        <w:spacing w:line="24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1º BIMESTRE</w:t>
      </w:r>
    </w:p>
    <w:p w14:paraId="0C2ABB99" w14:textId="77777777" w:rsidR="00AE5A2F" w:rsidRDefault="00AE5A2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FA1CDD" w14:textId="24C7A728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A74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15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E5A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87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COMO OS CIENTISTAS TRABALHAM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345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da disciplina e da turma; Realização da atividade p. 29 (dividindo o quadro em “Antes” e “Depois”); </w:t>
      </w:r>
      <w:proofErr w:type="gramStart"/>
      <w:r w:rsidR="00B345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</w:t>
      </w:r>
      <w:proofErr w:type="gramEnd"/>
      <w:r w:rsidR="00B345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diferentes tipos de conhecimentos e Como os cientistas trabalham</w:t>
      </w:r>
      <w:r w:rsidR="00A30D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="00A30D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atividades p. 24.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B345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2D0F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345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345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F34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“</w:t>
      </w:r>
      <w:r w:rsidR="00B345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Reflita, Argumente e Compartilhe</w:t>
      </w:r>
      <w:r w:rsidR="009F34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”</w:t>
      </w:r>
      <w:r w:rsidR="00B345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23</w:t>
      </w:r>
      <w:r w:rsidR="002D0F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A74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A74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A74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 w:rsidR="002D0F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 w:rsidR="002D0F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9323D00" w14:textId="3301C44E" w:rsidR="00046868" w:rsidRDefault="002D0FCB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15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B87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– COMO OS CIENTISTAS TRABALHAM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87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tarefa; </w:t>
      </w:r>
      <w:proofErr w:type="gramStart"/>
      <w:r w:rsidR="00B87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</w:t>
      </w:r>
      <w:proofErr w:type="gramEnd"/>
      <w:r w:rsidR="00B87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ciência não existe verdade absoluta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87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Realização das atividades p. 25.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B87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87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B871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2838B51" w14:textId="39836B50" w:rsidR="00EB2B79" w:rsidRDefault="00EB2B79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15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865B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– COMO OS CIENTISTAS TRABALHAM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65B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das atividades p. 27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865B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865B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865B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76F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75B066F" w14:textId="47CC9771" w:rsidR="00046868" w:rsidRDefault="00F76F33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15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2A47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– COMO OS CIENTISTAS TRABALHAM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A47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tarefa; </w:t>
      </w:r>
      <w:proofErr w:type="gramStart"/>
      <w:r w:rsidR="002A47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</w:t>
      </w:r>
      <w:proofErr w:type="gramEnd"/>
      <w:r w:rsidR="002A47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exercício da página 29.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2A47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 a </w:t>
      </w:r>
      <w:r w:rsidR="002A47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</w:t>
      </w:r>
      <w:r w:rsidR="002A47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A12BD93" w14:textId="77777777" w:rsidR="00B763D2" w:rsidRDefault="00B763D2" w:rsidP="00C132F1">
      <w:pPr>
        <w:spacing w:after="200"/>
        <w:rPr>
          <w:lang w:val="pt-BR"/>
        </w:rPr>
      </w:pPr>
    </w:p>
    <w:p w14:paraId="7154ACF6" w14:textId="5E6C8696" w:rsidR="00F76F33" w:rsidRDefault="00F76F33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15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</w:t>
      </w:r>
      <w:r w:rsidR="008C1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F49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8C1E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F49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MUNDO CELULAR: INVESTIGANDO A VIDA COM O MICROSCÓPIO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F49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descoberta da célula; Teoria celular; Unicelulares, pluricelulares e acelulares; Organização celular (Célula procarionte e eucarionte)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EF49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Realização dos exercícios 1 e 3 p. 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F49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42 e 43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BFF5D70" w14:textId="0AD77FF6" w:rsidR="0084071D" w:rsidRDefault="0084071D" w:rsidP="0084071D">
      <w:pPr>
        <w:spacing w:after="200"/>
        <w:rPr>
          <w:lang w:val="pt-BR"/>
        </w:rPr>
      </w:pPr>
    </w:p>
    <w:p w14:paraId="3161B4ED" w14:textId="19988F1B" w:rsidR="00F76F33" w:rsidRDefault="00F76F33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15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577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274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– O MUNDO CELULAR: INVESTIGANDO A VIDA COM O MICROSCÓPIO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74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níveis de organização; Realização do exercício 2 p. 41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274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74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74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274DF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854B5CB" w14:textId="2657B190" w:rsidR="00F76F33" w:rsidRDefault="00F76F33" w:rsidP="0084071D">
      <w:pPr>
        <w:spacing w:after="200"/>
        <w:rPr>
          <w:lang w:val="pt-BR"/>
        </w:rPr>
      </w:pPr>
    </w:p>
    <w:p w14:paraId="7F2EE130" w14:textId="1541EBCB" w:rsidR="00715196" w:rsidRDefault="00715196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15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AD75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– O MUNDO CELULAR: INVESTIGANDO A VIDA COM O MICROSCÓPIO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75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dos exercícios p. 41 a 44; Realização dos exercícios p. 45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AD75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AD75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p. </w:t>
      </w:r>
      <w:r w:rsidR="00AD75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6064E43" w14:textId="77777777" w:rsidR="00715196" w:rsidRDefault="00715196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560C461" w14:textId="24D6D450" w:rsidR="00252730" w:rsidRDefault="00F76F33" w:rsidP="00252730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15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154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O MUNDO CELULAR: INVESTIGANDO A VIDA COM O MICROSCÓPIO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17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da lista de atividades complementares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17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 lista de atividades complementares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2AA0466" w14:textId="55120935" w:rsidR="00427723" w:rsidRDefault="00427723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1528CD" w14:textId="6DB27997" w:rsidR="005353B2" w:rsidRDefault="005353B2" w:rsidP="005353B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106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106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 CAPÍTULO 1 E CAPÍTULO 2 PARA AP1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106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D106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 a </w:t>
      </w:r>
      <w:r w:rsidR="00D106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D106C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a AP1 de Ciências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FF81A49" w14:textId="77777777" w:rsidR="005353B2" w:rsidRDefault="005353B2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369419" w14:textId="553F766A" w:rsidR="005353B2" w:rsidRDefault="00427723" w:rsidP="005353B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C6F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C6F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EC6F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EC6F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Redação e Ciências.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C6F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 estudado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D2E062D" w14:textId="29AFBC39" w:rsidR="005353B2" w:rsidRDefault="005353B2" w:rsidP="005353B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E0287CF" w14:textId="43A990EF" w:rsidR="005353B2" w:rsidRDefault="005353B2" w:rsidP="005353B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242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F2424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242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F242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F242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Geografia e Arte.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242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a leitura do capítulo 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5D4A24F" w14:textId="77777777" w:rsidR="005353B2" w:rsidRDefault="005353B2" w:rsidP="005353B2">
      <w:pPr>
        <w:spacing w:after="200"/>
        <w:rPr>
          <w:lang w:val="pt-BR"/>
        </w:rPr>
      </w:pPr>
    </w:p>
    <w:p w14:paraId="7D624E0C" w14:textId="45A21FCE" w:rsidR="00383BD7" w:rsidRDefault="00383BD7" w:rsidP="00383B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12E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12E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3 – O MUNDO CELULAR: COMO OS SERES VIVOS PRODUZEM ENERGIA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12E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Fotossíntese; Respiração celular aeróbia; Realização dos exercícios p. 55. </w:t>
      </w:r>
      <w:r w:rsidR="00E12EE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12E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48 a </w:t>
      </w:r>
      <w:r w:rsidR="00362D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62D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p. </w:t>
      </w:r>
      <w:r w:rsidR="003476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56 e 57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75DDDF6" w14:textId="0588EE2D" w:rsidR="00427723" w:rsidRDefault="00427723" w:rsidP="00F76F33">
      <w:pPr>
        <w:spacing w:after="200"/>
        <w:rPr>
          <w:lang w:val="pt-BR"/>
        </w:rPr>
      </w:pPr>
    </w:p>
    <w:p w14:paraId="5A4F03AB" w14:textId="5275CE96" w:rsidR="00C849E1" w:rsidRDefault="00C849E1" w:rsidP="00C849E1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556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556D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556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 – O MUNDO CELULAR: COMO OS SERES VIVOS PRODUZEM ENERGIA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556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Fotossíntese e respiração celular aeróbia; Fermentação, um tipo de respiração anaeróbia; Correção da tarefa e realização dos exercícios p. 58 e 59</w:t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3556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 e 54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Exercícios </w:t>
      </w:r>
      <w:r w:rsidR="003556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60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E15B7A2" w14:textId="77777777" w:rsidR="00D93A1E" w:rsidRDefault="00D93A1E" w:rsidP="00D93A1E">
      <w:pPr>
        <w:spacing w:after="200"/>
        <w:rPr>
          <w:lang w:val="pt-BR"/>
        </w:rPr>
      </w:pPr>
    </w:p>
    <w:p w14:paraId="72327207" w14:textId="5F59FCE4" w:rsidR="00D93A1E" w:rsidRDefault="00D93A1E" w:rsidP="00D93A1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556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556D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556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CA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 – O MUNDO CELULAR: ORGANIZAÇÃO DAS CÉLULAS EM TECIDOS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A1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Visão geral dos tecidos do corpo; Tecido epitelial</w:t>
      </w:r>
      <w:r w:rsidR="006E38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6E38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63 a 66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6E38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p.71 e 5 p. 74.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04E3081" w14:textId="77777777" w:rsidR="00D93A1E" w:rsidRDefault="00D93A1E" w:rsidP="00D93A1E">
      <w:pPr>
        <w:spacing w:after="200"/>
        <w:rPr>
          <w:lang w:val="pt-BR"/>
        </w:rPr>
      </w:pPr>
    </w:p>
    <w:p w14:paraId="5DBBF250" w14:textId="03947828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338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338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338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– O MUNDO CELULAR: ORGANIZAÇÃO DAS CÉLULAS EM TECIDOS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338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Tecido conjuntivo.</w:t>
      </w:r>
      <w:r w:rsidR="009338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9338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 a 68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338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3 p. 71, 2 p. 72 e 6 p. 74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EE46DC8" w14:textId="3C5464C1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A75AD5" w14:textId="4331C40E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10B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10B0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10B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– O MUNDO CELULAR: ORGANIZAÇÃO DAS CÉLULAS EM TECIDOS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10B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Tecido muscular; Tecido nervoso</w:t>
      </w:r>
      <w:r w:rsidR="00E760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Correção da tarefa; Realização dos exercícios p. 74 e 75.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760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68 a 70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E760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lista de Revisão para PB1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CAA0474" w14:textId="77777777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99AE07" w14:textId="09A6452E" w:rsidR="00705F14" w:rsidRDefault="00705F14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760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760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1, 2, 3 E 4 PARA PB1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760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760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E760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p. </w:t>
      </w:r>
      <w:r w:rsidR="00E760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76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A7EF0FE" w14:textId="42F00642" w:rsidR="00B037ED" w:rsidRDefault="00B037ED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E7C5A98" w14:textId="1DC3CBFA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E71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E71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2E71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PBs</w:t>
      </w:r>
      <w:proofErr w:type="spellEnd"/>
      <w:r w:rsidR="002E71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Redação e Ciências.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E71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os conteúdos estudados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D2CDE7B" w14:textId="77777777" w:rsidR="00B037ED" w:rsidRDefault="00B037ED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7A76B68" w14:textId="583F45CB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E71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E71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2E71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PBs</w:t>
      </w:r>
      <w:proofErr w:type="spellEnd"/>
      <w:r w:rsidR="002E71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Geografia e Arte.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F34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os conteúdos estudados para o Simulado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4B7D033" w14:textId="77777777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BAD4C0" w14:textId="6E709E37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A007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007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 Simulado 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007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F34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do “Reflita, Argumente e Compartilhe” p. 70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62C0457" w14:textId="11AF68FB" w:rsidR="00500571" w:rsidRDefault="00500571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5006E2" w14:textId="37B435D8" w:rsidR="00500571" w:rsidRDefault="00500571" w:rsidP="0050057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63ABD65" w14:textId="24A281B6" w:rsidR="00500571" w:rsidRDefault="009F34FF" w:rsidP="0050057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– O MUNDO CELULAR: ORGANIZAÇÃO DAS CÉLULAS EM TECIDOS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005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alização da atividade p. 77</w:t>
      </w:r>
      <w:r w:rsidR="005005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0057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005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do mapa mental sobre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os tecidos do corpo humano</w:t>
      </w:r>
      <w:r w:rsidR="005005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0057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0057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005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50057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005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50057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5005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0057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50057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50057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 w:rsidR="005005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 w:rsidR="005005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15B23E7" w14:textId="77777777" w:rsidR="00500571" w:rsidRDefault="00500571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25DA1C" w14:textId="30CD3B68" w:rsidR="00C849E1" w:rsidRDefault="005B7B2A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68EF676" w14:textId="08E7E15B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F34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9F34F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</w:t>
      </w:r>
      <w:r w:rsidR="004D06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COMANDO DAS AÇÕES: SISTEMA NERVOSO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D0C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Sistema nervoso nos animais; Neurônio; Células da Glia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06F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 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E06F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a 3 (nível 1) p. 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D43AD12" w14:textId="7DCA1CC1" w:rsidR="00F76F33" w:rsidRDefault="00F76F33" w:rsidP="0084071D">
      <w:pPr>
        <w:spacing w:after="200"/>
        <w:rPr>
          <w:lang w:val="pt-BR"/>
        </w:rPr>
      </w:pPr>
    </w:p>
    <w:p w14:paraId="568060FF" w14:textId="6BB9D770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06F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06F9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06F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O COMANDO DAS AÇÕES: SISTEMA NERVOSO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06F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Formando redes de comunicação</w:t>
      </w:r>
      <w:r w:rsidR="001400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</w:t>
      </w:r>
      <w:r w:rsidR="00E06F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da tarefa</w:t>
      </w:r>
      <w:r w:rsidR="001400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</w:t>
      </w:r>
      <w:r w:rsidR="00E06F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Realização dos exercícios p. 23 (nível 2) e 24.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06F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</w:t>
      </w:r>
      <w:r w:rsidR="00673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06F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E06F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1259442" w14:textId="49B5990B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43D043" w14:textId="254D444F" w:rsidR="00EB49D0" w:rsidRDefault="00EB49D0" w:rsidP="00EB49D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DBE012A" w14:textId="661C9573" w:rsidR="005B7B2A" w:rsidRDefault="00EB49D0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564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5643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564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O COMANDO DAS AÇÕES: SISTEMA NERVOSO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564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Exercícios da Folha AZ p. 26.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23E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9CA2BFD" w14:textId="0C068AC4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062C5C" w14:textId="5988CA30" w:rsidR="00AE5A2F" w:rsidRDefault="00AE5A2F" w:rsidP="00AE5A2F">
      <w:pPr>
        <w:spacing w:after="200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AE5A2F"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2º BIMESTRE</w:t>
      </w:r>
    </w:p>
    <w:p w14:paraId="6BF43E2B" w14:textId="47B2C382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FC176B7" w14:textId="2B5F1C37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B54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953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O COMANDO DAS AÇÕES: SISTEMA NERVOSO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953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Divisão do sistema nervoso; Substâncias psicoativas e sistema nervoso; Realização exercícios p. 36.</w:t>
      </w:r>
      <w:r w:rsidR="003957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0953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957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953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0953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37 a 39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49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149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16BFCFC" w14:textId="36D5390C" w:rsidR="00673848" w:rsidRDefault="00673848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1995C1" w14:textId="0ADE991B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292DCE9" w14:textId="7B5B002B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B54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654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O COMANDO DAS AÇÕES: SISTEMA NERVOSO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654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9654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 a 35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(p. </w:t>
      </w:r>
      <w:r w:rsidR="009654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A4D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5C5CCD2" w14:textId="004F6A76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3FE57FC" w14:textId="581ED45C" w:rsidR="007C5E95" w:rsidRDefault="007C5E95" w:rsidP="007C5E9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1B3E000" w14:textId="61026D10" w:rsidR="00673848" w:rsidRPr="00AE5A2F" w:rsidRDefault="007C5E95" w:rsidP="007C5E95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B54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B54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A ARTE DO MOVIMENTO: SISTEMA LOCOMOTOR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B54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Animais em movimento; O sistema esquelético; </w:t>
      </w:r>
      <w:bookmarkStart w:id="0" w:name="_Hlk94467501"/>
      <w:r w:rsidR="006B54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sistema muscular; Realização exercícios p. 54.</w:t>
      </w:r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B549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6B54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 a 49</w:t>
      </w:r>
      <w:r w:rsidR="006B549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6B549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</w:t>
      </w:r>
      <w:r w:rsidR="006B54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55.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CFA519C" w14:textId="6FFCF292" w:rsidR="00673848" w:rsidRDefault="00673848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23E06B2" w14:textId="7B9ECFCE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093BF38" w14:textId="694B5A8C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565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565A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565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A ARTE DO MOVIMENTO: SISTEMA LOCOMOTOR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65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músculo estriado esquelético; </w:t>
      </w:r>
      <w:bookmarkStart w:id="1" w:name="_Hlk94467540"/>
      <w:r w:rsidR="000565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coordenação entre os sistemas esquelético, muscular e nervoso</w:t>
      </w:r>
      <w:bookmarkEnd w:id="1"/>
      <w:r w:rsidR="000565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bookmarkStart w:id="2" w:name="_Hlk94467630"/>
      <w:proofErr w:type="gramStart"/>
      <w:r w:rsidR="000565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Principais</w:t>
      </w:r>
      <w:proofErr w:type="gramEnd"/>
      <w:r w:rsidR="000565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traumas físicos do sistema musculoesquelético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0565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0565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bookmarkEnd w:id="2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0565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56 e 57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5F2AF38" w14:textId="018BF710" w:rsidR="007C5E95" w:rsidRDefault="007C5E95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3E6E307" w14:textId="346954B4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DFEDAEF" w14:textId="697D8B0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95E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95EA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95E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A ARTE DO MOVIMENTO: SISTEMA LOCOMOTOR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95E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 a 42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</w:t>
      </w:r>
      <w:r w:rsidR="00B43E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521D192" w14:textId="7777777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71CA92" w14:textId="44E9D81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17518B0" w14:textId="64A68145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84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84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 CAPÍTULO 5 E 6 PARA A AP2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84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Correção da 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841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Folha AZ p. 58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0019E84" w14:textId="77777777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92AFC54" w14:textId="2B943F13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1EFC35" w14:textId="65EE2793" w:rsidR="00701C96" w:rsidRDefault="00FE4D0B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Redação e Ciências.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 estudado.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66CABCE" w14:textId="77777777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207C4B7" w14:textId="58878CFC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129A3D" w14:textId="2786D794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3" w:name="_Hlk94467879"/>
      <w:r w:rsidR="00161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16106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61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161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161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Geografia e Arte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610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bookmarkEnd w:id="3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756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00EC2B2" w14:textId="7777777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6B0AAF" w14:textId="77A1B74D" w:rsidR="0000647B" w:rsidRDefault="0000647B" w:rsidP="0000647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D85AFCC" w14:textId="4C5D8BDC" w:rsidR="0000647B" w:rsidRDefault="0000647B" w:rsidP="0000647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4" w:name="_Hlk94467932"/>
      <w:r w:rsidR="004C7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4C7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4C7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PERCEBENDO O MUNDO AO SEU REDOR: ÓRGÃOS SENSORIAIS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C7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Mecanismos sensoriais; O tato; O olfato; A gustação; Realização</w:t>
      </w:r>
      <w:r w:rsidR="000502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do exercício 1 p. 70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4C7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4C7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0502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0502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da </w:t>
      </w:r>
      <w:r w:rsidR="004C7E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7</w:t>
      </w:r>
      <w:r w:rsidR="000502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bookmarkEnd w:id="4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087C36D" w14:textId="218739BA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F2A65A1" w14:textId="1DEE5747" w:rsidR="00F06BD5" w:rsidRDefault="00F06BD5" w:rsidP="00F06BD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BBE493E" w14:textId="5C20BA11" w:rsidR="00F06BD5" w:rsidRPr="00AE5A2F" w:rsidRDefault="00F06BD5" w:rsidP="00F06BD5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5" w:name="_Hlk94467991"/>
      <w:r w:rsidR="000502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5028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502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PERCEBENDO O MUNDO AO SEU REDOR: ÓRGÃOS SENSORIAIS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02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 audição e o equilíbrio; </w:t>
      </w:r>
      <w:r w:rsidR="00C86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visão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96F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896F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65 a 69</w:t>
      </w:r>
      <w:r w:rsidR="00896F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896F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C864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70 e 71</w:t>
      </w:r>
      <w:r w:rsidR="00896F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bookmarkEnd w:id="5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74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74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191C4C6" w14:textId="3225C19B" w:rsidR="00701C96" w:rsidRDefault="00701C96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ECA6E67" w14:textId="569040C9" w:rsidR="003749BC" w:rsidRDefault="003749BC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FA542A" w14:textId="71B9C4E1" w:rsidR="003749BC" w:rsidRDefault="003749BC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502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5028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502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PERCEBENDO O MUNDO AO SEU REDOR: ÓRGÃOS SENSORIAIS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F6F4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 w:rsidR="00F302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Realização dos exercícios p. 72 e 73</w:t>
      </w:r>
      <w:r w:rsidR="005E33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5E33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</w:t>
      </w:r>
      <w:r w:rsidR="00F302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p. 74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B8B4DA4" w14:textId="77777777" w:rsidR="008C38EE" w:rsidRDefault="008C38EE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57C99F" w14:textId="1D96C421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DEA855" w14:textId="1E03CEE1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76B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76B7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76B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PERCEBENDO O MUNDO AO SEU REDOR: ÓRGÃOS SENSORIAIS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755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</w:t>
      </w:r>
      <w:r w:rsidR="00076B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tarefa; Realização da 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76B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 lista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D811619" w14:textId="58581668" w:rsidR="003749BC" w:rsidRDefault="003749BC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7B322BC0" w14:textId="0D293D46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EC566FA" w14:textId="1CFB5E7C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6" w:name="_Hlk94468507"/>
      <w:r w:rsidR="00310F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10F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5, 6, 7 E 8 PARA A PB2</w:t>
      </w:r>
      <w:bookmarkEnd w:id="6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10F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10F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 PB2 de Ciências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66065E7" w14:textId="59BC032B" w:rsidR="00405784" w:rsidRDefault="00405784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36FED8C" w14:textId="12CCE2B3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7F8D99F" w14:textId="07CE85E7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301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301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 PB de Redação e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301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0C1605C" w14:textId="77777777" w:rsidR="00E66BE7" w:rsidRDefault="00E66BE7" w:rsidP="00E66BE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59A7AB8" w14:textId="49BF1F26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CD25C2B" w14:textId="267165C5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bookmarkStart w:id="7" w:name="_Hlk94468587"/>
      <w:r w:rsidR="00DF6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F6D5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F6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 PB de Geografia e 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F6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o Simulado AZ</w:t>
      </w:r>
      <w:bookmarkEnd w:id="7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A687A9D" w14:textId="65349B7F" w:rsidR="00701873" w:rsidRDefault="00701873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B91602" w14:textId="766D47A2" w:rsidR="00FD744F" w:rsidRDefault="00FD744F" w:rsidP="00FD744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A8E12CE" w14:textId="0C69F6B9" w:rsidR="00FD744F" w:rsidRPr="00AE5A2F" w:rsidRDefault="00FD744F" w:rsidP="00FD744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91C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91C2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91C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 Simulado 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953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 conteúdo estudado no Bimestre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365C51D" w14:textId="77777777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41818F" w14:textId="7CC668BF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9141A4C" w14:textId="3EE90FD2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F77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F77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 – PERCEBENDO O MUNDO AO SEU REDOR: ÓRGÃOS SENSORIAIS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77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 atividade p. 75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77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341BD29" w14:textId="77777777" w:rsidR="00DE0227" w:rsidRDefault="00DE0227" w:rsidP="00DE022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C02A8C8" w14:textId="270F4202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E3E3566" w14:textId="2152B05D" w:rsidR="00701873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1E6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bookmarkStart w:id="8" w:name="_Hlk94468632"/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1E6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 5, 6, 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E6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das questões para o Quiz de Ciências. Realização da primeira rodada do </w:t>
      </w:r>
      <w:r w:rsidR="006425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jogo</w:t>
      </w:r>
      <w:r w:rsidR="001E6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1E6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o Qui</w:t>
      </w:r>
      <w:r w:rsidR="006425A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</w:t>
      </w:r>
      <w:r w:rsidR="001E6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bookmarkEnd w:id="8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A71D288" w14:textId="77777777" w:rsidR="004D51B8" w:rsidRDefault="004D51B8" w:rsidP="00DE022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8D973C7" w14:textId="33D3C744" w:rsidR="004D51B8" w:rsidRDefault="004D51B8" w:rsidP="004D51B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93B44E7" w14:textId="06DA0639" w:rsidR="004D51B8" w:rsidRDefault="004D51B8" w:rsidP="004D51B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018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018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QUIZ DE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018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 Quiz de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018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950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950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A28562A" w14:textId="33ECB2C5" w:rsidR="00CE0BF6" w:rsidRDefault="00CE0BF6" w:rsidP="00CE0BF6">
      <w:pPr>
        <w:spacing w:after="200"/>
        <w:jc w:val="center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lastRenderedPageBreak/>
        <w:t>3º BIMESTRE</w:t>
      </w:r>
    </w:p>
    <w:p w14:paraId="1F02BB59" w14:textId="564A40E1" w:rsidR="00FD5223" w:rsidRDefault="00FD5223" w:rsidP="00FD522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6DA185A" w14:textId="6C43F046" w:rsidR="00FD5223" w:rsidRDefault="00FD5223" w:rsidP="00FD522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773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– </w:t>
      </w:r>
      <w:r w:rsidR="009773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ORIGEM DO SISTEMA SOLAR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773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Como se organiza o Sistema Solar; A origem da Terra; Realização dos exercícios p. 26.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9773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 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9773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7E5186D" w14:textId="77777777" w:rsidR="00FD5223" w:rsidRDefault="00FD5223" w:rsidP="00FD5223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9D1C9FA" w14:textId="7EC93FDD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3E3CC9" w14:textId="0DEEFAA7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124A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124A4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24A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9 – A ORIGEM DO SISTEMA SOLAR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24A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Estrutura do planeta; O formato da Terra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124A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124A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124A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28 e 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09CE8D8" w14:textId="6E9D713F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57BF6F" w14:textId="5A6CA90F" w:rsidR="00B12362" w:rsidRDefault="00B1236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57B8CD" w14:textId="047BB2A3" w:rsidR="00B12362" w:rsidRDefault="00B1236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01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018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01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9 – A ORIGEM DO SISTEMA SOLAR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01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dos exercícios p. 29.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01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07B1DF3" w14:textId="77777777" w:rsidR="009248F2" w:rsidRDefault="009248F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ED6A73" w14:textId="223E83E5" w:rsidR="009248F2" w:rsidRDefault="009248F2" w:rsidP="009248F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919991D" w14:textId="17910FAD" w:rsidR="009248F2" w:rsidRDefault="009248F2" w:rsidP="009248F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6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673E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6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A EVOLUÇÃO DO PLANETA TERRA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6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tempo geológico; </w:t>
      </w:r>
      <w:proofErr w:type="gramStart"/>
      <w:r w:rsidR="0096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</w:t>
      </w:r>
      <w:proofErr w:type="gramEnd"/>
      <w:r w:rsidR="0096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rochas; Formação dos fósseis; Realização dos exercícios p. 43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96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96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9673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44 a 46.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90E625E" w14:textId="77777777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D651A9" w14:textId="61F12219" w:rsidR="00716FC8" w:rsidRDefault="00716FC8" w:rsidP="00716FC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E076FD2" w14:textId="19C149B1" w:rsidR="00716FC8" w:rsidRDefault="00716FC8" w:rsidP="00716FC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73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73DE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73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A EVOLUÇÃO DO PLANETA TERRA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73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dos exercícios p. 47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p. </w:t>
      </w:r>
      <w:r w:rsidR="00D73D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D688FEB" w14:textId="0D10BAA0" w:rsidR="00CE0BF6" w:rsidRDefault="00CE0BF6" w:rsidP="004D51B8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636AC56" w14:textId="435FFE1F" w:rsidR="00F54AEC" w:rsidRDefault="00F54AEC" w:rsidP="00F54AE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A7E340F" w14:textId="4F6D274E" w:rsidR="00F54AEC" w:rsidRDefault="00F54AEC" w:rsidP="00F54AE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64A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CAPÍTULOS </w:t>
      </w:r>
      <w:r w:rsidR="00864A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 e 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864A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alização da lista de atividades complementares.</w:t>
      </w:r>
      <w:r w:rsidR="005728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64A5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 AP3.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728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5D431AA" w14:textId="77777777" w:rsidR="00F54AEC" w:rsidRPr="00AE5A2F" w:rsidRDefault="00F54AEC" w:rsidP="004D51B8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AD16096" w14:textId="414BF29D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D7331EF" w14:textId="6F1E08F5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B4D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B4D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DB4D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DB4D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Redação e Ciências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B4D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74F76B1" w14:textId="77777777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89281B" w14:textId="5E168685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A48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D4A2C5" w14:textId="361A9D2F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815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8158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815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6815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6815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Geografia e 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815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2CEBC60" w14:textId="446F2312" w:rsidR="00DE0227" w:rsidRDefault="00DE0227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0F0D0F3" w14:textId="59D87AC9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18CCB6D" w14:textId="241158F6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660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5660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 – COMPROVANDO A FORMA DA TERRA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660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luz do Sol; Plano de inclinação e movimentos da Terra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5660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5660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Exercícios </w:t>
      </w:r>
      <w:r w:rsidR="005660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164E393" w14:textId="77777777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67B431D" w14:textId="2B67FA03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1CA78AB" w14:textId="71CB1005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21F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721F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21F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COMPROVANDO A FORMA DA TERRA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21F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Experimento de Erastóstenes;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21F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721F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21F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59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721F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61 e 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747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59F317D" w14:textId="373A4C99" w:rsidR="00CF7233" w:rsidRDefault="00CF7233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E997C5D" w14:textId="4D2B87F6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44E9C8" w14:textId="2E1812F6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21F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721F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21F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COMPROVANDO A FORMA DA TERRA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21F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dos exercícios p. 63 e 64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21F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p. 65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BC96A03" w14:textId="77777777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F4AC17" w14:textId="2A435B1D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D7AAE44" w14:textId="58323D52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113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113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13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VIAJANDO PELO PLANETA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13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Estrelas e galáxias; </w:t>
      </w:r>
      <w:proofErr w:type="gramStart"/>
      <w:r w:rsidR="00113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</w:t>
      </w:r>
      <w:proofErr w:type="gramEnd"/>
      <w:r w:rsidR="00113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grandes navegações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113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 a 74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113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75 e 76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299484C" w14:textId="77777777" w:rsidR="00CF7233" w:rsidRDefault="00CF7233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11E981A" w14:textId="5EB55D1F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DBDEEBF" w14:textId="0BE85CFE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75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75D5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75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VIAJANDO PELO PLANETA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75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das atividades p. 77 e 78.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75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A7CCBF0" w14:textId="77777777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A872A8" w14:textId="7771D244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94360EA" w14:textId="13455900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B70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7B703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B70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9, 10, 11 E 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B70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B70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 PB3.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047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6A13164" w14:textId="70DDD3B7" w:rsidR="006E1B20" w:rsidRDefault="006E1B20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71DE5C6" w14:textId="12C73D57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04BEC9" w14:textId="69A13F7C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66B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6B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B66B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PBs</w:t>
      </w:r>
      <w:proofErr w:type="spellEnd"/>
      <w:r w:rsidR="00B66B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Redação e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66B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E180767" w14:textId="77777777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E0C0DA" w14:textId="6B9234AF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B533B25" w14:textId="02F681EA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94C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94C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694C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PBs</w:t>
      </w:r>
      <w:proofErr w:type="spellEnd"/>
      <w:r w:rsidR="00694C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Geografia e 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694C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o Simulado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910085F" w14:textId="4C68D92D" w:rsidR="008404F4" w:rsidRDefault="008404F4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6ADBAD2" w14:textId="117D3B9E" w:rsidR="00A81872" w:rsidRDefault="00A81872" w:rsidP="00A8187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1E4B0F4" w14:textId="07170369" w:rsidR="00A81872" w:rsidRDefault="00A81872" w:rsidP="00A8187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739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739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 Simulado 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739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D606518" w14:textId="6463C268" w:rsidR="00A81872" w:rsidRDefault="00A81872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803D671" w14:textId="563934FE" w:rsidR="00684559" w:rsidRDefault="00684559" w:rsidP="0068455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646A5C2" w14:textId="7BB04025" w:rsidR="00684559" w:rsidRDefault="00684559" w:rsidP="0068455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 w:rsidR="003D5B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3D5B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 – A QUÍMICA À NOSSA VOLTA: SUBSTÂNCIAS E MISTURAS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D5B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Substância e mistura; </w:t>
      </w:r>
      <w:r w:rsidR="00054B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Mistura heterogênea; Mistura homogênea</w:t>
      </w:r>
      <w:r w:rsidR="003D5B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D5B6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3D5B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 22</w:t>
      </w:r>
      <w:r w:rsidR="003D5B6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3D5B6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D5B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p. 26 e 1 e 2 p. 27.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B1F7F48" w14:textId="1E45A946" w:rsidR="00AE105E" w:rsidRDefault="00AE105E" w:rsidP="00AE105E">
      <w:pPr>
        <w:spacing w:after="200"/>
        <w:jc w:val="center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4º BIMESTRE</w:t>
      </w:r>
    </w:p>
    <w:p w14:paraId="6262D9BA" w14:textId="0B42101A" w:rsidR="00AE105E" w:rsidRDefault="00AE105E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54795FB" w14:textId="0430F707" w:rsidR="00AE105E" w:rsidRDefault="00AE105E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D4D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AD4D3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D4D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A QUÍMICA À NOSSA VOLTA: SUBSTÂNCIAS E MISTURAS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4D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Coloides; Sistemas; Realização dos exercícios p. 26</w:t>
      </w:r>
      <w:r w:rsidR="00AA4F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28</w:t>
      </w:r>
      <w:r w:rsidR="00AD4D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</w:t>
      </w:r>
      <w:r w:rsidR="00AD4D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AD4D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AD4D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</w:t>
      </w:r>
      <w:r w:rsidR="00AA4F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1A977C4" w14:textId="3D6484E7" w:rsidR="00602B1A" w:rsidRDefault="00602B1A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EF9571" w14:textId="6299FFDA" w:rsidR="00602B1A" w:rsidRDefault="00602B1A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C44C2B5" w14:textId="50C7E17B" w:rsidR="00602B1A" w:rsidRDefault="00602B1A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1438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14389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438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A QUÍMICA À NOSSA VOLTA: SUBSTÂNCIAS E MISTURAS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38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p. </w:t>
      </w:r>
      <w:r w:rsidR="001438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E503612" w14:textId="26371600" w:rsidR="00F04A00" w:rsidRDefault="00F04A00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D45641" w14:textId="5B8DE90D" w:rsidR="00F04A00" w:rsidRDefault="00F04A00" w:rsidP="00F04A0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3FDD1B5" w14:textId="3C5243B7" w:rsidR="00F04A00" w:rsidRDefault="00F04A00" w:rsidP="00F04A0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91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9135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91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COMO PODEMOS SEPARAR MISTURAS?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91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Tipos de separação de misturas; Separação de misturas e a indústria petrolífera; Tratamento de água e esgoto.</w:t>
      </w:r>
      <w:r w:rsidR="0049135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</w:t>
      </w:r>
      <w:r w:rsidR="00491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32 a 43</w:t>
      </w:r>
      <w:r w:rsidR="0049135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91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44 e 45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221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1221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A53C017" w14:textId="77777777" w:rsidR="00F04A00" w:rsidRDefault="00F04A00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B3D229" w14:textId="66E445B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921EED" w14:textId="5AE8D186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CE46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CE462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E46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COMO PODEMOS SEPARAR MISTURAS?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E46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Correção da tarefa; Realização dos exercícios p. 46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CE46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47 e 48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7EB92E21" w14:textId="77777777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2BA57F" w14:textId="49DCF15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278B635" w14:textId="330C9CF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85E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85E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5E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COMO PODEMOS SEPARAR MISTURAS?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85E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tarefa; Revisão para a AP4.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985E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a AP4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BF2C428" w14:textId="77777777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5BEF25" w14:textId="5C6C51BC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44B5E92" w14:textId="659FE18D" w:rsidR="00602B1A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803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803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6803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6803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Redação e Ciências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6803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visar o 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319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22607BD" w14:textId="2117D4C8" w:rsidR="00684559" w:rsidRDefault="00684559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5644451" w14:textId="6A388A7F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29D96BE" w14:textId="55EE2D7F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9" w:name="_Hlk94472533"/>
      <w:r w:rsidR="003621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6219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621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3621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APs</w:t>
      </w:r>
      <w:proofErr w:type="spellEnd"/>
      <w:r w:rsidR="003621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Geografia e 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621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15</w:t>
      </w:r>
      <w:bookmarkEnd w:id="9"/>
      <w:r w:rsidR="004146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7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2ACBD28" w14:textId="77777777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7E181F7" w14:textId="5071CED9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143EA27" w14:textId="56EDD94C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10" w:name="_Hlk94472591"/>
      <w:bookmarkStart w:id="11" w:name="_Hlk94472700"/>
      <w:r w:rsidR="00202D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202D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0F13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TRANSFORMAÇÕES DOS MATERIAIS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02D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Fenômenos; Fenômenos físicos; Fenômenos químicos; Realização dos exercícios 1 e 2 p. 60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202D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202D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bookmarkEnd w:id="1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202D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61 e 62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bookmarkEnd w:id="11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57A92BD" w14:textId="77777777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1C8AEF" w14:textId="57DE248C" w:rsidR="009C2A6F" w:rsidRDefault="009C2A6F" w:rsidP="009C2A6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D0AA627" w14:textId="4BD874AE" w:rsidR="009C2A6F" w:rsidRDefault="009C2A6F" w:rsidP="009C2A6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50D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50DB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50D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– </w:t>
      </w:r>
      <w:r w:rsidR="000F13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TRANSFORMAÇÕES DOS MATERIAIS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bookmarkStart w:id="12" w:name="_Hlk94472846"/>
      <w:r w:rsidR="00950D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Combustão e transformações químicas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950D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 exercício 3 p. 60; Correção da tarefa.</w:t>
      </w:r>
      <w:bookmarkEnd w:id="12"/>
      <w:r w:rsidR="00950D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bookmarkStart w:id="13" w:name="_Hlk94472871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950D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50D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50D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bookmarkEnd w:id="13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Exercícios </w:t>
      </w:r>
      <w:r w:rsidR="00950D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61 a 63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1920297" w14:textId="77777777" w:rsidR="009038EE" w:rsidRDefault="009038EE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A5C3BD3" w14:textId="1D466AA3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0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</w:t>
      </w:r>
      <w:r w:rsidR="0090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A4AC94F" w14:textId="5283456C" w:rsidR="00B579A6" w:rsidRDefault="00B579A6" w:rsidP="00B579A6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F13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0F137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13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AS TRANSFORMAÇÕES DOS MATERIAIS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F13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F137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Folha AZ p. 64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B1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B1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1C7920DB" w14:textId="6DEE2329" w:rsidR="007B1EF9" w:rsidRDefault="007B1EF9" w:rsidP="00B579A6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0FDEEC1" w14:textId="6C74AD61" w:rsidR="007B1EF9" w:rsidRDefault="007B1EF9" w:rsidP="007B1EF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8BD0794" w14:textId="0A6D499A" w:rsidR="007B1EF9" w:rsidRPr="00AE5A2F" w:rsidRDefault="007B1EF9" w:rsidP="007B1EF9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14" w:name="_Hlk94473004"/>
      <w:r w:rsidR="00CB08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CB08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B08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MEDICAMENTOS E TECNOLOGIA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B08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Remédios e medicamentos; Realização dos exercícios</w:t>
      </w:r>
      <w:r w:rsidR="00E016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B08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e 2 p. 78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B08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CB08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 e 71</w:t>
      </w:r>
      <w:r w:rsidR="00CB08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CB081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CB08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1 e 3 p. 79.</w:t>
      </w:r>
      <w:bookmarkEnd w:id="14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3C7BF2C" w14:textId="4A30C966" w:rsidR="007B1EF9" w:rsidRDefault="007B1EF9" w:rsidP="00B579A6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05C68E0" w14:textId="63ED9F30" w:rsidR="008A098D" w:rsidRDefault="008A098D" w:rsidP="008A0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4303D67" w14:textId="3639911E" w:rsidR="008A098D" w:rsidRDefault="008A098D" w:rsidP="008A098D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016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016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016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MEDICAMENTOS E TECNOLOGIA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016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Tipos de medicamentos; Produção do medicamento; </w:t>
      </w:r>
      <w:bookmarkStart w:id="15" w:name="_Hlk94473272"/>
      <w:r w:rsidR="00E016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importância de não se automedicar;</w:t>
      </w:r>
      <w:bookmarkEnd w:id="15"/>
      <w:r w:rsidR="00E016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Realização dos exercícios p. 80. </w:t>
      </w:r>
      <w:r w:rsidR="00E016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016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 a 75</w:t>
      </w:r>
      <w:r w:rsidR="00E016E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016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81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63BDB938" w14:textId="00778DF0" w:rsidR="00F33821" w:rsidRDefault="00F33821" w:rsidP="008A098D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EA5ABF" w14:textId="5871BBF9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7A81767" w14:textId="00B695CF" w:rsidR="00F33821" w:rsidRDefault="00E956F0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MEDICAMENTOS E TECNOLOGIA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bookmarkStart w:id="16" w:name="_Hlk94473287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Materiais Naturais e sintéticos</w:t>
      </w:r>
      <w:bookmarkEnd w:id="16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Realização do exercício 3 p. 78; Correção da tarefa.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bookmarkStart w:id="17" w:name="_Hlk94473327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76 a 77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bookmarkEnd w:id="17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Folha AZ p. 82.</w:t>
      </w:r>
      <w:r w:rsidR="00F338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F338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338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F338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338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F338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F338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F338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F338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F3382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 w:rsidR="00F338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 w:rsidR="00F338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372D4B46" w14:textId="5FAD82A3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7B1AB2" w14:textId="2201D24A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BBFDD4" w14:textId="5BD4E6BE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70C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70C6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70C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13, 14, 15 E 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</w:t>
      </w:r>
      <w:r w:rsidR="00370C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70C6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PB4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D2954F7" w14:textId="25AD4553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3B01BA" w14:textId="75FA2C82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BE1702" w14:textId="7A084B5F" w:rsidR="00F33821" w:rsidRPr="00AE5A2F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625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25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B625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PBs</w:t>
      </w:r>
      <w:proofErr w:type="spellEnd"/>
      <w:r w:rsidR="00B625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Redação e Ciências.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625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03494079" w14:textId="48B0E3AD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EF55350" w14:textId="058FB0F0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489EAF1" w14:textId="35FA176A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18" w:name="_Hlk94473593"/>
      <w:r w:rsidR="003E38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E381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E38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</w:t>
      </w:r>
      <w:proofErr w:type="spellStart"/>
      <w:r w:rsidR="003E38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PBs</w:t>
      </w:r>
      <w:proofErr w:type="spellEnd"/>
      <w:r w:rsidR="003E38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Geografia e 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E38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o Simulado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bookmarkEnd w:id="18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4D3472DC" w14:textId="702736F6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A3F721" w14:textId="11FA8C24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4C712C" w14:textId="3F161D5C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26C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26C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26C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do Simulado 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26C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Preparar questões para o Quiz de Ciências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2B7481CA" w14:textId="3A366BAF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7A6F6E79" w14:textId="6FA0D177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FEE05E1" w14:textId="231D363A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19" w:name="_Hlk94473958"/>
      <w:r w:rsidR="00D316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316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Quiz de Ciências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316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</w:t>
      </w:r>
      <w:bookmarkEnd w:id="19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Baraldi</w:t>
      </w:r>
    </w:p>
    <w:p w14:paraId="54CDE8F9" w14:textId="77777777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51B2F60" w14:textId="77777777" w:rsidR="00FB0E21" w:rsidRPr="00AE5A2F" w:rsidRDefault="00FB0E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1E7988A0" w14:textId="77777777" w:rsidR="00F33821" w:rsidRPr="00AE5A2F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58CD595" w14:textId="77777777" w:rsidR="00F33821" w:rsidRPr="00AE5A2F" w:rsidRDefault="00F33821" w:rsidP="008A098D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CAB3D53" w14:textId="77777777" w:rsidR="008A098D" w:rsidRPr="00AE5A2F" w:rsidRDefault="008A098D" w:rsidP="00B579A6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sectPr w:rsidR="008A098D" w:rsidRPr="00AE5A2F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559A5" w14:textId="77777777" w:rsidR="00AE2EB5" w:rsidRDefault="00AE2EB5">
      <w:r>
        <w:separator/>
      </w:r>
    </w:p>
    <w:p w14:paraId="122D0508" w14:textId="77777777" w:rsidR="00AE2EB5" w:rsidRDefault="00AE2EB5"/>
  </w:endnote>
  <w:endnote w:type="continuationSeparator" w:id="0">
    <w:p w14:paraId="3DDCEAAF" w14:textId="77777777" w:rsidR="00AE2EB5" w:rsidRDefault="00AE2EB5">
      <w:r>
        <w:continuationSeparator/>
      </w:r>
    </w:p>
    <w:p w14:paraId="5F2423F3" w14:textId="77777777" w:rsidR="00AE2EB5" w:rsidRDefault="00AE2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653A4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0E3731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34D49" w14:textId="77777777" w:rsidR="00AE2EB5" w:rsidRDefault="00AE2EB5">
      <w:r>
        <w:separator/>
      </w:r>
    </w:p>
    <w:p w14:paraId="705897A3" w14:textId="77777777" w:rsidR="00AE2EB5" w:rsidRDefault="00AE2EB5"/>
  </w:footnote>
  <w:footnote w:type="continuationSeparator" w:id="0">
    <w:p w14:paraId="47E68105" w14:textId="77777777" w:rsidR="00AE2EB5" w:rsidRDefault="00AE2EB5">
      <w:r>
        <w:continuationSeparator/>
      </w:r>
    </w:p>
    <w:p w14:paraId="70F06DE3" w14:textId="77777777" w:rsidR="00AE2EB5" w:rsidRDefault="00AE2E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DAE4B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D9283E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308562B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02D6E"/>
    <w:rsid w:val="0000647B"/>
    <w:rsid w:val="0002482E"/>
    <w:rsid w:val="00046868"/>
    <w:rsid w:val="0005028A"/>
    <w:rsid w:val="00050324"/>
    <w:rsid w:val="00054B8F"/>
    <w:rsid w:val="000565AF"/>
    <w:rsid w:val="0007386A"/>
    <w:rsid w:val="00075506"/>
    <w:rsid w:val="00076B71"/>
    <w:rsid w:val="00095363"/>
    <w:rsid w:val="00095EAC"/>
    <w:rsid w:val="000A0150"/>
    <w:rsid w:val="000C43A3"/>
    <w:rsid w:val="000D2E09"/>
    <w:rsid w:val="000E63C9"/>
    <w:rsid w:val="000F1379"/>
    <w:rsid w:val="0010216B"/>
    <w:rsid w:val="00113730"/>
    <w:rsid w:val="00117B1E"/>
    <w:rsid w:val="0012218F"/>
    <w:rsid w:val="00124A4C"/>
    <w:rsid w:val="00124F0A"/>
    <w:rsid w:val="00130E9D"/>
    <w:rsid w:val="001400DB"/>
    <w:rsid w:val="0014389C"/>
    <w:rsid w:val="00150A6D"/>
    <w:rsid w:val="00161063"/>
    <w:rsid w:val="001635D5"/>
    <w:rsid w:val="00185B35"/>
    <w:rsid w:val="001B0E5E"/>
    <w:rsid w:val="001B1D30"/>
    <w:rsid w:val="001E6FEB"/>
    <w:rsid w:val="001F2BC8"/>
    <w:rsid w:val="001F5F6B"/>
    <w:rsid w:val="001F6F44"/>
    <w:rsid w:val="00202D4B"/>
    <w:rsid w:val="00210B0B"/>
    <w:rsid w:val="002154BD"/>
    <w:rsid w:val="002174EF"/>
    <w:rsid w:val="00243EBC"/>
    <w:rsid w:val="00246A35"/>
    <w:rsid w:val="00252730"/>
    <w:rsid w:val="00274DF2"/>
    <w:rsid w:val="0027754C"/>
    <w:rsid w:val="00282444"/>
    <w:rsid w:val="00284348"/>
    <w:rsid w:val="002A4756"/>
    <w:rsid w:val="002A4838"/>
    <w:rsid w:val="002A764F"/>
    <w:rsid w:val="002D0FCB"/>
    <w:rsid w:val="002E2B77"/>
    <w:rsid w:val="002E71AB"/>
    <w:rsid w:val="002F51F5"/>
    <w:rsid w:val="00301892"/>
    <w:rsid w:val="003047E5"/>
    <w:rsid w:val="00310FDA"/>
    <w:rsid w:val="00312137"/>
    <w:rsid w:val="00330359"/>
    <w:rsid w:val="0033762F"/>
    <w:rsid w:val="00347682"/>
    <w:rsid w:val="003531FC"/>
    <w:rsid w:val="003556DA"/>
    <w:rsid w:val="00360494"/>
    <w:rsid w:val="0036219E"/>
    <w:rsid w:val="00362DFE"/>
    <w:rsid w:val="00366C7E"/>
    <w:rsid w:val="00370C67"/>
    <w:rsid w:val="00373949"/>
    <w:rsid w:val="003749BC"/>
    <w:rsid w:val="0037565A"/>
    <w:rsid w:val="00383BD7"/>
    <w:rsid w:val="00384EA3"/>
    <w:rsid w:val="003950B4"/>
    <w:rsid w:val="003957C8"/>
    <w:rsid w:val="003A39A1"/>
    <w:rsid w:val="003A74A3"/>
    <w:rsid w:val="003C2191"/>
    <w:rsid w:val="003D3863"/>
    <w:rsid w:val="003D4EEA"/>
    <w:rsid w:val="003D5B65"/>
    <w:rsid w:val="003E381B"/>
    <w:rsid w:val="003F5C2C"/>
    <w:rsid w:val="00405784"/>
    <w:rsid w:val="004110DE"/>
    <w:rsid w:val="004146ED"/>
    <w:rsid w:val="00427723"/>
    <w:rsid w:val="0044085A"/>
    <w:rsid w:val="00475D59"/>
    <w:rsid w:val="00491356"/>
    <w:rsid w:val="004B21A5"/>
    <w:rsid w:val="004C7E23"/>
    <w:rsid w:val="004D0697"/>
    <w:rsid w:val="004D51B8"/>
    <w:rsid w:val="004F0028"/>
    <w:rsid w:val="00500571"/>
    <w:rsid w:val="005037F0"/>
    <w:rsid w:val="00516A86"/>
    <w:rsid w:val="005275F6"/>
    <w:rsid w:val="005353B2"/>
    <w:rsid w:val="0055022C"/>
    <w:rsid w:val="0055643B"/>
    <w:rsid w:val="005660FC"/>
    <w:rsid w:val="00572102"/>
    <w:rsid w:val="005728CE"/>
    <w:rsid w:val="00586646"/>
    <w:rsid w:val="005B7B2A"/>
    <w:rsid w:val="005C6745"/>
    <w:rsid w:val="005E3304"/>
    <w:rsid w:val="005F1BB0"/>
    <w:rsid w:val="00602B1A"/>
    <w:rsid w:val="00614911"/>
    <w:rsid w:val="00640BDC"/>
    <w:rsid w:val="006425AE"/>
    <w:rsid w:val="00656C4D"/>
    <w:rsid w:val="00673848"/>
    <w:rsid w:val="00674DF2"/>
    <w:rsid w:val="00680369"/>
    <w:rsid w:val="0068158F"/>
    <w:rsid w:val="00684559"/>
    <w:rsid w:val="00694C74"/>
    <w:rsid w:val="006B5490"/>
    <w:rsid w:val="006B5F09"/>
    <w:rsid w:val="006B6DFC"/>
    <w:rsid w:val="006D689C"/>
    <w:rsid w:val="006E1B20"/>
    <w:rsid w:val="006E2B76"/>
    <w:rsid w:val="006E3821"/>
    <w:rsid w:val="006E5716"/>
    <w:rsid w:val="00701873"/>
    <w:rsid w:val="00701C96"/>
    <w:rsid w:val="00705F14"/>
    <w:rsid w:val="00715196"/>
    <w:rsid w:val="00716FC8"/>
    <w:rsid w:val="00721F30"/>
    <w:rsid w:val="007302B3"/>
    <w:rsid w:val="00730733"/>
    <w:rsid w:val="00730E3A"/>
    <w:rsid w:val="00736AAF"/>
    <w:rsid w:val="00765B2A"/>
    <w:rsid w:val="00783A34"/>
    <w:rsid w:val="007841D4"/>
    <w:rsid w:val="00795795"/>
    <w:rsid w:val="007B1EF9"/>
    <w:rsid w:val="007B703F"/>
    <w:rsid w:val="007C5E95"/>
    <w:rsid w:val="007C6B52"/>
    <w:rsid w:val="007D16C5"/>
    <w:rsid w:val="007D49A4"/>
    <w:rsid w:val="00823EF3"/>
    <w:rsid w:val="00826C17"/>
    <w:rsid w:val="008404F4"/>
    <w:rsid w:val="0084071D"/>
    <w:rsid w:val="00850848"/>
    <w:rsid w:val="0085779D"/>
    <w:rsid w:val="00862FE4"/>
    <w:rsid w:val="0086389A"/>
    <w:rsid w:val="00864A5D"/>
    <w:rsid w:val="00865B24"/>
    <w:rsid w:val="008747B9"/>
    <w:rsid w:val="0087605E"/>
    <w:rsid w:val="00891C2D"/>
    <w:rsid w:val="00896F11"/>
    <w:rsid w:val="008A098D"/>
    <w:rsid w:val="008B1FEE"/>
    <w:rsid w:val="008B65C1"/>
    <w:rsid w:val="008C1E03"/>
    <w:rsid w:val="008C38EE"/>
    <w:rsid w:val="00901883"/>
    <w:rsid w:val="009038EE"/>
    <w:rsid w:val="00903C32"/>
    <w:rsid w:val="00904452"/>
    <w:rsid w:val="00916B16"/>
    <w:rsid w:val="009173B9"/>
    <w:rsid w:val="009248F2"/>
    <w:rsid w:val="009301F1"/>
    <w:rsid w:val="0093335D"/>
    <w:rsid w:val="009338E3"/>
    <w:rsid w:val="0093613E"/>
    <w:rsid w:val="00943026"/>
    <w:rsid w:val="00950DB1"/>
    <w:rsid w:val="00960CD7"/>
    <w:rsid w:val="00965498"/>
    <w:rsid w:val="00966B81"/>
    <w:rsid w:val="009673EC"/>
    <w:rsid w:val="0097407A"/>
    <w:rsid w:val="00977347"/>
    <w:rsid w:val="00985EE3"/>
    <w:rsid w:val="009B5D1B"/>
    <w:rsid w:val="009C2A6F"/>
    <w:rsid w:val="009C7720"/>
    <w:rsid w:val="009F34FF"/>
    <w:rsid w:val="009F6B42"/>
    <w:rsid w:val="00A007A1"/>
    <w:rsid w:val="00A23AFA"/>
    <w:rsid w:val="00A30D79"/>
    <w:rsid w:val="00A31B3E"/>
    <w:rsid w:val="00A532F3"/>
    <w:rsid w:val="00A81872"/>
    <w:rsid w:val="00A8489E"/>
    <w:rsid w:val="00A9499D"/>
    <w:rsid w:val="00AA4FCF"/>
    <w:rsid w:val="00AB02A7"/>
    <w:rsid w:val="00AC29F3"/>
    <w:rsid w:val="00AD4D38"/>
    <w:rsid w:val="00AD7592"/>
    <w:rsid w:val="00AE105E"/>
    <w:rsid w:val="00AE2EB5"/>
    <w:rsid w:val="00AE5A2F"/>
    <w:rsid w:val="00B037ED"/>
    <w:rsid w:val="00B03EA8"/>
    <w:rsid w:val="00B12362"/>
    <w:rsid w:val="00B231E5"/>
    <w:rsid w:val="00B34556"/>
    <w:rsid w:val="00B43E63"/>
    <w:rsid w:val="00B579A6"/>
    <w:rsid w:val="00B625C0"/>
    <w:rsid w:val="00B64BFD"/>
    <w:rsid w:val="00B66B4B"/>
    <w:rsid w:val="00B75A3B"/>
    <w:rsid w:val="00B763D2"/>
    <w:rsid w:val="00B87131"/>
    <w:rsid w:val="00B953CD"/>
    <w:rsid w:val="00BA4D7E"/>
    <w:rsid w:val="00C02B87"/>
    <w:rsid w:val="00C132F1"/>
    <w:rsid w:val="00C24BFF"/>
    <w:rsid w:val="00C36B81"/>
    <w:rsid w:val="00C4086D"/>
    <w:rsid w:val="00C849E1"/>
    <w:rsid w:val="00C86450"/>
    <w:rsid w:val="00CA16D4"/>
    <w:rsid w:val="00CA1896"/>
    <w:rsid w:val="00CA52B9"/>
    <w:rsid w:val="00CB0818"/>
    <w:rsid w:val="00CB5B28"/>
    <w:rsid w:val="00CE0BF6"/>
    <w:rsid w:val="00CE462F"/>
    <w:rsid w:val="00CF5371"/>
    <w:rsid w:val="00CF7233"/>
    <w:rsid w:val="00D0323A"/>
    <w:rsid w:val="00D0559F"/>
    <w:rsid w:val="00D077E9"/>
    <w:rsid w:val="00D106CA"/>
    <w:rsid w:val="00D31631"/>
    <w:rsid w:val="00D31915"/>
    <w:rsid w:val="00D42CB7"/>
    <w:rsid w:val="00D5413D"/>
    <w:rsid w:val="00D570A9"/>
    <w:rsid w:val="00D70D02"/>
    <w:rsid w:val="00D73DEE"/>
    <w:rsid w:val="00D770C7"/>
    <w:rsid w:val="00D86945"/>
    <w:rsid w:val="00D90290"/>
    <w:rsid w:val="00D93A1E"/>
    <w:rsid w:val="00DB4D82"/>
    <w:rsid w:val="00DD152F"/>
    <w:rsid w:val="00DE0227"/>
    <w:rsid w:val="00DE213F"/>
    <w:rsid w:val="00DF027C"/>
    <w:rsid w:val="00DF681A"/>
    <w:rsid w:val="00DF6D59"/>
    <w:rsid w:val="00E00A32"/>
    <w:rsid w:val="00E016E0"/>
    <w:rsid w:val="00E06F90"/>
    <w:rsid w:val="00E12EEC"/>
    <w:rsid w:val="00E22ACD"/>
    <w:rsid w:val="00E620B0"/>
    <w:rsid w:val="00E66BE7"/>
    <w:rsid w:val="00E760F0"/>
    <w:rsid w:val="00E81B40"/>
    <w:rsid w:val="00E85447"/>
    <w:rsid w:val="00E956F0"/>
    <w:rsid w:val="00EB2B79"/>
    <w:rsid w:val="00EB49D0"/>
    <w:rsid w:val="00EB5471"/>
    <w:rsid w:val="00EC1C42"/>
    <w:rsid w:val="00EC6F85"/>
    <w:rsid w:val="00ED0C6E"/>
    <w:rsid w:val="00EE11F3"/>
    <w:rsid w:val="00EF4929"/>
    <w:rsid w:val="00EF555B"/>
    <w:rsid w:val="00F027BB"/>
    <w:rsid w:val="00F04A00"/>
    <w:rsid w:val="00F06BD5"/>
    <w:rsid w:val="00F11DCF"/>
    <w:rsid w:val="00F162EA"/>
    <w:rsid w:val="00F24246"/>
    <w:rsid w:val="00F3029D"/>
    <w:rsid w:val="00F33821"/>
    <w:rsid w:val="00F52D27"/>
    <w:rsid w:val="00F54AEC"/>
    <w:rsid w:val="00F76F33"/>
    <w:rsid w:val="00F77D59"/>
    <w:rsid w:val="00F83527"/>
    <w:rsid w:val="00FB0E21"/>
    <w:rsid w:val="00FD5223"/>
    <w:rsid w:val="00FD583F"/>
    <w:rsid w:val="00FD744F"/>
    <w:rsid w:val="00FD7488"/>
    <w:rsid w:val="00FE4C8C"/>
    <w:rsid w:val="00FE4D0B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52D61"/>
  <w15:docId w15:val="{0269CA24-0DE9-46A0-8F9B-F0637EB3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D7BEC"/>
    <w:rsid w:val="005007FE"/>
    <w:rsid w:val="00555574"/>
    <w:rsid w:val="006A00CF"/>
    <w:rsid w:val="00744C21"/>
    <w:rsid w:val="007D5647"/>
    <w:rsid w:val="008F4E3D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Luisa Baraldi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518</TotalTime>
  <Pages>20</Pages>
  <Words>3722</Words>
  <Characters>20103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ADM</cp:lastModifiedBy>
  <cp:revision>96</cp:revision>
  <cp:lastPrinted>2006-08-01T17:47:00Z</cp:lastPrinted>
  <dcterms:created xsi:type="dcterms:W3CDTF">2022-01-26T21:08:00Z</dcterms:created>
  <dcterms:modified xsi:type="dcterms:W3CDTF">2022-01-31T02:27:00Z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