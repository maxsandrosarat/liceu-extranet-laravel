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8CF45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472DAD6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7º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472DAD6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7º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2E06A0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>Diego Zanoni</w:t>
                </w:r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5ABC5960" w:rsidR="004732D5" w:rsidRDefault="00DC2A63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43923307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AAB3A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7BD44F21" w:rsidR="00FE4C8C" w:rsidRPr="004F0028" w:rsidRDefault="004732D5" w:rsidP="00FE4C8C">
      <w:pPr>
        <w:pStyle w:val="Ttulo1"/>
        <w:rPr>
          <w:lang w:val="pt-BR"/>
        </w:rPr>
      </w:pPr>
      <w:r>
        <w:rPr>
          <w:lang w:val="pt-BR" w:bidi="pt-BR"/>
        </w:rPr>
        <w:t>25/07/22 – 05/08/22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7140432C" w14:textId="77777777" w:rsidR="00DC2A63" w:rsidRPr="001F4CED" w:rsidRDefault="00DC2A63" w:rsidP="00DC2A6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Leitura de texto (infográfico)</w:t>
      </w:r>
    </w:p>
    <w:p w14:paraId="495DE84B" w14:textId="77777777" w:rsidR="00DC2A63" w:rsidRDefault="00DC2A63" w:rsidP="00DC2A6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57, 58 e 59.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página 140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32A56215" w14:textId="77777777" w:rsidR="00DC2A63" w:rsidRDefault="00DC2A63" w:rsidP="00DC2A63">
      <w:pPr>
        <w:spacing w:line="240" w:lineRule="auto"/>
        <w:rPr>
          <w:lang w:val="pt-BR"/>
        </w:rPr>
      </w:pPr>
    </w:p>
    <w:p w14:paraId="0DB09B7F" w14:textId="77777777" w:rsidR="00DC2A63" w:rsidRPr="001F4CED" w:rsidRDefault="00DC2A63" w:rsidP="00DC2A6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e gramática.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(adjetivos e o universo) e gramática (Comparações)</w:t>
      </w:r>
    </w:p>
    <w:p w14:paraId="4B49FEC6" w14:textId="77777777" w:rsidR="00DC2A63" w:rsidRDefault="00DC2A63" w:rsidP="00DC2A63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60, 61 e 62.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141, 142 e 143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Prof(a). Diego Zanoni</w:t>
      </w:r>
    </w:p>
    <w:p w14:paraId="70BFCF23" w14:textId="77777777" w:rsidR="00DC2A63" w:rsidRPr="004F0028" w:rsidRDefault="00DC2A63" w:rsidP="00DC2A63">
      <w:pPr>
        <w:spacing w:after="200"/>
        <w:rPr>
          <w:lang w:val="pt-BR"/>
        </w:rPr>
      </w:pPr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B4940" w14:textId="77777777" w:rsidR="00142E5E" w:rsidRDefault="00142E5E">
      <w:r>
        <w:separator/>
      </w:r>
    </w:p>
    <w:p w14:paraId="3A95E18F" w14:textId="77777777" w:rsidR="00142E5E" w:rsidRDefault="00142E5E"/>
  </w:endnote>
  <w:endnote w:type="continuationSeparator" w:id="0">
    <w:p w14:paraId="130D69E5" w14:textId="77777777" w:rsidR="00142E5E" w:rsidRDefault="00142E5E">
      <w:r>
        <w:continuationSeparator/>
      </w:r>
    </w:p>
    <w:p w14:paraId="04A42A7F" w14:textId="77777777" w:rsidR="00142E5E" w:rsidRDefault="00142E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0A21" w14:textId="77777777" w:rsidR="00142E5E" w:rsidRDefault="00142E5E">
      <w:r>
        <w:separator/>
      </w:r>
    </w:p>
    <w:p w14:paraId="770A52C6" w14:textId="77777777" w:rsidR="00142E5E" w:rsidRDefault="00142E5E"/>
  </w:footnote>
  <w:footnote w:type="continuationSeparator" w:id="0">
    <w:p w14:paraId="13FAF9E0" w14:textId="77777777" w:rsidR="00142E5E" w:rsidRDefault="00142E5E">
      <w:r>
        <w:continuationSeparator/>
      </w:r>
    </w:p>
    <w:p w14:paraId="1E50C76A" w14:textId="77777777" w:rsidR="00142E5E" w:rsidRDefault="00142E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46868"/>
    <w:rsid w:val="00050324"/>
    <w:rsid w:val="000A0150"/>
    <w:rsid w:val="000D2E09"/>
    <w:rsid w:val="000E63C9"/>
    <w:rsid w:val="0010216B"/>
    <w:rsid w:val="00106EF5"/>
    <w:rsid w:val="00130E9D"/>
    <w:rsid w:val="00142E5E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C6745"/>
    <w:rsid w:val="005F1BB0"/>
    <w:rsid w:val="00656C4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4071D"/>
    <w:rsid w:val="00862FE4"/>
    <w:rsid w:val="0086389A"/>
    <w:rsid w:val="0087605E"/>
    <w:rsid w:val="008B1FEE"/>
    <w:rsid w:val="008B65C1"/>
    <w:rsid w:val="00903C32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C2A63"/>
    <w:rsid w:val="00DD152F"/>
    <w:rsid w:val="00DE213F"/>
    <w:rsid w:val="00DF027C"/>
    <w:rsid w:val="00E00A32"/>
    <w:rsid w:val="00E22ACD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72E27"/>
    <w:rsid w:val="005007FE"/>
    <w:rsid w:val="00B00E34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0</TotalTime>
  <Pages>2</Pages>
  <Words>116</Words>
  <Characters>628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2022-07-25T09:36:00Z</dcterms:created>
  <dcterms:modified xsi:type="dcterms:W3CDTF">2022-07-25T09:36:00Z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