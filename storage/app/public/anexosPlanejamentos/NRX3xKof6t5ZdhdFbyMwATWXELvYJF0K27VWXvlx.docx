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6BE1C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5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1480443E">
                      <wp:extent cx="471487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487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44B884A7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B79D9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170DA0">
                                    <w:t>Vespertino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71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" filled="f" stroked="f" strokeweight=".5pt">
                      <v:textbox>
                        <w:txbxContent>
                          <w:p w14:paraId="1A42DBFE" w14:textId="44B884A7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B79D9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170DA0">
                              <w:t>Vespertino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63CE4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B10A83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B10A83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D731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0435042C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9B79D9">
        <w:t>6</w:t>
      </w:r>
      <w:r w:rsidR="00702B2B">
        <w:t xml:space="preserve">º Ensino </w:t>
      </w:r>
      <w:r w:rsidR="009B79D9">
        <w:t>Fundamental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283915" w14:textId="62E05392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03/02/2022</w:t>
      </w:r>
    </w:p>
    <w:p w14:paraId="1D22B11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6F0D71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Introdução aos estudos históricos</w:t>
      </w:r>
    </w:p>
    <w:p w14:paraId="70783A0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1, entre as páginas 184 à 194</w:t>
      </w:r>
    </w:p>
    <w:p w14:paraId="4F5668D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195 à 199</w:t>
      </w:r>
    </w:p>
    <w:p w14:paraId="4100112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A9E452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04/02/2022</w:t>
      </w:r>
    </w:p>
    <w:p w14:paraId="64D0CAE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904EDE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D27F65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04/02/2022</w:t>
      </w:r>
    </w:p>
    <w:p w14:paraId="512304C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77B52E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Introdução aos estudos históricos </w:t>
      </w:r>
    </w:p>
    <w:p w14:paraId="6129725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1, entre as páginas 184 à 194</w:t>
      </w:r>
    </w:p>
    <w:p w14:paraId="0E14537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195 à 199</w:t>
      </w:r>
    </w:p>
    <w:p w14:paraId="3CD1D5B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9019CA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10/02/2022</w:t>
      </w:r>
    </w:p>
    <w:p w14:paraId="2DE2DF0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393B44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78481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10/02/2022</w:t>
      </w:r>
    </w:p>
    <w:p w14:paraId="157144E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56C7F5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Introdução aos estudos históricos</w:t>
      </w:r>
    </w:p>
    <w:p w14:paraId="1E5E4CB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1, entre as páginas 184 à 194</w:t>
      </w:r>
    </w:p>
    <w:p w14:paraId="22B25BC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195 à 199</w:t>
      </w:r>
    </w:p>
    <w:p w14:paraId="2F77C3D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0A04A0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11/02/2022</w:t>
      </w:r>
    </w:p>
    <w:p w14:paraId="40448FE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150CAC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3805A4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11/02/2022</w:t>
      </w:r>
    </w:p>
    <w:p w14:paraId="5E137CA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CA1007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Introdução aos estudos históricos</w:t>
      </w:r>
    </w:p>
    <w:p w14:paraId="379C604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1, entre as páginas 184 à 194</w:t>
      </w:r>
    </w:p>
    <w:p w14:paraId="0526455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200</w:t>
      </w:r>
    </w:p>
    <w:p w14:paraId="283F8B6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8D4A67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17/02/2022</w:t>
      </w:r>
    </w:p>
    <w:p w14:paraId="01041E1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6025A6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352EE4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17/02/2022</w:t>
      </w:r>
    </w:p>
    <w:p w14:paraId="4F8CA68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1DD3AD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Pré História</w:t>
      </w:r>
    </w:p>
    <w:p w14:paraId="7F284ED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Exercícios da página 202 à 214</w:t>
      </w:r>
    </w:p>
    <w:p w14:paraId="486528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215 à 219</w:t>
      </w:r>
    </w:p>
    <w:p w14:paraId="6BD76D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29C980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18/02/2022</w:t>
      </w:r>
    </w:p>
    <w:p w14:paraId="0C81523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83C8DC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617FE2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18/02/2022</w:t>
      </w:r>
    </w:p>
    <w:p w14:paraId="017E2FD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0FDB60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Pré História</w:t>
      </w:r>
    </w:p>
    <w:p w14:paraId="003DE8F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Exercícios da página 202 à 214</w:t>
      </w:r>
    </w:p>
    <w:p w14:paraId="6220162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215 à 219</w:t>
      </w:r>
    </w:p>
    <w:p w14:paraId="03FF247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E2613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24/02/2022</w:t>
      </w:r>
    </w:p>
    <w:p w14:paraId="45D2E9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75C81D2" w14:textId="52F2E313" w:rsid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FE4457" w14:textId="1790A1CA" w:rsid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46A7C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ED308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24/02/2022</w:t>
      </w:r>
    </w:p>
    <w:p w14:paraId="206C743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Pré História</w:t>
      </w:r>
    </w:p>
    <w:p w14:paraId="7BB2C6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que é filosofia</w:t>
      </w:r>
    </w:p>
    <w:p w14:paraId="147DE31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Exercícios da página 202 à 214</w:t>
      </w:r>
    </w:p>
    <w:p w14:paraId="3C7E0BB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215 à 219</w:t>
      </w:r>
    </w:p>
    <w:p w14:paraId="4A94A9A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43D1F4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25/02/2022</w:t>
      </w:r>
    </w:p>
    <w:p w14:paraId="77E65FD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BF825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CB5FC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25/02/2022</w:t>
      </w:r>
    </w:p>
    <w:p w14:paraId="6A272D8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C09E5F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Pré História </w:t>
      </w:r>
    </w:p>
    <w:p w14:paraId="22C7F35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 Capítulo 2, entre as páginas </w:t>
      </w:r>
    </w:p>
    <w:p w14:paraId="6BD057A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220</w:t>
      </w:r>
    </w:p>
    <w:p w14:paraId="32BFA13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C97DAF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03/03/2022</w:t>
      </w:r>
    </w:p>
    <w:p w14:paraId="68B94EB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80C9F1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73EFC9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03/03/2022</w:t>
      </w:r>
    </w:p>
    <w:p w14:paraId="166CBCD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4946BD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2CFA607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</w:t>
      </w:r>
    </w:p>
    <w:p w14:paraId="1C52852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Pesquisa no caderno sobre a Mesopotâmia </w:t>
      </w:r>
    </w:p>
    <w:p w14:paraId="24CAE23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6542E0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04/03/2022</w:t>
      </w:r>
    </w:p>
    <w:p w14:paraId="3677375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692A1D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5715B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04/03/2022</w:t>
      </w:r>
    </w:p>
    <w:p w14:paraId="31E8BCD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8A12FC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6AB32E4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</w:t>
      </w:r>
    </w:p>
    <w:p w14:paraId="77022D3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no caderno sobre a Mesopotâmia</w:t>
      </w:r>
    </w:p>
    <w:p w14:paraId="298E246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D1823F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10/03/2022</w:t>
      </w:r>
    </w:p>
    <w:p w14:paraId="387277A0" w14:textId="7442E9B0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A64162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CB2DEF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10/03/2022</w:t>
      </w:r>
    </w:p>
    <w:p w14:paraId="45215D5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C0591E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no Oriente próximo</w:t>
      </w:r>
    </w:p>
    <w:p w14:paraId="6CBAAAC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3, entre as páginas 222 à 232</w:t>
      </w:r>
    </w:p>
    <w:p w14:paraId="50364AB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232 à 237</w:t>
      </w:r>
    </w:p>
    <w:p w14:paraId="4DDC3D5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52A390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11/03/2022</w:t>
      </w:r>
    </w:p>
    <w:p w14:paraId="0FDA962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FBE995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0CF27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11/03/2022</w:t>
      </w:r>
    </w:p>
    <w:p w14:paraId="31BEE65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396B3E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no Oriente próximo</w:t>
      </w:r>
    </w:p>
    <w:p w14:paraId="477F7B4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3, entre as páginas 222 à 232</w:t>
      </w:r>
    </w:p>
    <w:p w14:paraId="00A94A0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232 à 237</w:t>
      </w:r>
    </w:p>
    <w:p w14:paraId="7988E1D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34C573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17/03/2022</w:t>
      </w:r>
    </w:p>
    <w:p w14:paraId="72BA85D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8AE418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15CF8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17/03/2022</w:t>
      </w:r>
    </w:p>
    <w:p w14:paraId="6FC68FD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F89B86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no Oriente próximo</w:t>
      </w:r>
    </w:p>
    <w:p w14:paraId="5173F40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3, entre as páginas 222 à 232</w:t>
      </w:r>
    </w:p>
    <w:p w14:paraId="686480C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232 à 237</w:t>
      </w:r>
    </w:p>
    <w:p w14:paraId="72AC8DB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0C6376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18/03/2022</w:t>
      </w:r>
    </w:p>
    <w:p w14:paraId="75848A65" w14:textId="536807B1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8BE484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18/03/2022</w:t>
      </w:r>
    </w:p>
    <w:p w14:paraId="36E7310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E5152D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no Oriente próximo</w:t>
      </w:r>
    </w:p>
    <w:p w14:paraId="70E3751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3, entre as páginas 222 à 232</w:t>
      </w:r>
    </w:p>
    <w:p w14:paraId="610EF62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298</w:t>
      </w:r>
    </w:p>
    <w:p w14:paraId="1605FC1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EA450C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24/03/2022</w:t>
      </w:r>
    </w:p>
    <w:p w14:paraId="00BC918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D27C5C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DB460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24/03/2022</w:t>
      </w:r>
    </w:p>
    <w:p w14:paraId="4C1B2F1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9EAABC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4ACC8EA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</w:t>
      </w:r>
    </w:p>
    <w:p w14:paraId="2489F16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5AFE56C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A54EFA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25/03/2022</w:t>
      </w:r>
    </w:p>
    <w:p w14:paraId="5779E8A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11EC1E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02386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25/03/2022</w:t>
      </w:r>
    </w:p>
    <w:p w14:paraId="343A8D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55AFFE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4F182A6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</w:t>
      </w:r>
    </w:p>
    <w:p w14:paraId="6D1EAB2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4C98977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4F76EC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31/03/2022</w:t>
      </w:r>
    </w:p>
    <w:p w14:paraId="7362554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E6EAE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34F43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31/03/2022</w:t>
      </w:r>
    </w:p>
    <w:p w14:paraId="6589EAF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707479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6D533BF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4, entre as páginas 240 à 251</w:t>
      </w:r>
    </w:p>
    <w:p w14:paraId="2D31066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252 à 255</w:t>
      </w:r>
    </w:p>
    <w:p w14:paraId="4CCF0E0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E5B263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01/04/2022</w:t>
      </w:r>
    </w:p>
    <w:p w14:paraId="49D62B3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844433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D30F8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01/04/2022</w:t>
      </w:r>
    </w:p>
    <w:p w14:paraId="1506E47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47774D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35C9F3C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4, entre as páginas 240 à 251</w:t>
      </w:r>
    </w:p>
    <w:p w14:paraId="1F9A28C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252 à 255</w:t>
      </w:r>
    </w:p>
    <w:p w14:paraId="781B546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B82B64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07/04/2022</w:t>
      </w:r>
    </w:p>
    <w:p w14:paraId="7097DC8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CF3B78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CD48E6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07/04/2022</w:t>
      </w:r>
    </w:p>
    <w:p w14:paraId="0167255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D1119A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Bimestral de História</w:t>
      </w:r>
    </w:p>
    <w:p w14:paraId="441216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Capítulos 1,2,3 e 4</w:t>
      </w:r>
    </w:p>
    <w:p w14:paraId="04FDC02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252 à 255</w:t>
      </w:r>
    </w:p>
    <w:p w14:paraId="15C1339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FE5142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08/04/2022</w:t>
      </w:r>
    </w:p>
    <w:p w14:paraId="0241FB8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85B0CB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0465F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08/04/2022</w:t>
      </w:r>
    </w:p>
    <w:p w14:paraId="7BC85AC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050021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 de História</w:t>
      </w:r>
    </w:p>
    <w:p w14:paraId="286C752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Capítulos 1,2,3 e 4</w:t>
      </w:r>
    </w:p>
    <w:p w14:paraId="63D6783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 houve tarefa, pois era dia de avaliação bimestral</w:t>
      </w:r>
    </w:p>
    <w:p w14:paraId="35CE87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F3CE20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14/04/2022</w:t>
      </w:r>
    </w:p>
    <w:p w14:paraId="6DB7C12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B3AD53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14/04/2022</w:t>
      </w:r>
    </w:p>
    <w:p w14:paraId="0B1212D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F69B1F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24DD7E9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4, entre as páginas 240 à 251</w:t>
      </w:r>
    </w:p>
    <w:p w14:paraId="604D43B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256</w:t>
      </w:r>
    </w:p>
    <w:p w14:paraId="0F2C72F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74253C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15/04/2022</w:t>
      </w:r>
    </w:p>
    <w:p w14:paraId="0693E28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266904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3BA3DA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15/04/2022</w:t>
      </w:r>
    </w:p>
    <w:p w14:paraId="7ADBF05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29FBD5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253002D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4, entre as páginas 240 à 251</w:t>
      </w:r>
    </w:p>
    <w:p w14:paraId="3DE976C0" w14:textId="6939DD6F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sobre</w:t>
      </w:r>
      <w:r w:rsidR="008D7F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civilizações africanas</w:t>
      </w:r>
    </w:p>
    <w:p w14:paraId="407D87A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AC90A3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28/04/2022</w:t>
      </w:r>
    </w:p>
    <w:p w14:paraId="408FFB5F" w14:textId="7D9888DE" w:rsidR="00CF652C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F495585" w14:textId="77777777" w:rsid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D5D74C" w14:textId="327EA33E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28/04/2022</w:t>
      </w:r>
    </w:p>
    <w:p w14:paraId="42B1681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AF3CA6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Africana</w:t>
      </w:r>
    </w:p>
    <w:p w14:paraId="65A9595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156 a 167</w:t>
      </w:r>
    </w:p>
    <w:p w14:paraId="2CD4483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168 a 171</w:t>
      </w:r>
    </w:p>
    <w:p w14:paraId="66E39DB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525EAE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29/04/2022</w:t>
      </w:r>
    </w:p>
    <w:p w14:paraId="5AB1FBC2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91418C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7087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29/04/2022</w:t>
      </w:r>
    </w:p>
    <w:p w14:paraId="0FDDBC3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889654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Africana</w:t>
      </w:r>
    </w:p>
    <w:p w14:paraId="59FF9848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156 a 167</w:t>
      </w:r>
    </w:p>
    <w:p w14:paraId="3D81D82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168 a 171</w:t>
      </w:r>
    </w:p>
    <w:p w14:paraId="394EFDE8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66F72A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05/05/2022</w:t>
      </w:r>
    </w:p>
    <w:p w14:paraId="1C8EC53E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C319B1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68FD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05/05/2022</w:t>
      </w:r>
    </w:p>
    <w:p w14:paraId="2A996C4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ADB773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Grécia Antiga</w:t>
      </w:r>
    </w:p>
    <w:p w14:paraId="307A801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174 a 182</w:t>
      </w:r>
    </w:p>
    <w:p w14:paraId="66916BF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183 a 185</w:t>
      </w:r>
    </w:p>
    <w:p w14:paraId="73E6D81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9FDA90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06/05/2022</w:t>
      </w:r>
    </w:p>
    <w:p w14:paraId="134A38F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177A02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48359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06/05/2022</w:t>
      </w:r>
    </w:p>
    <w:p w14:paraId="3E3C9C8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64DA32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Grécia Antiga </w:t>
      </w:r>
    </w:p>
    <w:p w14:paraId="5B78431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174 a 182</w:t>
      </w:r>
    </w:p>
    <w:p w14:paraId="2FB3A1B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183 a 185</w:t>
      </w:r>
    </w:p>
    <w:p w14:paraId="19502F85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43BB7B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12/05/2022</w:t>
      </w:r>
    </w:p>
    <w:p w14:paraId="7203BC5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45E810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87937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12/05/2022</w:t>
      </w:r>
    </w:p>
    <w:p w14:paraId="543164D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5F59A4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Conflitos no mundo grego e dominação Macedônica</w:t>
      </w:r>
    </w:p>
    <w:p w14:paraId="3A2CE618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6 entre as páginas 188 a 195 </w:t>
      </w:r>
    </w:p>
    <w:p w14:paraId="6783FF0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196 a 199</w:t>
      </w:r>
    </w:p>
    <w:p w14:paraId="4DDCC235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9134A5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13/05/2022</w:t>
      </w:r>
    </w:p>
    <w:p w14:paraId="7C217910" w14:textId="555ED783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B2E434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13/05/2022</w:t>
      </w:r>
    </w:p>
    <w:p w14:paraId="28D7434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53C976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Conflitos no mundo grego e dominação Macedônica</w:t>
      </w:r>
    </w:p>
    <w:p w14:paraId="6089A62E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188 a 195</w:t>
      </w:r>
    </w:p>
    <w:p w14:paraId="1BB9296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196 a 199</w:t>
      </w:r>
    </w:p>
    <w:p w14:paraId="2975FD1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E7BC07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19/05/2022</w:t>
      </w:r>
    </w:p>
    <w:p w14:paraId="5C94406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E782DE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84BE8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19/05/2022</w:t>
      </w:r>
    </w:p>
    <w:p w14:paraId="368DCD7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910C75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Conflitos no mundo grego e dominação Macedônica</w:t>
      </w:r>
    </w:p>
    <w:p w14:paraId="13BD394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188 a 195</w:t>
      </w:r>
    </w:p>
    <w:p w14:paraId="5D4AB08E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196 a 199</w:t>
      </w:r>
    </w:p>
    <w:p w14:paraId="15642309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DA0D5E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20/05/2022</w:t>
      </w:r>
    </w:p>
    <w:p w14:paraId="5E39E8C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EA35A6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BCF176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20/05/2022</w:t>
      </w:r>
    </w:p>
    <w:p w14:paraId="22C18E15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6746FE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Conflitos no mundo grego e dominação Macedônica</w:t>
      </w:r>
    </w:p>
    <w:p w14:paraId="6BF6CF0E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188 a 195</w:t>
      </w:r>
    </w:p>
    <w:p w14:paraId="767244F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196 a 199</w:t>
      </w:r>
    </w:p>
    <w:p w14:paraId="18CBD14E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E296BA2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26/05/2022</w:t>
      </w:r>
    </w:p>
    <w:p w14:paraId="76131EE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696A50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46785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26/05/2022</w:t>
      </w:r>
    </w:p>
    <w:p w14:paraId="6683067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B9C801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4DEBB3C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 e 6</w:t>
      </w:r>
    </w:p>
    <w:p w14:paraId="665D7C1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172</w:t>
      </w:r>
    </w:p>
    <w:p w14:paraId="2B6E562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2ECAB5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27/05/2022</w:t>
      </w:r>
    </w:p>
    <w:p w14:paraId="0C758B1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4658F1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2FB68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27/05/2022</w:t>
      </w:r>
    </w:p>
    <w:p w14:paraId="1C7B44D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00C00F5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278D9A9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 e 6</w:t>
      </w:r>
    </w:p>
    <w:p w14:paraId="7E702F5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186</w:t>
      </w:r>
    </w:p>
    <w:p w14:paraId="30D4844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3E28A4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02/06/2022</w:t>
      </w:r>
    </w:p>
    <w:p w14:paraId="04DEB4E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0D65E7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F410F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02/06/2022</w:t>
      </w:r>
    </w:p>
    <w:p w14:paraId="303BC40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FDCE4F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cultura grega e a formação do mundo Ocidental</w:t>
      </w:r>
    </w:p>
    <w:p w14:paraId="5849959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 entre as páginas 202 a 210</w:t>
      </w:r>
    </w:p>
    <w:p w14:paraId="19FC165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211 a 215</w:t>
      </w:r>
    </w:p>
    <w:p w14:paraId="76F13388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E52F04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03/06/2022</w:t>
      </w:r>
    </w:p>
    <w:p w14:paraId="6ED7AD3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31D6C1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C8053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03/06/2022</w:t>
      </w:r>
    </w:p>
    <w:p w14:paraId="667D19E5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8575D6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A cultura grega e a formação do mundo Ocidental </w:t>
      </w:r>
    </w:p>
    <w:p w14:paraId="7AA711E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8 entre as páginas 202 a 210 </w:t>
      </w:r>
    </w:p>
    <w:p w14:paraId="7665E04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211 a 215</w:t>
      </w:r>
    </w:p>
    <w:p w14:paraId="3D5A8B5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59F75D2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09/06/2022</w:t>
      </w:r>
    </w:p>
    <w:p w14:paraId="6177D97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DDFBFA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C8D77E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09/06/2022</w:t>
      </w:r>
    </w:p>
    <w:p w14:paraId="02FFC47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921760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cultura grega e a formação do mundo Ocidental</w:t>
      </w:r>
    </w:p>
    <w:p w14:paraId="03B8DD9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 entre as páginas 202 a 210</w:t>
      </w:r>
    </w:p>
    <w:p w14:paraId="661A5A99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211 a 215</w:t>
      </w:r>
    </w:p>
    <w:p w14:paraId="1C1290E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0F4CAD6E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10/06/2022</w:t>
      </w:r>
    </w:p>
    <w:p w14:paraId="0BA6167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DB80A2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6B365E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10/06/2022</w:t>
      </w:r>
    </w:p>
    <w:p w14:paraId="64117BB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DC3942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cultura grega e a formação do mundo Ocidental</w:t>
      </w:r>
    </w:p>
    <w:p w14:paraId="2316E43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 entre as páginas 202 a 210</w:t>
      </w:r>
    </w:p>
    <w:p w14:paraId="403D381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211 a 215</w:t>
      </w:r>
    </w:p>
    <w:p w14:paraId="079CBF38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3606F0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23/06/2022</w:t>
      </w:r>
    </w:p>
    <w:p w14:paraId="4591504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2C114E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4C81D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23/06/2022</w:t>
      </w:r>
    </w:p>
    <w:p w14:paraId="361EFD49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DE7B90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1DB3184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entre os capítulos 5 a 8</w:t>
      </w:r>
    </w:p>
    <w:p w14:paraId="7AB6BBC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4F4F6BC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4E7B0D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24/06/2022</w:t>
      </w:r>
    </w:p>
    <w:p w14:paraId="37786E11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5F43CB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CA9C0A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24/06/2022</w:t>
      </w:r>
    </w:p>
    <w:p w14:paraId="38D0F7D6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3C09C2B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4F33E5C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entre os capítulos 5 a 8</w:t>
      </w:r>
    </w:p>
    <w:p w14:paraId="1502DA1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200</w:t>
      </w:r>
    </w:p>
    <w:p w14:paraId="2974585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F6D510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07/07/2022</w:t>
      </w:r>
    </w:p>
    <w:p w14:paraId="4FCB44F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421076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25CE3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07/07/2022</w:t>
      </w:r>
    </w:p>
    <w:p w14:paraId="3F63E42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6336D8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Bimestral</w:t>
      </w:r>
    </w:p>
    <w:p w14:paraId="2DFE907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entre os capítulos 5 a 8</w:t>
      </w:r>
    </w:p>
    <w:p w14:paraId="19F901C5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216</w:t>
      </w:r>
    </w:p>
    <w:p w14:paraId="00C5A28F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8FA0012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08/07/2022</w:t>
      </w:r>
    </w:p>
    <w:p w14:paraId="69E18E40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D1B1F25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86858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08/07/2022</w:t>
      </w:r>
    </w:p>
    <w:p w14:paraId="17BCDFD7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3E3E82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Bimestral</w:t>
      </w:r>
    </w:p>
    <w:p w14:paraId="194D66ED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entre os capítulos 5 a 8</w:t>
      </w:r>
    </w:p>
    <w:p w14:paraId="49724E44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</w:p>
    <w:p w14:paraId="41315B13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1D7FAF9C" w14:textId="77777777" w:rsidR="00DB3732" w:rsidRPr="00DB3732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5FC7B04C" w14:textId="4680C6FE" w:rsidR="00DB3732" w:rsidRPr="00CF652C" w:rsidRDefault="00DB3732" w:rsidP="00DB37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B37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D759947" w14:textId="77777777" w:rsidR="00B763D2" w:rsidRDefault="00B763D2" w:rsidP="00C132F1">
      <w:pPr>
        <w:spacing w:after="200"/>
        <w:rPr>
          <w:lang w:val="pt-BR"/>
        </w:rPr>
      </w:pPr>
    </w:p>
    <w:p w14:paraId="13860C7E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0EDE" w14:textId="77777777" w:rsidR="00B10A83" w:rsidRDefault="00B10A83">
      <w:r>
        <w:separator/>
      </w:r>
    </w:p>
    <w:p w14:paraId="6F982E31" w14:textId="77777777" w:rsidR="00B10A83" w:rsidRDefault="00B10A83"/>
  </w:endnote>
  <w:endnote w:type="continuationSeparator" w:id="0">
    <w:p w14:paraId="3E3E4D5A" w14:textId="77777777" w:rsidR="00B10A83" w:rsidRDefault="00B10A83">
      <w:r>
        <w:continuationSeparator/>
      </w:r>
    </w:p>
    <w:p w14:paraId="772A58BF" w14:textId="77777777" w:rsidR="00B10A83" w:rsidRDefault="00B10A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8666" w14:textId="77777777" w:rsidR="00B10A83" w:rsidRDefault="00B10A83">
      <w:r>
        <w:separator/>
      </w:r>
    </w:p>
    <w:p w14:paraId="02B0F098" w14:textId="77777777" w:rsidR="00B10A83" w:rsidRDefault="00B10A83"/>
  </w:footnote>
  <w:footnote w:type="continuationSeparator" w:id="0">
    <w:p w14:paraId="0715996E" w14:textId="77777777" w:rsidR="00B10A83" w:rsidRDefault="00B10A83">
      <w:r>
        <w:continuationSeparator/>
      </w:r>
    </w:p>
    <w:p w14:paraId="62ABD4D8" w14:textId="77777777" w:rsidR="00B10A83" w:rsidRDefault="00B10A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7707A"/>
    <w:rsid w:val="000A0150"/>
    <w:rsid w:val="000D2E09"/>
    <w:rsid w:val="000E63C9"/>
    <w:rsid w:val="0010216B"/>
    <w:rsid w:val="00130E9D"/>
    <w:rsid w:val="0014117C"/>
    <w:rsid w:val="00143F3D"/>
    <w:rsid w:val="00150A6D"/>
    <w:rsid w:val="00170DA0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A6493"/>
    <w:rsid w:val="003C2191"/>
    <w:rsid w:val="003C2E98"/>
    <w:rsid w:val="003D3863"/>
    <w:rsid w:val="004110DE"/>
    <w:rsid w:val="0044085A"/>
    <w:rsid w:val="00472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8D7FF8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B79D9"/>
    <w:rsid w:val="009C7720"/>
    <w:rsid w:val="00A23AFA"/>
    <w:rsid w:val="00A31B3E"/>
    <w:rsid w:val="00A532F3"/>
    <w:rsid w:val="00A8489E"/>
    <w:rsid w:val="00AB02A7"/>
    <w:rsid w:val="00AC29F3"/>
    <w:rsid w:val="00B03EA8"/>
    <w:rsid w:val="00B10A83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CF652C"/>
    <w:rsid w:val="00D0323A"/>
    <w:rsid w:val="00D0559F"/>
    <w:rsid w:val="00D077E9"/>
    <w:rsid w:val="00D20B82"/>
    <w:rsid w:val="00D42CB7"/>
    <w:rsid w:val="00D5413D"/>
    <w:rsid w:val="00D570A9"/>
    <w:rsid w:val="00D70D02"/>
    <w:rsid w:val="00D770C7"/>
    <w:rsid w:val="00D86945"/>
    <w:rsid w:val="00D90290"/>
    <w:rsid w:val="00DA3862"/>
    <w:rsid w:val="00DB3732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33ED0"/>
    <w:rsid w:val="005007FE"/>
    <w:rsid w:val="006D10AB"/>
    <w:rsid w:val="00741546"/>
    <w:rsid w:val="00991FDB"/>
    <w:rsid w:val="00A31609"/>
    <w:rsid w:val="00B00E34"/>
    <w:rsid w:val="00D047BB"/>
    <w:rsid w:val="00E267B0"/>
    <w:rsid w:val="00F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14</TotalTime>
  <Pages>7</Pages>
  <Words>1801</Words>
  <Characters>9728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11</cp:revision>
  <cp:lastPrinted>2006-08-01T17:47:00Z</cp:lastPrinted>
  <dcterms:created xsi:type="dcterms:W3CDTF">2022-01-20T14:58:00Z</dcterms:created>
  <dcterms:modified xsi:type="dcterms:W3CDTF">2022-02-06T17:35:00Z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