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F9448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7F04B9C" wp14:editId="08918248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F67A5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4"/>
      </w:tblGrid>
      <w:tr w:rsidR="00D077E9" w:rsidRPr="004F0028" w14:paraId="057E2C99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AA86F31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13FB921" wp14:editId="7477BC30">
                      <wp:extent cx="6423660" cy="248412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23660" cy="24841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6ED6C9" w14:textId="03646280" w:rsidR="00B92631" w:rsidRDefault="000D2E09" w:rsidP="00B92631">
                                  <w:pPr>
                                    <w:pStyle w:val="Ttulo"/>
                                    <w:spacing w:line="360" w:lineRule="auto"/>
                                    <w:jc w:val="center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B92631">
                                    <w:rPr>
                                      <w:lang w:val="pt-BR" w:bidi="pt-BR"/>
                                    </w:rPr>
                                    <w:t>1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</w:t>
                                  </w:r>
                                  <w:r w:rsidR="00B92631">
                                    <w:rPr>
                                      <w:lang w:val="pt-BR" w:bidi="pt-BR"/>
                                    </w:rPr>
                                    <w:t>SÉRIE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903230">
                                    <w:t>MAT</w:t>
                                  </w:r>
                                  <w:r w:rsidR="00B92631">
                                    <w:t>UTINO</w:t>
                                  </w:r>
                                </w:p>
                                <w:p w14:paraId="143DA482" w14:textId="53EA2A8A" w:rsidR="00903230" w:rsidRPr="00903230" w:rsidRDefault="00903230" w:rsidP="00B92631">
                                  <w:pPr>
                                    <w:pStyle w:val="Ttulo"/>
                                    <w:spacing w:line="360" w:lineRule="auto"/>
                                    <w:jc w:val="center"/>
                                    <w:rPr>
                                      <w:lang w:val="pt-BR" w:bidi="pt-BR"/>
                                    </w:rPr>
                                  </w:pPr>
                                  <w:r>
                                    <w:t>QUÍMICA – PROF. BRUNNO</w:t>
                                  </w:r>
                                </w:p>
                                <w:p w14:paraId="5896C827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13FB92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505.8pt;height:19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" filled="f" stroked="f" strokeweight=".5pt">
                      <v:textbox>
                        <w:txbxContent>
                          <w:p w14:paraId="596ED6C9" w14:textId="03646280" w:rsidR="00B92631" w:rsidRDefault="000D2E09" w:rsidP="00B92631">
                            <w:pPr>
                              <w:pStyle w:val="Ttulo"/>
                              <w:spacing w:line="360" w:lineRule="auto"/>
                              <w:jc w:val="center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B92631">
                              <w:rPr>
                                <w:lang w:val="pt-BR" w:bidi="pt-BR"/>
                              </w:rPr>
                              <w:t>1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</w:t>
                            </w:r>
                            <w:r w:rsidR="00B92631">
                              <w:rPr>
                                <w:lang w:val="pt-BR" w:bidi="pt-BR"/>
                              </w:rPr>
                              <w:t>SÉRIE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903230">
                              <w:t>MAT</w:t>
                            </w:r>
                            <w:r w:rsidR="00B92631">
                              <w:t>UTINO</w:t>
                            </w:r>
                          </w:p>
                          <w:p w14:paraId="143DA482" w14:textId="53EA2A8A" w:rsidR="00903230" w:rsidRPr="00903230" w:rsidRDefault="00903230" w:rsidP="00B92631">
                            <w:pPr>
                              <w:pStyle w:val="Ttulo"/>
                              <w:spacing w:line="360" w:lineRule="auto"/>
                              <w:jc w:val="center"/>
                              <w:rPr>
                                <w:lang w:val="pt-BR" w:bidi="pt-BR"/>
                              </w:rPr>
                            </w:pPr>
                            <w:r>
                              <w:t>QUÍMICA – PROF. BRUNNO</w:t>
                            </w:r>
                          </w:p>
                          <w:p w14:paraId="5896C827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ABE66E5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74CC9AE1" wp14:editId="685EA5D1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516CD92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0959924F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4493EEB" w14:textId="77777777" w:rsidR="00D077E9" w:rsidRDefault="00D077E9" w:rsidP="00AB02A7">
            <w:pPr>
              <w:rPr>
                <w:noProof/>
                <w:lang w:val="pt-BR"/>
              </w:rPr>
            </w:pPr>
          </w:p>
          <w:p w14:paraId="54818F0C" w14:textId="13544E37" w:rsidR="003111F4" w:rsidRPr="004F0028" w:rsidRDefault="003111F4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75308062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C4E9719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7E076EF9" w14:textId="04A477EB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C757CB">
                  <w:rPr>
                    <w:lang w:val="pt-BR"/>
                  </w:rPr>
                  <w:t>Prof. Brunno Laburu</w:t>
                </w:r>
              </w:sdtContent>
            </w:sdt>
          </w:p>
          <w:p w14:paraId="7E393EF0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60BA31E6" w14:textId="77777777" w:rsidR="00FE4C8C" w:rsidRPr="004F0028" w:rsidRDefault="00000000" w:rsidP="00FE4C8C">
      <w:pPr>
        <w:pStyle w:val="Ttulo1"/>
        <w:rPr>
          <w:lang w:val="pt-BR"/>
        </w:rPr>
      </w:pPr>
      <w:r>
        <w:rPr>
          <w:noProof/>
        </w:rPr>
        <w:pict w14:anchorId="120C3B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-333.3pt;margin-top:369.3pt;width:253.5pt;height:164.25pt;z-index:-251657728;mso-position-horizontal-relative:text;mso-position-vertical-relative:text">
            <v:imagedata r:id="rId7" o:title="logo_liceu"/>
          </v:shape>
        </w:pict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A4D281B" wp14:editId="7D089A27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C7352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62193FF6" w14:textId="2BAAB5E4" w:rsidR="0010216B" w:rsidRDefault="0010216B" w:rsidP="00046868">
      <w:pPr>
        <w:spacing w:line="240" w:lineRule="auto"/>
      </w:pPr>
      <w:r>
        <w:t xml:space="preserve">DISCIPLINA: </w:t>
      </w:r>
      <w:r w:rsidR="003E1F90">
        <w:t>QUÍMICA</w:t>
      </w:r>
    </w:p>
    <w:p w14:paraId="7DB7A06C" w14:textId="77777777" w:rsidR="0010216B" w:rsidRDefault="0010216B" w:rsidP="00046868">
      <w:pPr>
        <w:spacing w:line="240" w:lineRule="auto"/>
      </w:pPr>
    </w:p>
    <w:p w14:paraId="48024B48" w14:textId="5B659EA8" w:rsidR="00786650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926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C757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7866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866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926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Ácidos. </w:t>
      </w:r>
      <w:r w:rsidR="007866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7866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B926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</w:p>
    <w:p w14:paraId="544523DD" w14:textId="5C3DE6E6" w:rsidR="003E1F90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B926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Mapa mental. 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0E08C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926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</w:t>
      </w:r>
      <w:r w:rsidR="000E08C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</w:t>
      </w:r>
      <w:r w:rsidR="000E08C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Brunno Laburu</w:t>
      </w:r>
    </w:p>
    <w:p w14:paraId="071176F0" w14:textId="77777777" w:rsidR="003E1F90" w:rsidRDefault="003E1F90" w:rsidP="003E1F9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0C9A916" w14:textId="77777777" w:rsidR="003E1F90" w:rsidRDefault="003E1F90" w:rsidP="003E1F9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B18A86A" w14:textId="0621121D" w:rsidR="003E1F90" w:rsidRDefault="003E1F90" w:rsidP="003E1F9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926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926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Ácidos.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1126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</w:p>
    <w:p w14:paraId="52276BD9" w14:textId="05E81E30" w:rsidR="003E1F90" w:rsidRDefault="003E1F90" w:rsidP="003E1F9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126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Brunno Laburu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A6D3448" w14:textId="77777777" w:rsidR="003E1F90" w:rsidRDefault="003E1F90" w:rsidP="003E1F9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5187EE7" w14:textId="77777777" w:rsidR="00112649" w:rsidRDefault="003E1F90" w:rsidP="003E1F9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1126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126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Bases</w:t>
      </w:r>
    </w:p>
    <w:p w14:paraId="3A7B7CFB" w14:textId="391A6949" w:rsidR="003E1F90" w:rsidRDefault="003E1F90" w:rsidP="003E1F9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E158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1126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</w:p>
    <w:p w14:paraId="677AB310" w14:textId="056AE372" w:rsidR="00E15822" w:rsidRDefault="003E1F90" w:rsidP="00E158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1126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126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Brunno Laburu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67B9B5A" w14:textId="77777777" w:rsidR="00E15822" w:rsidRDefault="00E15822" w:rsidP="00E158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0775450" w14:textId="77777777" w:rsidR="00247BB9" w:rsidRDefault="00E15822" w:rsidP="00247B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1126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47B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47BB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247B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11</w:t>
      </w:r>
    </w:p>
    <w:p w14:paraId="3B54E0B4" w14:textId="1293DB70" w:rsidR="00E15822" w:rsidRDefault="00247BB9" w:rsidP="00247B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Brunno Laburu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23D20B9" w14:textId="77777777" w:rsidR="00E15822" w:rsidRDefault="00E15822" w:rsidP="00E158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E1D300D" w14:textId="2F11055B" w:rsidR="00E15822" w:rsidRDefault="00E15822" w:rsidP="00E158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1126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47B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Sais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</w:t>
      </w:r>
      <w:r w:rsidR="00247B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</w:p>
    <w:p w14:paraId="08924A32" w14:textId="006B6FD0" w:rsidR="00046868" w:rsidRPr="00046868" w:rsidRDefault="00E15822" w:rsidP="00E158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E14FF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</w:t>
      </w:r>
      <w:r w:rsidR="002339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do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126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1126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Brunno Laburu</w:t>
      </w:r>
    </w:p>
    <w:p w14:paraId="6F35167C" w14:textId="77777777" w:rsidR="00046868" w:rsidRDefault="00046868" w:rsidP="00046868">
      <w:pPr>
        <w:spacing w:after="200"/>
        <w:rPr>
          <w:lang w:val="pt-BR"/>
        </w:rPr>
      </w:pPr>
    </w:p>
    <w:p w14:paraId="14873353" w14:textId="09A78E52" w:rsidR="00E14FFA" w:rsidRDefault="00E14FFA" w:rsidP="00E14FF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 w:rsidR="001126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1126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47B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das Atividades do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</w:t>
      </w:r>
      <w:r w:rsidR="005D5D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</w:p>
    <w:p w14:paraId="21C8A6F5" w14:textId="2F9236B6" w:rsidR="00E14FFA" w:rsidRDefault="00E14FFA" w:rsidP="00E14FF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1126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Brunno Laburu</w:t>
      </w:r>
    </w:p>
    <w:p w14:paraId="5BED95E2" w14:textId="449BEB4C" w:rsidR="002339CE" w:rsidRDefault="002339CE" w:rsidP="00E14FF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9B83744" w14:textId="77777777" w:rsidR="002339CE" w:rsidRDefault="002339CE" w:rsidP="002339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A2BD655" w14:textId="701DE6C6" w:rsidR="002339CE" w:rsidRDefault="002339CE" w:rsidP="002339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1126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47B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Óxidos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</w:t>
      </w:r>
      <w:r w:rsidR="005D5D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</w:p>
    <w:p w14:paraId="3E961272" w14:textId="5483C4DB" w:rsidR="00E14FFA" w:rsidRDefault="002339CE" w:rsidP="002339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126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Brunno Laburu</w:t>
      </w:r>
    </w:p>
    <w:p w14:paraId="423BC4AE" w14:textId="09F528FF" w:rsidR="002339CE" w:rsidRDefault="002339CE" w:rsidP="002339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D3273B0" w14:textId="77777777" w:rsidR="002339CE" w:rsidRPr="002339CE" w:rsidRDefault="002339CE" w:rsidP="002339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9715821" w14:textId="30567265" w:rsidR="002339CE" w:rsidRDefault="00E14FFA" w:rsidP="002339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1126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339C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2339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2339C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47B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Óxidos</w:t>
      </w:r>
      <w:r w:rsidR="002339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339C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2339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---</w:t>
      </w:r>
    </w:p>
    <w:p w14:paraId="6C4ED73C" w14:textId="77777777" w:rsidR="002339CE" w:rsidRDefault="002339CE" w:rsidP="002339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---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104E183" w14:textId="6F390708" w:rsidR="00E14FFA" w:rsidRDefault="002339CE" w:rsidP="002339CE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---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1126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="0011264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1126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11264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1126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Brunno Laburu</w:t>
      </w:r>
    </w:p>
    <w:p w14:paraId="1B011CD6" w14:textId="77777777" w:rsidR="002339CE" w:rsidRDefault="002339CE" w:rsidP="002339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94407F6" w14:textId="77777777" w:rsidR="002339CE" w:rsidRDefault="002339CE" w:rsidP="002339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78FC99F" w14:textId="40DBAC68" w:rsidR="002339CE" w:rsidRDefault="002339CE" w:rsidP="002339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1126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47B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das Atividades do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5D5D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</w:p>
    <w:p w14:paraId="02368A25" w14:textId="670C0CAE" w:rsidR="002339CE" w:rsidRDefault="002339CE" w:rsidP="002339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126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Brunno Laburu</w:t>
      </w:r>
    </w:p>
    <w:p w14:paraId="178AC36E" w14:textId="244A609A" w:rsidR="005D5D3D" w:rsidRDefault="005D5D3D" w:rsidP="005D5D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468ACE4" w14:textId="4EBD8277" w:rsidR="00112649" w:rsidRDefault="00112649" w:rsidP="005D5D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4CE55C2" w14:textId="23AB7EED" w:rsidR="00247BB9" w:rsidRDefault="00112649" w:rsidP="0011264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47B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do Passe UFMS</w:t>
      </w:r>
    </w:p>
    <w:p w14:paraId="3DCBBF83" w14:textId="4AAC7341" w:rsidR="00112649" w:rsidRDefault="00112649" w:rsidP="0011264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12</w:t>
      </w:r>
    </w:p>
    <w:p w14:paraId="4C7EDBCE" w14:textId="5E4C6EBA" w:rsidR="00112649" w:rsidRDefault="00112649" w:rsidP="0011264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Brunno Laburu</w:t>
      </w:r>
    </w:p>
    <w:p w14:paraId="5742EEB0" w14:textId="77777777" w:rsidR="00112649" w:rsidRDefault="00112649" w:rsidP="005D5D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17803F7" w14:textId="77777777" w:rsidR="005D5D3D" w:rsidRDefault="005D5D3D" w:rsidP="005D5D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FD0C47D" w14:textId="77777777" w:rsidR="00B763D2" w:rsidRDefault="00B763D2" w:rsidP="00C132F1">
      <w:pPr>
        <w:spacing w:after="200"/>
        <w:rPr>
          <w:lang w:val="pt-BR"/>
        </w:rPr>
      </w:pPr>
    </w:p>
    <w:p w14:paraId="570EA582" w14:textId="77777777"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561AF" w14:textId="77777777" w:rsidR="007958C8" w:rsidRDefault="007958C8">
      <w:r>
        <w:separator/>
      </w:r>
    </w:p>
    <w:p w14:paraId="72A14EFD" w14:textId="77777777" w:rsidR="007958C8" w:rsidRDefault="007958C8"/>
  </w:endnote>
  <w:endnote w:type="continuationSeparator" w:id="0">
    <w:p w14:paraId="50B71641" w14:textId="77777777" w:rsidR="007958C8" w:rsidRDefault="007958C8">
      <w:r>
        <w:continuationSeparator/>
      </w:r>
    </w:p>
    <w:p w14:paraId="1ADD89B1" w14:textId="77777777" w:rsidR="007958C8" w:rsidRDefault="007958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CD5C43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21594671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48D5E" w14:textId="77777777" w:rsidR="007958C8" w:rsidRDefault="007958C8">
      <w:r>
        <w:separator/>
      </w:r>
    </w:p>
    <w:p w14:paraId="71C0059E" w14:textId="77777777" w:rsidR="007958C8" w:rsidRDefault="007958C8"/>
  </w:footnote>
  <w:footnote w:type="continuationSeparator" w:id="0">
    <w:p w14:paraId="37E74847" w14:textId="77777777" w:rsidR="007958C8" w:rsidRDefault="007958C8">
      <w:r>
        <w:continuationSeparator/>
      </w:r>
    </w:p>
    <w:p w14:paraId="3ECC90A7" w14:textId="77777777" w:rsidR="007958C8" w:rsidRDefault="007958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0C29DDBF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0418221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3D2C8CE1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C8C"/>
    <w:rsid w:val="0002482E"/>
    <w:rsid w:val="00046868"/>
    <w:rsid w:val="00050324"/>
    <w:rsid w:val="000A0150"/>
    <w:rsid w:val="000D2E09"/>
    <w:rsid w:val="000E08C8"/>
    <w:rsid w:val="000E63C9"/>
    <w:rsid w:val="0010216B"/>
    <w:rsid w:val="00112649"/>
    <w:rsid w:val="00130E9D"/>
    <w:rsid w:val="00150A6D"/>
    <w:rsid w:val="00185B35"/>
    <w:rsid w:val="001F2BC8"/>
    <w:rsid w:val="001F5F6B"/>
    <w:rsid w:val="002339CE"/>
    <w:rsid w:val="00243EBC"/>
    <w:rsid w:val="00246A35"/>
    <w:rsid w:val="00247BB9"/>
    <w:rsid w:val="00284348"/>
    <w:rsid w:val="002F51F5"/>
    <w:rsid w:val="003111F4"/>
    <w:rsid w:val="00312137"/>
    <w:rsid w:val="00330359"/>
    <w:rsid w:val="0033762F"/>
    <w:rsid w:val="003531FC"/>
    <w:rsid w:val="00360494"/>
    <w:rsid w:val="003608ED"/>
    <w:rsid w:val="00366C7E"/>
    <w:rsid w:val="00384EA3"/>
    <w:rsid w:val="003A39A1"/>
    <w:rsid w:val="003C2191"/>
    <w:rsid w:val="003D3863"/>
    <w:rsid w:val="003E1F90"/>
    <w:rsid w:val="004110DE"/>
    <w:rsid w:val="0044085A"/>
    <w:rsid w:val="004B21A5"/>
    <w:rsid w:val="004F0028"/>
    <w:rsid w:val="005037F0"/>
    <w:rsid w:val="00516A86"/>
    <w:rsid w:val="005275F6"/>
    <w:rsid w:val="00572102"/>
    <w:rsid w:val="005C6745"/>
    <w:rsid w:val="005D2159"/>
    <w:rsid w:val="005D5D3D"/>
    <w:rsid w:val="005F1BB0"/>
    <w:rsid w:val="00656C4D"/>
    <w:rsid w:val="006E2B76"/>
    <w:rsid w:val="006E5716"/>
    <w:rsid w:val="007302B3"/>
    <w:rsid w:val="00730733"/>
    <w:rsid w:val="00730E3A"/>
    <w:rsid w:val="00736AAF"/>
    <w:rsid w:val="00765B2A"/>
    <w:rsid w:val="0077018C"/>
    <w:rsid w:val="00783A34"/>
    <w:rsid w:val="00786650"/>
    <w:rsid w:val="007958C8"/>
    <w:rsid w:val="007C6B52"/>
    <w:rsid w:val="007D16C5"/>
    <w:rsid w:val="007D49A4"/>
    <w:rsid w:val="0084071D"/>
    <w:rsid w:val="00862FE4"/>
    <w:rsid w:val="0086389A"/>
    <w:rsid w:val="0087605E"/>
    <w:rsid w:val="008B1FEE"/>
    <w:rsid w:val="008B65C1"/>
    <w:rsid w:val="00903230"/>
    <w:rsid w:val="00903C32"/>
    <w:rsid w:val="00916B16"/>
    <w:rsid w:val="009173B9"/>
    <w:rsid w:val="0093335D"/>
    <w:rsid w:val="0093613E"/>
    <w:rsid w:val="00943026"/>
    <w:rsid w:val="00960CD7"/>
    <w:rsid w:val="00966B81"/>
    <w:rsid w:val="009B5D1B"/>
    <w:rsid w:val="009C7720"/>
    <w:rsid w:val="00A23AFA"/>
    <w:rsid w:val="00A31B3E"/>
    <w:rsid w:val="00A532F3"/>
    <w:rsid w:val="00A8489E"/>
    <w:rsid w:val="00AB02A7"/>
    <w:rsid w:val="00AC29F3"/>
    <w:rsid w:val="00B03EA8"/>
    <w:rsid w:val="00B231E5"/>
    <w:rsid w:val="00B64BFD"/>
    <w:rsid w:val="00B763D2"/>
    <w:rsid w:val="00B92631"/>
    <w:rsid w:val="00C02B87"/>
    <w:rsid w:val="00C132F1"/>
    <w:rsid w:val="00C4086D"/>
    <w:rsid w:val="00C57C00"/>
    <w:rsid w:val="00C757CB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14FFA"/>
    <w:rsid w:val="00E15822"/>
    <w:rsid w:val="00E22ACD"/>
    <w:rsid w:val="00E620B0"/>
    <w:rsid w:val="00E81B40"/>
    <w:rsid w:val="00E85447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E14928C"/>
  <w15:docId w15:val="{054FF8A5-39F6-4396-9C33-8263D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114BEE"/>
    <w:rsid w:val="005007FE"/>
    <w:rsid w:val="00821212"/>
    <w:rsid w:val="00AB1C26"/>
    <w:rsid w:val="00B00E34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Prof. Brunno Laburu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77</TotalTime>
  <Pages>4</Pages>
  <Words>355</Words>
  <Characters>1920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Admin</cp:lastModifiedBy>
  <cp:revision>8</cp:revision>
  <cp:lastPrinted>2006-08-01T17:47:00Z</cp:lastPrinted>
  <dcterms:created xsi:type="dcterms:W3CDTF">2022-01-20T14:58:00Z</dcterms:created>
  <dcterms:modified xsi:type="dcterms:W3CDTF">2022-08-04T18:44:00Z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