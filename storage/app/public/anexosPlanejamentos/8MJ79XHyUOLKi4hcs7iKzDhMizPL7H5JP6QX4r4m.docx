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51B578A1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F7A23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51B578A1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F7A23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0D955EA2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retas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10.</w:t>
      </w:r>
    </w:p>
    <w:p w14:paraId="365C26D9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61</w:t>
      </w:r>
    </w:p>
    <w:p w14:paraId="084B1CF1" w14:textId="30D5EFA8" w:rsidR="00FA3613" w:rsidRPr="00046868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A1EF51" w14:textId="33040316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ângulos opostos pelo vértice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44 a 46 – capítulo 10 – livro 3.</w:t>
      </w:r>
    </w:p>
    <w:p w14:paraId="1366BEE2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67B5B060" w14:textId="17080780" w:rsidR="00FA3613" w:rsidRDefault="00FA3613" w:rsidP="00FA361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C4FA2" w14:textId="70AA9631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correspondentes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 a 48 – capítulo 10 – livro 3.</w:t>
      </w:r>
    </w:p>
    <w:p w14:paraId="64C7BDE2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64</w:t>
      </w:r>
    </w:p>
    <w:p w14:paraId="5DCC849B" w14:textId="77777777" w:rsidR="00FA3613" w:rsidRDefault="00FA3613" w:rsidP="00FA361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A0811AB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alternos internos e externos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49 a 51 - capítulo 10 – livro 3.</w:t>
      </w:r>
    </w:p>
    <w:p w14:paraId="729A7B0D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62</w:t>
      </w:r>
    </w:p>
    <w:p w14:paraId="2B6F88D3" w14:textId="447CD526" w:rsidR="00FA3613" w:rsidRDefault="00FA3613" w:rsidP="00FA361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0E0DE17" w14:textId="0B806ADA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colaterais internos e externos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 a 54 – capítulo 10 – livro 3.</w:t>
      </w:r>
    </w:p>
    <w:p w14:paraId="7DB51795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– capítulo 10</w:t>
      </w:r>
    </w:p>
    <w:p w14:paraId="27569974" w14:textId="20CAEDC2" w:rsidR="00FA3613" w:rsidRDefault="00FA3613" w:rsidP="00FA361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9C764" w14:textId="0F7EAD1A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Medidas dos ângulos formados pelas retas paralelas com uma concorrente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55 a 59 – capítulo 10 – livro 3.</w:t>
      </w:r>
    </w:p>
    <w:p w14:paraId="69730F68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65 a 74</w:t>
      </w:r>
    </w:p>
    <w:p w14:paraId="7E22FEF1" w14:textId="77777777" w:rsidR="00FA3613" w:rsidRDefault="00FA3613" w:rsidP="00FA361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9B4E8D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Medidas dos ângulos formados pelas retas paralelas com uma concorrente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: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55 a 59 – capítulo 10 – livro 3.</w:t>
      </w:r>
    </w:p>
    <w:p w14:paraId="24213963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caderno.</w:t>
      </w:r>
    </w:p>
    <w:p w14:paraId="29A34D5A" w14:textId="29BF9EDD" w:rsidR="00FA3613" w:rsidRDefault="00FA3613" w:rsidP="00FA361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78DB4CFC" w14:textId="77777777" w:rsidR="00FA3613" w:rsidRDefault="00FA3613" w:rsidP="00FA361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2550D7" w14:textId="6ED8E15B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Triângulos – Construção de 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77 e 78 – capítulo 11 – livro 3.</w:t>
      </w:r>
    </w:p>
    <w:p w14:paraId="029B1429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94</w:t>
      </w:r>
    </w:p>
    <w:p w14:paraId="12612A63" w14:textId="69C6C544" w:rsidR="00FA3613" w:rsidRDefault="00FA3613" w:rsidP="00FA361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34A3C201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566706" w14:textId="26F6843A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Classificação dos 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80 a 92 – capítulo 11 – livro 3.</w:t>
      </w:r>
    </w:p>
    <w:p w14:paraId="52BB0FAB" w14:textId="77777777" w:rsidR="00FA3613" w:rsidRDefault="00FA3613" w:rsidP="00FA36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95</w:t>
      </w:r>
    </w:p>
    <w:p w14:paraId="6C4F915D" w14:textId="6D54FFB1" w:rsidR="0010216B" w:rsidRDefault="00FA3613" w:rsidP="00FA3613">
      <w:pPr>
        <w:spacing w:line="240" w:lineRule="auto"/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10216B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FD4E" w14:textId="77777777" w:rsidR="009159D3" w:rsidRDefault="009159D3">
      <w:r>
        <w:separator/>
      </w:r>
    </w:p>
    <w:p w14:paraId="513377F8" w14:textId="77777777" w:rsidR="009159D3" w:rsidRDefault="009159D3"/>
  </w:endnote>
  <w:endnote w:type="continuationSeparator" w:id="0">
    <w:p w14:paraId="746FAD35" w14:textId="77777777" w:rsidR="009159D3" w:rsidRDefault="009159D3">
      <w:r>
        <w:continuationSeparator/>
      </w:r>
    </w:p>
    <w:p w14:paraId="7B54B074" w14:textId="77777777" w:rsidR="009159D3" w:rsidRDefault="00915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765C" w14:textId="77777777" w:rsidR="009159D3" w:rsidRDefault="009159D3">
      <w:r>
        <w:separator/>
      </w:r>
    </w:p>
    <w:p w14:paraId="46D971D3" w14:textId="77777777" w:rsidR="009159D3" w:rsidRDefault="009159D3"/>
  </w:footnote>
  <w:footnote w:type="continuationSeparator" w:id="0">
    <w:p w14:paraId="0E5D4C02" w14:textId="77777777" w:rsidR="009159D3" w:rsidRDefault="009159D3">
      <w:r>
        <w:continuationSeparator/>
      </w:r>
    </w:p>
    <w:p w14:paraId="2C399024" w14:textId="77777777" w:rsidR="009159D3" w:rsidRDefault="00915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34D9"/>
    <w:rsid w:val="00384EA3"/>
    <w:rsid w:val="003A39A1"/>
    <w:rsid w:val="003C2191"/>
    <w:rsid w:val="003D3863"/>
    <w:rsid w:val="003D6EF4"/>
    <w:rsid w:val="004110DE"/>
    <w:rsid w:val="0044085A"/>
    <w:rsid w:val="00444CBC"/>
    <w:rsid w:val="004B0932"/>
    <w:rsid w:val="004B21A5"/>
    <w:rsid w:val="004D5DC8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59D3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A566F"/>
    <w:rsid w:val="009B5D1B"/>
    <w:rsid w:val="009C7720"/>
    <w:rsid w:val="009F7A23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A3613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9D6D37"/>
    <w:rsid w:val="00AA315B"/>
    <w:rsid w:val="00B00E34"/>
    <w:rsid w:val="00B95F01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2022-08-09T14:19:00Z</dcterms:created>
  <dcterms:modified xsi:type="dcterms:W3CDTF">2022-08-09T14:19:00Z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