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1CCD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158F7029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D55A9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158F7029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D55A9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8B00F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D3658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D3658B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1DB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23F00C8B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BD55A9">
        <w:t>8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433CCE" w14:textId="138E70FB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71806DA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6FC3A38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Revoluções Inglesas</w:t>
      </w:r>
    </w:p>
    <w:p w14:paraId="75527558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160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169.</w:t>
      </w:r>
    </w:p>
    <w:p w14:paraId="776CAC9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170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173</w:t>
      </w:r>
    </w:p>
    <w:p w14:paraId="1F265EB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E0BA8E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405BA8B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765606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30586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04BBA94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E5AD8E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Revoluções Inglesas</w:t>
      </w:r>
    </w:p>
    <w:p w14:paraId="6E40A96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160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169.</w:t>
      </w:r>
    </w:p>
    <w:p w14:paraId="41B0B6A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174</w:t>
      </w:r>
    </w:p>
    <w:p w14:paraId="335D034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252D0D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0E22CE7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85705C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D8510E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24E78DC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2369C9A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Iluminismo</w:t>
      </w:r>
    </w:p>
    <w:p w14:paraId="6422983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176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181.</w:t>
      </w:r>
    </w:p>
    <w:p w14:paraId="1E36286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182 e 187.</w:t>
      </w:r>
    </w:p>
    <w:p w14:paraId="1EB900F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A67B04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36E2100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98E730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E099A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2B72A28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7D13A1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Iluminismo</w:t>
      </w:r>
    </w:p>
    <w:p w14:paraId="60ADFDD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176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181.</w:t>
      </w:r>
    </w:p>
    <w:p w14:paraId="0DEFDC2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188</w:t>
      </w:r>
    </w:p>
    <w:p w14:paraId="45DD7CB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D073DD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79DB6EF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23DC79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1F947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2190AA7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E8B1B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0AF7419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2.</w:t>
      </w:r>
    </w:p>
    <w:p w14:paraId="4A9C95A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motores a combustão</w:t>
      </w:r>
    </w:p>
    <w:p w14:paraId="7425DFF0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C0CE3D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458D671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CB8381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4DA62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17ECC69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18A87A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Industrial</w:t>
      </w:r>
    </w:p>
    <w:p w14:paraId="6A842AB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190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195 </w:t>
      </w:r>
    </w:p>
    <w:p w14:paraId="6B67050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196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201</w:t>
      </w:r>
    </w:p>
    <w:p w14:paraId="6A39660A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70C6EF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7309D1B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ABE7CF1" w14:textId="5A90FEDC" w:rsid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8E282D" w14:textId="73A7E930" w:rsid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A9C20A" w14:textId="0A85A6D1" w:rsid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5D67B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CC1D50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18/03/2022</w:t>
      </w:r>
    </w:p>
    <w:p w14:paraId="298D784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34B288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Industrial</w:t>
      </w:r>
    </w:p>
    <w:p w14:paraId="655FD2B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190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195</w:t>
      </w:r>
    </w:p>
    <w:p w14:paraId="2823650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202</w:t>
      </w:r>
    </w:p>
    <w:p w14:paraId="70E6F63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780527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40E8081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08ABC3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6422E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6D9B372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6A0BBF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Americana</w:t>
      </w:r>
    </w:p>
    <w:p w14:paraId="0F5723D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204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</w:t>
      </w:r>
    </w:p>
    <w:p w14:paraId="1D067208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211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215</w:t>
      </w:r>
    </w:p>
    <w:p w14:paraId="1B51539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A012BB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39F6CD1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C27D63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52899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01/03/2022</w:t>
      </w:r>
    </w:p>
    <w:p w14:paraId="0C7494B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F79C87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Americana</w:t>
      </w:r>
    </w:p>
    <w:p w14:paraId="2E0C0F2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204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</w:t>
      </w:r>
    </w:p>
    <w:p w14:paraId="1FAD9B7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216</w:t>
      </w:r>
    </w:p>
    <w:p w14:paraId="6230FCD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C60A63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72D4505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61BB9D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B5D7B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5B2109BA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D7F0FA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2E88018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Capítulos de 1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</w:p>
    <w:p w14:paraId="32AFC16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Tarefa:Não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houve tarefa por estar em semana de Avaliação Bimestral</w:t>
      </w:r>
    </w:p>
    <w:p w14:paraId="1B9A9390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estar em semana de Avaliação Bimestral</w:t>
      </w:r>
    </w:p>
    <w:p w14:paraId="141BAF5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E3ED0B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D9A6F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0AE72B4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173D24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Americana</w:t>
      </w:r>
    </w:p>
    <w:p w14:paraId="3357C4D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204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</w:t>
      </w:r>
    </w:p>
    <w:p w14:paraId="49264E88" w14:textId="2889334E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552C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França </w:t>
      </w:r>
      <w:proofErr w:type="spellStart"/>
      <w:r w:rsidR="00552C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Pré</w:t>
      </w:r>
      <w:proofErr w:type="spellEnd"/>
      <w:r w:rsidR="00552C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Revolucionária</w:t>
      </w:r>
    </w:p>
    <w:p w14:paraId="5D9F919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DA24EE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4B2E7D4A" w14:textId="6FB253D7" w:rsidR="009E7DB9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747428A" w14:textId="73D05D1B" w:rsidR="00900F20" w:rsidRDefault="00900F20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628978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72408FF1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1DEF81A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Revolução Francesa</w:t>
      </w:r>
    </w:p>
    <w:p w14:paraId="51E0D87B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142 a 145</w:t>
      </w:r>
    </w:p>
    <w:p w14:paraId="39DDDB1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150 a 155</w:t>
      </w:r>
    </w:p>
    <w:p w14:paraId="0F2C1872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9B27B46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3F2FE633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B9F0E17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EC60D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7A4C2C2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7471E1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Era Napoleônica</w:t>
      </w:r>
    </w:p>
    <w:p w14:paraId="5E5A930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6, entre as páginas 158 a 163</w:t>
      </w:r>
    </w:p>
    <w:p w14:paraId="53C652B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164 a 167</w:t>
      </w:r>
    </w:p>
    <w:p w14:paraId="7A614ADD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1820C8E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27CED06B" w14:textId="4DA31974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41E623A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5CAB1E3D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BB3FBD4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Era Napoleônica </w:t>
      </w:r>
    </w:p>
    <w:p w14:paraId="32D0BC8C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6, entre as páginas 158 a 163</w:t>
      </w:r>
    </w:p>
    <w:p w14:paraId="0CDE1A1C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168</w:t>
      </w:r>
    </w:p>
    <w:p w14:paraId="3F9C5015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AB8FA0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555D254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16AFD5C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86AEF4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39F29C4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B62679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independências da América Latina e do Haiti</w:t>
      </w:r>
    </w:p>
    <w:p w14:paraId="792D3291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7, entre as páginas 170 a 175</w:t>
      </w:r>
    </w:p>
    <w:p w14:paraId="55F9EAA6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176 a 182</w:t>
      </w:r>
    </w:p>
    <w:p w14:paraId="6FABB373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910381E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6E459BC1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F75388A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F070908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5BF25E55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C19C854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04273C7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e 6</w:t>
      </w:r>
    </w:p>
    <w:p w14:paraId="7047AE78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08FD1A7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0EE390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7E0D9E0C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B7525AC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33264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2D514AB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2AB1F4D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processo de independência Brasileiro</w:t>
      </w:r>
    </w:p>
    <w:p w14:paraId="19DC8CE4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8, entre as páginas 186 a 190</w:t>
      </w:r>
    </w:p>
    <w:p w14:paraId="3D15B7FB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191 a 195</w:t>
      </w:r>
    </w:p>
    <w:p w14:paraId="053FF805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21A9782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513318D6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04CB5F1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ECB41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58C6CD5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DC1939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processo de independência Brasileiro</w:t>
      </w:r>
    </w:p>
    <w:p w14:paraId="664919FE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8, entre as páginas 186 a 190</w:t>
      </w:r>
    </w:p>
    <w:p w14:paraId="1D77204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191 a 195</w:t>
      </w:r>
    </w:p>
    <w:p w14:paraId="7E1F33EA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E178136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36C4A8FE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193F0D7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8B366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5EB3068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50D4AB9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39F8561A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a 8</w:t>
      </w:r>
    </w:p>
    <w:p w14:paraId="070BF472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196</w:t>
      </w:r>
    </w:p>
    <w:p w14:paraId="70AD7A73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A3F8117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01/07/2022</w:t>
      </w:r>
    </w:p>
    <w:p w14:paraId="01483E2E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B8610A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38A084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01/07/2022</w:t>
      </w:r>
    </w:p>
    <w:p w14:paraId="2472DDD1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5B46A1F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do conteúdo bimestral</w:t>
      </w:r>
    </w:p>
    <w:p w14:paraId="5558273D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de 5 a 8</w:t>
      </w:r>
    </w:p>
    <w:p w14:paraId="31E6324B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672426A2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70EB0850" w14:textId="77777777" w:rsidR="00900F20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13860C7E" w14:textId="05145268" w:rsidR="0084071D" w:rsidRPr="00900F20" w:rsidRDefault="00900F20" w:rsidP="00900F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00F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sectPr w:rsidR="0084071D" w:rsidRPr="00900F20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95E2" w14:textId="77777777" w:rsidR="00D3658B" w:rsidRDefault="00D3658B">
      <w:r>
        <w:separator/>
      </w:r>
    </w:p>
    <w:p w14:paraId="72E8D1D2" w14:textId="77777777" w:rsidR="00D3658B" w:rsidRDefault="00D3658B"/>
  </w:endnote>
  <w:endnote w:type="continuationSeparator" w:id="0">
    <w:p w14:paraId="1B7E8390" w14:textId="77777777" w:rsidR="00D3658B" w:rsidRDefault="00D3658B">
      <w:r>
        <w:continuationSeparator/>
      </w:r>
    </w:p>
    <w:p w14:paraId="5F89DCEA" w14:textId="77777777" w:rsidR="00D3658B" w:rsidRDefault="00D36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1C89" w14:textId="77777777" w:rsidR="00D3658B" w:rsidRDefault="00D3658B">
      <w:r>
        <w:separator/>
      </w:r>
    </w:p>
    <w:p w14:paraId="1F4D8871" w14:textId="77777777" w:rsidR="00D3658B" w:rsidRDefault="00D3658B"/>
  </w:footnote>
  <w:footnote w:type="continuationSeparator" w:id="0">
    <w:p w14:paraId="25AE5DE8" w14:textId="77777777" w:rsidR="00D3658B" w:rsidRDefault="00D3658B">
      <w:r>
        <w:continuationSeparator/>
      </w:r>
    </w:p>
    <w:p w14:paraId="2D5541A8" w14:textId="77777777" w:rsidR="00D3658B" w:rsidRDefault="00D365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C3CF7"/>
    <w:rsid w:val="000D2E09"/>
    <w:rsid w:val="000E63C9"/>
    <w:rsid w:val="0010216B"/>
    <w:rsid w:val="00130E9D"/>
    <w:rsid w:val="0014117C"/>
    <w:rsid w:val="00143F3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4085A"/>
    <w:rsid w:val="0044602D"/>
    <w:rsid w:val="0047285A"/>
    <w:rsid w:val="004B21A5"/>
    <w:rsid w:val="004F0028"/>
    <w:rsid w:val="005037F0"/>
    <w:rsid w:val="00516A86"/>
    <w:rsid w:val="005275F6"/>
    <w:rsid w:val="00552C3E"/>
    <w:rsid w:val="00572102"/>
    <w:rsid w:val="005C6745"/>
    <w:rsid w:val="005F1BB0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0F2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B79D9"/>
    <w:rsid w:val="009C7720"/>
    <w:rsid w:val="009E7DB9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D55A9"/>
    <w:rsid w:val="00C02B87"/>
    <w:rsid w:val="00C132F1"/>
    <w:rsid w:val="00C4086D"/>
    <w:rsid w:val="00CA1896"/>
    <w:rsid w:val="00CB5B28"/>
    <w:rsid w:val="00CE5039"/>
    <w:rsid w:val="00CF5371"/>
    <w:rsid w:val="00CF652C"/>
    <w:rsid w:val="00D0323A"/>
    <w:rsid w:val="00D0559F"/>
    <w:rsid w:val="00D077E9"/>
    <w:rsid w:val="00D20B82"/>
    <w:rsid w:val="00D2368F"/>
    <w:rsid w:val="00D3658B"/>
    <w:rsid w:val="00D42CB7"/>
    <w:rsid w:val="00D5413D"/>
    <w:rsid w:val="00D570A9"/>
    <w:rsid w:val="00D70D02"/>
    <w:rsid w:val="00D770C7"/>
    <w:rsid w:val="00D86945"/>
    <w:rsid w:val="00D90290"/>
    <w:rsid w:val="00DA3862"/>
    <w:rsid w:val="00DD152F"/>
    <w:rsid w:val="00DE213F"/>
    <w:rsid w:val="00DF027C"/>
    <w:rsid w:val="00E00A32"/>
    <w:rsid w:val="00E22ACD"/>
    <w:rsid w:val="00E620B0"/>
    <w:rsid w:val="00E81B40"/>
    <w:rsid w:val="00E85447"/>
    <w:rsid w:val="00EA595E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602C92"/>
    <w:rsid w:val="00652FF6"/>
    <w:rsid w:val="006D10AB"/>
    <w:rsid w:val="00741546"/>
    <w:rsid w:val="00991FDB"/>
    <w:rsid w:val="00A31609"/>
    <w:rsid w:val="00B00E34"/>
    <w:rsid w:val="00BE778B"/>
    <w:rsid w:val="00E267B0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13</TotalTime>
  <Pages>4</Pages>
  <Words>919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14</cp:revision>
  <cp:lastPrinted>2006-08-01T17:47:00Z</cp:lastPrinted>
  <dcterms:created xsi:type="dcterms:W3CDTF">2022-01-20T14:58:00Z</dcterms:created>
  <dcterms:modified xsi:type="dcterms:W3CDTF">2022-02-06T16:35:00Z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