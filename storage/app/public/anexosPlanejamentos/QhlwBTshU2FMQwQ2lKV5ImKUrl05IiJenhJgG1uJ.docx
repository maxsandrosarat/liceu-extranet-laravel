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4300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w:lastRenderedPageBreak/>
              <mc:AlternateContent>
                <mc:Choice Requires="wps">
                  <w:drawing>
                    <wp:inline distT="0" distB="0" distL="0" distR="0" wp14:anchorId="07647152" wp14:editId="335BFA4E">
                      <wp:extent cx="3438525" cy="250507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8525" cy="2505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01535" w:rsidRPr="00D86945" w:rsidRDefault="00901535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9º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MATUTINO</w:t>
                                  </w:r>
                                </w:p>
                                <w:p w:rsidR="00901535" w:rsidRPr="00D86945" w:rsidRDefault="0090153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0.75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" filled="f" stroked="f" strokeweight=".5pt">
                      <v:textbox>
                        <w:txbxContent>
                          <w:p w:rsidR="00901535" w:rsidRPr="00D86945" w:rsidRDefault="00901535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9º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MATUTINO</w:t>
                            </w:r>
                          </w:p>
                          <w:p w:rsidR="00901535" w:rsidRPr="00D86945" w:rsidRDefault="0090153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76A085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901535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D6564">
                  <w:rPr>
                    <w:lang w:val="pt-BR"/>
                  </w:rPr>
                  <w:t>Prof. Willian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7D6564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4E9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7D6564">
        <w:t>REDAÇÃO</w:t>
      </w:r>
    </w:p>
    <w:p w:rsidR="0010216B" w:rsidRDefault="0010216B" w:rsidP="00046868">
      <w:pPr>
        <w:spacing w:line="240" w:lineRule="auto"/>
      </w:pPr>
    </w:p>
    <w:p w:rsidR="000623B1" w:rsidRDefault="009D6EB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Data: 01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="00046868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D65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623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603C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ap. 1 – </w:t>
      </w:r>
      <w:r w:rsidR="008173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Descrição: a percepção em palavras</w:t>
      </w:r>
    </w:p>
    <w:p w:rsidR="000623B1" w:rsidRDefault="000623B1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Definição </w:t>
      </w:r>
      <w:r w:rsidR="008173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tipologias textuais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8173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Gêneros textuais.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173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Descrição objetiva e subjetiva.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poema.</w:t>
      </w: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450-453.</w:t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uma descrição objetiva e subjetiva de si próprio.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Entrega da Tarefa: 02</w:t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7D65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36447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02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 – Descrição: a percepção em palavras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farão a descrição de algumas imagens selecionadas pelo professor.</w:t>
      </w:r>
    </w:p>
    <w:p w:rsidR="00E36447" w:rsidRDefault="00E36447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atividades, p. 458-459.</w:t>
      </w:r>
    </w:p>
    <w:p w:rsidR="00E36447" w:rsidRDefault="00E36447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450-457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Terminar exercícios, p.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458-459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053270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 – Descrição: a percepção em palavras</w:t>
      </w:r>
    </w:p>
    <w:p w:rsidR="00053270" w:rsidRDefault="00053270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das atividades, p.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460-462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046868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450-462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produção textual, 462 ou reescrever à caneta.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53270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09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204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Narrativa de caráter pessoal.</w:t>
      </w:r>
    </w:p>
    <w:p w:rsidR="00053270" w:rsidRDefault="00053270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B204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Os alunos farão a leitura de suas descrições. </w:t>
      </w:r>
      <w:r w:rsidR="008E1C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Retomada das características de uma carta.</w:t>
      </w:r>
    </w:p>
    <w:p w:rsidR="008E1CB0" w:rsidRDefault="008E1CB0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farão o preenchimento de um envelope.</w:t>
      </w:r>
    </w:p>
    <w:p w:rsidR="00053270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8E1C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464-470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E1C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quais são as cartas históricas mais importantes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1C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053270" w:rsidRDefault="00053270" w:rsidP="00E36447">
      <w:pPr>
        <w:tabs>
          <w:tab w:val="left" w:pos="2850"/>
        </w:tabs>
        <w:spacing w:line="240" w:lineRule="auto"/>
        <w:rPr>
          <w:lang w:val="pt-BR"/>
        </w:rPr>
      </w:pPr>
      <w:r>
        <w:rPr>
          <w:lang w:val="pt-BR"/>
        </w:rPr>
        <w:tab/>
      </w:r>
    </w:p>
    <w:p w:rsidR="00FA6AF2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15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B0E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Narrativa de caráter pessoal.</w:t>
      </w:r>
    </w:p>
    <w:p w:rsidR="00FA6AF2" w:rsidRDefault="00BB0EC6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Leitura de trechos de cartas históricas. Resolução das atividades, p. 474-476.</w:t>
      </w:r>
    </w:p>
    <w:p w:rsidR="00046868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B0E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464-474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B0E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exercícios, p. 475-476.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BB0E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B0E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62D3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16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B0E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Narrativa de caráter pessoal.</w:t>
      </w:r>
    </w:p>
    <w:p w:rsidR="00BB0EC6" w:rsidRDefault="00BB0EC6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7841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atividades, p. 477-479.</w:t>
      </w:r>
    </w:p>
    <w:p w:rsidR="009D62D3" w:rsidRDefault="009D62D3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464-474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Terminar as 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atividades, 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477-479.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22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63F3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Narrativa de caráter pessoal.</w:t>
      </w:r>
    </w:p>
    <w:p w:rsidR="00B63F3B" w:rsidRDefault="00B63F3B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480.</w:t>
      </w:r>
    </w:p>
    <w:p w:rsidR="00B63F3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63F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464-474</w:t>
      </w:r>
      <w:r w:rsidR="00B63F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B63F3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Reescrever à caneta a produção.</w:t>
      </w: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23</w:t>
      </w:r>
      <w:r w:rsidR="00B63F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1CF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23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E7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Narrativa de caráter pessoal.</w:t>
      </w:r>
    </w:p>
    <w:p w:rsidR="009D1CFB" w:rsidRDefault="009D1CFB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</w:p>
    <w:p w:rsidR="009D1CFB" w:rsidRDefault="005C4A8E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Iniciar resolu</w:t>
      </w:r>
      <w:r w:rsidR="00FE7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ção de pequena lista de revisão no caderno.</w:t>
      </w:r>
    </w:p>
    <w:p w:rsidR="007D6564" w:rsidRDefault="007D6564" w:rsidP="0024634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FE7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 e 2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resolução da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</w:t>
      </w:r>
      <w:r w:rsidR="00FE7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Tarefa: 08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E7E4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170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AVALIAÇÃO PARCIAL</w:t>
      </w:r>
    </w:p>
    <w:p w:rsidR="00FE7E4B" w:rsidRDefault="00FE7E4B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lista.</w:t>
      </w:r>
    </w:p>
    <w:p w:rsidR="0084071D" w:rsidRDefault="00FE7E4B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que é e como era a estrutura de uma epopeia?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15/03/2022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046868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lastRenderedPageBreak/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09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320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AVALIAÇÃO PARCIAL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6595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15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659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 – </w:t>
      </w:r>
      <w:r w:rsidR="00D316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Quando o narrador é dispensável</w:t>
      </w:r>
    </w:p>
    <w:p w:rsidR="00A6595B" w:rsidRDefault="00A6595B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Os alunos poderão ler suas </w:t>
      </w:r>
      <w:r w:rsidR="00D316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</w:t>
      </w:r>
      <w:r w:rsidR="00D316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 texto dramático. Leitura de crônica de Luis Fernando Veríssimo.</w:t>
      </w:r>
      <w:r w:rsidR="005F4A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Ver um trecho do Auto da Compadecida.</w:t>
      </w:r>
    </w:p>
    <w:p w:rsidR="00A47FD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5F4A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482-490.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659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47FDB" w:rsidRP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F4A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Quais são os principais dramaturgos do Brasil?</w:t>
      </w:r>
    </w:p>
    <w:p w:rsidR="007D6564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</w:t>
      </w:r>
      <w:r w:rsidR="00D316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316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</w:t>
      </w:r>
      <w:r w:rsidR="00A659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A6595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16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E2A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 – Quando o narrador é dispensável</w:t>
      </w:r>
    </w:p>
    <w:p w:rsidR="00A47FDB" w:rsidRDefault="00A6595B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Leitura de </w:t>
      </w:r>
      <w:r w:rsidR="009E2A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outra crônica de Luis Fernando Veríssimo. Resolução de exercícios, p. 492-493.</w:t>
      </w:r>
    </w:p>
    <w:p w:rsidR="009E2A48" w:rsidRDefault="009E2A48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E2A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482-490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E2A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Terminar atividades, p. </w:t>
      </w:r>
      <w:r w:rsidR="005A61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494-499.</w:t>
      </w:r>
      <w:r w:rsidR="009E2A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</w:t>
      </w:r>
      <w:r w:rsidR="009E2A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Entrega da Tarefa: 22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61AA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A61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 – Quando o narrador é dispensável </w:t>
      </w:r>
    </w:p>
    <w:p w:rsidR="005B71FF" w:rsidRDefault="005A61AA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Produção textual, p. 500.</w:t>
      </w: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5A61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482-490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A61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 reescrita à caneta da produção.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A61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269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269B6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23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269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4 – </w:t>
      </w:r>
      <w:r w:rsidR="00173E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formas dos poemas</w:t>
      </w:r>
    </w:p>
    <w:p w:rsidR="00D269B6" w:rsidRDefault="00D269B6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7E68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Retomada dos tipos de poemas e a análise de sua estrutura.</w:t>
      </w:r>
    </w:p>
    <w:p w:rsidR="00D269B6" w:rsidRDefault="00D269B6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15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E68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500-507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E68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que é poesia concreta?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E68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29</w:t>
      </w:r>
      <w:r w:rsidR="009D15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9565E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29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68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 – As formas dos poemas</w:t>
      </w:r>
    </w:p>
    <w:p w:rsidR="00E9565E" w:rsidRDefault="002A227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Correção da tarefa. O professor levará mais poemas para os alunos analisarem a estrutura e fazerem interpretação.</w:t>
      </w:r>
    </w:p>
    <w:p w:rsidR="002A2274" w:rsidRDefault="002A227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atividades, p. 512-515.</w:t>
      </w:r>
    </w:p>
    <w:p w:rsidR="00E9565E" w:rsidRDefault="00E9565E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95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500-511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5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 resolução da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efa: 30</w:t>
      </w:r>
      <w:r w:rsidR="00E95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474BD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30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 – As formas dos poemas</w:t>
      </w:r>
      <w:r w:rsidR="008474B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516.</w:t>
      </w:r>
    </w:p>
    <w:p w:rsidR="008474BD" w:rsidRDefault="008474BD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500-511.</w:t>
      </w:r>
      <w:r w:rsidR="008474B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Copiar no caderno um soneto para ler para a turma.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A2274" w:rsidRDefault="009D6EB9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Data: 05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D65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F79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DA PROVA BIMESTRAL</w:t>
      </w:r>
    </w:p>
    <w:p w:rsidR="002A2274" w:rsidRDefault="002A227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farão a leitura de seus poemas.</w:t>
      </w:r>
    </w:p>
    <w:p w:rsidR="007D6564" w:rsidRDefault="002A227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500-511.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Revisar conteúdos para a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E36447">
      <w:pPr>
        <w:spacing w:line="240" w:lineRule="auto"/>
        <w:rPr>
          <w:lang w:val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06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F79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DA PROVA BIMESTRAL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E67B1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12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D71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8D7132" w:rsidRDefault="008D7132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</w:p>
    <w:p w:rsidR="008D7132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13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D71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5 – Textos expositivos </w:t>
      </w:r>
    </w:p>
    <w:p w:rsidR="00BE67B1" w:rsidRDefault="008D713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Retomada das tipologias textuais. Sequência expositiva. Preparar apresentação oral sobre um filme, seriado ou anime que gostem.</w:t>
      </w:r>
    </w:p>
    <w:p w:rsidR="00BE67B1" w:rsidRDefault="00BE67B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23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448-452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23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preparação das apresentações.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D23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19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41610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lastRenderedPageBreak/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19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15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 – Textos expositivos</w:t>
      </w:r>
    </w:p>
    <w:p w:rsidR="00141610" w:rsidRDefault="00901535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farão suas apresentações orais, p. 452. Resolução das atividades, p. 453-457.</w:t>
      </w: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E1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015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448-452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015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atividades, p. 455-457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015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9E1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9D6EB9" w:rsidRDefault="009D6EB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6EB9" w:rsidRDefault="009D6EB9" w:rsidP="009D6E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20/04/2022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15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 – Textos expositivos</w:t>
      </w:r>
    </w:p>
    <w:p w:rsidR="009D6EB9" w:rsidRDefault="00901535" w:rsidP="009D6E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atividades. Produção textual, p.458. O professor apresentará exemplos de preconceito linguístico.</w:t>
      </w:r>
    </w:p>
    <w:p w:rsidR="009D6EB9" w:rsidRDefault="009D6EB9" w:rsidP="009D6E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015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015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produção textual, p. 458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015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9D6EB9" w:rsidRDefault="009D6EB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32E91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26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32E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6 – </w:t>
      </w:r>
      <w:r w:rsidR="009015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Linguagem mista</w:t>
      </w:r>
    </w:p>
    <w:p w:rsidR="00D32E91" w:rsidRDefault="00901535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professor recolherá os cadernos. Apresentação em slides de exemplos de linguagem mista.</w:t>
      </w:r>
      <w:r w:rsidR="00443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Leitura de HQs e tirinhas.</w:t>
      </w:r>
    </w:p>
    <w:p w:rsidR="00D32E91" w:rsidRDefault="00D32E9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D32E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443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460-463.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43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quais gêneros textuais possuem linguagem mista.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43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D32E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307D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27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77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6 – Linguagem mista</w:t>
      </w:r>
    </w:p>
    <w:p w:rsidR="003307DA" w:rsidRDefault="003307D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977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da estrutura de uma HQ. </w:t>
      </w:r>
    </w:p>
    <w:p w:rsidR="003307DA" w:rsidRDefault="003307D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77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460-467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77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atividades, p. 468-469.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77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9671D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03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01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6 – Linguagem mista</w:t>
      </w:r>
    </w:p>
    <w:p w:rsidR="0059671D" w:rsidRDefault="00B601D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Resolução e correção das atividades, p. 470-471.</w:t>
      </w:r>
    </w:p>
    <w:p w:rsidR="0059671D" w:rsidRDefault="0059671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724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601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460-467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D21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472-473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D21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9724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116D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04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7 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Síntese e impessoalidade</w:t>
      </w:r>
    </w:p>
    <w:p w:rsidR="000116D4" w:rsidRDefault="004D7D8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professor recolherá os cadernos. Apresentação de síntese e impessoalidade. Leitura e interpretação. 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474-478.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que é ser objetivo e subjetivo ao escrever algo?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rega da Tarefa: 10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116D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10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7 – Síntese e impessoalidade</w:t>
      </w:r>
    </w:p>
    <w:p w:rsidR="000116D4" w:rsidRDefault="004D7D8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Os alunos ser</w:t>
      </w:r>
      <w:r w:rsidR="00802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 divididos em trios e deverão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produzir um resumo oral de um filme.</w:t>
      </w:r>
    </w:p>
    <w:p w:rsidR="000116D4" w:rsidRDefault="000116D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253E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474-479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02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480-481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</w:t>
      </w:r>
      <w:r w:rsidR="00253E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B7C43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11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02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7 – Síntese e impessoalidade</w:t>
      </w:r>
    </w:p>
    <w:p w:rsidR="008B7C43" w:rsidRDefault="008023B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413C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atividades, p. 482-485.</w:t>
      </w:r>
    </w:p>
    <w:p w:rsidR="008B7C43" w:rsidRDefault="008B7C4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629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474-479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atividades, p. 482-485.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8629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17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7 – Síntese e impessoalidade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4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atividades.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textual, p. 486.</w:t>
      </w:r>
      <w:r w:rsidR="00F54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04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Retomada dos principais pontos dos Cap. 5 e 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104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 e 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lista de revisão.</w:t>
      </w:r>
      <w:r w:rsidR="00104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04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E02AD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18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E02A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 e 6</w:t>
      </w:r>
    </w:p>
    <w:p w:rsidR="007D6564" w:rsidRDefault="004E02AD" w:rsidP="00053270">
      <w:pPr>
        <w:spacing w:line="240" w:lineRule="auto"/>
        <w:rPr>
          <w:lang w:val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pequena lista de revisão.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 e 6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conteúdos para AP.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 w:rsidR="007D65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24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AVALIAÇÃO PARCIAL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5D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pequena lista de revisão.</w:t>
      </w:r>
      <w:r w:rsidR="00D15D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D15D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 e 6</w:t>
      </w:r>
      <w:r w:rsidR="00D15D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15D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conteúdos para AP.</w:t>
      </w:r>
      <w:r w:rsidR="00D15D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15D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15D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="00D15D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D15D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839D2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25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AVALIAÇÃO PARCIAL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31/05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8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Síntese e opinião</w:t>
      </w:r>
    </w:p>
    <w:p w:rsidR="00E839D2" w:rsidRDefault="00E839D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das características de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uma resenha Fato e opinião. Leitura e interpretação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839D2" w:rsidRDefault="00E839D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A05526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488-493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um pequeno vídeo em que o aluno faça a indicação de algum produto.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pelo WhatsApp da escola.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839D2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01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8 – Síntese e opinião</w:t>
      </w:r>
    </w:p>
    <w:p w:rsidR="00E839D2" w:rsidRDefault="00084C5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atividades, p. 496-497.</w:t>
      </w:r>
    </w:p>
    <w:p w:rsidR="00E839D2" w:rsidRDefault="00E839D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488-495.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atividades, p.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498-501.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Entrega da Tarefa: 07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C5CE1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07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8 – Síntese e opinião</w:t>
      </w:r>
    </w:p>
    <w:p w:rsidR="005C5CE1" w:rsidRDefault="005C5CE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</w:t>
      </w:r>
      <w:r w:rsidR="001424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rreção das atividades. Os alunos assistiram a um vídeo, p. 502, e farão uma produção textual.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C5C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1424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488-495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424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produção, p. 502.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7464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7464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</w:t>
      </w:r>
      <w:r w:rsidR="005C5C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8347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8 – Síntese e opinião</w:t>
      </w:r>
    </w:p>
    <w:p w:rsidR="0098347E" w:rsidRDefault="0098347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Correção das atividades.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Os alunos formarão duplas e farão uma pequena resenha positiva e uma negativa sobre um filme.</w:t>
      </w:r>
    </w:p>
    <w:p w:rsidR="00E73A7F" w:rsidRDefault="00E73A7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488-495.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Reescrever à caneta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resenhas.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14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8347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14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A90F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 6, 7 e 8</w:t>
      </w:r>
    </w:p>
    <w:p w:rsidR="0098347E" w:rsidRDefault="00A90F7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ção de pequena lista de revisão.</w:t>
      </w:r>
    </w:p>
    <w:p w:rsidR="0098347E" w:rsidRDefault="0098347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90F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5, 6, 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A90F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6EB9" w:rsidRDefault="009D6EB9" w:rsidP="009D6E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15/06/2022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6, 7 e 8</w:t>
      </w:r>
    </w:p>
    <w:p w:rsidR="009D6EB9" w:rsidRDefault="009D6EB9" w:rsidP="009D6E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correção de pequena lista de revisão.</w:t>
      </w:r>
    </w:p>
    <w:p w:rsidR="009D6EB9" w:rsidRDefault="009D6EB9" w:rsidP="009D6E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6EB9" w:rsidRDefault="009D6EB9" w:rsidP="009D6EB9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5, 6, 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os conteúdos para a PB.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6EB9" w:rsidRDefault="009D6EB9" w:rsidP="00053270">
      <w:pPr>
        <w:spacing w:line="240" w:lineRule="auto"/>
        <w:rPr>
          <w:lang w:val="pt-BR"/>
        </w:rPr>
      </w:pPr>
    </w:p>
    <w:p w:rsidR="001D796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21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154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PROVA BIMESTRAL</w:t>
      </w:r>
    </w:p>
    <w:p w:rsidR="0081545B" w:rsidRDefault="0081545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154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PROVA BIMESTRAL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1545B" w:rsidRDefault="0081545B" w:rsidP="00053270">
      <w:pPr>
        <w:spacing w:line="240" w:lineRule="auto"/>
        <w:rPr>
          <w:lang w:val="pt-BR"/>
        </w:rPr>
      </w:pPr>
    </w:p>
    <w:p w:rsidR="0081545B" w:rsidRDefault="007D6564" w:rsidP="008154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28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1545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B68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FB6853" w:rsidRDefault="00FB6853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</w:p>
    <w:p w:rsidR="00B278D3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29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6, 7 e 8</w:t>
      </w:r>
    </w:p>
    <w:p w:rsidR="00B278D3" w:rsidRDefault="00FB685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exercícios de revisão.</w:t>
      </w:r>
    </w:p>
    <w:p w:rsidR="00B278D3" w:rsidRDefault="00B278D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 w:rsidR="00B278D3" w:rsidRP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6, 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Apresentar sugestão de um tema para texto narrativo.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128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44613" w:rsidRDefault="009D6EB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Data: 05</w:t>
      </w:r>
      <w:r w:rsidR="00710C90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D65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6, 7 e 8</w:t>
      </w:r>
    </w:p>
    <w:p w:rsidR="00B44613" w:rsidRDefault="00752B0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de revisão sobre HQ e produção textual.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B44613" w:rsidRDefault="00B4461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5, 6, 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Será apresentada na ficha de sala.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128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B44613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06</w:t>
      </w:r>
      <w:r w:rsidR="00710C90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6, 7 e 8</w:t>
      </w:r>
    </w:p>
    <w:p w:rsidR="00B44613" w:rsidRDefault="00B4461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terminarão suas produções e as lerão aos colegas.</w:t>
      </w:r>
    </w:p>
    <w:p w:rsidR="00B44613" w:rsidRDefault="00B4461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44613" w:rsidRP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6, 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551A4" w:rsidRDefault="007D6564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12/07/2022 e 13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</w:p>
    <w:p w:rsidR="007D6564" w:rsidRDefault="00C551A4" w:rsidP="00053270">
      <w:pPr>
        <w:spacing w:line="240" w:lineRule="auto"/>
        <w:rPr>
          <w:lang w:val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RECESSO ESCOLAR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551A4" w:rsidRDefault="007D6564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19/07/2022 e 20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</w:p>
    <w:p w:rsidR="00C551A4" w:rsidRDefault="00C551A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RECESSO ESCOLAR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B110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26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B1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9 –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Linguagem virtual</w:t>
      </w:r>
    </w:p>
    <w:p w:rsidR="002B110E" w:rsidRDefault="002B110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estrutura de um blog e canais de Youtube. </w:t>
      </w:r>
    </w:p>
    <w:p w:rsidR="00413FDF" w:rsidRDefault="00413FD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do que são sequências expositivas. Leitura e interpretação de texto.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Os alunos deverão pensar num tema para seus blogs pessoais, p. 474.</w:t>
      </w:r>
    </w:p>
    <w:p w:rsidR="002B110E" w:rsidRDefault="002B110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466-474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Preparar pequena apresentação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oral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sobre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seus blogs pessoais.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27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13FD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27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9 – Linguagem virtual</w:t>
      </w:r>
    </w:p>
    <w:p w:rsidR="00413FDF" w:rsidRDefault="00413FD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dos alunos. Resolução de atividades, p.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476-477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413FDF" w:rsidRDefault="00413FD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466-474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atividades, p. 476-477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02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E7FC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02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93E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9 – Linguagem virtual</w:t>
      </w:r>
    </w:p>
    <w:p w:rsidR="005E7FCA" w:rsidRDefault="00293EB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atividades. Resolução das atividades, p. 478-481.</w:t>
      </w:r>
    </w:p>
    <w:p w:rsidR="005E7FCA" w:rsidRDefault="005E7FC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E7F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293E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466-474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93E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482.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293E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293E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03</w:t>
      </w:r>
      <w:r w:rsidR="005E7F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E7FD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03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10 – </w:t>
      </w:r>
      <w:r w:rsidR="00293E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Argumentação e ponto de vista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</w:t>
      </w:r>
    </w:p>
    <w:p w:rsidR="00AE7FD4" w:rsidRDefault="00293EB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professor recolherá os cadernos.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Identificação de sequência argumentativa.</w:t>
      </w:r>
    </w:p>
    <w:p w:rsidR="00AE7FD4" w:rsidRDefault="00AE7FD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484-490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argumentos para produção de um debate, usando os temas propostos pelo livro.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 da Entrega da Tarefa: 09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6E2B99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09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10 – Argumentação e ponto de vista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</w:t>
      </w:r>
    </w:p>
    <w:p w:rsidR="006E2B99" w:rsidRDefault="00FC008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de um debate. Apresentação da estrutura de um debate.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492-493</w:t>
      </w:r>
    </w:p>
    <w:p w:rsidR="006E2B99" w:rsidRDefault="006E2B9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C0086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6E2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484-490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494-497.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10</w:t>
      </w:r>
      <w:r w:rsidR="006E2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C0086" w:rsidRDefault="007D6564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10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C0086" w:rsidRP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10 – Argumentação e ponto de vista I</w:t>
      </w:r>
    </w:p>
    <w:p w:rsidR="002E4151" w:rsidRDefault="007D6564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492-493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2E41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textual, p.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498</w:t>
      </w:r>
      <w:r w:rsidR="002E41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Escrita e reescrita.</w:t>
      </w: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E5D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484-490</w:t>
      </w:r>
      <w:r w:rsidR="00EE5D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E41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Revisar o conteúdo para a AP.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EE5D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1D0F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16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1D0FA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APLICAÇÃO DE AVALIAÇÃO PARCIAL</w:t>
      </w:r>
    </w:p>
    <w:p w:rsidR="00FC0086" w:rsidRDefault="00FC0086" w:rsidP="001D0F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Argumentação e ponto de vista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</w:p>
    <w:p w:rsidR="00FC0086" w:rsidRDefault="00FC0086" w:rsidP="001D0F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Editorial, leitura e interpretação. </w:t>
      </w:r>
    </w:p>
    <w:p w:rsidR="00FC0086" w:rsidRDefault="00FC0086" w:rsidP="001D0F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500-503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Quais são os cadernos de um jornal?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D0FAD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17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D0FA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AVALIAÇÃO PARCIAL</w:t>
      </w:r>
    </w:p>
    <w:p w:rsidR="007D6564" w:rsidRDefault="007D6564" w:rsidP="00053270">
      <w:pPr>
        <w:spacing w:line="240" w:lineRule="auto"/>
        <w:rPr>
          <w:lang w:val="pt-BR"/>
        </w:rPr>
      </w:pPr>
    </w:p>
    <w:p w:rsidR="00D363AA" w:rsidRDefault="007D6564" w:rsidP="00D363A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23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D363AA" w:rsidRDefault="00D363AA" w:rsidP="00D363A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11 – Argumentação e ponto de vista II</w:t>
      </w:r>
    </w:p>
    <w:p w:rsidR="00A64072" w:rsidRDefault="00D363A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Estrutura de texto jornalístico. Retomada fato e opinião.</w:t>
      </w:r>
    </w:p>
    <w:p w:rsidR="00A64072" w:rsidRDefault="00A6407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640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500-506.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Preparar apresentação oral, se você fosse um jornalista para qual caderno escreveria? Por que?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24</w:t>
      </w:r>
      <w:r w:rsidR="00A640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363AA" w:rsidRDefault="007D6564" w:rsidP="00D363A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24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11 – Argumentação e ponto de vista II</w:t>
      </w:r>
    </w:p>
    <w:p w:rsidR="00124E0A" w:rsidRDefault="00D363A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oral dos alunos. Resolução p. 507.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500-506.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508-511.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4410B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30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12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Argumentação e ponto de vista II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</w:p>
    <w:p w:rsidR="001B7E8B" w:rsidRDefault="00902B9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e leitura de um 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 de opinião. Estrutura textual.</w:t>
      </w:r>
    </w:p>
    <w:p w:rsidR="0094410B" w:rsidRDefault="0094410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02B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514-520.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512.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31/08</w:t>
      </w:r>
      <w:r w:rsidR="00902B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B217D" w:rsidRDefault="007D6564" w:rsidP="004B21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31/08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12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Argumentação e ponto de vista II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</w:p>
    <w:p w:rsidR="00475865" w:rsidRDefault="004B217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professor recolherá os cadernos. Resolução e correção das atividades, p. 522-523.</w:t>
      </w:r>
    </w:p>
    <w:p w:rsidR="00475865" w:rsidRDefault="00475865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 w:rsidR="00C058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1F5F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514-520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F5F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524-527.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F5F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9326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74C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06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F5F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12 – Argumentação e ponto de vista III</w:t>
      </w:r>
    </w:p>
    <w:p w:rsidR="00A374CE" w:rsidRDefault="00A374C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1F5F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528.</w:t>
      </w:r>
    </w:p>
    <w:p w:rsidR="00A374CE" w:rsidRDefault="00A374C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374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709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5214-520.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B2B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os conteúdos para a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B2B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14/09/2022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B2B19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13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2B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PROVA BIMESTRAL</w:t>
      </w:r>
    </w:p>
    <w:p w:rsidR="005B2B19" w:rsidRDefault="005B2B1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</w:p>
    <w:p w:rsidR="005B2B19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14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2B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PROVA BIMESTRAL</w:t>
      </w: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B2B19" w:rsidRDefault="005B2B19" w:rsidP="00053270">
      <w:pPr>
        <w:spacing w:line="240" w:lineRule="auto"/>
        <w:rPr>
          <w:lang w:val="pt-BR"/>
        </w:rPr>
      </w:pPr>
    </w:p>
    <w:p w:rsidR="00A4578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20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4C560B" w:rsidRDefault="004C560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13 – Textos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sociais</w:t>
      </w:r>
    </w:p>
    <w:p w:rsidR="004C560B" w:rsidRDefault="004C560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da estrutura de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uma campanha comunitária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Função social do gênero.</w:t>
      </w:r>
    </w:p>
    <w:p w:rsidR="004C560B" w:rsidRDefault="004C560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4C56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392-397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399-400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="004C56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C322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21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 – Textos sociais</w:t>
      </w:r>
    </w:p>
    <w:p w:rsidR="007C322A" w:rsidRDefault="007C322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e correção das atividades, p. 401-403.</w:t>
      </w:r>
    </w:p>
    <w:p w:rsidR="007C322A" w:rsidRDefault="007C322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392-397.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Para próxima aula decidir o tema de seu cartaz, trazer imagens, lápis de cor, canetinhas, régua e o que mais for necessário para a produção do cartaz.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A4578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27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 – Textos sociais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C81507" w:rsidRDefault="00A4578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do cartaz.</w:t>
      </w:r>
    </w:p>
    <w:p w:rsidR="00C81507" w:rsidRDefault="00C81507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392-397.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Preparar uma apresentação oral a partir do cartaz.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rega da Tarefa: 28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E57A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28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57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14. –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Textos sociais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</w:p>
    <w:p w:rsidR="007E57AF" w:rsidRDefault="007E57A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oral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dos alunos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, p.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7E57AF" w:rsidRDefault="007E57A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e interpretação do texto.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Retomada da estrutura de uma carta. Função da carta aberta.</w:t>
      </w:r>
    </w:p>
    <w:p w:rsidR="007E57AF" w:rsidRDefault="007E57A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406-414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atividades, p.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415-416.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04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878E2" w:rsidRDefault="007D6564" w:rsidP="00E878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04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14. –Textos sociais II</w:t>
      </w:r>
    </w:p>
    <w:p w:rsidR="00E878E2" w:rsidRDefault="000017B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Resolução das atividades, p. 417-421.</w:t>
      </w:r>
    </w:p>
    <w:p w:rsidR="00E878E2" w:rsidRDefault="00E878E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406-414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Terminar, p. 418-421.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/2021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A6F6B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05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14. –Textos sociais II</w:t>
      </w:r>
    </w:p>
    <w:p w:rsidR="00847B6F" w:rsidRDefault="00847B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atividades. Produção textual, p. 422.</w:t>
      </w:r>
    </w:p>
    <w:p w:rsidR="00847B6F" w:rsidRDefault="00847B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 reescrita à caneta dos resultados.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47B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8454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18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84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AVALIAÇÃO PARCIAL</w:t>
      </w:r>
    </w:p>
    <w:p w:rsidR="00847B6F" w:rsidRDefault="00847B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14. –Textos sociais II</w:t>
      </w:r>
    </w:p>
    <w:p w:rsidR="00847B6F" w:rsidRDefault="00847B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no caderno de revisão.</w:t>
      </w:r>
    </w:p>
    <w:p w:rsidR="0088454A" w:rsidRDefault="00847B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conteúdos para a AP.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88454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19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84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AVA</w:t>
      </w:r>
      <w:r w:rsidR="005D31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LIAÇÃO PARCIAL</w:t>
      </w:r>
    </w:p>
    <w:p w:rsidR="0088454A" w:rsidRDefault="0088454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</w:p>
    <w:p w:rsidR="006B1D5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25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15 –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Fato e opinião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</w:t>
      </w:r>
    </w:p>
    <w:p w:rsidR="00C91869" w:rsidRDefault="00C9186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Diferenciar fato e opinião. Leitura e interpretação. Apresentação de formas de se fazer uma introdução de textos dissertativos-argumentativos.</w:t>
      </w:r>
    </w:p>
    <w:p w:rsidR="00C91869" w:rsidRDefault="00C9186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424-428.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Para que serve os conectivos e quais são mais usados?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6B1D5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26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15 – Fato e opinião I</w:t>
      </w:r>
    </w:p>
    <w:p w:rsidR="006B1D55" w:rsidRDefault="006B1D55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um artigo de opinião, destacando o que é fato do que é opinião.</w:t>
      </w:r>
    </w:p>
    <w:p w:rsidR="006B1D55" w:rsidRDefault="0085649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atividades, p. 434-435.</w:t>
      </w:r>
    </w:p>
    <w:p w:rsidR="00C91869" w:rsidRDefault="007D6564" w:rsidP="00C918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294-307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de atividades, p. </w:t>
      </w:r>
      <w:r w:rsidR="00856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436-437.</w:t>
      </w: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77667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01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776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16 – </w:t>
      </w:r>
      <w:r w:rsidR="00856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Fato e opinião II</w:t>
      </w:r>
    </w:p>
    <w:p w:rsidR="00877667" w:rsidRDefault="0085649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Apresentação de estratégias argumentativas.</w:t>
      </w:r>
    </w:p>
    <w:p w:rsidR="00877667" w:rsidRDefault="00877667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3514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856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440-444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56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438.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56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A920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A0D7D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61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16 – Fato e opinião II</w:t>
      </w:r>
    </w:p>
    <w:p w:rsidR="00961623" w:rsidRDefault="0096162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professor recolherá os cadernos. Resolução das atividades, p.447-451.</w:t>
      </w:r>
    </w:p>
    <w:p w:rsidR="00961623" w:rsidRDefault="0096162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3A0D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61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440-448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61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a internet afeta a saúde mental do jovem?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3A0D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3A0D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</w:t>
      </w:r>
      <w:r w:rsidR="00961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Tarefa: 09</w:t>
      </w:r>
      <w:r w:rsidR="003A0D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45A2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09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E3F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16 – Fato e opinião II</w:t>
      </w:r>
    </w:p>
    <w:p w:rsidR="00EE3FB0" w:rsidRDefault="00EE3FB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partir da pesquisa os alunos farão uma produção textual, p. 452.</w:t>
      </w:r>
    </w:p>
    <w:p w:rsidR="00EE3FB0" w:rsidRDefault="00EE3FB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EE3F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440-448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produção textual.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45A2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16/11/2022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13, 14, 15 e 16.</w:t>
      </w:r>
    </w:p>
    <w:p w:rsidR="00D45A2F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professor recolherá os cadernos.</w:t>
      </w:r>
    </w:p>
    <w:p w:rsidR="00D45A2F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lista de revisão.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45A2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DA PROVA BIMESTRAL</w:t>
      </w:r>
    </w:p>
    <w:p w:rsidR="00062E10" w:rsidRDefault="00062E10" w:rsidP="00062E1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de revisão.</w:t>
      </w:r>
    </w:p>
    <w:p w:rsidR="00062E10" w:rsidRDefault="00062E10" w:rsidP="00062E1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conteúdos para a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23</w:t>
      </w:r>
      <w:bookmarkStart w:id="0" w:name="_GoBack"/>
      <w:bookmarkEnd w:id="0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45A2F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</w:p>
    <w:p w:rsidR="00D45A2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23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DA PROVA BIMESTRAL</w:t>
      </w:r>
    </w:p>
    <w:p w:rsidR="00D45A2F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</w:p>
    <w:p w:rsidR="00584B81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29</w:t>
      </w:r>
      <w:r w:rsidR="003A6F22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84B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13, 14, 15 e 16.</w:t>
      </w:r>
    </w:p>
    <w:p w:rsidR="00584B81" w:rsidRDefault="00584B8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lista de exercícios.</w:t>
      </w:r>
    </w:p>
    <w:p w:rsidR="007D6564" w:rsidRPr="009D770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84B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7708" w:rsidRDefault="003A6F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lastRenderedPageBreak/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30/11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13, 14, 15 e 16.</w:t>
      </w:r>
    </w:p>
    <w:p w:rsidR="009D7708" w:rsidRDefault="009D770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lista de exercícios.</w:t>
      </w:r>
    </w:p>
    <w:p w:rsidR="003A6F22" w:rsidRDefault="003A6F22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7708" w:rsidRDefault="003A6F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06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13, 14, 15 e 16.</w:t>
      </w:r>
    </w:p>
    <w:p w:rsidR="009D7708" w:rsidRDefault="009D770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Produção textual.</w:t>
      </w:r>
    </w:p>
    <w:p w:rsidR="003A6F22" w:rsidRDefault="003A6F22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produção.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7708" w:rsidRDefault="003A6F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07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13, 14, 15 e 16.</w:t>
      </w:r>
    </w:p>
    <w:p w:rsidR="009D7708" w:rsidRDefault="009D770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e reescrita da produção textual.</w:t>
      </w:r>
    </w:p>
    <w:p w:rsidR="007D6564" w:rsidRPr="004F0028" w:rsidRDefault="003A6F22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7708" w:rsidRP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D6564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774" w:rsidRDefault="00960774">
      <w:r>
        <w:separator/>
      </w:r>
    </w:p>
    <w:p w:rsidR="00960774" w:rsidRDefault="00960774"/>
  </w:endnote>
  <w:endnote w:type="continuationSeparator" w:id="0">
    <w:p w:rsidR="00960774" w:rsidRDefault="00960774">
      <w:r>
        <w:continuationSeparator/>
      </w:r>
    </w:p>
    <w:p w:rsidR="00960774" w:rsidRDefault="009607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1535" w:rsidRPr="004F0028" w:rsidRDefault="00901535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062E10">
          <w:rPr>
            <w:noProof/>
            <w:lang w:val="pt-BR" w:bidi="pt-BR"/>
          </w:rPr>
          <w:t>17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901535" w:rsidRPr="004F0028" w:rsidRDefault="0090153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774" w:rsidRDefault="00960774">
      <w:r>
        <w:separator/>
      </w:r>
    </w:p>
    <w:p w:rsidR="00960774" w:rsidRDefault="00960774"/>
  </w:footnote>
  <w:footnote w:type="continuationSeparator" w:id="0">
    <w:p w:rsidR="00960774" w:rsidRDefault="00960774">
      <w:r>
        <w:continuationSeparator/>
      </w:r>
    </w:p>
    <w:p w:rsidR="00960774" w:rsidRDefault="0096077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01535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901535" w:rsidRPr="004F0028" w:rsidRDefault="00901535">
          <w:pPr>
            <w:pStyle w:val="Cabealho"/>
            <w:rPr>
              <w:lang w:val="pt-BR"/>
            </w:rPr>
          </w:pPr>
        </w:p>
      </w:tc>
    </w:tr>
  </w:tbl>
  <w:p w:rsidR="00901535" w:rsidRPr="004F0028" w:rsidRDefault="00901535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017BB"/>
    <w:rsid w:val="000116D4"/>
    <w:rsid w:val="0002482E"/>
    <w:rsid w:val="00046868"/>
    <w:rsid w:val="00050324"/>
    <w:rsid w:val="00053270"/>
    <w:rsid w:val="000623B1"/>
    <w:rsid w:val="00062E10"/>
    <w:rsid w:val="00084C5F"/>
    <w:rsid w:val="000A0150"/>
    <w:rsid w:val="000C4C94"/>
    <w:rsid w:val="000D2E09"/>
    <w:rsid w:val="000E63C9"/>
    <w:rsid w:val="0010216B"/>
    <w:rsid w:val="00104FC9"/>
    <w:rsid w:val="00117002"/>
    <w:rsid w:val="00124E0A"/>
    <w:rsid w:val="00130E9D"/>
    <w:rsid w:val="00141610"/>
    <w:rsid w:val="001424F0"/>
    <w:rsid w:val="00150A6D"/>
    <w:rsid w:val="00173E92"/>
    <w:rsid w:val="00184589"/>
    <w:rsid w:val="00185B35"/>
    <w:rsid w:val="001B3E74"/>
    <w:rsid w:val="001B7E8B"/>
    <w:rsid w:val="001D0FAD"/>
    <w:rsid w:val="001D796F"/>
    <w:rsid w:val="001F2BC8"/>
    <w:rsid w:val="001F5F67"/>
    <w:rsid w:val="001F5F6B"/>
    <w:rsid w:val="00243EBC"/>
    <w:rsid w:val="00246340"/>
    <w:rsid w:val="00246A35"/>
    <w:rsid w:val="00247237"/>
    <w:rsid w:val="00253E54"/>
    <w:rsid w:val="00284348"/>
    <w:rsid w:val="00293EB6"/>
    <w:rsid w:val="002A2274"/>
    <w:rsid w:val="002B110E"/>
    <w:rsid w:val="002E4151"/>
    <w:rsid w:val="002F51F5"/>
    <w:rsid w:val="00312137"/>
    <w:rsid w:val="00330359"/>
    <w:rsid w:val="003307DA"/>
    <w:rsid w:val="0033762F"/>
    <w:rsid w:val="00351445"/>
    <w:rsid w:val="003531FC"/>
    <w:rsid w:val="00360494"/>
    <w:rsid w:val="00366C7E"/>
    <w:rsid w:val="00384EA3"/>
    <w:rsid w:val="003A0D7D"/>
    <w:rsid w:val="003A39A1"/>
    <w:rsid w:val="003A639E"/>
    <w:rsid w:val="003A6F22"/>
    <w:rsid w:val="003C2191"/>
    <w:rsid w:val="003D3863"/>
    <w:rsid w:val="003F7958"/>
    <w:rsid w:val="004110DE"/>
    <w:rsid w:val="00413CB3"/>
    <w:rsid w:val="00413FDF"/>
    <w:rsid w:val="0044085A"/>
    <w:rsid w:val="00443A76"/>
    <w:rsid w:val="00450D6C"/>
    <w:rsid w:val="00475865"/>
    <w:rsid w:val="004B217D"/>
    <w:rsid w:val="004B21A5"/>
    <w:rsid w:val="004C560B"/>
    <w:rsid w:val="004D7D80"/>
    <w:rsid w:val="004E02AD"/>
    <w:rsid w:val="004F0028"/>
    <w:rsid w:val="005037F0"/>
    <w:rsid w:val="00505C1F"/>
    <w:rsid w:val="00512800"/>
    <w:rsid w:val="00516A86"/>
    <w:rsid w:val="005275F6"/>
    <w:rsid w:val="00555D37"/>
    <w:rsid w:val="00572102"/>
    <w:rsid w:val="00574EAE"/>
    <w:rsid w:val="00584B81"/>
    <w:rsid w:val="0059671D"/>
    <w:rsid w:val="005A61AA"/>
    <w:rsid w:val="005B2B19"/>
    <w:rsid w:val="005B71FF"/>
    <w:rsid w:val="005C4A8E"/>
    <w:rsid w:val="005C5CE1"/>
    <w:rsid w:val="005C6745"/>
    <w:rsid w:val="005D31FF"/>
    <w:rsid w:val="005E7FCA"/>
    <w:rsid w:val="005F1BB0"/>
    <w:rsid w:val="005F4A0F"/>
    <w:rsid w:val="00603C9A"/>
    <w:rsid w:val="00656C4D"/>
    <w:rsid w:val="0067261E"/>
    <w:rsid w:val="006B1D55"/>
    <w:rsid w:val="006E2B76"/>
    <w:rsid w:val="006E2B99"/>
    <w:rsid w:val="006E5716"/>
    <w:rsid w:val="00707FC8"/>
    <w:rsid w:val="00710C90"/>
    <w:rsid w:val="007302B3"/>
    <w:rsid w:val="00730733"/>
    <w:rsid w:val="00730E3A"/>
    <w:rsid w:val="00736AAF"/>
    <w:rsid w:val="00746485"/>
    <w:rsid w:val="00752B0F"/>
    <w:rsid w:val="0075383E"/>
    <w:rsid w:val="00765B2A"/>
    <w:rsid w:val="007709CF"/>
    <w:rsid w:val="00783A34"/>
    <w:rsid w:val="00784177"/>
    <w:rsid w:val="007A6F6B"/>
    <w:rsid w:val="007C322A"/>
    <w:rsid w:val="007C6B52"/>
    <w:rsid w:val="007C6D66"/>
    <w:rsid w:val="007D16C5"/>
    <w:rsid w:val="007D49A4"/>
    <w:rsid w:val="007D6564"/>
    <w:rsid w:val="007E45A8"/>
    <w:rsid w:val="007E57AF"/>
    <w:rsid w:val="007E68D6"/>
    <w:rsid w:val="008023B9"/>
    <w:rsid w:val="0081545B"/>
    <w:rsid w:val="00817329"/>
    <w:rsid w:val="008320FC"/>
    <w:rsid w:val="0084071D"/>
    <w:rsid w:val="00840816"/>
    <w:rsid w:val="008474BD"/>
    <w:rsid w:val="00847B6F"/>
    <w:rsid w:val="0085649D"/>
    <w:rsid w:val="008629A4"/>
    <w:rsid w:val="00862FE4"/>
    <w:rsid w:val="0086389A"/>
    <w:rsid w:val="0087605E"/>
    <w:rsid w:val="00876E39"/>
    <w:rsid w:val="00877667"/>
    <w:rsid w:val="0088454A"/>
    <w:rsid w:val="008B1FEE"/>
    <w:rsid w:val="008B65C1"/>
    <w:rsid w:val="008B7C43"/>
    <w:rsid w:val="008C4FB8"/>
    <w:rsid w:val="008D7132"/>
    <w:rsid w:val="008E1CB0"/>
    <w:rsid w:val="00901535"/>
    <w:rsid w:val="00902B9E"/>
    <w:rsid w:val="00903C32"/>
    <w:rsid w:val="00916B16"/>
    <w:rsid w:val="009173B9"/>
    <w:rsid w:val="00924F1D"/>
    <w:rsid w:val="0093263E"/>
    <w:rsid w:val="0093335D"/>
    <w:rsid w:val="0093613E"/>
    <w:rsid w:val="00943026"/>
    <w:rsid w:val="0094410B"/>
    <w:rsid w:val="00960774"/>
    <w:rsid w:val="00960CD7"/>
    <w:rsid w:val="00961623"/>
    <w:rsid w:val="00966B81"/>
    <w:rsid w:val="0097245C"/>
    <w:rsid w:val="00973288"/>
    <w:rsid w:val="0097723C"/>
    <w:rsid w:val="0098347E"/>
    <w:rsid w:val="00993009"/>
    <w:rsid w:val="009B5D1B"/>
    <w:rsid w:val="009C7720"/>
    <w:rsid w:val="009D1580"/>
    <w:rsid w:val="009D1CFB"/>
    <w:rsid w:val="009D62D3"/>
    <w:rsid w:val="009D6EB9"/>
    <w:rsid w:val="009D7708"/>
    <w:rsid w:val="009E1319"/>
    <w:rsid w:val="009E2A48"/>
    <w:rsid w:val="00A05526"/>
    <w:rsid w:val="00A23AFA"/>
    <w:rsid w:val="00A2575D"/>
    <w:rsid w:val="00A31B3E"/>
    <w:rsid w:val="00A374CE"/>
    <w:rsid w:val="00A45784"/>
    <w:rsid w:val="00A47FDB"/>
    <w:rsid w:val="00A532F3"/>
    <w:rsid w:val="00A64072"/>
    <w:rsid w:val="00A6595B"/>
    <w:rsid w:val="00A74783"/>
    <w:rsid w:val="00A8489E"/>
    <w:rsid w:val="00A90F7A"/>
    <w:rsid w:val="00A9203F"/>
    <w:rsid w:val="00AB02A7"/>
    <w:rsid w:val="00AC29F3"/>
    <w:rsid w:val="00AE7FD4"/>
    <w:rsid w:val="00B03EA8"/>
    <w:rsid w:val="00B20435"/>
    <w:rsid w:val="00B231E5"/>
    <w:rsid w:val="00B278D3"/>
    <w:rsid w:val="00B43D63"/>
    <w:rsid w:val="00B44613"/>
    <w:rsid w:val="00B601D9"/>
    <w:rsid w:val="00B63F3B"/>
    <w:rsid w:val="00B64BFD"/>
    <w:rsid w:val="00B763D2"/>
    <w:rsid w:val="00B81DE4"/>
    <w:rsid w:val="00BB0EC6"/>
    <w:rsid w:val="00BC7C40"/>
    <w:rsid w:val="00BE67B1"/>
    <w:rsid w:val="00C02B87"/>
    <w:rsid w:val="00C058B6"/>
    <w:rsid w:val="00C132F1"/>
    <w:rsid w:val="00C4086D"/>
    <w:rsid w:val="00C551A4"/>
    <w:rsid w:val="00C5689B"/>
    <w:rsid w:val="00C81507"/>
    <w:rsid w:val="00C91869"/>
    <w:rsid w:val="00CA1896"/>
    <w:rsid w:val="00CB5B28"/>
    <w:rsid w:val="00CF5371"/>
    <w:rsid w:val="00D0323A"/>
    <w:rsid w:val="00D0559F"/>
    <w:rsid w:val="00D077E9"/>
    <w:rsid w:val="00D15D21"/>
    <w:rsid w:val="00D23FC9"/>
    <w:rsid w:val="00D269B6"/>
    <w:rsid w:val="00D31645"/>
    <w:rsid w:val="00D32E91"/>
    <w:rsid w:val="00D363AA"/>
    <w:rsid w:val="00D3737A"/>
    <w:rsid w:val="00D42CB7"/>
    <w:rsid w:val="00D45A2F"/>
    <w:rsid w:val="00D5413D"/>
    <w:rsid w:val="00D570A9"/>
    <w:rsid w:val="00D70D02"/>
    <w:rsid w:val="00D770C7"/>
    <w:rsid w:val="00D847D5"/>
    <w:rsid w:val="00D86945"/>
    <w:rsid w:val="00D90290"/>
    <w:rsid w:val="00DD152F"/>
    <w:rsid w:val="00DD2178"/>
    <w:rsid w:val="00DE213F"/>
    <w:rsid w:val="00DF027C"/>
    <w:rsid w:val="00E00A32"/>
    <w:rsid w:val="00E22ACD"/>
    <w:rsid w:val="00E36447"/>
    <w:rsid w:val="00E620B0"/>
    <w:rsid w:val="00E73A7F"/>
    <w:rsid w:val="00E81B40"/>
    <w:rsid w:val="00E839D2"/>
    <w:rsid w:val="00E85447"/>
    <w:rsid w:val="00E878E2"/>
    <w:rsid w:val="00E91E60"/>
    <w:rsid w:val="00E9565E"/>
    <w:rsid w:val="00ED1C6E"/>
    <w:rsid w:val="00EE3FB0"/>
    <w:rsid w:val="00EE5DAE"/>
    <w:rsid w:val="00EF555B"/>
    <w:rsid w:val="00F027BB"/>
    <w:rsid w:val="00F11DCF"/>
    <w:rsid w:val="00F162EA"/>
    <w:rsid w:val="00F52D27"/>
    <w:rsid w:val="00F54543"/>
    <w:rsid w:val="00F83527"/>
    <w:rsid w:val="00F87F5A"/>
    <w:rsid w:val="00FA6AF2"/>
    <w:rsid w:val="00FB6853"/>
    <w:rsid w:val="00FC0086"/>
    <w:rsid w:val="00FD4C8A"/>
    <w:rsid w:val="00FD583F"/>
    <w:rsid w:val="00FD7488"/>
    <w:rsid w:val="00FE4C8C"/>
    <w:rsid w:val="00FE7E4B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0AB3C"/>
  <w15:docId w15:val="{CA07FC13-8826-441B-ABF4-1F6E0D7E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7A6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character" w:customStyle="1" w:styleId="Ttulo3Char">
    <w:name w:val="Título 3 Char"/>
    <w:basedOn w:val="Fontepargpadro"/>
    <w:link w:val="Ttulo3"/>
    <w:uiPriority w:val="5"/>
    <w:semiHidden/>
    <w:rsid w:val="007A6F6B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67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5371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630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239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462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173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723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8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4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268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040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8987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778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1D478D"/>
    <w:rsid w:val="005007FE"/>
    <w:rsid w:val="00A23534"/>
    <w:rsid w:val="00A81549"/>
    <w:rsid w:val="00B00E34"/>
    <w:rsid w:val="00CA32F5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Prof. Willian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758</TotalTime>
  <Pages>18</Pages>
  <Words>3668</Words>
  <Characters>19808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Willian Rolao Silva</cp:lastModifiedBy>
  <cp:revision>126</cp:revision>
  <cp:lastPrinted>2006-08-01T17:47:00Z</cp:lastPrinted>
  <dcterms:created xsi:type="dcterms:W3CDTF">2022-01-27T13:20:00Z</dcterms:created>
  <dcterms:modified xsi:type="dcterms:W3CDTF">2022-01-28T18:54:00Z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