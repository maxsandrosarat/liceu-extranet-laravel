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8C33DB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45D27AF" wp14:editId="34C868AC">
                      <wp:simplePos x="0" y="0"/>
                      <wp:positionH relativeFrom="column">
                        <wp:posOffset>3463290</wp:posOffset>
                      </wp:positionH>
                      <wp:positionV relativeFrom="page">
                        <wp:posOffset>332105</wp:posOffset>
                      </wp:positionV>
                      <wp:extent cx="3938905" cy="99523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9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4740F" id="Retângulo 3" o:spid="_x0000_s1026" alt="retângulo branco para o texto na capa" style="position:absolute;margin-left:272.7pt;margin-top:26.15pt;width:310.15pt;height:78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D077E9"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BB8" w:rsidRDefault="00D13BB8" w:rsidP="00FE4C8C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</w:pPr>
                                  <w:r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PLANO DE AÇÃO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ANUAL</w:t>
                                  </w:r>
                                </w:p>
                                <w:p w:rsidR="00D13BB8" w:rsidRPr="008C33DB" w:rsidRDefault="00EB3CF9" w:rsidP="00EB3CF9">
                                  <w:pPr>
                                    <w:pStyle w:val="Ttulo"/>
                                    <w:ind w:left="360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9º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Ano </w:t>
                                  </w:r>
                                  <w:r w:rsidR="006E52A9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B</w:t>
                                  </w:r>
                                  <w:r w:rsidR="00D13BB8"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.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Turno Matutino.</w:t>
                                  </w:r>
                                </w:p>
                                <w:p w:rsidR="00D13BB8" w:rsidRPr="00D86945" w:rsidRDefault="00D13BB8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D13BB8" w:rsidRDefault="00D13BB8" w:rsidP="00FE4C8C">
                            <w:pPr>
                              <w:pStyle w:val="Ttulo"/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</w:pPr>
                            <w:r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PLANO DE AÇÃO</w:t>
                            </w: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ANUAL</w:t>
                            </w:r>
                          </w:p>
                          <w:p w:rsidR="00D13BB8" w:rsidRPr="008C33DB" w:rsidRDefault="00EB3CF9" w:rsidP="00EB3CF9">
                            <w:pPr>
                              <w:pStyle w:val="Ttulo"/>
                              <w:ind w:left="36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9º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Ano </w:t>
                            </w:r>
                            <w:r w:rsidR="006E52A9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B</w:t>
                            </w:r>
                            <w:r w:rsidR="00D13BB8"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.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Turno Matutino.</w:t>
                            </w:r>
                          </w:p>
                          <w:p w:rsidR="00D13BB8" w:rsidRPr="00D86945" w:rsidRDefault="00D13BB8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468AA8D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447428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C33DB">
                  <w:rPr>
                    <w:lang w:val="pt-BR"/>
                  </w:rPr>
                  <w:t>Samara Lima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Default="00447428" w:rsidP="00FE4C8C">
      <w:pPr>
        <w:pStyle w:val="Ttulo1"/>
        <w:rPr>
          <w:lang w:val="pt-BR" w:bidi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3FD39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787C47" w:rsidRPr="004F0028" w:rsidRDefault="006D0B29" w:rsidP="00787C47">
      <w:pPr>
        <w:pStyle w:val="Ttulo1"/>
        <w:rPr>
          <w:lang w:val="pt-BR"/>
        </w:rPr>
      </w:pPr>
      <w:r>
        <w:rPr>
          <w:lang w:val="pt-BR" w:bidi="pt-BR"/>
        </w:rPr>
        <w:t>9º</w:t>
      </w:r>
      <w:r w:rsidR="00D13BB8">
        <w:rPr>
          <w:lang w:val="pt-BR" w:bidi="pt-BR"/>
        </w:rPr>
        <w:t xml:space="preserve"> ano </w:t>
      </w:r>
      <w:r w:rsidR="006E52A9">
        <w:rPr>
          <w:lang w:val="pt-BR" w:bidi="pt-BR"/>
        </w:rPr>
        <w:t>B</w:t>
      </w:r>
      <w:r w:rsidR="00D13BB8">
        <w:rPr>
          <w:lang w:val="pt-BR" w:bidi="pt-BR"/>
        </w:rPr>
        <w:t xml:space="preserve">, </w:t>
      </w:r>
      <w:r w:rsidR="006E52A9">
        <w:rPr>
          <w:lang w:val="pt-BR" w:bidi="pt-BR"/>
        </w:rPr>
        <w:t>VESPERTINO</w:t>
      </w:r>
    </w:p>
    <w:p w:rsidR="00787C47" w:rsidRDefault="00787C47" w:rsidP="00787C47">
      <w:pPr>
        <w:spacing w:line="240" w:lineRule="auto"/>
      </w:pPr>
      <w:r>
        <w:t xml:space="preserve">DISCIPLINA: </w:t>
      </w:r>
      <w:r w:rsidR="00D13BB8">
        <w:t>Língua Portuguesa</w:t>
      </w:r>
    </w:p>
    <w:p w:rsidR="00E45B65" w:rsidRDefault="00E45B65" w:rsidP="00787C47">
      <w:pPr>
        <w:spacing w:line="240" w:lineRule="auto"/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Data: 02/02/2022 </w:t>
      </w:r>
      <w:r w:rsidR="00D916F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D0B2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6D0B29" w:rsidRDefault="006D0B2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Explanação do conteúdo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</w:t>
      </w:r>
      <w:r w:rsidR="00767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1, p. </w:t>
      </w:r>
      <w:r w:rsidR="00EA6BE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</w:t>
      </w:r>
      <w:r w:rsidR="00767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7-</w:t>
      </w:r>
      <w:r w:rsidR="00E3191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383.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 w:rsidR="00D87E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87EC3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</w:t>
      </w:r>
      <w:r w:rsidR="00D87EC3" w:rsidRPr="00D87EC3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eler páginas discutidas.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D916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916F9" w:rsidRDefault="00D916F9" w:rsidP="00D916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3</w:t>
      </w: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D916F9" w:rsidRDefault="00D916F9" w:rsidP="00D916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argumentação por meio de raciocínio lógico; coesão e coerência por meio do raciocínio lógico; falácias e mecanismos que induzem ao erro.</w:t>
      </w:r>
    </w:p>
    <w:p w:rsidR="00D916F9" w:rsidRDefault="00D916F9" w:rsidP="00D916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tividades de nível 1. </w:t>
      </w:r>
    </w:p>
    <w:p w:rsidR="00D916F9" w:rsidRDefault="00D916F9" w:rsidP="00D916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</w:t>
      </w:r>
      <w:r w:rsidR="007674A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1, p. 377-385.</w:t>
      </w:r>
    </w:p>
    <w:p w:rsidR="00D916F9" w:rsidRDefault="00D916F9" w:rsidP="00D916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</w:t>
      </w:r>
      <w:r w:rsidRPr="00D87EC3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eler páginas discutidas.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916F9" w:rsidRDefault="00D916F9" w:rsidP="00D916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916F9" w:rsidRDefault="00D916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04/02/2022 2h/a</w:t>
      </w:r>
    </w:p>
    <w:p w:rsidR="00D87EC3" w:rsidRDefault="00EB3CF9" w:rsidP="00D87E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87E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D87EC3" w:rsidRDefault="00D87EC3" w:rsidP="00D87EC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Explanação do conteúdo e correção das atividades de nível 1.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</w:t>
      </w:r>
      <w:r w:rsidR="00D87EC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377-385.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87EC3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um argumento por meio do mecanismo comparação.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07/02/2022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BB27BF" w:rsidRDefault="00EB3CF9" w:rsidP="00BB27B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B6121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B27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7679EB" w:rsidRDefault="007679EB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mental da folha Az em sala, p. 391.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</w:t>
      </w:r>
      <w:r w:rsidR="00A346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atividades da folha Az</w:t>
      </w:r>
      <w:r w:rsidR="00BB27B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, cap. 1.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09/02/2022 </w:t>
      </w:r>
      <w:r w:rsidR="00D1111C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7679EB" w:rsidRDefault="00EB3CF9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679E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7679EB" w:rsidRDefault="007679EB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nível 2. </w:t>
      </w:r>
    </w:p>
    <w:p w:rsidR="007679EB" w:rsidRDefault="007679EB" w:rsidP="007679E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Iniciar correção.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A346EA" w:rsidRDefault="00EB3CF9" w:rsidP="00A346EA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</w:t>
      </w:r>
      <w:r w:rsidR="00A346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386-389.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1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70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10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argumentação por meio de raciocínio lógico; coesão e coerência por meio do raciocínio lógico; falácias e mecanismos que induzem ao erro.</w:t>
      </w: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nível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(correção)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1, p. 386-389.</w:t>
      </w:r>
    </w:p>
    <w:p w:rsidR="00D1111C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111C" w:rsidRPr="00E45B65" w:rsidRDefault="00D1111C" w:rsidP="00D1111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1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D1111C" w:rsidRPr="00E45B65" w:rsidRDefault="00D1111C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11/02/2022 2 h/a</w:t>
      </w:r>
    </w:p>
    <w:p w:rsidR="00EB3CF9" w:rsidRDefault="00EB3CF9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2555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argumentação por meio de raciocínio lógico; coesão e coerência por meio do raciocínio lógico; falácias e mecanismos que induzem ao erro.</w:t>
      </w:r>
    </w:p>
    <w:p w:rsidR="002555F4" w:rsidRDefault="002555F4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555F4" w:rsidRDefault="002555F4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 no caderno.</w:t>
      </w:r>
    </w:p>
    <w:p w:rsidR="003F2A04" w:rsidRDefault="00EB3CF9" w:rsidP="003F2A0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</w:t>
      </w:r>
      <w:r w:rsidR="00F057C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Ler cap.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14/02/2022 1 h/a</w:t>
      </w:r>
    </w:p>
    <w:p w:rsidR="00EB3CF9" w:rsidRDefault="00EB3CF9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A21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nominal.</w:t>
      </w:r>
    </w:p>
    <w:p w:rsidR="00892E68" w:rsidRDefault="00892E68" w:rsidP="00B612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Explanação do conteúdo e retomada de conceitos como verbo de ação e verbo de ligação.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</w:t>
      </w:r>
      <w:r w:rsidR="001A21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392-397.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892E68" w:rsidRPr="00892E6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reler páginas estudadas. </w:t>
      </w:r>
      <w:r w:rsidRPr="00892E6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16/02/2022 </w:t>
      </w:r>
      <w:r w:rsidR="00F057CC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F69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nominal.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</w:t>
      </w:r>
      <w:r w:rsidR="00CF69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sobre verbos de ação e verbos de ligação; predicado nominal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Fazer e corrigir.</w:t>
      </w:r>
    </w:p>
    <w:p w:rsidR="00CF692D" w:rsidRDefault="00CF692D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Concordância, p. 400-401.</w:t>
      </w:r>
    </w:p>
    <w:p w:rsidR="00CF692D" w:rsidRDefault="00CF692D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="008939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solicitado na folha az, p. 411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  <w:r w:rsidR="00CF692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F057CC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F692D" w:rsidRPr="00153E2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mapa mental solicitado em sala (p. 4</w:t>
      </w:r>
      <w:r w:rsidR="008939E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11 da folha az</w:t>
      </w:r>
      <w:r w:rsidR="00CF692D" w:rsidRPr="00153E2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).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F70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F057CC" w:rsidRDefault="00F057CC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057CC" w:rsidRDefault="00210262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 w:rsidR="00F057CC" w:rsidRPr="00F057CC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17/02/</w:t>
      </w:r>
      <w:r w:rsidR="00F057CC" w:rsidRPr="002102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2022</w:t>
      </w:r>
      <w:r w:rsidRPr="002102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1 h/a</w:t>
      </w:r>
    </w:p>
    <w:p w:rsidR="00F057CC" w:rsidRDefault="00F057CC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057CC" w:rsidRDefault="00F057CC" w:rsidP="00F057C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predicado nominal e concordância verbal e nominal.</w:t>
      </w:r>
    </w:p>
    <w:p w:rsidR="00F057CC" w:rsidRDefault="00F057CC" w:rsidP="00F057C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 sobre verbos de ação e verbos de ligação; predicado nominal. Fazer e corrigir.</w:t>
      </w:r>
    </w:p>
    <w:p w:rsidR="00F057CC" w:rsidRDefault="00F057CC" w:rsidP="00F057C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2.</w:t>
      </w:r>
    </w:p>
    <w:p w:rsidR="00F057CC" w:rsidRPr="00E45B65" w:rsidRDefault="00F057CC" w:rsidP="00F057C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exercícios propostos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18/02/2022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41F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predicado e concordância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Atividades de nível 1 (fazer e corrigir). </w:t>
      </w:r>
    </w:p>
    <w:p w:rsidR="008939E1" w:rsidRDefault="008939E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941F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402-403.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2013EA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939E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terminar exercícios complementares passados em sala.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21/02/2022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939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tipos de predicado e concordância verbal e nominal.</w:t>
      </w:r>
    </w:p>
    <w:p w:rsidR="008939E1" w:rsidRDefault="008939E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nível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8939E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404-409.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939E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as atividades de nível 2, cap. 2.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23/02/2022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22C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22C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concordância nominal.</w:t>
      </w:r>
    </w:p>
    <w:p w:rsidR="00EB3CF9" w:rsidRDefault="00522C1F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de nível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02197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404-409.</w:t>
      </w:r>
    </w:p>
    <w:p w:rsidR="00210262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02197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Fazer as atividades da 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folha AZ, cap. 2</w:t>
      </w:r>
      <w:r w:rsidR="0002197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, e postar no sistema.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F703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10262" w:rsidRDefault="00210262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/02/2022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predicado nominal e concordância verbal e concordância nominal.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complementares no caderno (correção dos anteriores e novos).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</w:p>
    <w:p w:rsidR="00EB3CF9" w:rsidRP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exercícios propostos.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56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3C56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="00EB3CF9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25/02/2022 2 h/a</w:t>
      </w:r>
    </w:p>
    <w:p w:rsidR="00834EA3" w:rsidRDefault="00EB3CF9" w:rsidP="00834EA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34EA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nominal e concordância verbal e concordância nominal.</w:t>
      </w:r>
    </w:p>
    <w:p w:rsidR="00EB3CF9" w:rsidRDefault="00834EA3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complementares no caderno (correção dos anteriores e novos).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Revisar cap. 1 e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3C56E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28/02/2022 – FERIADO DE CARNAVAL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02/03/2022 – FERIADO DE CARNAVAL</w:t>
      </w:r>
    </w:p>
    <w:p w:rsidR="00210262" w:rsidRDefault="00210262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10262" w:rsidRDefault="00210262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03/02/2022 1 h/a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geral, cap. 1 e 2.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(fazer e corrigir)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e 2. </w:t>
      </w:r>
    </w:p>
    <w:p w:rsidR="00210262" w:rsidRDefault="00210262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Tarefa: 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cap. 1 e 2.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04/03/2022 2 h/a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geral, cap. 1 e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(fazer e corrigir)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e 2. 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cap. 1 e 2.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07/03/2022 1 h/a – AVALIAÇÃO PARCIAL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de LÍNGUA PORTUGUESA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127006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270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 e 2</w:t>
      </w:r>
    </w:p>
    <w:p w:rsidR="00EB3CF9" w:rsidRDefault="00127006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complementares.</w:t>
      </w:r>
      <w:r w:rsidR="00EB3C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</w:t>
      </w:r>
      <w:r w:rsidR="0012700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 e 2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2700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Estudar para as avaliações.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09/03/2022 2 h/a – AVALIAÇÃO PARCIAL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9529E2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529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verbal e adjuntos adverbiais; transitividade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3, p.</w:t>
      </w:r>
      <w:r w:rsidR="009529E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412-419.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Estudar para a</w:t>
      </w:r>
      <w:r w:rsidR="00F2624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s avaliações.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10262" w:rsidRDefault="00210262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0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/03/2022 2 h/a – AVALIAÇÃO PARCIAL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predicado verbal e adjuntos adverbiais; transitividade verbal.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nível 1 (fazer e corrigir).</w:t>
      </w:r>
    </w:p>
    <w:p w:rsidR="00210262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3. </w:t>
      </w:r>
    </w:p>
    <w:p w:rsidR="00210262" w:rsidRPr="00E45B65" w:rsidRDefault="00210262" w:rsidP="00210262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atividades propostas em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10262" w:rsidRDefault="00210262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11/03/2022 2 h/a – AVALIAÇÃO PARCIAL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7456D6" w:rsidRDefault="00EB3CF9" w:rsidP="007456D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7456D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verbal e adjuntos adverbiais; transitividade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7456D6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nível 1 (fazer e corrigir).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3. 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Estudar para o simulado Liceu.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14/03/2022 1 h/a – SIMULADO LICEU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16/03/2022 </w:t>
      </w:r>
      <w:r w:rsidR="0021026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3B2727" w:rsidRDefault="00EB3CF9" w:rsidP="003B272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predicado verbal e adjuntos adverbiais; transitividade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B2727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mapa mental da folha az, 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3, </w:t>
      </w:r>
      <w:proofErr w:type="gram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proofErr w:type="gramEnd"/>
    </w:p>
    <w:p w:rsidR="00EB3CF9" w:rsidRDefault="003B2727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Iniciar atividades de nível 2, p. 424-425.</w:t>
      </w:r>
      <w:r w:rsidR="00EB3CF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</w:t>
      </w:r>
      <w:r w:rsidR="003B27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D61D6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Fazer folha az, cap. 3</w:t>
      </w:r>
      <w:r w:rsidR="003B272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e postar respostas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</w:t>
      </w:r>
      <w:r w:rsidR="00F334F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7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/03/2022 </w:t>
      </w:r>
      <w:r w:rsidR="00F334F9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F91464" w:rsidRDefault="00EB3CF9" w:rsidP="00F9146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9146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predicado verbal e adjuntos adverbiais; transitividade verbal.</w:t>
      </w:r>
    </w:p>
    <w:p w:rsidR="00EB3CF9" w:rsidRDefault="00F91464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de nível 2 e corrigir</w:t>
      </w:r>
      <w:r w:rsidR="009F20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p. 424-429.</w:t>
      </w:r>
    </w:p>
    <w:p w:rsidR="00F91464" w:rsidRDefault="00F91464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</w:t>
      </w:r>
    </w:p>
    <w:p w:rsidR="00F334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3 no sistema.</w:t>
      </w:r>
      <w:r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F334F9" w:rsidRDefault="00F334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334F9" w:rsidRDefault="00F334F9" w:rsidP="00F334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8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F334F9" w:rsidRDefault="00F334F9" w:rsidP="00F334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predicado verbal e adjuntos adverbiais; transitividade verbal.</w:t>
      </w:r>
    </w:p>
    <w:p w:rsidR="00F334F9" w:rsidRDefault="00F334F9" w:rsidP="00F334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(fazer e corrigir).</w:t>
      </w:r>
    </w:p>
    <w:p w:rsidR="00F334F9" w:rsidRDefault="00F334F9" w:rsidP="00F334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F334F9" w:rsidRDefault="00F334F9" w:rsidP="00F334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</w:t>
      </w:r>
    </w:p>
    <w:p w:rsidR="00F334F9" w:rsidRPr="00E45B65" w:rsidRDefault="00F334F9" w:rsidP="00F334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Realizar questão proposta em sala conforme ficha de sala.</w:t>
      </w:r>
      <w:r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21/03/2022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colocação pronominal.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04, p. 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433-438.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23/03/2022 </w:t>
      </w:r>
      <w:r w:rsidR="005776FF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B3CF9" w:rsidRDefault="00EB3CF9" w:rsidP="003523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Colocação pronominal.</w:t>
      </w:r>
    </w:p>
    <w:p w:rsidR="00B210B7" w:rsidRDefault="00B210B7" w:rsidP="003523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Retomar explanação e exercícios complementares (fazer e corrigir).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</w:t>
      </w:r>
      <w:r w:rsidR="00B21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p. 433-438.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</w:t>
      </w:r>
      <w:r w:rsidR="0061265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Exercício proposto em sala (caderno).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 w:rsidR="005776FF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/03/2022 </w:t>
      </w:r>
      <w:r w:rsidR="005776FF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364A8D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64A8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Atividades de nível 1 (fazer e corrigir).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</w:t>
      </w:r>
    </w:p>
    <w:p w:rsidR="005776FF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5776FF" w:rsidRDefault="005776FF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76FF" w:rsidRDefault="005776FF" w:rsidP="005776F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5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5776FF" w:rsidRDefault="005776FF" w:rsidP="005776F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:rsidR="005776FF" w:rsidRDefault="005776FF" w:rsidP="005776F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de nível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(fazer e corrigir)</w:t>
      </w:r>
    </w:p>
    <w:p w:rsidR="005776FF" w:rsidRDefault="005776FF" w:rsidP="005776F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</w:t>
      </w:r>
    </w:p>
    <w:p w:rsidR="005776FF" w:rsidRPr="00E45B65" w:rsidRDefault="005776FF" w:rsidP="005776F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conteúdos estudados do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28/03/2022 1 h/a</w:t>
      </w:r>
    </w:p>
    <w:p w:rsidR="00840078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400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Colocação pronominal.</w:t>
      </w:r>
    </w:p>
    <w:p w:rsidR="004C14BE" w:rsidRDefault="004C14BE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630081" w:rsidRDefault="0063008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840078" w:rsidRDefault="00840078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mapa mental do cap. 4, </w:t>
      </w:r>
      <w:r w:rsidR="00C55D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447.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8400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4007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de fazer o</w:t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mapa mental, cap. 4, p. </w:t>
      </w:r>
      <w:r w:rsidR="0084007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447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</w:t>
      </w:r>
      <w:r w:rsidR="008400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30/03/2022 </w:t>
      </w:r>
      <w:r w:rsidR="004C14BE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66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Colocação pronominal.</w:t>
      </w:r>
    </w:p>
    <w:p w:rsidR="00966A54" w:rsidRDefault="00966A54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(fazer e corrigir).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</w:t>
      </w:r>
      <w:r w:rsidR="00966A5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4C14BE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Fazer folha az do cap. 4</w:t>
      </w:r>
      <w:r w:rsidR="00966A5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e postar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4C14BE" w:rsidRDefault="004C14BE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3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/03/2022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Colocação pronominal.</w:t>
      </w: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(fazer e corrigir).</w:t>
      </w: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4.</w:t>
      </w:r>
    </w:p>
    <w:p w:rsidR="004C14BE" w:rsidRPr="00E45B65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Realizar exercício proposto em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01/04/2022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1E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geral.</w:t>
      </w:r>
    </w:p>
    <w:p w:rsidR="00CC1E61" w:rsidRDefault="00CC1E6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sobre os conteúdos dos cap. 1, 2, 3 e 4.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CC1E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1, 2, 3 e 4.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CC1E6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revisar cap. 1, 2, 3 e 4.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5A62D7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04/04/2022 1 h/a – AVALIAÇÃO BIMESTRAL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06/04/2022 </w:t>
      </w:r>
      <w:r w:rsidR="004C14BE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 – AVALIAÇÃO BIMESTRAL</w:t>
      </w:r>
    </w:p>
    <w:p w:rsidR="004C14BE" w:rsidRDefault="004C14BE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7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 – AVALIAÇÃO BIMESTRAL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08/04/2022 2 h/a – AVALIAÇÃO BIMESTRAL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11/03/2022 1 h/a – SIMULADO AZ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13/04/2022 </w:t>
      </w:r>
      <w:r w:rsidR="004C14BE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14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geral.</w:t>
      </w:r>
    </w:p>
    <w:p w:rsidR="005C14B1" w:rsidRDefault="005C14B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Exercícios complementares.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</w:t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4C14BE" w:rsidRDefault="004C14BE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geral.</w:t>
      </w: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complementares. </w:t>
      </w: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4C14BE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Pr="004C14BE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atividades propostas em sala conforme ficha de sala.</w:t>
      </w:r>
      <w:r w:rsidRPr="004C14BE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15/04/2022.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4C14BE" w:rsidRPr="00E45B65" w:rsidRDefault="004C14BE" w:rsidP="004C14B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4C14BE" w:rsidRDefault="004C14BE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15/0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5C14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Revisão geral.</w:t>
      </w:r>
    </w:p>
    <w:p w:rsidR="005C14B1" w:rsidRDefault="005C14B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EB3CF9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18/04/2022.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18/04/2022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96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nominal e verbal.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p. </w:t>
      </w:r>
      <w:r w:rsidR="000965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372-376.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831C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 ler cap. 5.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20/04/2022 2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0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nominal e verbal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05, p. </w:t>
      </w:r>
      <w:r w:rsidR="0090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377-382.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EA5DB0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</w:t>
      </w:r>
      <w:r w:rsidR="0090139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realizar atividade proposta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D388C" w:rsidRDefault="005D388C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lastRenderedPageBreak/>
        <w:t>Data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 – FERIADO</w:t>
      </w:r>
    </w:p>
    <w:p w:rsidR="005D388C" w:rsidRPr="00E45B65" w:rsidRDefault="005D388C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22/04/2022 2 h/a – FERIADO</w:t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25/04/2022 1 h/a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1B3A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verbal e nominal.</w:t>
      </w:r>
    </w:p>
    <w:p w:rsidR="001B3AB1" w:rsidRDefault="001B3AB1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nível 1. 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5, </w:t>
      </w:r>
      <w:r w:rsidR="001B3AB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383-384.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1B3AB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Pesquisar </w:t>
      </w:r>
      <w:r w:rsidR="009A6BA4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os casos em que</w:t>
      </w:r>
      <w:r w:rsidR="001B3AB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não devemos usar crase.</w:t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27/04/2022 </w:t>
      </w:r>
      <w:r w:rsidR="005D388C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9A6BA4" w:rsidRDefault="00EB3CF9" w:rsidP="009A6BA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A6B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verbal e nominal.</w:t>
      </w:r>
    </w:p>
    <w:p w:rsidR="009A6BA4" w:rsidRDefault="009A6BA4" w:rsidP="009A6BA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de nível 1 (correção). </w:t>
      </w:r>
    </w:p>
    <w:p w:rsidR="009A6BA4" w:rsidRDefault="009A6BA4" w:rsidP="009A6BA4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Iniciar atividades de nível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</w:t>
      </w:r>
      <w:r w:rsidR="009A6BA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5D388C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6147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Pesquisar casos em que devemos usar crase. </w:t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D65B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5D388C" w:rsidRDefault="005D388C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D388C" w:rsidRDefault="005D388C" w:rsidP="005D38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8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/04/2022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h/a</w:t>
      </w:r>
    </w:p>
    <w:p w:rsidR="005D388C" w:rsidRDefault="005D388C" w:rsidP="005D38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Regência verbal e nominal.</w:t>
      </w:r>
    </w:p>
    <w:p w:rsidR="005D388C" w:rsidRDefault="005D388C" w:rsidP="005D38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tividades de nível 2.</w:t>
      </w:r>
    </w:p>
    <w:p w:rsidR="005D388C" w:rsidRDefault="005D388C" w:rsidP="005D38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D388C" w:rsidRDefault="005D388C" w:rsidP="005D38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5.</w:t>
      </w:r>
    </w:p>
    <w:p w:rsidR="005D388C" w:rsidRPr="00E45B65" w:rsidRDefault="005D388C" w:rsidP="005D388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uma frase utilizando crase corretamente.</w:t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Pr="00E45B65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29/04/2022 2 h/a – ENTREGA DE NOTAS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147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Regência verbal e nominal.</w:t>
      </w:r>
    </w:p>
    <w:p w:rsidR="00F61478" w:rsidRDefault="00F61478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das atividades de nível 2.</w:t>
      </w:r>
    </w:p>
    <w:p w:rsidR="00EB3CF9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5, p. </w:t>
      </w:r>
      <w:r w:rsidR="00D90FC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385-388.</w:t>
      </w:r>
    </w:p>
    <w:p w:rsidR="0027283D" w:rsidRDefault="00EB3CF9" w:rsidP="00EB3CF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9A6BA4"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folha az do cap. 5 e postar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60D66" w:rsidRDefault="00360D66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BB8" w:rsidRDefault="00D13BB8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</w:p>
    <w:p w:rsidR="00787C47" w:rsidRPr="00046868" w:rsidRDefault="00787C47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F4F1E" w:rsidRPr="004F0028" w:rsidRDefault="003F4F1E" w:rsidP="003F4F1E">
      <w:pPr>
        <w:spacing w:after="200"/>
        <w:rPr>
          <w:lang w:val="pt-BR"/>
        </w:rPr>
      </w:pPr>
    </w:p>
    <w:p w:rsidR="003F4F1E" w:rsidRPr="004F0028" w:rsidRDefault="003F4F1E" w:rsidP="0084071D">
      <w:pPr>
        <w:spacing w:after="200"/>
        <w:rPr>
          <w:lang w:val="pt-BR"/>
        </w:rPr>
      </w:pPr>
    </w:p>
    <w:sectPr w:rsidR="003F4F1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428" w:rsidRDefault="00447428">
      <w:r>
        <w:separator/>
      </w:r>
    </w:p>
    <w:p w:rsidR="00447428" w:rsidRDefault="00447428"/>
  </w:endnote>
  <w:endnote w:type="continuationSeparator" w:id="0">
    <w:p w:rsidR="00447428" w:rsidRDefault="00447428">
      <w:r>
        <w:continuationSeparator/>
      </w:r>
    </w:p>
    <w:p w:rsidR="00447428" w:rsidRDefault="004474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BB8" w:rsidRPr="004F0028" w:rsidRDefault="00D13BB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13BB8" w:rsidRPr="004F0028" w:rsidRDefault="00D13BB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428" w:rsidRDefault="00447428">
      <w:r>
        <w:separator/>
      </w:r>
    </w:p>
    <w:p w:rsidR="00447428" w:rsidRDefault="00447428"/>
  </w:footnote>
  <w:footnote w:type="continuationSeparator" w:id="0">
    <w:p w:rsidR="00447428" w:rsidRDefault="00447428">
      <w:r>
        <w:continuationSeparator/>
      </w:r>
    </w:p>
    <w:p w:rsidR="00447428" w:rsidRDefault="004474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13BB8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13BB8" w:rsidRPr="004F0028" w:rsidRDefault="00D13BB8">
          <w:pPr>
            <w:pStyle w:val="Cabealho"/>
            <w:rPr>
              <w:lang w:val="pt-BR"/>
            </w:rPr>
          </w:pPr>
        </w:p>
      </w:tc>
    </w:tr>
  </w:tbl>
  <w:p w:rsidR="00D13BB8" w:rsidRPr="004F0028" w:rsidRDefault="00D13BB8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6076"/>
    <w:multiLevelType w:val="hybridMultilevel"/>
    <w:tmpl w:val="8A8EEC94"/>
    <w:lvl w:ilvl="0" w:tplc="C29C9084">
      <w:numFmt w:val="bullet"/>
      <w:lvlText w:val=""/>
      <w:lvlJc w:val="left"/>
      <w:pPr>
        <w:ind w:left="1080" w:hanging="72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501"/>
    <w:multiLevelType w:val="hybridMultilevel"/>
    <w:tmpl w:val="AC14257A"/>
    <w:lvl w:ilvl="0" w:tplc="297C03D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00F56"/>
    <w:rsid w:val="00021975"/>
    <w:rsid w:val="000240B9"/>
    <w:rsid w:val="0002482E"/>
    <w:rsid w:val="00046868"/>
    <w:rsid w:val="00050324"/>
    <w:rsid w:val="00066960"/>
    <w:rsid w:val="000672BA"/>
    <w:rsid w:val="000965AC"/>
    <w:rsid w:val="000A0150"/>
    <w:rsid w:val="000A2E02"/>
    <w:rsid w:val="000A64B7"/>
    <w:rsid w:val="000D0633"/>
    <w:rsid w:val="000D2E09"/>
    <w:rsid w:val="000D4DC3"/>
    <w:rsid w:val="000E63C9"/>
    <w:rsid w:val="00101B62"/>
    <w:rsid w:val="0010216B"/>
    <w:rsid w:val="0012675A"/>
    <w:rsid w:val="00127006"/>
    <w:rsid w:val="00130E9D"/>
    <w:rsid w:val="00140E5F"/>
    <w:rsid w:val="00150A6D"/>
    <w:rsid w:val="00153E24"/>
    <w:rsid w:val="00174BB0"/>
    <w:rsid w:val="00185B35"/>
    <w:rsid w:val="001A2119"/>
    <w:rsid w:val="001B3AB1"/>
    <w:rsid w:val="001C4913"/>
    <w:rsid w:val="001F2BC8"/>
    <w:rsid w:val="001F5F6B"/>
    <w:rsid w:val="00210262"/>
    <w:rsid w:val="002324DF"/>
    <w:rsid w:val="00243EBC"/>
    <w:rsid w:val="00246A35"/>
    <w:rsid w:val="002555F4"/>
    <w:rsid w:val="0027283D"/>
    <w:rsid w:val="00284348"/>
    <w:rsid w:val="002F3DF4"/>
    <w:rsid w:val="002F51F5"/>
    <w:rsid w:val="002F6452"/>
    <w:rsid w:val="00312137"/>
    <w:rsid w:val="00330359"/>
    <w:rsid w:val="0033762F"/>
    <w:rsid w:val="003447D7"/>
    <w:rsid w:val="00352365"/>
    <w:rsid w:val="003531FC"/>
    <w:rsid w:val="00360494"/>
    <w:rsid w:val="00360D66"/>
    <w:rsid w:val="00364A8D"/>
    <w:rsid w:val="00366C7E"/>
    <w:rsid w:val="00366D92"/>
    <w:rsid w:val="00384EA3"/>
    <w:rsid w:val="003A39A1"/>
    <w:rsid w:val="003B2727"/>
    <w:rsid w:val="003C2191"/>
    <w:rsid w:val="003C56E6"/>
    <w:rsid w:val="003D076D"/>
    <w:rsid w:val="003D3863"/>
    <w:rsid w:val="003F2A04"/>
    <w:rsid w:val="003F4F1E"/>
    <w:rsid w:val="003F600E"/>
    <w:rsid w:val="004110DE"/>
    <w:rsid w:val="0044085A"/>
    <w:rsid w:val="00447428"/>
    <w:rsid w:val="00496353"/>
    <w:rsid w:val="004A6BAB"/>
    <w:rsid w:val="004B1E57"/>
    <w:rsid w:val="004B21A5"/>
    <w:rsid w:val="004B7025"/>
    <w:rsid w:val="004C14BE"/>
    <w:rsid w:val="004C71AB"/>
    <w:rsid w:val="004D414C"/>
    <w:rsid w:val="004F0028"/>
    <w:rsid w:val="005037F0"/>
    <w:rsid w:val="00510878"/>
    <w:rsid w:val="00511587"/>
    <w:rsid w:val="00516A86"/>
    <w:rsid w:val="00522C1F"/>
    <w:rsid w:val="00526FD9"/>
    <w:rsid w:val="005275F6"/>
    <w:rsid w:val="00540C5F"/>
    <w:rsid w:val="00572102"/>
    <w:rsid w:val="00573AB5"/>
    <w:rsid w:val="005776FF"/>
    <w:rsid w:val="00577958"/>
    <w:rsid w:val="005816C8"/>
    <w:rsid w:val="00582D00"/>
    <w:rsid w:val="005C14B1"/>
    <w:rsid w:val="005C6745"/>
    <w:rsid w:val="005D388C"/>
    <w:rsid w:val="005D3BFA"/>
    <w:rsid w:val="005E47F8"/>
    <w:rsid w:val="005E4FE7"/>
    <w:rsid w:val="005F1BB0"/>
    <w:rsid w:val="006030CD"/>
    <w:rsid w:val="00612651"/>
    <w:rsid w:val="006269AF"/>
    <w:rsid w:val="00630081"/>
    <w:rsid w:val="006556CB"/>
    <w:rsid w:val="00656C4D"/>
    <w:rsid w:val="006A7341"/>
    <w:rsid w:val="006B6E03"/>
    <w:rsid w:val="006D0B29"/>
    <w:rsid w:val="006E2B76"/>
    <w:rsid w:val="006E52A9"/>
    <w:rsid w:val="006E5716"/>
    <w:rsid w:val="007160EE"/>
    <w:rsid w:val="007302B3"/>
    <w:rsid w:val="00730733"/>
    <w:rsid w:val="00730E3A"/>
    <w:rsid w:val="00736AAF"/>
    <w:rsid w:val="007456D6"/>
    <w:rsid w:val="007613E7"/>
    <w:rsid w:val="00765B2A"/>
    <w:rsid w:val="007674A7"/>
    <w:rsid w:val="007679EB"/>
    <w:rsid w:val="00783A34"/>
    <w:rsid w:val="00787C47"/>
    <w:rsid w:val="007A6BF7"/>
    <w:rsid w:val="007C466D"/>
    <w:rsid w:val="007C6B52"/>
    <w:rsid w:val="007C7BE2"/>
    <w:rsid w:val="007D16C5"/>
    <w:rsid w:val="007D49A4"/>
    <w:rsid w:val="00800BBF"/>
    <w:rsid w:val="00834EA3"/>
    <w:rsid w:val="00840078"/>
    <w:rsid w:val="0084071D"/>
    <w:rsid w:val="00862FE4"/>
    <w:rsid w:val="0086389A"/>
    <w:rsid w:val="00872EEF"/>
    <w:rsid w:val="008735A5"/>
    <w:rsid w:val="0087605E"/>
    <w:rsid w:val="00892E68"/>
    <w:rsid w:val="008939E1"/>
    <w:rsid w:val="008B1FEE"/>
    <w:rsid w:val="008B65C1"/>
    <w:rsid w:val="008C33DB"/>
    <w:rsid w:val="00901392"/>
    <w:rsid w:val="00903C32"/>
    <w:rsid w:val="00906011"/>
    <w:rsid w:val="00916B16"/>
    <w:rsid w:val="009173B9"/>
    <w:rsid w:val="0093286B"/>
    <w:rsid w:val="0093335D"/>
    <w:rsid w:val="0093613E"/>
    <w:rsid w:val="00941F65"/>
    <w:rsid w:val="00943026"/>
    <w:rsid w:val="009529E2"/>
    <w:rsid w:val="00960CD7"/>
    <w:rsid w:val="00966A54"/>
    <w:rsid w:val="00966B81"/>
    <w:rsid w:val="00971C40"/>
    <w:rsid w:val="0098140B"/>
    <w:rsid w:val="009A6BA4"/>
    <w:rsid w:val="009B2C4E"/>
    <w:rsid w:val="009B5D1B"/>
    <w:rsid w:val="009C7720"/>
    <w:rsid w:val="009D55B9"/>
    <w:rsid w:val="009E223D"/>
    <w:rsid w:val="009E419F"/>
    <w:rsid w:val="009F2010"/>
    <w:rsid w:val="00A23AFA"/>
    <w:rsid w:val="00A31B3E"/>
    <w:rsid w:val="00A346EA"/>
    <w:rsid w:val="00A532F3"/>
    <w:rsid w:val="00A55E79"/>
    <w:rsid w:val="00A6549A"/>
    <w:rsid w:val="00A70C91"/>
    <w:rsid w:val="00A82B44"/>
    <w:rsid w:val="00A8489E"/>
    <w:rsid w:val="00A93102"/>
    <w:rsid w:val="00AB02A7"/>
    <w:rsid w:val="00AC29F3"/>
    <w:rsid w:val="00AD65B4"/>
    <w:rsid w:val="00B022B2"/>
    <w:rsid w:val="00B03EA8"/>
    <w:rsid w:val="00B06C66"/>
    <w:rsid w:val="00B1454A"/>
    <w:rsid w:val="00B210B7"/>
    <w:rsid w:val="00B231E5"/>
    <w:rsid w:val="00B61215"/>
    <w:rsid w:val="00B64BFD"/>
    <w:rsid w:val="00B65074"/>
    <w:rsid w:val="00B763D2"/>
    <w:rsid w:val="00BA7F79"/>
    <w:rsid w:val="00BB27BF"/>
    <w:rsid w:val="00BD5FF7"/>
    <w:rsid w:val="00C02B87"/>
    <w:rsid w:val="00C0739A"/>
    <w:rsid w:val="00C132F1"/>
    <w:rsid w:val="00C27755"/>
    <w:rsid w:val="00C4086D"/>
    <w:rsid w:val="00C55D57"/>
    <w:rsid w:val="00C60576"/>
    <w:rsid w:val="00C90EC2"/>
    <w:rsid w:val="00C969F8"/>
    <w:rsid w:val="00CA1896"/>
    <w:rsid w:val="00CA7FF1"/>
    <w:rsid w:val="00CB24DE"/>
    <w:rsid w:val="00CB5B28"/>
    <w:rsid w:val="00CB735E"/>
    <w:rsid w:val="00CC1E61"/>
    <w:rsid w:val="00CF5371"/>
    <w:rsid w:val="00CF692D"/>
    <w:rsid w:val="00D0323A"/>
    <w:rsid w:val="00D0559F"/>
    <w:rsid w:val="00D077E9"/>
    <w:rsid w:val="00D1111C"/>
    <w:rsid w:val="00D11DC0"/>
    <w:rsid w:val="00D13BB8"/>
    <w:rsid w:val="00D14BA8"/>
    <w:rsid w:val="00D26378"/>
    <w:rsid w:val="00D42CB7"/>
    <w:rsid w:val="00D5413D"/>
    <w:rsid w:val="00D570A9"/>
    <w:rsid w:val="00D60458"/>
    <w:rsid w:val="00D70D02"/>
    <w:rsid w:val="00D770C7"/>
    <w:rsid w:val="00D86945"/>
    <w:rsid w:val="00D87EC3"/>
    <w:rsid w:val="00D90290"/>
    <w:rsid w:val="00D90FC9"/>
    <w:rsid w:val="00D916F9"/>
    <w:rsid w:val="00DD152F"/>
    <w:rsid w:val="00DD309C"/>
    <w:rsid w:val="00DE213F"/>
    <w:rsid w:val="00DE64DA"/>
    <w:rsid w:val="00DF027C"/>
    <w:rsid w:val="00E00A32"/>
    <w:rsid w:val="00E22ACD"/>
    <w:rsid w:val="00E24952"/>
    <w:rsid w:val="00E3191C"/>
    <w:rsid w:val="00E367BE"/>
    <w:rsid w:val="00E4077E"/>
    <w:rsid w:val="00E42AE8"/>
    <w:rsid w:val="00E45B65"/>
    <w:rsid w:val="00E47E8B"/>
    <w:rsid w:val="00E50BCE"/>
    <w:rsid w:val="00E620B0"/>
    <w:rsid w:val="00E81B40"/>
    <w:rsid w:val="00E85447"/>
    <w:rsid w:val="00E93418"/>
    <w:rsid w:val="00EA6BE3"/>
    <w:rsid w:val="00EB3CF9"/>
    <w:rsid w:val="00EC4D61"/>
    <w:rsid w:val="00EE4182"/>
    <w:rsid w:val="00EE655A"/>
    <w:rsid w:val="00EF555B"/>
    <w:rsid w:val="00F027BB"/>
    <w:rsid w:val="00F057CC"/>
    <w:rsid w:val="00F11DCF"/>
    <w:rsid w:val="00F162EA"/>
    <w:rsid w:val="00F2624F"/>
    <w:rsid w:val="00F30821"/>
    <w:rsid w:val="00F31AD1"/>
    <w:rsid w:val="00F334F9"/>
    <w:rsid w:val="00F52D27"/>
    <w:rsid w:val="00F53E56"/>
    <w:rsid w:val="00F61478"/>
    <w:rsid w:val="00F62383"/>
    <w:rsid w:val="00F70368"/>
    <w:rsid w:val="00F71216"/>
    <w:rsid w:val="00F7696D"/>
    <w:rsid w:val="00F7775C"/>
    <w:rsid w:val="00F83527"/>
    <w:rsid w:val="00F91464"/>
    <w:rsid w:val="00FC4AEB"/>
    <w:rsid w:val="00FD4D56"/>
    <w:rsid w:val="00FD583F"/>
    <w:rsid w:val="00FD7488"/>
    <w:rsid w:val="00FE4C8C"/>
    <w:rsid w:val="00FE6C52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E1FFB"/>
  <w15:docId w15:val="{DDA4C92F-6EEE-4421-BDE8-34F55B82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E0E28"/>
    <w:rsid w:val="001F268B"/>
    <w:rsid w:val="00254072"/>
    <w:rsid w:val="005007FE"/>
    <w:rsid w:val="009E002D"/>
    <w:rsid w:val="00B00E34"/>
    <w:rsid w:val="00DA64F0"/>
    <w:rsid w:val="00DD2169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Samara Lima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569</TotalTime>
  <Pages>12</Pages>
  <Words>2327</Words>
  <Characters>12570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Samara Lima</cp:lastModifiedBy>
  <cp:revision>149</cp:revision>
  <cp:lastPrinted>2006-08-01T17:47:00Z</cp:lastPrinted>
  <dcterms:created xsi:type="dcterms:W3CDTF">2022-01-20T14:58:00Z</dcterms:created>
  <dcterms:modified xsi:type="dcterms:W3CDTF">2022-02-01T17:33:00Z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