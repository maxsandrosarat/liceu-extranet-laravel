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1542F5C7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4D5DC8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61836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1542F5C7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4D5DC8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61836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26011BE0" w14:textId="2FF9C93A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Definição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referente ao capítulo 10.</w:t>
      </w:r>
    </w:p>
    <w:p w14:paraId="139719D9" w14:textId="2E2864A8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61</w:t>
      </w:r>
    </w:p>
    <w:p w14:paraId="26C75986" w14:textId="77777777" w:rsidR="0047488D" w:rsidRPr="00046868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8C22C4A" w14:textId="20A5DAAE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ângulos opostos pelo vértice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10 – livro 3.</w:t>
      </w:r>
    </w:p>
    <w:p w14:paraId="5C29FF14" w14:textId="27FE8368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</w:t>
      </w:r>
    </w:p>
    <w:p w14:paraId="522B8731" w14:textId="77777777" w:rsidR="0047488D" w:rsidRDefault="0047488D" w:rsidP="0047488D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EE5657" w14:textId="35602B81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Ângulos correspondentes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48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10 – livro 3.</w:t>
      </w:r>
    </w:p>
    <w:p w14:paraId="547324E4" w14:textId="77777777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64</w:t>
      </w:r>
    </w:p>
    <w:p w14:paraId="605B1E36" w14:textId="77777777" w:rsidR="0047488D" w:rsidRDefault="0047488D" w:rsidP="0047488D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A2E03A" w14:textId="3F00504A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Ângulos alternos internos e externos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capítulo 10 – livro 3.</w:t>
      </w:r>
    </w:p>
    <w:p w14:paraId="5D80C60B" w14:textId="77777777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62</w:t>
      </w:r>
    </w:p>
    <w:p w14:paraId="303A7DF2" w14:textId="77777777" w:rsidR="0047488D" w:rsidRDefault="0047488D" w:rsidP="0047488D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EFE809C" w14:textId="57D5BD9A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Ângulos colaterais internos e externos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5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10 – livro 3.</w:t>
      </w:r>
    </w:p>
    <w:p w14:paraId="1498B665" w14:textId="77777777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 – capítulo 10</w:t>
      </w:r>
    </w:p>
    <w:p w14:paraId="4199EC60" w14:textId="77777777" w:rsidR="0047488D" w:rsidRDefault="0047488D" w:rsidP="0047488D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90DF4BE" w14:textId="11587E55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Medidas dos ângulos formados pelas retas paralelas com uma concorrente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55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 – capítulo 10 – livro 3.</w:t>
      </w:r>
    </w:p>
    <w:p w14:paraId="3772FD02" w14:textId="31227F97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65 a 7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</w:p>
    <w:p w14:paraId="5161035A" w14:textId="77777777" w:rsidR="0047488D" w:rsidRDefault="0047488D" w:rsidP="0047488D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CA746E" w14:textId="07B6AA72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Medidas dos ângulos formados pelas retas paralelas com uma concorrente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</w:t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9E67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proofErr w:type="gramEnd"/>
      <w:r w:rsidR="009E67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55 a 59 – capítulo 10 – livro 3.</w:t>
      </w:r>
    </w:p>
    <w:p w14:paraId="1EE1668C" w14:textId="7A899D42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caderno.</w:t>
      </w:r>
    </w:p>
    <w:p w14:paraId="4827C062" w14:textId="77777777" w:rsidR="0047488D" w:rsidRDefault="0047488D" w:rsidP="004748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380C39EE" w14:textId="77777777" w:rsidR="0047488D" w:rsidRDefault="0047488D" w:rsidP="004748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817407E" w14:textId="5EAA2B7A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Triângulos – Construção de triângulos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77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78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11 – livro 3.</w:t>
      </w:r>
    </w:p>
    <w:p w14:paraId="3F12043B" w14:textId="1EF71180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</w:p>
    <w:p w14:paraId="313918D6" w14:textId="77777777" w:rsidR="0047488D" w:rsidRDefault="0047488D" w:rsidP="004748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767A9591" w14:textId="77777777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7C8D4FC" w14:textId="6C9072B1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Classificação dos triângulos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80 a 92 – capítulo 1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3.</w:t>
      </w:r>
    </w:p>
    <w:p w14:paraId="4E9FA462" w14:textId="421962E5" w:rsidR="0047488D" w:rsidRDefault="0047488D" w:rsidP="004748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</w:t>
      </w:r>
      <w:r w:rsidR="009E67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</w:p>
    <w:p w14:paraId="3D4EB884" w14:textId="5D721F76" w:rsidR="00761836" w:rsidRDefault="0047488D" w:rsidP="0047488D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B243" w14:textId="77777777" w:rsidR="00D72F9C" w:rsidRDefault="00D72F9C">
      <w:r>
        <w:separator/>
      </w:r>
    </w:p>
    <w:p w14:paraId="1E4A7A1A" w14:textId="77777777" w:rsidR="00D72F9C" w:rsidRDefault="00D72F9C"/>
  </w:endnote>
  <w:endnote w:type="continuationSeparator" w:id="0">
    <w:p w14:paraId="31F14A4B" w14:textId="77777777" w:rsidR="00D72F9C" w:rsidRDefault="00D72F9C">
      <w:r>
        <w:continuationSeparator/>
      </w:r>
    </w:p>
    <w:p w14:paraId="10BBFC29" w14:textId="77777777" w:rsidR="00D72F9C" w:rsidRDefault="00D72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B90E" w14:textId="77777777" w:rsidR="00D72F9C" w:rsidRDefault="00D72F9C">
      <w:r>
        <w:separator/>
      </w:r>
    </w:p>
    <w:p w14:paraId="5C981185" w14:textId="77777777" w:rsidR="00D72F9C" w:rsidRDefault="00D72F9C"/>
  </w:footnote>
  <w:footnote w:type="continuationSeparator" w:id="0">
    <w:p w14:paraId="7D5B31A5" w14:textId="77777777" w:rsidR="00D72F9C" w:rsidRDefault="00D72F9C">
      <w:r>
        <w:continuationSeparator/>
      </w:r>
    </w:p>
    <w:p w14:paraId="2E8C7E9A" w14:textId="77777777" w:rsidR="00D72F9C" w:rsidRDefault="00D72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1105F"/>
    <w:rsid w:val="00130E9D"/>
    <w:rsid w:val="00150A6D"/>
    <w:rsid w:val="00185B35"/>
    <w:rsid w:val="001F2BC8"/>
    <w:rsid w:val="001F5F6B"/>
    <w:rsid w:val="00243EBC"/>
    <w:rsid w:val="00246A35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7488D"/>
    <w:rsid w:val="004B0932"/>
    <w:rsid w:val="004B21A5"/>
    <w:rsid w:val="004D5DC8"/>
    <w:rsid w:val="004F0028"/>
    <w:rsid w:val="005037F0"/>
    <w:rsid w:val="00516A86"/>
    <w:rsid w:val="005275F6"/>
    <w:rsid w:val="00572102"/>
    <w:rsid w:val="005C6745"/>
    <w:rsid w:val="005F1BB0"/>
    <w:rsid w:val="00615ACF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9E6703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7299D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2F9C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060CC"/>
    <w:rsid w:val="002930EF"/>
    <w:rsid w:val="005007FE"/>
    <w:rsid w:val="00797FEA"/>
    <w:rsid w:val="00AA315B"/>
    <w:rsid w:val="00B00E34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</TotalTime>
  <Pages>3</Pages>
  <Words>413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2</cp:revision>
  <cp:lastPrinted>2006-08-01T17:47:00Z</cp:lastPrinted>
  <dcterms:created xsi:type="dcterms:W3CDTF">2022-08-09T14:17:00Z</dcterms:created>
  <dcterms:modified xsi:type="dcterms:W3CDTF">2022-08-09T14:17:00Z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