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770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5E1EA83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E648E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5E1EA83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E648E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AD487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CD85128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93DA2FA" w:rsidR="004732D5" w:rsidRDefault="00BE648E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676CEFEF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DF7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20066C5F" w:rsidR="00FE4C8C" w:rsidRPr="004F0028" w:rsidRDefault="008B703A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</w:t>
      </w:r>
      <w:r w:rsidR="00B43091">
        <w:rPr>
          <w:lang w:val="pt-BR" w:bidi="pt-BR"/>
        </w:rPr>
        <w:t>08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</w:t>
      </w:r>
      <w:r w:rsidR="00B43091">
        <w:rPr>
          <w:lang w:val="pt-BR" w:bidi="pt-BR"/>
        </w:rPr>
        <w:t>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42937EBC" w14:textId="77777777" w:rsidR="008B703A" w:rsidRPr="001F4CED" w:rsidRDefault="008B703A" w:rsidP="008B703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F71CA0A" w14:textId="77777777" w:rsidR="008B703A" w:rsidRDefault="008B703A" w:rsidP="008B703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13)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3B60B002" w14:textId="77777777" w:rsidR="008B703A" w:rsidRDefault="008B703A" w:rsidP="008B703A">
      <w:pPr>
        <w:spacing w:line="240" w:lineRule="auto"/>
        <w:rPr>
          <w:lang w:val="pt-BR"/>
        </w:rPr>
      </w:pPr>
    </w:p>
    <w:p w14:paraId="074D166B" w14:textId="77777777" w:rsidR="008B703A" w:rsidRPr="008B703A" w:rsidRDefault="008B703A" w:rsidP="008B703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B70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(Text type II: cartoons, comic strips and charges).  </w:t>
      </w:r>
    </w:p>
    <w:p w14:paraId="3361CA9B" w14:textId="77777777" w:rsidR="008B703A" w:rsidRDefault="008B703A" w:rsidP="008B703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44A57" w14:textId="77777777" w:rsidR="003E6A6B" w:rsidRDefault="003E6A6B">
      <w:r>
        <w:separator/>
      </w:r>
    </w:p>
    <w:p w14:paraId="7374B9AE" w14:textId="77777777" w:rsidR="003E6A6B" w:rsidRDefault="003E6A6B"/>
  </w:endnote>
  <w:endnote w:type="continuationSeparator" w:id="0">
    <w:p w14:paraId="1B27CCA0" w14:textId="77777777" w:rsidR="003E6A6B" w:rsidRDefault="003E6A6B">
      <w:r>
        <w:continuationSeparator/>
      </w:r>
    </w:p>
    <w:p w14:paraId="60E1D6DD" w14:textId="77777777" w:rsidR="003E6A6B" w:rsidRDefault="003E6A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7D4C" w14:textId="77777777" w:rsidR="003E6A6B" w:rsidRDefault="003E6A6B">
      <w:r>
        <w:separator/>
      </w:r>
    </w:p>
    <w:p w14:paraId="31F9A6AD" w14:textId="77777777" w:rsidR="003E6A6B" w:rsidRDefault="003E6A6B"/>
  </w:footnote>
  <w:footnote w:type="continuationSeparator" w:id="0">
    <w:p w14:paraId="1C5B61D7" w14:textId="77777777" w:rsidR="003E6A6B" w:rsidRDefault="003E6A6B">
      <w:r>
        <w:continuationSeparator/>
      </w:r>
    </w:p>
    <w:p w14:paraId="78C54474" w14:textId="77777777" w:rsidR="003E6A6B" w:rsidRDefault="003E6A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C089E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3E6A6B"/>
    <w:rsid w:val="004110DE"/>
    <w:rsid w:val="00411248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8B703A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43091"/>
    <w:rsid w:val="00B64BFD"/>
    <w:rsid w:val="00B763D2"/>
    <w:rsid w:val="00BE648E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25BBB"/>
    <w:rsid w:val="0048687A"/>
    <w:rsid w:val="005007FE"/>
    <w:rsid w:val="008749C7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2022-08-29T02:27:00Z</dcterms:created>
  <dcterms:modified xsi:type="dcterms:W3CDTF">2022-08-29T02:27:00Z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