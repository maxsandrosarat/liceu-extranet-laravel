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51B578A1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F7A23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51B578A1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F7A23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E3FF2DF" w14:textId="77777777" w:rsidR="007369C4" w:rsidRDefault="0010216B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t xml:space="preserve">DISCIPLINA: 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Soma dos ângulos internos do triângulo </w:t>
      </w:r>
      <w:r w:rsidR="007369C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36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82 a 87</w:t>
      </w:r>
    </w:p>
    <w:p w14:paraId="06552A82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95</w:t>
      </w:r>
    </w:p>
    <w:p w14:paraId="0C4C7A5F" w14:textId="77777777" w:rsidR="007369C4" w:rsidRPr="00046868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CFF4A61" w14:textId="275757F1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Condição de existência de triângulos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88 e 89 – capítulo 11 – livro 3.</w:t>
      </w:r>
    </w:p>
    <w:p w14:paraId="18D54A1A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96</w:t>
      </w:r>
    </w:p>
    <w:p w14:paraId="4988796C" w14:textId="44FBCEA3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3A703FF" w14:textId="49E42B78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Aplicações de estruturas triangulares no cotidiano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90 – capítulo 11 – livro 3.</w:t>
      </w:r>
    </w:p>
    <w:p w14:paraId="0951065C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97</w:t>
      </w:r>
    </w:p>
    <w:p w14:paraId="046DBE28" w14:textId="77777777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24C9FE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coletiva  95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11.</w:t>
      </w:r>
    </w:p>
    <w:p w14:paraId="7B65D75B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98 a 99</w:t>
      </w:r>
    </w:p>
    <w:p w14:paraId="0D03C635" w14:textId="77777777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062F486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definição de polígono</w:t>
      </w:r>
    </w:p>
    <w:p w14:paraId="6F4B7572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105 a 110 – capítulo 12 – livro 3.</w:t>
      </w:r>
    </w:p>
    <w:p w14:paraId="3CE57C2B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sala.</w:t>
      </w:r>
    </w:p>
    <w:p w14:paraId="4AD9591C" w14:textId="77777777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B589D75" w14:textId="0F3C58B2" w:rsidR="007369C4" w:rsidRPr="00046868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9D54F1" w14:textId="77777777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06445EC" w14:textId="444E0325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FERIADO</w:t>
      </w:r>
    </w:p>
    <w:p w14:paraId="7FDB710A" w14:textId="7F91055D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08C7B3B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</w:p>
    <w:p w14:paraId="48603DCE" w14:textId="1263EA29" w:rsidR="007369C4" w:rsidRPr="00046868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11338DF5" w14:textId="431C44D9" w:rsidR="007369C4" w:rsidRDefault="007369C4" w:rsidP="007369C4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D9A43C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de um polígono regular</w:t>
      </w:r>
    </w:p>
    <w:p w14:paraId="157E3611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111 – capítulo 12 – livro 3.</w:t>
      </w:r>
    </w:p>
    <w:p w14:paraId="25ECDA5C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120 – capítulo 11</w:t>
      </w:r>
    </w:p>
    <w:p w14:paraId="0A81BE09" w14:textId="058ED354" w:rsidR="007369C4" w:rsidRDefault="007369C4" w:rsidP="007369C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64251B" w14:textId="77777777" w:rsidR="007369C4" w:rsidRDefault="007369C4" w:rsidP="007369C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F03B5F" w14:textId="6F7C5972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internos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115 – capítulo 11 – livro 3.</w:t>
      </w:r>
    </w:p>
    <w:p w14:paraId="65229F0D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121</w:t>
      </w:r>
    </w:p>
    <w:p w14:paraId="7C3C9301" w14:textId="250934E1" w:rsidR="007369C4" w:rsidRDefault="007369C4" w:rsidP="007369C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3AE09309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4759BE8" w14:textId="0B3DD979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externo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117 – capítulo 11 – livro 3.</w:t>
      </w:r>
    </w:p>
    <w:p w14:paraId="3EEAF2BE" w14:textId="77777777" w:rsidR="007369C4" w:rsidRDefault="007369C4" w:rsidP="007369C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122</w:t>
      </w:r>
    </w:p>
    <w:p w14:paraId="566F263C" w14:textId="77777777" w:rsidR="007369C4" w:rsidRDefault="007369C4" w:rsidP="007369C4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D7F00D3" w14:textId="011AA304" w:rsidR="0010216B" w:rsidRDefault="0010216B" w:rsidP="00046868">
      <w:pPr>
        <w:spacing w:line="240" w:lineRule="auto"/>
      </w:pPr>
    </w:p>
    <w:sectPr w:rsidR="0010216B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5EA0" w14:textId="77777777" w:rsidR="00591C20" w:rsidRDefault="00591C20">
      <w:r>
        <w:separator/>
      </w:r>
    </w:p>
    <w:p w14:paraId="1CCCD5A0" w14:textId="77777777" w:rsidR="00591C20" w:rsidRDefault="00591C20"/>
  </w:endnote>
  <w:endnote w:type="continuationSeparator" w:id="0">
    <w:p w14:paraId="2E328DD6" w14:textId="77777777" w:rsidR="00591C20" w:rsidRDefault="00591C20">
      <w:r>
        <w:continuationSeparator/>
      </w:r>
    </w:p>
    <w:p w14:paraId="64782315" w14:textId="77777777" w:rsidR="00591C20" w:rsidRDefault="00591C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9434" w14:textId="77777777" w:rsidR="00591C20" w:rsidRDefault="00591C20">
      <w:r>
        <w:separator/>
      </w:r>
    </w:p>
    <w:p w14:paraId="54C15AB8" w14:textId="77777777" w:rsidR="00591C20" w:rsidRDefault="00591C20"/>
  </w:footnote>
  <w:footnote w:type="continuationSeparator" w:id="0">
    <w:p w14:paraId="69177D24" w14:textId="77777777" w:rsidR="00591C20" w:rsidRDefault="00591C20">
      <w:r>
        <w:continuationSeparator/>
      </w:r>
    </w:p>
    <w:p w14:paraId="4528C956" w14:textId="77777777" w:rsidR="00591C20" w:rsidRDefault="00591C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34D9"/>
    <w:rsid w:val="00384EA3"/>
    <w:rsid w:val="003A39A1"/>
    <w:rsid w:val="003C2191"/>
    <w:rsid w:val="003D3863"/>
    <w:rsid w:val="003D6EF4"/>
    <w:rsid w:val="004110DE"/>
    <w:rsid w:val="0044085A"/>
    <w:rsid w:val="00444CBC"/>
    <w:rsid w:val="004B0932"/>
    <w:rsid w:val="004B21A5"/>
    <w:rsid w:val="004D5DC8"/>
    <w:rsid w:val="004F0028"/>
    <w:rsid w:val="005037F0"/>
    <w:rsid w:val="00516A86"/>
    <w:rsid w:val="005275F6"/>
    <w:rsid w:val="00572102"/>
    <w:rsid w:val="00591C20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9C4"/>
    <w:rsid w:val="00736AAF"/>
    <w:rsid w:val="007440CD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59D3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A566F"/>
    <w:rsid w:val="009B5D1B"/>
    <w:rsid w:val="009C7720"/>
    <w:rsid w:val="009F7A23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A3613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9D6D37"/>
    <w:rsid w:val="00AA315B"/>
    <w:rsid w:val="00B00E34"/>
    <w:rsid w:val="00B95F01"/>
    <w:rsid w:val="00D509F3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2022-08-29T00:39:00Z</dcterms:created>
  <dcterms:modified xsi:type="dcterms:W3CDTF">2022-08-29T00:39:00Z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