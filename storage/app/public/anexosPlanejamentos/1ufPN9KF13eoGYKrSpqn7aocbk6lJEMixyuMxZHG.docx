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849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730FEB2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456D3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730FEB2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456D3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BC7843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5F22B7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5F22B7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D647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68F308D3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9456D3">
        <w:t>9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E925AE" w14:textId="0886946D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03/02/2022</w:t>
      </w:r>
    </w:p>
    <w:p w14:paraId="3157741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30D046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República velha: Análise política e econômica</w:t>
      </w:r>
    </w:p>
    <w:p w14:paraId="256D99F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302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311.</w:t>
      </w:r>
    </w:p>
    <w:p w14:paraId="78B7557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312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316</w:t>
      </w:r>
    </w:p>
    <w:p w14:paraId="2C56BFC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708E1D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10/02/2022</w:t>
      </w:r>
    </w:p>
    <w:p w14:paraId="4ACC715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025AD1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06F117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10/02/2022</w:t>
      </w:r>
    </w:p>
    <w:p w14:paraId="1FFD091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951DC6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República velha: Análise política e econômica</w:t>
      </w:r>
    </w:p>
    <w:p w14:paraId="6480D4E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302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311.</w:t>
      </w:r>
    </w:p>
    <w:p w14:paraId="3D745CF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317</w:t>
      </w:r>
    </w:p>
    <w:p w14:paraId="341F284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A59F12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17/02/2022</w:t>
      </w:r>
    </w:p>
    <w:p w14:paraId="5784730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F3EA16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C3950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17/02/2022</w:t>
      </w:r>
    </w:p>
    <w:p w14:paraId="1A3A3EB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784931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Movimentos sociais e a crise da República Velha</w:t>
      </w:r>
    </w:p>
    <w:p w14:paraId="440B1A4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318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328.</w:t>
      </w:r>
    </w:p>
    <w:p w14:paraId="78FB7EC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329 e 333.</w:t>
      </w:r>
    </w:p>
    <w:p w14:paraId="633BEE4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D315DB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24/02/2022</w:t>
      </w:r>
    </w:p>
    <w:p w14:paraId="39E5A86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A7A264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1A2CE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24/02/2022</w:t>
      </w:r>
    </w:p>
    <w:p w14:paraId="3638A67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6568D9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Movimentos sociais e a crise da República Velha</w:t>
      </w:r>
    </w:p>
    <w:p w14:paraId="31822DA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183.</w:t>
      </w:r>
    </w:p>
    <w:p w14:paraId="6A1E0CB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334</w:t>
      </w:r>
    </w:p>
    <w:p w14:paraId="1DDA0F3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187535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03/03/2022</w:t>
      </w:r>
    </w:p>
    <w:p w14:paraId="4F9491E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1AD792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0E604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03/03/2022</w:t>
      </w:r>
    </w:p>
    <w:p w14:paraId="0D91699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E8C130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7EC3D41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2.</w:t>
      </w:r>
    </w:p>
    <w:p w14:paraId="39ABF4D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a paz armada</w:t>
      </w:r>
    </w:p>
    <w:p w14:paraId="14DD5D7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B58356B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10/03/2022</w:t>
      </w:r>
    </w:p>
    <w:p w14:paraId="5205F56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9A45EB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D2545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10/03/2022</w:t>
      </w:r>
    </w:p>
    <w:p w14:paraId="3CFA80D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12DC63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Primeira guerra mundial e Revolução russa</w:t>
      </w:r>
    </w:p>
    <w:p w14:paraId="041B285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188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199 </w:t>
      </w:r>
    </w:p>
    <w:p w14:paraId="20E6859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348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352</w:t>
      </w:r>
    </w:p>
    <w:p w14:paraId="469ED2D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60C0AD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17/03/2022</w:t>
      </w:r>
    </w:p>
    <w:p w14:paraId="270836B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128D4B2" w14:textId="2DF8C2CF" w:rsid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56554B" w14:textId="7A12ECC5" w:rsid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12293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74509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17/03/2022</w:t>
      </w:r>
    </w:p>
    <w:p w14:paraId="07444C8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237D72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Primeira guerra mundial e Revolução russa</w:t>
      </w:r>
    </w:p>
    <w:p w14:paraId="1346C78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336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347</w:t>
      </w:r>
    </w:p>
    <w:p w14:paraId="1D61770A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353 e 354</w:t>
      </w:r>
    </w:p>
    <w:p w14:paraId="3F206AD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9AE7F8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24/03/2022</w:t>
      </w:r>
    </w:p>
    <w:p w14:paraId="165F79A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7CB793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3F67353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24/03/2022</w:t>
      </w:r>
    </w:p>
    <w:p w14:paraId="20B2F50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C6F823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Entreguerras</w:t>
      </w:r>
    </w:p>
    <w:p w14:paraId="2CE2211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356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</w:t>
      </w:r>
    </w:p>
    <w:p w14:paraId="7A1C24E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366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370</w:t>
      </w:r>
    </w:p>
    <w:p w14:paraId="24C1936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141BC3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31/03/2022</w:t>
      </w:r>
    </w:p>
    <w:p w14:paraId="41DDD72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694D3B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68A91FB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31/03/2022</w:t>
      </w:r>
    </w:p>
    <w:p w14:paraId="4D0F321C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B02338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Entreguerras</w:t>
      </w:r>
    </w:p>
    <w:p w14:paraId="7E80070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356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</w:t>
      </w:r>
    </w:p>
    <w:p w14:paraId="109A85D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371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372</w:t>
      </w:r>
    </w:p>
    <w:p w14:paraId="130D4AF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001D8F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14/04/2022</w:t>
      </w:r>
    </w:p>
    <w:p w14:paraId="61ED89DE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0CEF971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F444C0D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07/04/2022</w:t>
      </w:r>
    </w:p>
    <w:p w14:paraId="0A266D1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F32A639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551FC760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Capítulos de 1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</w:p>
    <w:p w14:paraId="3F3092A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Tarefa:Não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houve tarefa por estar em semana de Avaliação Bimestral</w:t>
      </w:r>
    </w:p>
    <w:p w14:paraId="4576F64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estar em semana de Avaliação Bimestral</w:t>
      </w:r>
    </w:p>
    <w:p w14:paraId="7FD29A97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FA8901F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ADE582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14/04/2022</w:t>
      </w:r>
    </w:p>
    <w:p w14:paraId="2A4A639A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2DBC758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Entreguerras</w:t>
      </w:r>
    </w:p>
    <w:p w14:paraId="447B2305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356 </w:t>
      </w:r>
      <w:proofErr w:type="gram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</w:t>
      </w:r>
    </w:p>
    <w:p w14:paraId="42FB40D0" w14:textId="72A23571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4C44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Ferrovia Noroeste do Brasil</w:t>
      </w:r>
    </w:p>
    <w:p w14:paraId="3BF23106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54F7544" w14:textId="77777777" w:rsidR="009456D3" w:rsidRPr="009456D3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28/04/2022</w:t>
      </w:r>
    </w:p>
    <w:p w14:paraId="4B2E7D4A" w14:textId="30AEA836" w:rsidR="009E7DB9" w:rsidRDefault="009456D3" w:rsidP="009456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456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0CDE0A1" w14:textId="77777777" w:rsid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3DF56F" w14:textId="353F8494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28/04/2022</w:t>
      </w:r>
    </w:p>
    <w:p w14:paraId="7FFD7332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9393721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Era Vargas</w:t>
      </w:r>
    </w:p>
    <w:p w14:paraId="6304D17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202 a 306</w:t>
      </w:r>
    </w:p>
    <w:p w14:paraId="4AE4B253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307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312</w:t>
      </w:r>
    </w:p>
    <w:p w14:paraId="4299E9CD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5AB3A8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05/05/2022</w:t>
      </w:r>
    </w:p>
    <w:p w14:paraId="34F1642D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B9CD3FD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A7D48E2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05/05/2022</w:t>
      </w:r>
    </w:p>
    <w:p w14:paraId="7361D3E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B0A270C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Segunda Guerra Mundial</w:t>
      </w:r>
    </w:p>
    <w:p w14:paraId="1F88B5C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6, entre as páginas 316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327</w:t>
      </w:r>
    </w:p>
    <w:p w14:paraId="5AB25288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328 e 330</w:t>
      </w:r>
    </w:p>
    <w:p w14:paraId="061510F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1377F62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12/05/2022</w:t>
      </w:r>
    </w:p>
    <w:p w14:paraId="791EB54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A1D6D8A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6000DA4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12/05/2022</w:t>
      </w:r>
    </w:p>
    <w:p w14:paraId="0B18238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8168D96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Segunda Guerra Mundial</w:t>
      </w:r>
    </w:p>
    <w:p w14:paraId="54429426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6, entre as páginas 316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327</w:t>
      </w:r>
    </w:p>
    <w:p w14:paraId="193A5BC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6EDFE9A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F13E8B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19/05/2022</w:t>
      </w:r>
    </w:p>
    <w:p w14:paraId="59D372BF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FE5E10E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F79D7E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19/05/2022</w:t>
      </w:r>
    </w:p>
    <w:p w14:paraId="4661C895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058E5DB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Brasil após a Era Vargas</w:t>
      </w:r>
    </w:p>
    <w:p w14:paraId="5D76C15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7, entre as páginas 334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342</w:t>
      </w:r>
    </w:p>
    <w:p w14:paraId="2FE4556A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343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346</w:t>
      </w:r>
    </w:p>
    <w:p w14:paraId="65AD946E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F242065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26/05/2022</w:t>
      </w:r>
    </w:p>
    <w:p w14:paraId="37FB93C4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9608E35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3C7673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26/05/2022</w:t>
      </w:r>
    </w:p>
    <w:p w14:paraId="6298E288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E37638F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4DF32ADB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e 6</w:t>
      </w:r>
    </w:p>
    <w:p w14:paraId="04BFFF76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347 e 348</w:t>
      </w:r>
    </w:p>
    <w:p w14:paraId="54B7F48F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02DEF9C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02/06/2022</w:t>
      </w:r>
    </w:p>
    <w:p w14:paraId="6D4E0F75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6B3E8E6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FAA0E4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02/06/2022</w:t>
      </w:r>
    </w:p>
    <w:p w14:paraId="0FFAFC6F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AB2EB3E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governo de Jânio e Jango</w:t>
      </w:r>
    </w:p>
    <w:p w14:paraId="2CF776DA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8, entre as páginas 350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355</w:t>
      </w:r>
    </w:p>
    <w:p w14:paraId="2C974E0E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356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362</w:t>
      </w:r>
    </w:p>
    <w:p w14:paraId="439A462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082228F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09/06/2022</w:t>
      </w:r>
    </w:p>
    <w:p w14:paraId="6B747A0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E7938B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82129C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09/06/2022</w:t>
      </w:r>
    </w:p>
    <w:p w14:paraId="0810B8D3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48F3B71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governo de Jânio e Jango</w:t>
      </w:r>
    </w:p>
    <w:p w14:paraId="05E807CA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8, entre as páginas 350 </w:t>
      </w:r>
      <w:proofErr w:type="gram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355</w:t>
      </w:r>
    </w:p>
    <w:p w14:paraId="317F8A8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 </w:t>
      </w:r>
    </w:p>
    <w:p w14:paraId="04F23516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AEB50E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23/06/2022</w:t>
      </w:r>
    </w:p>
    <w:p w14:paraId="108A90F2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EE75926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C53DA5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23/06/2022</w:t>
      </w:r>
    </w:p>
    <w:p w14:paraId="37EC767A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58A00C3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1A4BF589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5,6,7 e 8</w:t>
      </w:r>
    </w:p>
    <w:p w14:paraId="6F17413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363 a 364</w:t>
      </w:r>
    </w:p>
    <w:p w14:paraId="6A2CC605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2B5AA1F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30/06/2022</w:t>
      </w:r>
    </w:p>
    <w:p w14:paraId="1E4C4E3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0615D7C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4C3F27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30/06/2022</w:t>
      </w:r>
    </w:p>
    <w:p w14:paraId="221FA498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2FA2480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41570EB4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de 5 a 8</w:t>
      </w:r>
    </w:p>
    <w:p w14:paraId="43DBDED1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64FFC014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4278BC65" w14:textId="77777777" w:rsidR="00DF606B" w:rsidRPr="00DF606B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3777F5B6" w14:textId="2CE05592" w:rsidR="00DF606B" w:rsidRPr="009E7DB9" w:rsidRDefault="00DF606B" w:rsidP="00DF60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DF6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7A8F" w14:textId="77777777" w:rsidR="005F22B7" w:rsidRDefault="005F22B7">
      <w:r>
        <w:separator/>
      </w:r>
    </w:p>
    <w:p w14:paraId="24CA724E" w14:textId="77777777" w:rsidR="005F22B7" w:rsidRDefault="005F22B7"/>
  </w:endnote>
  <w:endnote w:type="continuationSeparator" w:id="0">
    <w:p w14:paraId="79337218" w14:textId="77777777" w:rsidR="005F22B7" w:rsidRDefault="005F22B7">
      <w:r>
        <w:continuationSeparator/>
      </w:r>
    </w:p>
    <w:p w14:paraId="45ACF1B0" w14:textId="77777777" w:rsidR="005F22B7" w:rsidRDefault="005F2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398B" w14:textId="77777777" w:rsidR="005F22B7" w:rsidRDefault="005F22B7">
      <w:r>
        <w:separator/>
      </w:r>
    </w:p>
    <w:p w14:paraId="73AD7577" w14:textId="77777777" w:rsidR="005F22B7" w:rsidRDefault="005F22B7"/>
  </w:footnote>
  <w:footnote w:type="continuationSeparator" w:id="0">
    <w:p w14:paraId="350B02E2" w14:textId="77777777" w:rsidR="005F22B7" w:rsidRDefault="005F22B7">
      <w:r>
        <w:continuationSeparator/>
      </w:r>
    </w:p>
    <w:p w14:paraId="027A771D" w14:textId="77777777" w:rsidR="005F22B7" w:rsidRDefault="005F22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0F4B33"/>
    <w:rsid w:val="0010216B"/>
    <w:rsid w:val="00130E9D"/>
    <w:rsid w:val="0014117C"/>
    <w:rsid w:val="00143F3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4085A"/>
    <w:rsid w:val="0044602D"/>
    <w:rsid w:val="0047285A"/>
    <w:rsid w:val="004B21A5"/>
    <w:rsid w:val="004C448D"/>
    <w:rsid w:val="004F0028"/>
    <w:rsid w:val="005037F0"/>
    <w:rsid w:val="00516A86"/>
    <w:rsid w:val="005275F6"/>
    <w:rsid w:val="00572102"/>
    <w:rsid w:val="005C6745"/>
    <w:rsid w:val="005F1BB0"/>
    <w:rsid w:val="005F22B7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456D3"/>
    <w:rsid w:val="00960CD7"/>
    <w:rsid w:val="00966B81"/>
    <w:rsid w:val="009B5D1B"/>
    <w:rsid w:val="009B79D9"/>
    <w:rsid w:val="009C7720"/>
    <w:rsid w:val="009E7DB9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D55A9"/>
    <w:rsid w:val="00C02B87"/>
    <w:rsid w:val="00C132F1"/>
    <w:rsid w:val="00C4086D"/>
    <w:rsid w:val="00CA1896"/>
    <w:rsid w:val="00CB5B28"/>
    <w:rsid w:val="00CE5039"/>
    <w:rsid w:val="00CF5371"/>
    <w:rsid w:val="00CF652C"/>
    <w:rsid w:val="00D0323A"/>
    <w:rsid w:val="00D0559F"/>
    <w:rsid w:val="00D077E9"/>
    <w:rsid w:val="00D20B82"/>
    <w:rsid w:val="00D2368F"/>
    <w:rsid w:val="00D42CB7"/>
    <w:rsid w:val="00D5413D"/>
    <w:rsid w:val="00D570A9"/>
    <w:rsid w:val="00D70D02"/>
    <w:rsid w:val="00D770C7"/>
    <w:rsid w:val="00D86945"/>
    <w:rsid w:val="00D90290"/>
    <w:rsid w:val="00DA3862"/>
    <w:rsid w:val="00DB491C"/>
    <w:rsid w:val="00DD152F"/>
    <w:rsid w:val="00DE213F"/>
    <w:rsid w:val="00DF027C"/>
    <w:rsid w:val="00DF606B"/>
    <w:rsid w:val="00E00A32"/>
    <w:rsid w:val="00E22ACD"/>
    <w:rsid w:val="00E620B0"/>
    <w:rsid w:val="00E81B40"/>
    <w:rsid w:val="00E85447"/>
    <w:rsid w:val="00EA595E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602C92"/>
    <w:rsid w:val="006D10AB"/>
    <w:rsid w:val="006F3D41"/>
    <w:rsid w:val="00741546"/>
    <w:rsid w:val="00982C50"/>
    <w:rsid w:val="00991FDB"/>
    <w:rsid w:val="00A31609"/>
    <w:rsid w:val="00A64D10"/>
    <w:rsid w:val="00B00E34"/>
    <w:rsid w:val="00BE778B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</TotalTime>
  <Pages>5</Pages>
  <Words>935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16</cp:revision>
  <cp:lastPrinted>2006-08-01T17:47:00Z</cp:lastPrinted>
  <dcterms:created xsi:type="dcterms:W3CDTF">2022-01-20T14:58:00Z</dcterms:created>
  <dcterms:modified xsi:type="dcterms:W3CDTF">2022-02-06T16:00:00Z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