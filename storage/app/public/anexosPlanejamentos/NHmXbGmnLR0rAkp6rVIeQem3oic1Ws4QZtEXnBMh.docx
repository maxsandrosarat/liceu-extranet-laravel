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763B" w14:textId="1F6C1E26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EB04B88" wp14:editId="2C4E82F0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1AA0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0"/>
      </w:tblGrid>
      <w:tr w:rsidR="00D077E9" w:rsidRPr="004F0028" w14:paraId="24CCF8F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3E6A2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02058E" wp14:editId="343A0F42">
                      <wp:extent cx="5867400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0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1C4F77" w14:textId="77771625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036C28">
                                    <w:rPr>
                                      <w:lang w:val="pt-BR" w:bidi="pt-BR"/>
                                    </w:rPr>
                                    <w:t>2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TURNO:</w:t>
                                  </w:r>
                                  <w:r w:rsidR="003A74A3">
                                    <w:t xml:space="preserve"> MATUTINO</w:t>
                                  </w:r>
                                </w:p>
                                <w:p w14:paraId="702127E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0205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62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" filled="f" stroked="f" strokeweight=".5pt">
                      <v:textbox>
                        <w:txbxContent>
                          <w:p w14:paraId="031C4F77" w14:textId="77771625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036C28">
                              <w:rPr>
                                <w:lang w:val="pt-BR" w:bidi="pt-BR"/>
                              </w:rPr>
                              <w:t>2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TURNO:</w:t>
                            </w:r>
                            <w:r w:rsidR="003A74A3">
                              <w:t xml:space="preserve"> MATUTINO</w:t>
                            </w:r>
                          </w:p>
                          <w:p w14:paraId="702127E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E7C621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37B82E5A" wp14:editId="2FD70BF0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C4103C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6CC0132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677A399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68FB998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56A21F" w14:textId="77777777" w:rsidR="00FE4C8C" w:rsidRPr="004F0028" w:rsidRDefault="00347315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359659A0" w14:textId="597237C9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3A74A3">
                  <w:rPr>
                    <w:lang w:val="pt-BR"/>
                  </w:rPr>
                  <w:t>Luisa Baraldi</w:t>
                </w:r>
              </w:sdtContent>
            </w:sdt>
          </w:p>
          <w:p w14:paraId="63F92B3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173D7A88" w14:textId="6950C6ED" w:rsidR="00FE4C8C" w:rsidRPr="004F0028" w:rsidRDefault="002D0FCB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7F1B679" wp14:editId="40CF3C80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EF23A51" wp14:editId="6DB400A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FAF0D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71128AE3" w14:textId="28F01F80" w:rsidR="002174EF" w:rsidRDefault="0010216B" w:rsidP="00046868">
      <w:pPr>
        <w:spacing w:line="240" w:lineRule="auto"/>
      </w:pPr>
      <w:r>
        <w:t xml:space="preserve">DISCIPLINA: </w:t>
      </w:r>
      <w:r w:rsidR="002174EF">
        <w:t>Biologia 1</w:t>
      </w:r>
    </w:p>
    <w:p w14:paraId="07735E6C" w14:textId="77777777" w:rsidR="0010216B" w:rsidRDefault="0010216B" w:rsidP="00046868">
      <w:pPr>
        <w:spacing w:line="240" w:lineRule="auto"/>
      </w:pPr>
    </w:p>
    <w:p w14:paraId="6E6156F5" w14:textId="3B19AFE1" w:rsidR="00AE5A2F" w:rsidRPr="00AE5A2F" w:rsidRDefault="00AE5A2F" w:rsidP="00AE5A2F">
      <w:pPr>
        <w:spacing w:line="240" w:lineRule="auto"/>
        <w:jc w:val="center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1º BIMESTRE</w:t>
      </w:r>
    </w:p>
    <w:p w14:paraId="0C2ABB99" w14:textId="77777777" w:rsidR="00AE5A2F" w:rsidRDefault="00AE5A2F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9323D00" w14:textId="1EC36B24" w:rsidR="00046868" w:rsidRPr="00381036" w:rsidRDefault="002D0FCB" w:rsidP="0004686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47F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da disciplina. </w:t>
      </w:r>
      <w:r w:rsidR="000C43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8577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E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8577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810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Níveis de organização, cadeias, teias e pirâmides ecológicas</w:t>
      </w:r>
      <w:r w:rsidR="00EB2B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810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Níveis de organização; Conceitos ecológicos fundamentais e Cadeias </w:t>
      </w:r>
      <w:r w:rsidR="004D3D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 teias </w:t>
      </w:r>
      <w:r w:rsidR="003810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alimentares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3810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Resolução dos exercícios 1</w:t>
      </w:r>
      <w:r w:rsidR="004D3D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</w:t>
      </w:r>
      <w:r w:rsidR="003810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4D3D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3</w:t>
      </w:r>
      <w:r w:rsidR="003810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Fixação</w:t>
      </w:r>
      <w:r w:rsidR="007E1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3810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7E1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A037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Propostos </w:t>
      </w:r>
      <w:r w:rsidR="00126E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1, 2 e 3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</w:t>
      </w:r>
      <w:r w:rsidR="00126E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caderno de exercícios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(p. </w:t>
      </w:r>
      <w:r w:rsidR="00126E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26E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75B066F" w14:textId="176B4FEA" w:rsidR="00046868" w:rsidRDefault="00F76F33" w:rsidP="00046868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D3D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 Níveis de organização, cadeias, teias e pirâmides ecológicas.</w:t>
      </w:r>
      <w:r w:rsidR="004D3DE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D3D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fluxo de energia; Pirâmides ecológicas e Produtividade nos ecossistemas</w:t>
      </w:r>
      <w:r w:rsidR="004D3D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Resolução dos exercícios </w:t>
      </w:r>
      <w:r w:rsidR="007E1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 e 5</w:t>
      </w:r>
      <w:r w:rsidR="004D3D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Fixação.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7E1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7E1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7E1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3F38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estrelas</w:t>
      </w:r>
      <w:r w:rsidR="007E1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7E1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E1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BFF5D70" w14:textId="0AD77FF6" w:rsidR="0084071D" w:rsidRDefault="0084071D" w:rsidP="0084071D">
      <w:pPr>
        <w:spacing w:after="200"/>
        <w:rPr>
          <w:lang w:val="pt-BR"/>
        </w:rPr>
      </w:pPr>
    </w:p>
    <w:p w14:paraId="3161B4ED" w14:textId="4C620295" w:rsidR="00F76F33" w:rsidRDefault="00F76F33" w:rsidP="00F76F33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F38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 Níveis de organização, cadeias, teias e pirâmides ecológicas.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F38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produção do mapa mental sobre Cadeias e Teias alimentares.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3F38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 a 13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3F38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apostila da Folha AZ (p. </w:t>
      </w:r>
      <w:r w:rsidR="003F38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 a 14)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3F38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854B5CB" w14:textId="2657B190" w:rsidR="00F76F33" w:rsidRDefault="00F76F33" w:rsidP="0084071D">
      <w:pPr>
        <w:spacing w:after="200"/>
        <w:rPr>
          <w:lang w:val="pt-BR"/>
        </w:rPr>
      </w:pPr>
    </w:p>
    <w:p w14:paraId="68D1CEF6" w14:textId="3A4F0F82" w:rsidR="007146D1" w:rsidRDefault="00F76F33" w:rsidP="007146D1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146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7146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146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7146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Relações ecológica e dinâmica das populações.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146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Relações ecológicas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7146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146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dos exercícios</w:t>
      </w:r>
      <w:r w:rsidR="007146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1, 2 e 3 de Fixação. 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146D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7146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="007146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7146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="007146D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7146D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146D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Tarefa: Exercícios </w:t>
      </w:r>
      <w:r w:rsidR="00D856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Propostos </w:t>
      </w:r>
      <w:r w:rsidR="00D856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1, 2 e 3 no caderno de exercícios (p. </w:t>
      </w:r>
      <w:r w:rsidR="00D856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="00D856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="007146D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7146D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146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366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7146D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7146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7146D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7146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146D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 w:rsidR="007146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2AA0466" w14:textId="55120935" w:rsidR="00427723" w:rsidRDefault="00427723" w:rsidP="00F76F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1528CD" w14:textId="31753519" w:rsidR="005353B2" w:rsidRDefault="005353B2" w:rsidP="005353B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E17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 Relações ecológica e dinâmica das populações.</w:t>
      </w:r>
      <w:r w:rsidR="003E17D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E17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Ecologia de populações</w:t>
      </w:r>
      <w:r w:rsidR="006344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Resolução dos exercícios</w:t>
      </w:r>
      <w:r w:rsidR="003E17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E17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 e 5</w:t>
      </w:r>
      <w:r w:rsidR="003E17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Fixação.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3E17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E17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E17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0592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</w:t>
      </w:r>
      <w:r w:rsidR="00C059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das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059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3D2E062D" w14:textId="29AFBC39" w:rsidR="005353B2" w:rsidRDefault="005353B2" w:rsidP="005353B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E0287CF" w14:textId="37B7597D" w:rsidR="005353B2" w:rsidRDefault="005353B2" w:rsidP="005353B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B15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 Relações ecológica e dinâmica das populações.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94B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 e produção do mapa mental sobre</w:t>
      </w:r>
      <w:r w:rsidR="00E94B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as Relações Ecológicas.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E94B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E94B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apostila da Folha AZ (p. </w:t>
      </w:r>
      <w:r w:rsidR="00C523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C523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DE5B0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575DDDF6" w14:textId="0588EE2D" w:rsidR="00427723" w:rsidRDefault="00427723" w:rsidP="00F76F33">
      <w:pPr>
        <w:spacing w:after="200"/>
        <w:rPr>
          <w:lang w:val="pt-BR"/>
        </w:rPr>
      </w:pPr>
    </w:p>
    <w:p w14:paraId="5A4F03AB" w14:textId="095A813B" w:rsidR="00C849E1" w:rsidRDefault="00C849E1" w:rsidP="00C849E1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A28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4A28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A28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e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150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lista de atividades complementares</w:t>
      </w:r>
      <w:r w:rsidR="001F35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(parte 1)</w:t>
      </w:r>
      <w:r w:rsidR="00D93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1215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 aprofundamento</w:t>
      </w:r>
      <w:r w:rsidR="00FE4E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93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215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604E3081" w14:textId="77777777" w:rsidR="00D93A1E" w:rsidRDefault="00D93A1E" w:rsidP="00D93A1E">
      <w:pPr>
        <w:spacing w:after="200"/>
        <w:rPr>
          <w:lang w:val="pt-BR"/>
        </w:rPr>
      </w:pPr>
    </w:p>
    <w:p w14:paraId="5DBBF250" w14:textId="59F5CAF7" w:rsidR="00C24BFF" w:rsidRDefault="00C24BFF" w:rsidP="00C24BF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</w:t>
      </w:r>
      <w:r w:rsidR="001F35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DOS CAPÍTULOS 1 e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</w:t>
      </w:r>
      <w:r w:rsidR="001F35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eprodução do vídeo sobre o nível de organização dos seres </w:t>
      </w:r>
      <w:hyperlink r:id="rId8" w:history="1">
        <w:r w:rsidR="001F35D6" w:rsidRPr="0032713B">
          <w:rPr>
            <w:rStyle w:val="Hyperlink"/>
            <w:rFonts w:ascii="Arial" w:eastAsia="Times New Roman" w:hAnsi="Arial" w:cs="Arial"/>
            <w:b w:val="0"/>
            <w:sz w:val="20"/>
            <w:szCs w:val="20"/>
            <w:lang w:val="pt-BR" w:eastAsia="pt-BR"/>
          </w:rPr>
          <w:t>https://www.youtube.com/watch?v=y8bbCSUc5Yw</w:t>
        </w:r>
      </w:hyperlink>
      <w:r w:rsidR="001F35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Resolução</w:t>
      </w:r>
      <w:r w:rsidR="001F35D6" w:rsidRPr="001F35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F35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de lista de atividades complementares (parte </w:t>
      </w:r>
      <w:r w:rsidR="001F35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F35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="001F35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F35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aprofundamento</w:t>
      </w:r>
      <w:r w:rsidR="00FE4E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A74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CAA0474" w14:textId="77777777" w:rsidR="00C24BFF" w:rsidRDefault="00C24BFF" w:rsidP="00C24BF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99AE07" w14:textId="7159FBF8" w:rsidR="00705F14" w:rsidRDefault="00705F14" w:rsidP="00705F1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6344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6344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Sucessões ecológicas e ciclos biogeoquímicos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344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Sucessão ecológicas (Tipos de sucessão)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6344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344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dos exercícios 1, 2 e 3 de Fixação</w:t>
      </w:r>
      <w:r w:rsidR="006344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6344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</w:t>
      </w:r>
      <w:r w:rsidR="006344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6344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Propostos 1, 2 e 3 no caderno de exercícios (p. </w:t>
      </w:r>
      <w:r w:rsidR="006344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 e 23).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037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A16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037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A7EF0FE" w14:textId="42F00642" w:rsidR="00B037ED" w:rsidRDefault="00B037ED" w:rsidP="00705F1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7A76B68" w14:textId="59C1A2C6" w:rsidR="00B037ED" w:rsidRDefault="00B037ED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A31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3 – Sucessões ecológicas e ciclos biogeoquímicos.</w:t>
      </w:r>
      <w:r w:rsidR="00CA31C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A31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Ciclos biogeoquímicos</w:t>
      </w:r>
      <w:r w:rsidR="00CA31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r w:rsidR="00CA31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Ciclo da água, carbono, oxigênio e nitrogênio</w:t>
      </w:r>
      <w:r w:rsidR="00CA31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Resolução dos exercícios </w:t>
      </w:r>
      <w:r w:rsidR="00CA31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 e 5</w:t>
      </w:r>
      <w:r w:rsidR="00CA31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Fixação.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CA31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738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A31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4064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das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4064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4B7D033" w14:textId="77777777" w:rsidR="00B037ED" w:rsidRDefault="00B037ED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55006E2" w14:textId="37B435D8" w:rsidR="00500571" w:rsidRDefault="00500571" w:rsidP="0050057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63ABD65" w14:textId="44FDEC54" w:rsidR="00500571" w:rsidRDefault="00500571" w:rsidP="0050057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 CAPÍTULO </w:t>
      </w:r>
      <w:r w:rsidR="00FE4E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03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FE4E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lista de atividades complementares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029A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</w:t>
      </w:r>
      <w:r w:rsidR="00E029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apostila da Folha AZ (p. </w:t>
      </w:r>
      <w:r w:rsidR="00E029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="00E029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2</w:t>
      </w:r>
      <w:r w:rsidR="00E029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029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D6BA76A" w14:textId="77777777" w:rsidR="001078C6" w:rsidRDefault="001078C6" w:rsidP="00EB49D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43D043" w14:textId="1393F005" w:rsidR="00EB49D0" w:rsidRDefault="00EB49D0" w:rsidP="00EB49D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DBE012A" w14:textId="6167337A" w:rsidR="005B7B2A" w:rsidRDefault="00EB49D0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</w:t>
      </w:r>
      <w:r w:rsidR="000303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</w:t>
      </w:r>
      <w:r w:rsidR="000303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 1,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03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dos conteúdos com realização de </w:t>
      </w:r>
      <w:r w:rsidR="000303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303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aprofundamento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0303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69CA2BFD" w14:textId="0C068AC4" w:rsidR="00AE5A2F" w:rsidRDefault="00AE5A2F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2062C5C" w14:textId="5988CA30" w:rsidR="00AE5A2F" w:rsidRDefault="00AE5A2F" w:rsidP="00AE5A2F">
      <w:pPr>
        <w:spacing w:after="200"/>
        <w:jc w:val="center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AE5A2F"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2º BIMESTRE</w:t>
      </w:r>
    </w:p>
    <w:p w14:paraId="1A1995C1" w14:textId="0ADE991B" w:rsidR="00673848" w:rsidRDefault="00673848" w:rsidP="0067384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292DCE9" w14:textId="38B68BC2" w:rsidR="00673848" w:rsidRDefault="00673848" w:rsidP="0067384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8100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8100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Organismos Pr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</w:t>
      </w:r>
      <w:r w:rsidR="008100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cariontes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100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diversas formas das bactérias; Estrutura das células procariontes; Nutrição e Produção de energia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8100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Resolução dos exercícios 1, 2 e 3 de Fixação.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8100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8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8100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Propostos 1</w:t>
      </w:r>
      <w:r w:rsidR="006D27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4</w:t>
      </w:r>
      <w:r w:rsidR="008100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100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 caderno de exercícios (p.</w:t>
      </w:r>
      <w:r w:rsidR="008100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27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 e 9</w:t>
      </w:r>
      <w:r w:rsidR="008100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C5E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8100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CFA519C" w14:textId="6FFCF292" w:rsidR="00673848" w:rsidRDefault="00673848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23E06B2" w14:textId="7B9ECFCE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093BF38" w14:textId="23D830D2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8100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 – Organismos Procariontes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100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Reprodução de bactérias e Doenças bacterianas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8100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Resolução dos exercícios 4 e 5 de Fixação.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8100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8100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6658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das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658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7521D192" w14:textId="77777777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D71CA92" w14:textId="44E9D817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17518B0" w14:textId="68D923D3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 CAPÍTULO </w:t>
      </w:r>
      <w:r w:rsidR="0090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60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0B60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Produção do mapa mental sobre as bactérias.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B60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</w:t>
      </w:r>
      <w:r w:rsidR="0093368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apostila da Folha AZ (p.</w:t>
      </w:r>
      <w:r w:rsidR="0093368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 a 17)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0B60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66CABCE" w14:textId="77777777" w:rsidR="00701C96" w:rsidRDefault="00701C96" w:rsidP="00701C96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6207C4B7" w14:textId="58878CFC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F129A3D" w14:textId="74D586F2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90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93368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Protistas e Fungos.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13E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Protozoários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E13E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E13E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AE75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Propostos 4</w:t>
      </w:r>
      <w:r w:rsidR="00AE75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7, 8 e 9</w:t>
      </w:r>
      <w:r w:rsidR="00AE75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no caderno de exercícios (p</w:t>
      </w:r>
      <w:r w:rsidR="00AE75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22 e 24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E75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E75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00EC2B2" w14:textId="77777777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F2A65A1" w14:textId="1DEE5747" w:rsidR="00F06BD5" w:rsidRDefault="00F06BD5" w:rsidP="00F06BD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BBE493E" w14:textId="3942E4A3" w:rsidR="00F06BD5" w:rsidRPr="00AE5A2F" w:rsidRDefault="00F06BD5" w:rsidP="00F06BD5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571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 Protistas e Fungos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571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Algas e Fungos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5717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4571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="004571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3</w:t>
      </w:r>
      <w:r w:rsidR="004571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45717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45717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4571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das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74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4571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374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B8B4DA4" w14:textId="77777777" w:rsidR="008C38EE" w:rsidRDefault="008C38EE" w:rsidP="003749B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57C99F" w14:textId="1D96C421" w:rsidR="00405784" w:rsidRDefault="00405784" w:rsidP="0040578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FDEA855" w14:textId="34686F3F" w:rsidR="00405784" w:rsidRDefault="00405784" w:rsidP="0040578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E347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– Protistas e Fungos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347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E347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Produção da tabela de comparação das características entre Bactérias, Protozoários, Algas e Fungos.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E347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apostila da Folha AZ (p.</w:t>
      </w:r>
      <w:r w:rsidR="00E347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27 a 29)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347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6D811619" w14:textId="58581668" w:rsidR="003749BC" w:rsidRDefault="003749BC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559A7AB8" w14:textId="49BF1F26" w:rsidR="00E66BE7" w:rsidRDefault="00E66BE7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CD25C2B" w14:textId="4ECC47A5" w:rsidR="00E66BE7" w:rsidRDefault="00E66BE7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A875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A875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Embriologia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875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Segmentação ou clivagem; Gastrulação e Organogênese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8169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dos exercícios 1, 2 e 3 de Fixação.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A875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A875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A875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Propostos </w:t>
      </w:r>
      <w:r w:rsidR="00A875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e 3</w:t>
      </w:r>
      <w:r w:rsidR="00A875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no caderno de exercícios (p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A875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32 e 33)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875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365C51D" w14:textId="77777777" w:rsidR="00DE0227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141818F" w14:textId="7CC668BF" w:rsidR="00DE0227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9141A4C" w14:textId="2DF29451" w:rsidR="00DE0227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E83C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 – Embriologia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83C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Anexos embrionários; Tipos de desenvolvimento e Formação de gêmeos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E74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Resolução dos exercícios 4 e 5 de Fixação.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E83C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83C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83C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E83C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das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83C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4A71D288" w14:textId="77777777" w:rsidR="004D51B8" w:rsidRDefault="004D51B8" w:rsidP="00DE0227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08D973C7" w14:textId="33D3C744" w:rsidR="004D51B8" w:rsidRDefault="004D51B8" w:rsidP="004D51B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93B44E7" w14:textId="163DD2F8" w:rsidR="004D51B8" w:rsidRDefault="004D51B8" w:rsidP="004D51B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A02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126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8 - Embriologia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6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26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Resolução da lista de atividades complement</w:t>
      </w:r>
      <w:r w:rsidR="00AE7D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 w:rsidR="00126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7A12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126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</w:t>
      </w:r>
      <w:r w:rsidR="007A12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apostila da Folha AZ (p.</w:t>
      </w:r>
      <w:r w:rsidR="007A12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38 a 41)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950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3950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A28562A" w14:textId="33ECB2C5" w:rsidR="00CE0BF6" w:rsidRDefault="00CE0BF6" w:rsidP="00CE0BF6">
      <w:pPr>
        <w:spacing w:after="200"/>
        <w:jc w:val="center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3º BIMESTRE</w:t>
      </w:r>
    </w:p>
    <w:p w14:paraId="39D1C9FA" w14:textId="7EC93FDD" w:rsidR="00C36B81" w:rsidRDefault="00C36B81" w:rsidP="00C36B8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03E3CC9" w14:textId="0CE60675" w:rsidR="00C36B81" w:rsidRDefault="00C36B81" w:rsidP="00C36B8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416F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416F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Diversidade Vegetal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16F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Briófitas; Pteridófitas e Gimnosperma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406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Resolução dos exercícios 1, 2 e 3 de Fixação.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416F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416F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416F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Propostos 1 </w:t>
      </w:r>
      <w:r w:rsidR="00416F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4</w:t>
      </w:r>
      <w:r w:rsidR="00416F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no caderno de exercícios (p.</w:t>
      </w:r>
      <w:r w:rsidR="00416F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8 e 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416F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416F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09CE8D8" w14:textId="6E9D713F" w:rsidR="00C36B81" w:rsidRDefault="00C36B81" w:rsidP="00C36B8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2ED6A73" w14:textId="223E83E5" w:rsidR="009248F2" w:rsidRDefault="009248F2" w:rsidP="009248F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919991D" w14:textId="6B0BE971" w:rsidR="009248F2" w:rsidRDefault="009248F2" w:rsidP="009248F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A01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 – Diversidade Vegetal.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A01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Angiospermas e Evolução das plantas.</w:t>
      </w:r>
      <w:r w:rsidR="00406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Resolução dos exercícios 4 e 5 de Fixação.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EA01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EA01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EA01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das estrelas</w:t>
      </w:r>
      <w:r w:rsidR="00716F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A01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73FBE1BF" w14:textId="77777777" w:rsidR="001078C6" w:rsidRDefault="001078C6" w:rsidP="00F54AE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636AC56" w14:textId="16025ECF" w:rsidR="00F54AEC" w:rsidRDefault="00F54AEC" w:rsidP="00F54AE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A7E340F" w14:textId="75A0DC9E" w:rsidR="00F54AEC" w:rsidRDefault="00F54AEC" w:rsidP="00F54AE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 CAPÍTULO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A02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4168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do Mapa mental sobre a diversidade das plantas</w:t>
      </w:r>
      <w:r w:rsidR="005728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A01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</w:t>
      </w:r>
      <w:r w:rsidR="00EA01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apostila da Folha AZ (p. </w:t>
      </w:r>
      <w:r w:rsidR="00CA02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 E 15</w:t>
      </w:r>
      <w:r w:rsidR="00EA01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CA02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374F76B1" w14:textId="77777777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89281B" w14:textId="5E168685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A483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ED4A2C5" w14:textId="03250339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6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406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16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2 – </w:t>
      </w:r>
      <w:r w:rsidR="00406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Fisi</w:t>
      </w:r>
      <w:r w:rsidR="0016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ologia Vegetal</w:t>
      </w:r>
      <w:r w:rsidR="00406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6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Transpiração vegetal</w:t>
      </w:r>
      <w:r w:rsidR="00A949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406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Resolução dos exercícios 1, 2 e 3 de Fixação.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406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DB2B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FD2B9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Propostos 1 </w:t>
      </w:r>
      <w:r w:rsidR="00FD2B9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2</w:t>
      </w:r>
      <w:r w:rsidR="00FD2B9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no caderno de exercícios (p.</w:t>
      </w:r>
      <w:r w:rsidR="00FD2B9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949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FD2B9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164E393" w14:textId="77777777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67B431D" w14:textId="2B67FA03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1CA78AB" w14:textId="678D83D1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Biologia </w:t>
      </w:r>
      <w:r w:rsidR="00234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 – Fisiologia Vegetal I</w:t>
      </w:r>
      <w:r w:rsidR="00234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34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Transporte de seiva bruta e elaborada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234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Resolução dos exercícios 4 e 5 de Fixação.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234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234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234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das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34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2347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BC96A03" w14:textId="77777777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8F4AC17" w14:textId="2A435B1D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D7AAE44" w14:textId="150C815C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163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B53F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 – Fisiologia Vegetal I</w:t>
      </w:r>
      <w:r w:rsidR="00B53F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53F3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53F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Resolução da lista de atividades complementares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apostila da Folha AZ (p. </w:t>
      </w:r>
      <w:r w:rsidR="00B53F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B53F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53F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A7CCBF0" w14:textId="77777777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A872A8" w14:textId="7771D244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94360EA" w14:textId="0AC16510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B318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18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B318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Fisiologia Vegetal I</w:t>
      </w:r>
      <w:r w:rsidR="00B318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37F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Hormôni</w:t>
      </w:r>
      <w:r w:rsidR="00CB73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</w:t>
      </w:r>
      <w:r w:rsidR="00B318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vegetais (auxinas, etileno, giberelinas, ácido abscísico e citocianinas)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2F69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dos exercícios 1, 3 e 5 de Fixação.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B318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37F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318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3</w:t>
      </w:r>
      <w:r w:rsidR="00C37F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C37F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Propostos 1 </w:t>
      </w:r>
      <w:r w:rsidR="00C37F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 w:rsidR="00C37F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37F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C37F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no caderno de exercícios (p. </w:t>
      </w:r>
      <w:r w:rsidR="00C37F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 a 28).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047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18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E180767" w14:textId="77777777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AE0C0DA" w14:textId="6B9234AF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81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B533B25" w14:textId="7CD2A3C0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CB73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 – Fisiologia Vegetal II.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925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Movimentos vegetais. Resolução dos exercícios 2 e 4 de Fixação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7227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</w:t>
      </w:r>
      <w:r w:rsidR="007227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7227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das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81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227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6D606518" w14:textId="6463C268" w:rsidR="00A81872" w:rsidRDefault="00A81872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6803D671" w14:textId="563934FE" w:rsidR="00684559" w:rsidRDefault="00684559" w:rsidP="00684559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646A5C2" w14:textId="1CD29968" w:rsidR="00684559" w:rsidRDefault="00684559" w:rsidP="00684559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</w:t>
      </w:r>
      <w:r w:rsidR="006668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DO </w:t>
      </w:r>
      <w:r w:rsidR="006668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13 – Fisiologia Vegetal II.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668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6668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Resolução da lista de atividades complementares.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4445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</w:t>
      </w:r>
      <w:r w:rsidR="000444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apostila da Folha AZ (p. 3</w:t>
      </w:r>
      <w:r w:rsidR="000444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0444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44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 w:rsidR="000444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44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</w:t>
      </w:r>
      <w:r w:rsidR="000444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0444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5B1F7F48" w14:textId="1E45A946" w:rsidR="00AE105E" w:rsidRDefault="00AE105E" w:rsidP="00AE105E">
      <w:pPr>
        <w:spacing w:after="200"/>
        <w:jc w:val="center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4º BIMESTRE</w:t>
      </w:r>
    </w:p>
    <w:p w14:paraId="12EF9571" w14:textId="6299FFDA" w:rsidR="00602B1A" w:rsidRDefault="00602B1A" w:rsidP="00602B1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C44C2B5" w14:textId="1217B4CD" w:rsidR="00602B1A" w:rsidRDefault="00602B1A" w:rsidP="00602B1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4F46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4F46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V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46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Biotecnologia (Engenharia gênica)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4F46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dos exercícios 1 e 2 de Fixação.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4F46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4F46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4F46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Propostos </w:t>
      </w:r>
      <w:r w:rsidR="00A163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e 2</w:t>
      </w:r>
      <w:r w:rsidR="004F46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no caderno de exercícios (p. 27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4F46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3E503612" w14:textId="26371600" w:rsidR="00F04A00" w:rsidRDefault="00F04A00" w:rsidP="00602B1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B3D229" w14:textId="66E445BA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6921EED" w14:textId="6E75980F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4F46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 – Genética V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46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DNA</w:t>
      </w:r>
      <w:r w:rsidR="00C773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="004F46A6" w:rsidRPr="00C77355">
        <w:rPr>
          <w:rFonts w:ascii="Arial" w:eastAsia="Times New Roman" w:hAnsi="Arial" w:cs="Arial"/>
          <w:b w:val="0"/>
          <w:i/>
          <w:iCs/>
          <w:color w:val="000000"/>
          <w:sz w:val="20"/>
          <w:szCs w:val="20"/>
          <w:lang w:val="pt-BR" w:eastAsia="pt-BR"/>
        </w:rPr>
        <w:t>finger</w:t>
      </w:r>
      <w:r w:rsidR="00C77355" w:rsidRPr="00C77355">
        <w:rPr>
          <w:rFonts w:ascii="Arial" w:eastAsia="Times New Roman" w:hAnsi="Arial" w:cs="Arial"/>
          <w:b w:val="0"/>
          <w:i/>
          <w:iCs/>
          <w:color w:val="000000"/>
          <w:sz w:val="20"/>
          <w:szCs w:val="20"/>
          <w:lang w:val="pt-BR" w:eastAsia="pt-BR"/>
        </w:rPr>
        <w:t>print</w:t>
      </w:r>
      <w:r w:rsidR="00C773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PCR; Projeto Genoma Humano e Clonagem. Resolução dos exercícios 3 a 5 de Fixação.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Páginas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773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C773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C773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das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163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7EB92E21" w14:textId="77777777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12BA57F" w14:textId="49DCF15A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278B635" w14:textId="2450EB7D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94C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A163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 – Genética V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163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1D6C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Vídeo sobre a importância da Biotecnologia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apostila da Folha AZ (p. </w:t>
      </w:r>
      <w:r w:rsidR="00717E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17E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28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D6C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BF2C428" w14:textId="77777777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5644451" w14:textId="6A388A7F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29D96BE" w14:textId="78DBC02C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043A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043A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Evolução Biológica 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857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 evolucionistas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5857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Resolução dos exercícios 1 a e de Fixação.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Páginas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857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5857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5857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Propostos </w:t>
      </w:r>
      <w:r w:rsidR="005857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 </w:t>
      </w:r>
      <w:r w:rsidR="005857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3</w:t>
      </w:r>
      <w:r w:rsidR="005857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no caderno de exercícios (p.</w:t>
      </w:r>
      <w:r w:rsidR="005857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29)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A7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5857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42ACBD28" w14:textId="77777777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71C8AEF" w14:textId="57DE248C" w:rsidR="009C2A6F" w:rsidRDefault="009C2A6F" w:rsidP="009C2A6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D0AA627" w14:textId="5CC9FB06" w:rsidR="009C2A6F" w:rsidRDefault="009C2A6F" w:rsidP="009C2A6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1805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 – Evolução Biológica 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805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Evidências da evolução e Evolução das espécies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1805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Resolução dos exercícios 4 e 5 de Fixação.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1805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1805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1805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das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805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1920297" w14:textId="77777777" w:rsidR="009038EE" w:rsidRDefault="009038EE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0FDEEC1" w14:textId="6C74AD61" w:rsidR="007B1EF9" w:rsidRDefault="007B1EF9" w:rsidP="007B1EF9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8BD0794" w14:textId="3BAD0EB2" w:rsidR="007B1EF9" w:rsidRPr="00AE5A2F" w:rsidRDefault="007B1EF9" w:rsidP="007B1EF9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</w:t>
      </w:r>
      <w:r w:rsidR="00394C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DO CAPÍTULO 19 </w:t>
      </w:r>
      <w:r w:rsidR="00394C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Evolução Biológica 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94C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Produção do mapa mental sobre as Teoria Evolucionistas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94C7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</w:t>
      </w:r>
      <w:r w:rsidR="00394C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apostila da Folha AZ (p.</w:t>
      </w:r>
      <w:r w:rsidR="00394C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34 a 36)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94C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63C7BF2C" w14:textId="4A30C966" w:rsidR="007B1EF9" w:rsidRDefault="007B1EF9" w:rsidP="00B579A6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06EA5ABF" w14:textId="5871BBF9" w:rsidR="00F33821" w:rsidRDefault="00F33821" w:rsidP="00F338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7A81767" w14:textId="52F8BE0E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43D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F43D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="00F43D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Evolução Biológica I</w:t>
      </w:r>
      <w:r w:rsidR="00F43D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 w:rsidR="00F43D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F28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Equilíbrio de Hardy-Weinberg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5F28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Resolução does exercícios 1 a 3 de Fixação.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F28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5F28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 e</w:t>
      </w:r>
      <w:r w:rsidR="005F28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F28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</w:t>
      </w:r>
      <w:r w:rsidR="005F28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5F28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F28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Propostos 1 a 3 </w:t>
      </w:r>
      <w:r w:rsidR="005F28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no caderno de exercícios (p. </w:t>
      </w:r>
      <w:r w:rsidR="005F28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37</w:t>
      </w:r>
      <w:r w:rsidR="005F28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372D4B46" w14:textId="5FAD82A3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7B1AB2" w14:textId="2201D24A" w:rsidR="00F33821" w:rsidRDefault="00F33821" w:rsidP="00F338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8BBFDD4" w14:textId="24C12B27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F28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20 – Evolução Biológica II.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F28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Especiação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5F28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Resolução dos exercícios 4 e 5 de Fixação.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F28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5F28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</w:t>
      </w:r>
      <w:r w:rsidR="005F28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42</w:t>
      </w:r>
      <w:r w:rsidR="005F28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5F28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F28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</w:t>
      </w:r>
      <w:r w:rsidR="005F28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das estrelas.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5F28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3494079" w14:textId="48B0E3AD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3EF55350" w14:textId="058FB0F0" w:rsidR="00FB0E21" w:rsidRDefault="00FB0E21" w:rsidP="00FB0E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489EAF1" w14:textId="5B2DCAD1" w:rsidR="00FB0E21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</w:t>
      </w:r>
      <w:r w:rsidR="00400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DO </w:t>
      </w:r>
      <w:r w:rsidR="00400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20 – Evolução Biológica II.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0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Apresentação sobre o vídeo sobre a Evolução das espécies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00F6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</w:t>
      </w:r>
      <w:r w:rsidR="00400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apostila da Folha AZ (p. 4</w:t>
      </w:r>
      <w:r w:rsidR="00400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00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400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44</w:t>
      </w:r>
      <w:r w:rsidR="00400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00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400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B7481CA" w14:textId="3A366BAF" w:rsidR="00FB0E21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7A6F6E79" w14:textId="6FA0D177" w:rsidR="00FB0E21" w:rsidRDefault="00FB0E21" w:rsidP="00FB0E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FEE05E1" w14:textId="03810452" w:rsidR="00FB0E21" w:rsidRPr="00AE5A2F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</w:t>
      </w:r>
      <w:r w:rsidR="00400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DOS CAPÍTULOS 18, 19 E 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0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Continuação do </w:t>
      </w:r>
      <w:r w:rsidR="00400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vídeo sobre a Evolução das espécies</w:t>
      </w:r>
      <w:r w:rsidR="00400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Plantão tira dúvidas finais.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de um texto avaliativo sobre o ano letivo e a disciplina.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54CDE8F9" w14:textId="77777777" w:rsidR="00FB0E21" w:rsidRPr="00AE5A2F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51B2F60" w14:textId="77777777" w:rsidR="00FB0E21" w:rsidRPr="00AE5A2F" w:rsidRDefault="00FB0E21" w:rsidP="00F338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1E7988A0" w14:textId="77777777" w:rsidR="00F33821" w:rsidRPr="00AE5A2F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058CD595" w14:textId="77777777" w:rsidR="00F33821" w:rsidRPr="00AE5A2F" w:rsidRDefault="00F33821" w:rsidP="008A098D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CAB3D53" w14:textId="77777777" w:rsidR="008A098D" w:rsidRPr="00AE5A2F" w:rsidRDefault="008A098D" w:rsidP="00B579A6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sectPr w:rsidR="008A098D" w:rsidRPr="00AE5A2F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274DB" w14:textId="77777777" w:rsidR="00347315" w:rsidRDefault="00347315">
      <w:r>
        <w:separator/>
      </w:r>
    </w:p>
    <w:p w14:paraId="35D9D3D2" w14:textId="77777777" w:rsidR="00347315" w:rsidRDefault="00347315"/>
  </w:endnote>
  <w:endnote w:type="continuationSeparator" w:id="0">
    <w:p w14:paraId="114B1983" w14:textId="77777777" w:rsidR="00347315" w:rsidRDefault="00347315">
      <w:r>
        <w:continuationSeparator/>
      </w:r>
    </w:p>
    <w:p w14:paraId="091E748F" w14:textId="77777777" w:rsidR="00347315" w:rsidRDefault="003473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A653A4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0E3731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C1212" w14:textId="77777777" w:rsidR="00347315" w:rsidRDefault="00347315">
      <w:r>
        <w:separator/>
      </w:r>
    </w:p>
    <w:p w14:paraId="25FE0CCA" w14:textId="77777777" w:rsidR="00347315" w:rsidRDefault="00347315"/>
  </w:footnote>
  <w:footnote w:type="continuationSeparator" w:id="0">
    <w:p w14:paraId="3503CA08" w14:textId="77777777" w:rsidR="00347315" w:rsidRDefault="00347315">
      <w:r>
        <w:continuationSeparator/>
      </w:r>
    </w:p>
    <w:p w14:paraId="6D6A598A" w14:textId="77777777" w:rsidR="00347315" w:rsidRDefault="003473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DAE4B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D9283E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308562B4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0647B"/>
    <w:rsid w:val="0002482E"/>
    <w:rsid w:val="000303C2"/>
    <w:rsid w:val="00036C28"/>
    <w:rsid w:val="00043AD9"/>
    <w:rsid w:val="00044455"/>
    <w:rsid w:val="00046868"/>
    <w:rsid w:val="00050324"/>
    <w:rsid w:val="0007386A"/>
    <w:rsid w:val="000A0150"/>
    <w:rsid w:val="000B6083"/>
    <w:rsid w:val="000C43A3"/>
    <w:rsid w:val="000D2E09"/>
    <w:rsid w:val="000E63C9"/>
    <w:rsid w:val="0010216B"/>
    <w:rsid w:val="001078C6"/>
    <w:rsid w:val="001215A7"/>
    <w:rsid w:val="0012218F"/>
    <w:rsid w:val="00124F0A"/>
    <w:rsid w:val="00126E03"/>
    <w:rsid w:val="00126E08"/>
    <w:rsid w:val="00130E9D"/>
    <w:rsid w:val="00147F94"/>
    <w:rsid w:val="00150A6D"/>
    <w:rsid w:val="001635D5"/>
    <w:rsid w:val="0018055F"/>
    <w:rsid w:val="00185B35"/>
    <w:rsid w:val="001A1686"/>
    <w:rsid w:val="001A7455"/>
    <w:rsid w:val="001B0E5E"/>
    <w:rsid w:val="001B15D4"/>
    <w:rsid w:val="001B1D30"/>
    <w:rsid w:val="001D6C87"/>
    <w:rsid w:val="001E74B7"/>
    <w:rsid w:val="001F2BC8"/>
    <w:rsid w:val="001F35D6"/>
    <w:rsid w:val="001F5F6B"/>
    <w:rsid w:val="002174EF"/>
    <w:rsid w:val="00234765"/>
    <w:rsid w:val="00243EBC"/>
    <w:rsid w:val="00246A35"/>
    <w:rsid w:val="00252730"/>
    <w:rsid w:val="0027754C"/>
    <w:rsid w:val="00282444"/>
    <w:rsid w:val="00284348"/>
    <w:rsid w:val="002A4838"/>
    <w:rsid w:val="002A6C31"/>
    <w:rsid w:val="002A764F"/>
    <w:rsid w:val="002D0FCB"/>
    <w:rsid w:val="002F51F5"/>
    <w:rsid w:val="002F6972"/>
    <w:rsid w:val="003047E5"/>
    <w:rsid w:val="00312137"/>
    <w:rsid w:val="00330359"/>
    <w:rsid w:val="0033762F"/>
    <w:rsid w:val="00347315"/>
    <w:rsid w:val="003531FC"/>
    <w:rsid w:val="00360494"/>
    <w:rsid w:val="00366C7E"/>
    <w:rsid w:val="003749BC"/>
    <w:rsid w:val="0037565A"/>
    <w:rsid w:val="00381036"/>
    <w:rsid w:val="00383BD7"/>
    <w:rsid w:val="00384EA3"/>
    <w:rsid w:val="00394C73"/>
    <w:rsid w:val="003950B4"/>
    <w:rsid w:val="003957C8"/>
    <w:rsid w:val="003A39A1"/>
    <w:rsid w:val="003A74A3"/>
    <w:rsid w:val="003C2191"/>
    <w:rsid w:val="003D3863"/>
    <w:rsid w:val="003D4EEA"/>
    <w:rsid w:val="003E17D9"/>
    <w:rsid w:val="003F3898"/>
    <w:rsid w:val="00400F61"/>
    <w:rsid w:val="00405784"/>
    <w:rsid w:val="00406448"/>
    <w:rsid w:val="00406BD9"/>
    <w:rsid w:val="004110DE"/>
    <w:rsid w:val="0041685C"/>
    <w:rsid w:val="00416F1E"/>
    <w:rsid w:val="00427723"/>
    <w:rsid w:val="0044085A"/>
    <w:rsid w:val="0045717C"/>
    <w:rsid w:val="004925C5"/>
    <w:rsid w:val="004A28F5"/>
    <w:rsid w:val="004B21A5"/>
    <w:rsid w:val="004D3DE9"/>
    <w:rsid w:val="004D51B8"/>
    <w:rsid w:val="004F0028"/>
    <w:rsid w:val="004F46A6"/>
    <w:rsid w:val="00500571"/>
    <w:rsid w:val="005037F0"/>
    <w:rsid w:val="00516A86"/>
    <w:rsid w:val="005275F6"/>
    <w:rsid w:val="005353B2"/>
    <w:rsid w:val="0055022C"/>
    <w:rsid w:val="00572102"/>
    <w:rsid w:val="005728CE"/>
    <w:rsid w:val="00585716"/>
    <w:rsid w:val="00586646"/>
    <w:rsid w:val="005B7B2A"/>
    <w:rsid w:val="005C6745"/>
    <w:rsid w:val="005F1BB0"/>
    <w:rsid w:val="005F2850"/>
    <w:rsid w:val="00602B1A"/>
    <w:rsid w:val="00614911"/>
    <w:rsid w:val="006344D0"/>
    <w:rsid w:val="00656C4D"/>
    <w:rsid w:val="006658D9"/>
    <w:rsid w:val="006668AF"/>
    <w:rsid w:val="00673848"/>
    <w:rsid w:val="00684559"/>
    <w:rsid w:val="006B6DFC"/>
    <w:rsid w:val="006D2756"/>
    <w:rsid w:val="006D689C"/>
    <w:rsid w:val="006E1B20"/>
    <w:rsid w:val="006E2B76"/>
    <w:rsid w:val="006E5716"/>
    <w:rsid w:val="00701873"/>
    <w:rsid w:val="00701C96"/>
    <w:rsid w:val="00705F14"/>
    <w:rsid w:val="007146D1"/>
    <w:rsid w:val="00715196"/>
    <w:rsid w:val="00716FC8"/>
    <w:rsid w:val="00717E51"/>
    <w:rsid w:val="0072278A"/>
    <w:rsid w:val="007302B3"/>
    <w:rsid w:val="00730733"/>
    <w:rsid w:val="00730E3A"/>
    <w:rsid w:val="007366C5"/>
    <w:rsid w:val="00736AAF"/>
    <w:rsid w:val="00765B2A"/>
    <w:rsid w:val="00783A34"/>
    <w:rsid w:val="007A126B"/>
    <w:rsid w:val="007B1EF9"/>
    <w:rsid w:val="007C5E95"/>
    <w:rsid w:val="007C6B52"/>
    <w:rsid w:val="007D16C5"/>
    <w:rsid w:val="007D49A4"/>
    <w:rsid w:val="007E1432"/>
    <w:rsid w:val="00810092"/>
    <w:rsid w:val="00815003"/>
    <w:rsid w:val="00816966"/>
    <w:rsid w:val="008404F4"/>
    <w:rsid w:val="0084071D"/>
    <w:rsid w:val="00850848"/>
    <w:rsid w:val="0085779D"/>
    <w:rsid w:val="00862FE4"/>
    <w:rsid w:val="0086389A"/>
    <w:rsid w:val="008747B9"/>
    <w:rsid w:val="0087605E"/>
    <w:rsid w:val="008A098D"/>
    <w:rsid w:val="008B1FEE"/>
    <w:rsid w:val="008B65C1"/>
    <w:rsid w:val="008C38EE"/>
    <w:rsid w:val="009032F4"/>
    <w:rsid w:val="009038EE"/>
    <w:rsid w:val="00903C32"/>
    <w:rsid w:val="00916B16"/>
    <w:rsid w:val="009173B9"/>
    <w:rsid w:val="009248F2"/>
    <w:rsid w:val="0093335D"/>
    <w:rsid w:val="00933685"/>
    <w:rsid w:val="0093613E"/>
    <w:rsid w:val="00943026"/>
    <w:rsid w:val="00960CD7"/>
    <w:rsid w:val="00966B81"/>
    <w:rsid w:val="0097407A"/>
    <w:rsid w:val="009B5D1B"/>
    <w:rsid w:val="009C2A6F"/>
    <w:rsid w:val="009C7720"/>
    <w:rsid w:val="00A037CD"/>
    <w:rsid w:val="00A16389"/>
    <w:rsid w:val="00A23AFA"/>
    <w:rsid w:val="00A31B3E"/>
    <w:rsid w:val="00A532F3"/>
    <w:rsid w:val="00A81872"/>
    <w:rsid w:val="00A8489E"/>
    <w:rsid w:val="00A8756F"/>
    <w:rsid w:val="00A9499D"/>
    <w:rsid w:val="00AB02A7"/>
    <w:rsid w:val="00AC29F3"/>
    <w:rsid w:val="00AE105E"/>
    <w:rsid w:val="00AE5A2F"/>
    <w:rsid w:val="00AE7587"/>
    <w:rsid w:val="00AE7D97"/>
    <w:rsid w:val="00B037ED"/>
    <w:rsid w:val="00B03EA8"/>
    <w:rsid w:val="00B12362"/>
    <w:rsid w:val="00B231E5"/>
    <w:rsid w:val="00B31841"/>
    <w:rsid w:val="00B53F3B"/>
    <w:rsid w:val="00B579A6"/>
    <w:rsid w:val="00B64BFD"/>
    <w:rsid w:val="00B75A3B"/>
    <w:rsid w:val="00B763D2"/>
    <w:rsid w:val="00BD34DF"/>
    <w:rsid w:val="00C02B87"/>
    <w:rsid w:val="00C05926"/>
    <w:rsid w:val="00C132F1"/>
    <w:rsid w:val="00C24BFF"/>
    <w:rsid w:val="00C36B81"/>
    <w:rsid w:val="00C37F3E"/>
    <w:rsid w:val="00C4086D"/>
    <w:rsid w:val="00C52376"/>
    <w:rsid w:val="00C7212D"/>
    <w:rsid w:val="00C77355"/>
    <w:rsid w:val="00C849E1"/>
    <w:rsid w:val="00CA021C"/>
    <w:rsid w:val="00CA1896"/>
    <w:rsid w:val="00CA31C5"/>
    <w:rsid w:val="00CA52B9"/>
    <w:rsid w:val="00CB5B28"/>
    <w:rsid w:val="00CB73A2"/>
    <w:rsid w:val="00CE0BF6"/>
    <w:rsid w:val="00CF5371"/>
    <w:rsid w:val="00CF7233"/>
    <w:rsid w:val="00D0323A"/>
    <w:rsid w:val="00D0559F"/>
    <w:rsid w:val="00D077E9"/>
    <w:rsid w:val="00D31915"/>
    <w:rsid w:val="00D42CB7"/>
    <w:rsid w:val="00D5413D"/>
    <w:rsid w:val="00D570A9"/>
    <w:rsid w:val="00D70D02"/>
    <w:rsid w:val="00D770C7"/>
    <w:rsid w:val="00D856D5"/>
    <w:rsid w:val="00D86945"/>
    <w:rsid w:val="00D90290"/>
    <w:rsid w:val="00D93A1E"/>
    <w:rsid w:val="00DB2BA6"/>
    <w:rsid w:val="00DD152F"/>
    <w:rsid w:val="00DE0227"/>
    <w:rsid w:val="00DE213F"/>
    <w:rsid w:val="00DE5B0C"/>
    <w:rsid w:val="00DF027C"/>
    <w:rsid w:val="00E00A32"/>
    <w:rsid w:val="00E029A3"/>
    <w:rsid w:val="00E13E8A"/>
    <w:rsid w:val="00E22ACD"/>
    <w:rsid w:val="00E34770"/>
    <w:rsid w:val="00E620B0"/>
    <w:rsid w:val="00E66BE7"/>
    <w:rsid w:val="00E81B40"/>
    <w:rsid w:val="00E83C3A"/>
    <w:rsid w:val="00E85447"/>
    <w:rsid w:val="00E94B0F"/>
    <w:rsid w:val="00EA0186"/>
    <w:rsid w:val="00EB2B79"/>
    <w:rsid w:val="00EB49D0"/>
    <w:rsid w:val="00EF555B"/>
    <w:rsid w:val="00F027BB"/>
    <w:rsid w:val="00F04A00"/>
    <w:rsid w:val="00F06BD5"/>
    <w:rsid w:val="00F11DCF"/>
    <w:rsid w:val="00F162EA"/>
    <w:rsid w:val="00F33821"/>
    <w:rsid w:val="00F43D3B"/>
    <w:rsid w:val="00F52D27"/>
    <w:rsid w:val="00F54AEC"/>
    <w:rsid w:val="00F76F33"/>
    <w:rsid w:val="00F83527"/>
    <w:rsid w:val="00FB0E21"/>
    <w:rsid w:val="00FC2AFF"/>
    <w:rsid w:val="00FD2B91"/>
    <w:rsid w:val="00FD5223"/>
    <w:rsid w:val="00FD583F"/>
    <w:rsid w:val="00FD744F"/>
    <w:rsid w:val="00FD7488"/>
    <w:rsid w:val="00FE4C8C"/>
    <w:rsid w:val="00FE4E9E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52D61"/>
  <w15:docId w15:val="{0269CA24-0DE9-46A0-8F9B-F0637EB3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  <w:style w:type="character" w:styleId="Hyperlink">
    <w:name w:val="Hyperlink"/>
    <w:basedOn w:val="Fontepargpadro"/>
    <w:uiPriority w:val="99"/>
    <w:unhideWhenUsed/>
    <w:rsid w:val="001F35D6"/>
    <w:rPr>
      <w:color w:val="3592C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3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8bbCSUc5Y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5007FE"/>
    <w:rsid w:val="00555574"/>
    <w:rsid w:val="007D5647"/>
    <w:rsid w:val="00A16D8B"/>
    <w:rsid w:val="00B00E34"/>
    <w:rsid w:val="00C279AF"/>
    <w:rsid w:val="00E267B0"/>
    <w:rsid w:val="00EE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Luisa Baraldi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357</TotalTime>
  <Pages>11</Pages>
  <Words>2253</Words>
  <Characters>12172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ADM</cp:lastModifiedBy>
  <cp:revision>77</cp:revision>
  <cp:lastPrinted>2006-08-01T17:47:00Z</cp:lastPrinted>
  <dcterms:created xsi:type="dcterms:W3CDTF">2022-01-26T21:32:00Z</dcterms:created>
  <dcterms:modified xsi:type="dcterms:W3CDTF">2022-01-28T01:18:00Z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