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9448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7F04B9C" wp14:editId="0891824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6E20D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57E2C9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A86F3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13FB921" wp14:editId="7477BC30">
                      <wp:extent cx="6423660" cy="248412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3660" cy="248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90237" w14:textId="09CEDE3F" w:rsidR="000D2E09" w:rsidRDefault="000D2E09" w:rsidP="00903230">
                                  <w:pPr>
                                    <w:pStyle w:val="Ttulo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B0F0A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</w:t>
                                  </w:r>
                                  <w:r w:rsidR="00B9133C">
                                    <w:rPr>
                                      <w:lang w:val="pt-BR" w:bidi="pt-BR"/>
                                    </w:rPr>
                                    <w:t>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03230">
                                    <w:t>MAT</w:t>
                                  </w:r>
                                  <w:r w:rsidR="00B9133C">
                                    <w:t>UTINO</w:t>
                                  </w:r>
                                </w:p>
                                <w:p w14:paraId="143DA482" w14:textId="353472C1" w:rsidR="00903230" w:rsidRPr="00903230" w:rsidRDefault="00903230" w:rsidP="00903230">
                                  <w:pPr>
                                    <w:pStyle w:val="Ttulo"/>
                                    <w:jc w:val="center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t>QUÍMICA – PROF. BRUNNO</w:t>
                                  </w:r>
                                </w:p>
                                <w:p w14:paraId="5896C82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FB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05.8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" filled="f" stroked="f" strokeweight=".5pt">
                      <v:textbox>
                        <w:txbxContent>
                          <w:p w14:paraId="54B90237" w14:textId="09CEDE3F" w:rsidR="000D2E09" w:rsidRDefault="000D2E09" w:rsidP="00903230">
                            <w:pPr>
                              <w:pStyle w:val="Ttulo"/>
                              <w:spacing w:line="360" w:lineRule="auto"/>
                              <w:jc w:val="center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B0F0A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</w:t>
                            </w:r>
                            <w:r w:rsidR="00B9133C">
                              <w:rPr>
                                <w:lang w:val="pt-BR" w:bidi="pt-BR"/>
                              </w:rPr>
                              <w:t>SÉRIE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03230">
                              <w:t>MAT</w:t>
                            </w:r>
                            <w:r w:rsidR="00B9133C">
                              <w:t>UTINO</w:t>
                            </w:r>
                          </w:p>
                          <w:p w14:paraId="143DA482" w14:textId="353472C1" w:rsidR="00903230" w:rsidRPr="00903230" w:rsidRDefault="00903230" w:rsidP="00903230">
                            <w:pPr>
                              <w:pStyle w:val="Ttulo"/>
                              <w:jc w:val="center"/>
                              <w:rPr>
                                <w:lang w:val="pt-BR" w:bidi="pt-BR"/>
                              </w:rPr>
                            </w:pPr>
                            <w:r>
                              <w:t>QUÍMICA – PROF. BRUNNO</w:t>
                            </w:r>
                          </w:p>
                          <w:p w14:paraId="5896C82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ABE66E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4CC9AE1" wp14:editId="685EA5D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5CC0C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59924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4493EEB" w14:textId="77777777" w:rsidR="00D077E9" w:rsidRDefault="00D077E9" w:rsidP="00AB02A7">
            <w:pPr>
              <w:rPr>
                <w:noProof/>
                <w:lang w:val="pt-BR"/>
              </w:rPr>
            </w:pPr>
          </w:p>
          <w:p w14:paraId="54818F0C" w14:textId="13544E37" w:rsidR="003111F4" w:rsidRPr="004F0028" w:rsidRDefault="003111F4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530806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4E9719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7E076EF9" w14:textId="04A477EB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C757CB">
                  <w:rPr>
                    <w:lang w:val="pt-BR"/>
                  </w:rPr>
                  <w:t>Prof. Brunno Laburu</w:t>
                </w:r>
              </w:sdtContent>
            </w:sdt>
          </w:p>
          <w:p w14:paraId="7E393EF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60BA31E6" w14:textId="77777777" w:rsidR="00FE4C8C" w:rsidRPr="004F0028" w:rsidRDefault="00000000" w:rsidP="00FE4C8C">
      <w:pPr>
        <w:pStyle w:val="Ttulo1"/>
        <w:rPr>
          <w:lang w:val="pt-BR"/>
        </w:rPr>
      </w:pPr>
      <w:r>
        <w:rPr>
          <w:noProof/>
        </w:rPr>
        <w:pict w14:anchorId="120C3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4D281B" wp14:editId="7D089A2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7F57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62193FF6" w14:textId="2BAAB5E4" w:rsidR="0010216B" w:rsidRDefault="0010216B" w:rsidP="00046868">
      <w:pPr>
        <w:spacing w:line="240" w:lineRule="auto"/>
      </w:pPr>
      <w:r>
        <w:t xml:space="preserve">DISCIPLINA: </w:t>
      </w:r>
      <w:r w:rsidR="003E1F90">
        <w:t>QUÍMICA</w:t>
      </w:r>
    </w:p>
    <w:p w14:paraId="7DB7A06C" w14:textId="77777777" w:rsidR="0010216B" w:rsidRDefault="0010216B" w:rsidP="00046868">
      <w:pPr>
        <w:spacing w:line="240" w:lineRule="auto"/>
      </w:pPr>
    </w:p>
    <w:p w14:paraId="48024B48" w14:textId="6E391455" w:rsidR="0078665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C57C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57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14:paraId="544523DD" w14:textId="53C3DEC4" w:rsidR="003E1F9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Mapa Mental sobre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071176F0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C9A916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8A86A" w14:textId="68AD7A4D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14:paraId="52276BD9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6D3448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A7B7CFB" w14:textId="76936398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677AB310" w14:textId="286E0A20" w:rsidR="00E15822" w:rsidRDefault="003E1F90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7B9B5A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936A6F0" w14:textId="77777777" w:rsidR="001B0F0A" w:rsidRDefault="00E15822" w:rsidP="001B0F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13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Atividades do Livro.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0F0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</w:t>
      </w:r>
    </w:p>
    <w:p w14:paraId="3B54E0B4" w14:textId="778E1F82" w:rsidR="00E15822" w:rsidRDefault="001B0F0A" w:rsidP="001B0F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158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26/08/2022</w:t>
      </w:r>
      <w:r w:rsidR="00E158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3D20B9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1D300D" w14:textId="6DE4D419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Atividades do Livro.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08924A32" w14:textId="09E422B1" w:rsidR="00046868" w:rsidRPr="00046868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6F35167C" w14:textId="77777777" w:rsidR="00046868" w:rsidRDefault="00046868" w:rsidP="00046868">
      <w:pPr>
        <w:spacing w:after="200"/>
        <w:rPr>
          <w:lang w:val="pt-BR"/>
        </w:rPr>
      </w:pPr>
    </w:p>
    <w:p w14:paraId="14873353" w14:textId="1709AE53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Química Orgânica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21C8A6F5" w14:textId="038AF1F9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5BED95E2" w14:textId="449BEB4C" w:rsidR="002339CE" w:rsidRDefault="002339CE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B83744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2BD655" w14:textId="25AA94DB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Química Orgânica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</w:p>
    <w:p w14:paraId="3E961272" w14:textId="61F4DB27" w:rsidR="00E14FFA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423BC4AE" w14:textId="23B34876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273B0" w14:textId="77777777" w:rsidR="002339CE" w:rsidRP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64328B" w14:textId="41FEAFB2" w:rsidR="001B0F0A" w:rsidRDefault="00E14FFA" w:rsidP="001B0F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70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Química Orgânica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0F0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</w:p>
    <w:p w14:paraId="4104E183" w14:textId="56FA48EE" w:rsidR="00E14FFA" w:rsidRDefault="001B0F0A" w:rsidP="001B0F0A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23/09/2022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B011CD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4407F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8FC99F" w14:textId="687E9BB2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Química Orgânica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14:paraId="02368A25" w14:textId="15D783E8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B0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78AC36E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7803F7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D0C47D" w14:textId="77777777" w:rsidR="00B763D2" w:rsidRDefault="00B763D2" w:rsidP="00C132F1">
      <w:pPr>
        <w:spacing w:after="200"/>
        <w:rPr>
          <w:lang w:val="pt-BR"/>
        </w:rPr>
      </w:pPr>
    </w:p>
    <w:p w14:paraId="570EA582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D0C3" w14:textId="77777777" w:rsidR="0089557E" w:rsidRDefault="0089557E">
      <w:r>
        <w:separator/>
      </w:r>
    </w:p>
    <w:p w14:paraId="618DC033" w14:textId="77777777" w:rsidR="0089557E" w:rsidRDefault="0089557E"/>
  </w:endnote>
  <w:endnote w:type="continuationSeparator" w:id="0">
    <w:p w14:paraId="7D54B669" w14:textId="77777777" w:rsidR="0089557E" w:rsidRDefault="0089557E">
      <w:r>
        <w:continuationSeparator/>
      </w:r>
    </w:p>
    <w:p w14:paraId="35E6C8E4" w14:textId="77777777" w:rsidR="0089557E" w:rsidRDefault="00895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D5C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1594671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111D" w14:textId="77777777" w:rsidR="0089557E" w:rsidRDefault="0089557E">
      <w:r>
        <w:separator/>
      </w:r>
    </w:p>
    <w:p w14:paraId="44C5435A" w14:textId="77777777" w:rsidR="0089557E" w:rsidRDefault="0089557E"/>
  </w:footnote>
  <w:footnote w:type="continuationSeparator" w:id="0">
    <w:p w14:paraId="79F7A79A" w14:textId="77777777" w:rsidR="0089557E" w:rsidRDefault="0089557E">
      <w:r>
        <w:continuationSeparator/>
      </w:r>
    </w:p>
    <w:p w14:paraId="2CE5B8DB" w14:textId="77777777" w:rsidR="0089557E" w:rsidRDefault="008955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C29DD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041822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D2C8CE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08C8"/>
    <w:rsid w:val="000E63C9"/>
    <w:rsid w:val="0010216B"/>
    <w:rsid w:val="00130E9D"/>
    <w:rsid w:val="00150A6D"/>
    <w:rsid w:val="00185B35"/>
    <w:rsid w:val="001B0F0A"/>
    <w:rsid w:val="001F2BC8"/>
    <w:rsid w:val="001F5F6B"/>
    <w:rsid w:val="002339CE"/>
    <w:rsid w:val="00243EBC"/>
    <w:rsid w:val="00246A35"/>
    <w:rsid w:val="00284348"/>
    <w:rsid w:val="002F51F5"/>
    <w:rsid w:val="003111F4"/>
    <w:rsid w:val="00312137"/>
    <w:rsid w:val="00330359"/>
    <w:rsid w:val="0033762F"/>
    <w:rsid w:val="003531FC"/>
    <w:rsid w:val="00360494"/>
    <w:rsid w:val="003608ED"/>
    <w:rsid w:val="00366C7E"/>
    <w:rsid w:val="00384EA3"/>
    <w:rsid w:val="003A39A1"/>
    <w:rsid w:val="003C2191"/>
    <w:rsid w:val="003D3863"/>
    <w:rsid w:val="003E1F90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D2159"/>
    <w:rsid w:val="005D5D3D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7018C"/>
    <w:rsid w:val="00783A34"/>
    <w:rsid w:val="00786650"/>
    <w:rsid w:val="007C6B52"/>
    <w:rsid w:val="007D16C5"/>
    <w:rsid w:val="007D49A4"/>
    <w:rsid w:val="0084071D"/>
    <w:rsid w:val="00862FE4"/>
    <w:rsid w:val="0086389A"/>
    <w:rsid w:val="0087605E"/>
    <w:rsid w:val="0089557E"/>
    <w:rsid w:val="008B1FEE"/>
    <w:rsid w:val="008B65C1"/>
    <w:rsid w:val="0090323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9133C"/>
    <w:rsid w:val="00C02B87"/>
    <w:rsid w:val="00C132F1"/>
    <w:rsid w:val="00C4086D"/>
    <w:rsid w:val="00C57C00"/>
    <w:rsid w:val="00C757C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4FFA"/>
    <w:rsid w:val="00E1582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14928C"/>
  <w15:docId w15:val="{054FF8A5-39F6-4396-9C33-8263D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14BEE"/>
    <w:rsid w:val="005007FE"/>
    <w:rsid w:val="009F3DB7"/>
    <w:rsid w:val="00AB1C26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Brunno Laburu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74</TotalTime>
  <Pages>4</Pages>
  <Words>342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Admin</cp:lastModifiedBy>
  <cp:revision>8</cp:revision>
  <cp:lastPrinted>2006-08-01T17:47:00Z</cp:lastPrinted>
  <dcterms:created xsi:type="dcterms:W3CDTF">2022-01-20T14:58:00Z</dcterms:created>
  <dcterms:modified xsi:type="dcterms:W3CDTF">2022-08-04T18:57:00Z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