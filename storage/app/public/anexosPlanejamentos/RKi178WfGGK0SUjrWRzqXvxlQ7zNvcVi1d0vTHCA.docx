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670321A7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1F4308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670321A7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1F4308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606913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6B3EA47E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de Numeração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12FAFCAB" w14:textId="698835B6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complementares</w:t>
      </w:r>
    </w:p>
    <w:p w14:paraId="4388A082" w14:textId="002ACCAD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20A4BE8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Números Romanos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 – capítulo 1 – livro 1.</w:t>
      </w:r>
    </w:p>
    <w:p w14:paraId="0E919E7D" w14:textId="1CDB27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6B8281A7" w14:textId="7113C6E7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0AB4EA4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do sistema de numeração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 a 21 – capítulo 1 – livro 1.</w:t>
      </w:r>
    </w:p>
    <w:p w14:paraId="283DE27A" w14:textId="394DA0B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8 a 36 </w:t>
      </w:r>
    </w:p>
    <w:p w14:paraId="3D82D5C9" w14:textId="6D666C1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474FB44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Naturais e a Reta numérica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21 a 27 - capítulo 1 – livro 1.</w:t>
      </w:r>
    </w:p>
    <w:p w14:paraId="568EE9F7" w14:textId="7FAD602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37 a 45</w:t>
      </w:r>
    </w:p>
    <w:p w14:paraId="47BBF23D" w14:textId="6BDF3A3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3BE3880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27 – capítulo 1 – livro 1.</w:t>
      </w:r>
    </w:p>
    <w:p w14:paraId="733B1CC8" w14:textId="7E828AA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7E07B633" w14:textId="06F7B9F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02B9D75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47 a 51 – capítulo 2 – livro 1.</w:t>
      </w:r>
    </w:p>
    <w:p w14:paraId="564775C8" w14:textId="7AB103C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63</w:t>
      </w:r>
    </w:p>
    <w:p w14:paraId="3D4EB884" w14:textId="0820402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29FE5F" w14:textId="2F4496C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Multiplicação e divisão de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 a 54  – capítulo 2 – livro 1.</w:t>
      </w:r>
    </w:p>
    <w:p w14:paraId="7A10590E" w14:textId="1023B23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64 a 65</w:t>
      </w:r>
    </w:p>
    <w:p w14:paraId="029B8AD7" w14:textId="1B44BDD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3D7E14" w14:textId="46B71E7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com números naturais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46 a 54 – capítulo 2 – livro 1.</w:t>
      </w:r>
    </w:p>
    <w:p w14:paraId="061AA2EE" w14:textId="57D887D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sala.</w:t>
      </w:r>
    </w:p>
    <w:p w14:paraId="04296CBF" w14:textId="421215C4" w:rsidR="00761836" w:rsidRPr="003168F1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FEF8A3" w14:textId="171B46C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Potenciação e radiciação de números naturais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55 a 58 – capítulo 2 – livro 1.</w:t>
      </w:r>
    </w:p>
    <w:p w14:paraId="7C954919" w14:textId="3351FE2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66 a 70 </w:t>
      </w:r>
    </w:p>
    <w:p w14:paraId="50746978" w14:textId="0A2FF39E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07575E8" w14:textId="1335F11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Expressões numéricas com números naturais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59 a 62 – capítulo 2 – livro 1.</w:t>
      </w:r>
    </w:p>
    <w:p w14:paraId="3538F995" w14:textId="51867B3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a 73</w:t>
      </w:r>
    </w:p>
    <w:p w14:paraId="31901B56" w14:textId="00E8702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DC26D" w14:textId="363F937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Potenciação, radiciação e expressões numéricas com números naturais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55 a 62 – capítulo 2 – livro 1.</w:t>
      </w:r>
    </w:p>
    <w:p w14:paraId="6F287AC1" w14:textId="7E1345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88855BB" w14:textId="276E0CCE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F8FDE03" w14:textId="1A10026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0B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Tabuada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0B6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 no caderno </w:t>
      </w:r>
    </w:p>
    <w:p w14:paraId="7D44F912" w14:textId="1A9E1D1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6F3BC69" w14:textId="734F06C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9341B5A" w14:textId="5D3AC93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de um número natural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 a 84 – capítulo 3 – livro 1.</w:t>
      </w:r>
    </w:p>
    <w:p w14:paraId="3F0A393E" w14:textId="3DDE472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95 a 97 </w:t>
      </w:r>
    </w:p>
    <w:p w14:paraId="0534E4A4" w14:textId="475A139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945497" w14:textId="279C52AE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primos e números compostos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84 a 87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3 – livro 1.</w:t>
      </w:r>
    </w:p>
    <w:p w14:paraId="5A7E0D3B" w14:textId="28E96A8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98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99</w:t>
      </w:r>
    </w:p>
    <w:p w14:paraId="3E04649B" w14:textId="051CEF7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CE11C2" w14:textId="471186A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F43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divisores de um número natural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74 a 87  – capítulo 3 – livro 1.</w:t>
      </w:r>
    </w:p>
    <w:p w14:paraId="578BEB62" w14:textId="33A8BE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E290C6A" w14:textId="2589252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360DBB6" w14:textId="0746635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Máximo divisor comum (m.d.c)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89 a 92 – capítulo 3 – livro 1.</w:t>
      </w:r>
    </w:p>
    <w:p w14:paraId="35D98B37" w14:textId="08CB6B0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100 a 103 </w:t>
      </w:r>
    </w:p>
    <w:p w14:paraId="43B7F5E3" w14:textId="5865D4C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3DF6CB5" w14:textId="3BA8697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Mínimo múltiplo comum (m.m.c)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92 a 94 – capítulo 3 – livro 1.</w:t>
      </w:r>
    </w:p>
    <w:p w14:paraId="4D5A2F99" w14:textId="1C98EB7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104 a 113 </w:t>
      </w:r>
    </w:p>
    <w:p w14:paraId="7EDA9DAA" w14:textId="13660E1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46EA46" w14:textId="6B190FE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M.D.C e M.M.C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74 a 94 – capítulo 3 – livro 1.</w:t>
      </w:r>
    </w:p>
    <w:p w14:paraId="1E964A36" w14:textId="6AA73B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173DF75A" w14:textId="305B652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D4D9DD" w14:textId="7245642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0D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Significados de uma fração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115 a 118 – capítulo 4 – livro 1.</w:t>
      </w:r>
    </w:p>
    <w:p w14:paraId="71B6BDB0" w14:textId="5EE0ECF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129 </w:t>
      </w:r>
    </w:p>
    <w:p w14:paraId="1DCEE932" w14:textId="71B4A33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AC57CF" w14:textId="7AD04A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comparando frações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119 a 121 – capítulo 4 – livro 1.</w:t>
      </w:r>
    </w:p>
    <w:p w14:paraId="2BB19BE8" w14:textId="6B981F2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130 e 131</w:t>
      </w:r>
    </w:p>
    <w:p w14:paraId="48F7B374" w14:textId="75EEEA83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3255909" w14:textId="6141193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Fração – REFORÇO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114 a 121 – capítulo 4 – livro 1.</w:t>
      </w:r>
    </w:p>
    <w:p w14:paraId="5AD5978B" w14:textId="72CC17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8F80972" w14:textId="08B6952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958FF92" w14:textId="2F35919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Frações equivalentes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122 a 124 – capítulo 4 – livro 1.</w:t>
      </w:r>
    </w:p>
    <w:p w14:paraId="26515DA8" w14:textId="065DD71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132 a 135 – capítulo 4 – livro 1.</w:t>
      </w:r>
    </w:p>
    <w:p w14:paraId="152B4DEB" w14:textId="329F7B7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4F448" w14:textId="3636F6A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comparando e ordenando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125 e 126 – capítulo 4 – livro 1.</w:t>
      </w:r>
    </w:p>
    <w:p w14:paraId="2E5C5196" w14:textId="6C380C3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136 e 137 </w:t>
      </w:r>
    </w:p>
    <w:p w14:paraId="09A9E864" w14:textId="681CB90C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6E5E1D" w14:textId="1A4BF5B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114 a 126 – capítulo 4 – livro 1.</w:t>
      </w:r>
    </w:p>
    <w:p w14:paraId="6F1D541A" w14:textId="5F3EE67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78EF589" w14:textId="17A0560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E8AEE" w14:textId="7E5E21C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Representação de um número racional positivo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127 – capítulo 4 – livro 1.</w:t>
      </w:r>
    </w:p>
    <w:p w14:paraId="1E34BE13" w14:textId="56965DB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138 a 140</w:t>
      </w:r>
    </w:p>
    <w:p w14:paraId="09EFF9CB" w14:textId="3129F421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58E052" w14:textId="1C7DA8B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decimais e a reta numérica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128 – capítulo 4 – livro 1.</w:t>
      </w:r>
    </w:p>
    <w:p w14:paraId="4AA2AA84" w14:textId="6346C57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141 a 143</w:t>
      </w:r>
    </w:p>
    <w:p w14:paraId="57586CF5" w14:textId="07864BD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44CD0E" w14:textId="0D395DE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114 a 128 – capítulo 4 – livro 1.</w:t>
      </w:r>
    </w:p>
    <w:p w14:paraId="7B7B603C" w14:textId="7C9DDF0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582602C3" w14:textId="45E2324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2D5C68" w14:textId="1965D30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 fração de um número natural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128 – capítulo 4 – livro 1.</w:t>
      </w:r>
    </w:p>
    <w:p w14:paraId="423EC66A" w14:textId="09A2F4D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144 e 145 </w:t>
      </w:r>
    </w:p>
    <w:p w14:paraId="39C35F57" w14:textId="2052796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B32A80" w14:textId="5E41C13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decimal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127 – capítulo 4 – livro 1.</w:t>
      </w:r>
    </w:p>
    <w:p w14:paraId="45723356" w14:textId="3C48489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146 a 148 </w:t>
      </w:r>
    </w:p>
    <w:p w14:paraId="31CBD9FA" w14:textId="15BADCE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40850A2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29C0" w14:textId="6D86816F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114 a 128 – capítulo 4 – livro 1.</w:t>
      </w:r>
    </w:p>
    <w:p w14:paraId="60AD790C" w14:textId="2B70DA3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4658BE2" w14:textId="46AD916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7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BB181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37454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426F45" w14:textId="32AE36B2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com denominadores iguais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20 – capítulo 5 – livro 2.</w:t>
      </w:r>
    </w:p>
    <w:p w14:paraId="29B38B66" w14:textId="0E0D182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30 e 31 </w:t>
      </w:r>
    </w:p>
    <w:p w14:paraId="10E8BC84" w14:textId="09007AC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6E9BB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C2C319" w14:textId="58B619B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com denominadores diferentes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20 e 21 – capítulo 5 – livro 2.</w:t>
      </w:r>
    </w:p>
    <w:p w14:paraId="47C36368" w14:textId="61955BA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32 e 33</w:t>
      </w:r>
    </w:p>
    <w:p w14:paraId="59695FD7" w14:textId="43C9418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EF42B8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0D956F" w14:textId="3084B65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F432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fração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16 a 21 – capítulo 5 – livro 2.</w:t>
      </w:r>
    </w:p>
    <w:p w14:paraId="152A795A" w14:textId="72B569B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0B767EA" w14:textId="2EBECC3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FE2A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6EA74C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B4C920" w14:textId="77777777" w:rsidR="00046868" w:rsidRDefault="00046868" w:rsidP="00046868">
      <w:pPr>
        <w:spacing w:after="200"/>
        <w:rPr>
          <w:lang w:val="pt-BR"/>
        </w:rPr>
      </w:pPr>
    </w:p>
    <w:p w14:paraId="1A948201" w14:textId="77777777" w:rsidR="00B763D2" w:rsidRDefault="00B763D2" w:rsidP="00C132F1">
      <w:pPr>
        <w:spacing w:after="200"/>
        <w:rPr>
          <w:lang w:val="pt-BR"/>
        </w:rPr>
      </w:pPr>
    </w:p>
    <w:p w14:paraId="4E4C2EB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C7E2" w14:textId="77777777" w:rsidR="00606913" w:rsidRDefault="00606913">
      <w:r>
        <w:separator/>
      </w:r>
    </w:p>
    <w:p w14:paraId="3FAAE040" w14:textId="77777777" w:rsidR="00606913" w:rsidRDefault="00606913"/>
  </w:endnote>
  <w:endnote w:type="continuationSeparator" w:id="0">
    <w:p w14:paraId="09BB45B9" w14:textId="77777777" w:rsidR="00606913" w:rsidRDefault="00606913">
      <w:r>
        <w:continuationSeparator/>
      </w:r>
    </w:p>
    <w:p w14:paraId="706E846C" w14:textId="77777777" w:rsidR="00606913" w:rsidRDefault="00606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D9CB" w14:textId="77777777" w:rsidR="00606913" w:rsidRDefault="00606913">
      <w:r>
        <w:separator/>
      </w:r>
    </w:p>
    <w:p w14:paraId="3AC129CC" w14:textId="77777777" w:rsidR="00606913" w:rsidRDefault="00606913"/>
  </w:footnote>
  <w:footnote w:type="continuationSeparator" w:id="0">
    <w:p w14:paraId="3DD32274" w14:textId="77777777" w:rsidR="00606913" w:rsidRDefault="00606913">
      <w:r>
        <w:continuationSeparator/>
      </w:r>
    </w:p>
    <w:p w14:paraId="67DD89B0" w14:textId="77777777" w:rsidR="00606913" w:rsidRDefault="006069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430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C6745"/>
    <w:rsid w:val="005F1BB0"/>
    <w:rsid w:val="00606913"/>
    <w:rsid w:val="00656C4D"/>
    <w:rsid w:val="006C5485"/>
    <w:rsid w:val="006E2B76"/>
    <w:rsid w:val="006E5716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DF432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2A01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B00E34"/>
    <w:rsid w:val="00B14E96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</TotalTime>
  <Pages>8</Pages>
  <Words>1465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2022-01-31T02:01:00Z</dcterms:created>
  <dcterms:modified xsi:type="dcterms:W3CDTF">2022-01-31T02:14:00Z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