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50C77800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065226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E764F3">
                                    <w:rPr>
                                      <w:sz w:val="40"/>
                                      <w:szCs w:val="32"/>
                                    </w:rPr>
                                    <w:t>Vespertino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50C77800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065226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E764F3">
                              <w:rPr>
                                <w:sz w:val="40"/>
                                <w:szCs w:val="32"/>
                              </w:rPr>
                              <w:t>Vespertino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3B6D12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6871C63A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304DB">
                  <w:rPr>
                    <w:lang w:val="pt-BR"/>
                  </w:rPr>
                  <w:t>DEBORAH ROSSI OTTO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65D0BC8D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e experimentação; novas mídias.</w:t>
      </w:r>
    </w:p>
    <w:p w14:paraId="40F8EA43" w14:textId="1552DF6E" w:rsidR="00C23C0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304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134 a 137.</w:t>
      </w:r>
    </w:p>
    <w:p w14:paraId="3858713D" w14:textId="19FEC9B4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23C544C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Land </w:t>
      </w:r>
      <w:proofErr w:type="spellStart"/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</w:t>
      </w:r>
      <w:proofErr w:type="spellEnd"/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linguagens artísticas misturadas.</w:t>
      </w:r>
    </w:p>
    <w:p w14:paraId="17A19E0F" w14:textId="2E65965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137 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0FCEB0E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Simetria e suas aplicações.</w:t>
      </w:r>
    </w:p>
    <w:p w14:paraId="1FAD3E2B" w14:textId="6EAA8F4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142 a 145.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149 e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56050C9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Assimetria e suas aplicações.</w:t>
      </w:r>
    </w:p>
    <w:p w14:paraId="4ED1A7D2" w14:textId="78EDEA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146 a 148.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5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746D78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Retomada dos capítulos 1 e 2.</w:t>
      </w:r>
    </w:p>
    <w:p w14:paraId="39F01B47" w14:textId="43D288D3" w:rsidR="00B964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</w:p>
    <w:p w14:paraId="661BAE55" w14:textId="018DA8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66C3A84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cinética e suas obras.</w:t>
      </w:r>
    </w:p>
    <w:p w14:paraId="534FC060" w14:textId="5344BE5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152 a 157.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48E20A9A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interativa.</w:t>
      </w:r>
    </w:p>
    <w:p w14:paraId="779A29B1" w14:textId="063E46B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157 a 159.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159 e 160.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3CA3FB4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Impressionismo.</w:t>
      </w:r>
    </w:p>
    <w:p w14:paraId="7C012BC0" w14:textId="43F93E2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162 a 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4D931EC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impressão do ambiente. </w:t>
      </w:r>
    </w:p>
    <w:p w14:paraId="7B9B9F86" w14:textId="0A0BE9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A02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168 a 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171 e 172.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0C48C8C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do capítulo 4.</w:t>
      </w:r>
    </w:p>
    <w:p w14:paraId="09D4590B" w14:textId="7B4BC6AD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4.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59B05E5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do momento nerd.</w:t>
      </w:r>
    </w:p>
    <w:p w14:paraId="0522B17F" w14:textId="3E9CD19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ao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Pesquisar e registrar no caderno um artista </w:t>
      </w:r>
      <w:r w:rsidR="003E0A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impressionismo.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2C1A39F4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288C5D1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7B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 na arte e no cinema.</w:t>
      </w:r>
    </w:p>
    <w:p w14:paraId="5A7F7483" w14:textId="28DEB1D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5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2E7B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176 a 186.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7B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187 a 189.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7E61AC6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27D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 contemporânea e as novas mídias.</w:t>
      </w:r>
    </w:p>
    <w:p w14:paraId="72828C18" w14:textId="2A68068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127D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190 a 198.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27D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199 a 201.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122E5C9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 com área de conhecimento; níveis do espaço.</w:t>
      </w:r>
    </w:p>
    <w:p w14:paraId="64437618" w14:textId="3DE2C6F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116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205.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6248BB7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Direções, trajetórias e deslocamentos; o corpo e o espaço.</w:t>
      </w:r>
    </w:p>
    <w:p w14:paraId="43ADDB71" w14:textId="0CEB234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7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205 a 207.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77CF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877CF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877C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588961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dança e os diferentes tipos de corpo.</w:t>
      </w:r>
    </w:p>
    <w:p w14:paraId="6CED0849" w14:textId="73D4C5D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 a 213.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217 e 218.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4FD1308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Possibilidades de criação na dança.</w:t>
      </w:r>
    </w:p>
    <w:p w14:paraId="5ECA97B8" w14:textId="4D9BC13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214 a 216.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Pesquise e registre grupos de dança não convencionais, que fogem dos padrões estéticos.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3BE3D36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diferença entre o balé clássico e as danças contemporâneas.</w:t>
      </w:r>
    </w:p>
    <w:p w14:paraId="4E035759" w14:textId="5FF5D5D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656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77777777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6591447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digitais dos capítulos 7 e 8.</w:t>
      </w:r>
    </w:p>
    <w:p w14:paraId="0BE4E5A2" w14:textId="57C541F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Capítulos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5238C7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2F58F599" w14:textId="6AEA453C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A0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 a 216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5 questões, com respostas, sobre os capítulos.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2D2B71E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C7A6C7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e discussão coletiva das questões feitas na tarefa.</w:t>
      </w:r>
    </w:p>
    <w:p w14:paraId="4E5618EE" w14:textId="173427C4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A0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 a 216.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um desenho com o tema dança.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0ED2E5C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História e origem do rap.</w:t>
      </w:r>
    </w:p>
    <w:p w14:paraId="0498844F" w14:textId="1962D61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 a 204.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207 e 208.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1BAD11F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Mulheres no rap e freestyle.</w:t>
      </w:r>
    </w:p>
    <w:p w14:paraId="7215B6A3" w14:textId="5843963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205 a 209.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14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3F3862C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Rock </w:t>
      </w:r>
      <w:proofErr w:type="spellStart"/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and</w:t>
      </w:r>
      <w:proofErr w:type="spellEnd"/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roll</w:t>
      </w:r>
      <w:proofErr w:type="spellEnd"/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71E0B08" w14:textId="73A6E65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210 a 216.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217 a 219.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3E7B8E0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Música na televisão brasileira; Bossa Nova.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9E00C79" w14:textId="293D7A5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220 a 223.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2B860F4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Videoclipes na indústria musical.</w:t>
      </w:r>
    </w:p>
    <w:p w14:paraId="0B35672D" w14:textId="5F6FF3F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223 a 225.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858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10A811C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experimental.</w:t>
      </w:r>
    </w:p>
    <w:p w14:paraId="1F544A1B" w14:textId="7D52E7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228 a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233 e 234.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2F39409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Jorge Antunes e Hermeto Pascoal. </w:t>
      </w:r>
    </w:p>
    <w:p w14:paraId="662A7272" w14:textId="544958C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231 e 232.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0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6BFC4C9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sobre o capítulo 10.</w:t>
      </w:r>
    </w:p>
    <w:p w14:paraId="0020A975" w14:textId="64D0C1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10 e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6BF99FE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Teatro realista; folhetim; </w:t>
      </w:r>
    </w:p>
    <w:p w14:paraId="678613EF" w14:textId="454D479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158 a 160.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6CA20EB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Elementos do palco.</w:t>
      </w:r>
    </w:p>
    <w:p w14:paraId="4AEBAB35" w14:textId="3C98663C" w:rsidR="00E72F61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161 a 165.</w:t>
      </w:r>
    </w:p>
    <w:p w14:paraId="326385AB" w14:textId="2CB8351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25D6F0C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naturalista.</w:t>
      </w:r>
    </w:p>
    <w:p w14:paraId="36F4FA73" w14:textId="2AE5382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168 a 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="00E72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174 a 176.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77777777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76061F76" w14:textId="58ADC11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teatro no cinema; possibilidades de atuação.</w:t>
      </w:r>
    </w:p>
    <w:p w14:paraId="63F1F8F6" w14:textId="16D926F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171 a 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045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83CCC" w14:textId="77777777" w:rsidR="006375BB" w:rsidRDefault="004D1392" w:rsidP="006375B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498E427F" w14:textId="6ED3528C" w:rsidR="004D1392" w:rsidRDefault="006375BB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0C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13 e 14.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56772E5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11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movimentos de vanguarda do século XX.</w:t>
      </w:r>
    </w:p>
    <w:p w14:paraId="22579D32" w14:textId="7B53340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F11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178 a 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185 e 186.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6DDDF6" w14:textId="25E52BE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Surrealismo, futurismo, dadaísmo e expressionismo.</w:t>
      </w:r>
    </w:p>
    <w:p w14:paraId="17E8E935" w14:textId="2E33E57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182 a 184.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21F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6E67106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de animação.</w:t>
      </w:r>
    </w:p>
    <w:p w14:paraId="090E7664" w14:textId="12107B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188 a 191.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195 e 196.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2EB7C3D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de sombras, lambe-lambe e de objetos.</w:t>
      </w:r>
    </w:p>
    <w:p w14:paraId="0F65AE02" w14:textId="1E14665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192 a 194.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814E38" w14:textId="26C33BCF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Conteúdos interativos sobre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teatro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animação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5A25CBD" w14:textId="73A227C4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uma história </w:t>
      </w:r>
      <w:r w:rsidR="00CD05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Mamulengos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registrar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CC8073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6898B1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em sala de aula.</w:t>
      </w:r>
    </w:p>
    <w:p w14:paraId="37B67AC5" w14:textId="7A2A0728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BF0119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8A5359" w14:textId="3044F9D9" w:rsidR="00046868" w:rsidRPr="00046868" w:rsidRDefault="00046868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AC7E95" w14:textId="77777777" w:rsidR="00046868" w:rsidRDefault="00046868" w:rsidP="00046868">
      <w:pPr>
        <w:spacing w:after="200"/>
        <w:rPr>
          <w:lang w:val="pt-BR"/>
        </w:rPr>
      </w:pPr>
    </w:p>
    <w:p w14:paraId="348100A2" w14:textId="77777777" w:rsidR="00046868" w:rsidRDefault="00046868" w:rsidP="00046868">
      <w:pPr>
        <w:spacing w:after="200"/>
        <w:rPr>
          <w:lang w:val="pt-BR"/>
        </w:rPr>
      </w:pPr>
    </w:p>
    <w:p w14:paraId="54020CE9" w14:textId="77777777" w:rsidR="00B763D2" w:rsidRDefault="00B763D2" w:rsidP="00C132F1">
      <w:pPr>
        <w:spacing w:after="200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9A28" w14:textId="77777777" w:rsidR="003B6D12" w:rsidRDefault="003B6D12">
      <w:r>
        <w:separator/>
      </w:r>
    </w:p>
    <w:p w14:paraId="3501D443" w14:textId="77777777" w:rsidR="003B6D12" w:rsidRDefault="003B6D12"/>
  </w:endnote>
  <w:endnote w:type="continuationSeparator" w:id="0">
    <w:p w14:paraId="7AD42E07" w14:textId="77777777" w:rsidR="003B6D12" w:rsidRDefault="003B6D12">
      <w:r>
        <w:continuationSeparator/>
      </w:r>
    </w:p>
    <w:p w14:paraId="38F6C239" w14:textId="77777777" w:rsidR="003B6D12" w:rsidRDefault="003B6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27E4" w14:textId="77777777" w:rsidR="003B6D12" w:rsidRDefault="003B6D12">
      <w:r>
        <w:separator/>
      </w:r>
    </w:p>
    <w:p w14:paraId="3CD00AF4" w14:textId="77777777" w:rsidR="003B6D12" w:rsidRDefault="003B6D12"/>
  </w:footnote>
  <w:footnote w:type="continuationSeparator" w:id="0">
    <w:p w14:paraId="1D498AB7" w14:textId="77777777" w:rsidR="003B6D12" w:rsidRDefault="003B6D12">
      <w:r>
        <w:continuationSeparator/>
      </w:r>
    </w:p>
    <w:p w14:paraId="295B3E96" w14:textId="77777777" w:rsidR="003B6D12" w:rsidRDefault="003B6D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6AB3"/>
    <w:rsid w:val="00046868"/>
    <w:rsid w:val="00050324"/>
    <w:rsid w:val="00065226"/>
    <w:rsid w:val="000A0150"/>
    <w:rsid w:val="000D2E09"/>
    <w:rsid w:val="000E0B41"/>
    <w:rsid w:val="000E63C9"/>
    <w:rsid w:val="0010216B"/>
    <w:rsid w:val="00127D5A"/>
    <w:rsid w:val="00130E9D"/>
    <w:rsid w:val="00150A6D"/>
    <w:rsid w:val="00151623"/>
    <w:rsid w:val="0017402F"/>
    <w:rsid w:val="00183A7F"/>
    <w:rsid w:val="00185B35"/>
    <w:rsid w:val="00194A21"/>
    <w:rsid w:val="001F2BC8"/>
    <w:rsid w:val="001F5F6B"/>
    <w:rsid w:val="00243EBC"/>
    <w:rsid w:val="00246A35"/>
    <w:rsid w:val="00280732"/>
    <w:rsid w:val="00284348"/>
    <w:rsid w:val="002A0C5B"/>
    <w:rsid w:val="002A2E4F"/>
    <w:rsid w:val="002E0ADE"/>
    <w:rsid w:val="002E7B96"/>
    <w:rsid w:val="002F51F5"/>
    <w:rsid w:val="00312137"/>
    <w:rsid w:val="00320E27"/>
    <w:rsid w:val="00330359"/>
    <w:rsid w:val="003304DB"/>
    <w:rsid w:val="0033762F"/>
    <w:rsid w:val="003531FC"/>
    <w:rsid w:val="003603A8"/>
    <w:rsid w:val="00360494"/>
    <w:rsid w:val="00366C7E"/>
    <w:rsid w:val="00384EA3"/>
    <w:rsid w:val="0038580D"/>
    <w:rsid w:val="003A02AF"/>
    <w:rsid w:val="003A39A1"/>
    <w:rsid w:val="003B6D12"/>
    <w:rsid w:val="003C2191"/>
    <w:rsid w:val="003D3863"/>
    <w:rsid w:val="003D4993"/>
    <w:rsid w:val="003E0A6F"/>
    <w:rsid w:val="003E749D"/>
    <w:rsid w:val="004110DE"/>
    <w:rsid w:val="00435289"/>
    <w:rsid w:val="0044085A"/>
    <w:rsid w:val="004530A5"/>
    <w:rsid w:val="004656D8"/>
    <w:rsid w:val="004B21A5"/>
    <w:rsid w:val="004B590F"/>
    <w:rsid w:val="004D1392"/>
    <w:rsid w:val="004F0028"/>
    <w:rsid w:val="005037F0"/>
    <w:rsid w:val="005135E8"/>
    <w:rsid w:val="00516A86"/>
    <w:rsid w:val="005275F6"/>
    <w:rsid w:val="00572102"/>
    <w:rsid w:val="005A2D57"/>
    <w:rsid w:val="005C2803"/>
    <w:rsid w:val="005C6745"/>
    <w:rsid w:val="005D32B4"/>
    <w:rsid w:val="005F1BB0"/>
    <w:rsid w:val="006109D4"/>
    <w:rsid w:val="006164CA"/>
    <w:rsid w:val="006375BB"/>
    <w:rsid w:val="00656C4D"/>
    <w:rsid w:val="00675074"/>
    <w:rsid w:val="006E1774"/>
    <w:rsid w:val="006E2B76"/>
    <w:rsid w:val="006E5716"/>
    <w:rsid w:val="00721F32"/>
    <w:rsid w:val="007302B3"/>
    <w:rsid w:val="00730733"/>
    <w:rsid w:val="00730E3A"/>
    <w:rsid w:val="00736AAF"/>
    <w:rsid w:val="00742B72"/>
    <w:rsid w:val="00765B2A"/>
    <w:rsid w:val="007732AA"/>
    <w:rsid w:val="00783A34"/>
    <w:rsid w:val="007873BD"/>
    <w:rsid w:val="007A4EB1"/>
    <w:rsid w:val="007C6B52"/>
    <w:rsid w:val="007D16C5"/>
    <w:rsid w:val="007D49A4"/>
    <w:rsid w:val="0084071D"/>
    <w:rsid w:val="008543AE"/>
    <w:rsid w:val="00862FE4"/>
    <w:rsid w:val="0086389A"/>
    <w:rsid w:val="0087605E"/>
    <w:rsid w:val="00877CFE"/>
    <w:rsid w:val="00882B1C"/>
    <w:rsid w:val="00895E87"/>
    <w:rsid w:val="008B1FEE"/>
    <w:rsid w:val="008B65C1"/>
    <w:rsid w:val="008C5A2A"/>
    <w:rsid w:val="008E2E5A"/>
    <w:rsid w:val="00903C32"/>
    <w:rsid w:val="00904577"/>
    <w:rsid w:val="00905682"/>
    <w:rsid w:val="00916B16"/>
    <w:rsid w:val="009173B9"/>
    <w:rsid w:val="00917FF1"/>
    <w:rsid w:val="0093335D"/>
    <w:rsid w:val="0093613E"/>
    <w:rsid w:val="00943026"/>
    <w:rsid w:val="00960CD7"/>
    <w:rsid w:val="00966B81"/>
    <w:rsid w:val="009B3623"/>
    <w:rsid w:val="009B5D1B"/>
    <w:rsid w:val="009C7720"/>
    <w:rsid w:val="00A21B2D"/>
    <w:rsid w:val="00A23AFA"/>
    <w:rsid w:val="00A31B3E"/>
    <w:rsid w:val="00A4441B"/>
    <w:rsid w:val="00A45E2B"/>
    <w:rsid w:val="00A532F3"/>
    <w:rsid w:val="00A67E0B"/>
    <w:rsid w:val="00A8489E"/>
    <w:rsid w:val="00A91441"/>
    <w:rsid w:val="00AA1C6C"/>
    <w:rsid w:val="00AB02A7"/>
    <w:rsid w:val="00AC29F3"/>
    <w:rsid w:val="00AC5093"/>
    <w:rsid w:val="00B03EA8"/>
    <w:rsid w:val="00B231E5"/>
    <w:rsid w:val="00B64BFD"/>
    <w:rsid w:val="00B763D2"/>
    <w:rsid w:val="00B96456"/>
    <w:rsid w:val="00BD3FA4"/>
    <w:rsid w:val="00C02B87"/>
    <w:rsid w:val="00C132F1"/>
    <w:rsid w:val="00C23C0F"/>
    <w:rsid w:val="00C348AC"/>
    <w:rsid w:val="00C36D0D"/>
    <w:rsid w:val="00C4086D"/>
    <w:rsid w:val="00C70FC2"/>
    <w:rsid w:val="00C93E0F"/>
    <w:rsid w:val="00C9479E"/>
    <w:rsid w:val="00C97C91"/>
    <w:rsid w:val="00CA1896"/>
    <w:rsid w:val="00CB5B28"/>
    <w:rsid w:val="00CD0502"/>
    <w:rsid w:val="00CE37A4"/>
    <w:rsid w:val="00CF5371"/>
    <w:rsid w:val="00D0323A"/>
    <w:rsid w:val="00D0559F"/>
    <w:rsid w:val="00D077E9"/>
    <w:rsid w:val="00D42CB7"/>
    <w:rsid w:val="00D5413D"/>
    <w:rsid w:val="00D570A9"/>
    <w:rsid w:val="00D65D5F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116B3"/>
    <w:rsid w:val="00E22ACD"/>
    <w:rsid w:val="00E40C86"/>
    <w:rsid w:val="00E53D33"/>
    <w:rsid w:val="00E620B0"/>
    <w:rsid w:val="00E70055"/>
    <w:rsid w:val="00E72F61"/>
    <w:rsid w:val="00E764F3"/>
    <w:rsid w:val="00E77B0A"/>
    <w:rsid w:val="00E81B40"/>
    <w:rsid w:val="00E85447"/>
    <w:rsid w:val="00EB77A4"/>
    <w:rsid w:val="00EF555B"/>
    <w:rsid w:val="00EF7ED6"/>
    <w:rsid w:val="00F027BB"/>
    <w:rsid w:val="00F11C5B"/>
    <w:rsid w:val="00F11DCF"/>
    <w:rsid w:val="00F162EA"/>
    <w:rsid w:val="00F52D27"/>
    <w:rsid w:val="00F83527"/>
    <w:rsid w:val="00F855FD"/>
    <w:rsid w:val="00FB01A3"/>
    <w:rsid w:val="00FD583F"/>
    <w:rsid w:val="00FD7488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5007FE"/>
    <w:rsid w:val="00AD427C"/>
    <w:rsid w:val="00B00E34"/>
    <w:rsid w:val="00E267B0"/>
    <w:rsid w:val="00E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DEBORAH ROSSI OTTO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58</TotalTime>
  <Pages>8</Pages>
  <Words>1621</Words>
  <Characters>8755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12</cp:revision>
  <cp:lastPrinted>2006-08-01T17:47:00Z</cp:lastPrinted>
  <dcterms:created xsi:type="dcterms:W3CDTF">2022-01-28T23:15:00Z</dcterms:created>
  <dcterms:modified xsi:type="dcterms:W3CDTF">2022-01-29T00:07:00Z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