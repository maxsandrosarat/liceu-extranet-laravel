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91B6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998043" wp14:editId="05DA85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D1AC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:rsidRPr="004F0028" w14:paraId="0A3EE13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08C82A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B2D11D1" wp14:editId="51FF197C">
                      <wp:extent cx="683895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895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3ECD87" w14:textId="6180FBD9" w:rsidR="000D2E09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845D08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 w:rsidR="00615A1C">
                                    <w:rPr>
                                      <w:lang w:val="pt-BR" w:bidi="pt-BR"/>
                                    </w:rPr>
                                    <w:t>º série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615A1C">
                                    <w:t>Itegral</w:t>
                                  </w:r>
                                </w:p>
                                <w:p w14:paraId="72D4E8AB" w14:textId="0AAC5633" w:rsidR="00615A1C" w:rsidRPr="00D86945" w:rsidRDefault="00615A1C" w:rsidP="00FE4C8C">
                                  <w:pPr>
                                    <w:pStyle w:val="Ttulo"/>
                                  </w:pPr>
                                  <w:r>
                                    <w:t>Professor Paulão</w:t>
                                  </w:r>
                                </w:p>
                                <w:p w14:paraId="645F978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2D1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538.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" filled="f" stroked="f" strokeweight=".5pt">
                      <v:textbox>
                        <w:txbxContent>
                          <w:p w14:paraId="603ECD87" w14:textId="6180FBD9" w:rsidR="000D2E09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845D08">
                              <w:rPr>
                                <w:lang w:val="pt-BR" w:bidi="pt-BR"/>
                              </w:rPr>
                              <w:t>3</w:t>
                            </w:r>
                            <w:r w:rsidR="00615A1C">
                              <w:rPr>
                                <w:lang w:val="pt-BR" w:bidi="pt-BR"/>
                              </w:rPr>
                              <w:t>º série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615A1C">
                              <w:t>Itegral</w:t>
                            </w:r>
                          </w:p>
                          <w:p w14:paraId="72D4E8AB" w14:textId="0AAC5633" w:rsidR="00615A1C" w:rsidRPr="00D86945" w:rsidRDefault="00615A1C" w:rsidP="00FE4C8C">
                            <w:pPr>
                              <w:pStyle w:val="Ttulo"/>
                            </w:pPr>
                            <w:r>
                              <w:t>Professor Paulão</w:t>
                            </w:r>
                          </w:p>
                          <w:p w14:paraId="645F978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F3ACF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E76C333" wp14:editId="0D2B6627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A7983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6E45E1B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C55455" w14:textId="77777777" w:rsidR="00D077E9" w:rsidRDefault="00615A1C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Quinzena </w:t>
            </w:r>
            <w:r w:rsidR="008F6052">
              <w:rPr>
                <w:noProof/>
                <w:lang w:val="pt-BR"/>
              </w:rPr>
              <w:t xml:space="preserve">25 de julho até </w:t>
            </w:r>
            <w:r w:rsidR="00560102">
              <w:rPr>
                <w:noProof/>
                <w:lang w:val="pt-BR"/>
              </w:rPr>
              <w:t>8 de agosto</w:t>
            </w:r>
          </w:p>
          <w:p w14:paraId="424C7D50" w14:textId="77777777" w:rsidR="00560102" w:rsidRDefault="00560102" w:rsidP="00AB02A7">
            <w:pPr>
              <w:rPr>
                <w:noProof/>
                <w:lang w:val="pt-BR"/>
              </w:rPr>
            </w:pPr>
          </w:p>
          <w:p w14:paraId="5C1AAF44" w14:textId="77DFEEF2" w:rsidR="00560102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27\07\2022  </w:t>
            </w:r>
            <w:r w:rsidR="00845D08">
              <w:rPr>
                <w:noProof/>
                <w:lang w:val="pt-BR"/>
              </w:rPr>
              <w:t>Análise Combinatória Permutações</w:t>
            </w:r>
          </w:p>
          <w:p w14:paraId="29539769" w14:textId="46A89991" w:rsidR="00560102" w:rsidRPr="004F0028" w:rsidRDefault="00560102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03\08\2022 </w:t>
            </w:r>
            <w:r w:rsidR="00845D08">
              <w:rPr>
                <w:noProof/>
                <w:lang w:val="pt-BR"/>
              </w:rPr>
              <w:t xml:space="preserve"> Combinação simples</w:t>
            </w:r>
          </w:p>
        </w:tc>
      </w:tr>
      <w:tr w:rsidR="00D077E9" w:rsidRPr="004F0028" w14:paraId="6176067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FAE5D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14F124A" w14:textId="777777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Pr="004F0028">
                  <w:rPr>
                    <w:lang w:bidi="pt-BR"/>
                  </w:rPr>
                  <w:t>Seu Nome</w:t>
                </w:r>
              </w:sdtContent>
            </w:sdt>
          </w:p>
          <w:p w14:paraId="217D5D6E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7E23A2E" w14:textId="65BD47ED" w:rsidR="00FE4C8C" w:rsidRPr="004F0028" w:rsidRDefault="00987F0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4FAABDA" wp14:editId="02BB47C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F9FA130" wp14:editId="19F783D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9D0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CDEA65E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54A12BB4" w14:textId="77777777" w:rsidR="0010216B" w:rsidRDefault="0010216B" w:rsidP="00046868">
      <w:pPr>
        <w:spacing w:line="240" w:lineRule="auto"/>
      </w:pPr>
    </w:p>
    <w:p w14:paraId="46168423" w14:textId="77777777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 Vocabulário e gramática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 (instrumentos musicais) e gramática (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simple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past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irregular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verbs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 87, 88, 89 e 90.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90 (Exercícios 4 e 5)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30/08/2021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D81432" w14:textId="77777777" w:rsidR="00046868" w:rsidRDefault="00046868" w:rsidP="00046868">
      <w:pPr>
        <w:spacing w:after="200"/>
        <w:rPr>
          <w:lang w:val="pt-BR"/>
        </w:rPr>
      </w:pPr>
    </w:p>
    <w:p w14:paraId="448BA811" w14:textId="77777777" w:rsidR="00046868" w:rsidRDefault="00046868" w:rsidP="00046868">
      <w:pPr>
        <w:spacing w:after="200"/>
        <w:rPr>
          <w:lang w:val="pt-BR"/>
        </w:rPr>
      </w:pPr>
    </w:p>
    <w:p w14:paraId="3CBB6F37" w14:textId="77777777" w:rsidR="00B763D2" w:rsidRDefault="00B763D2" w:rsidP="00C132F1">
      <w:pPr>
        <w:spacing w:after="200"/>
        <w:rPr>
          <w:lang w:val="pt-BR"/>
        </w:rPr>
      </w:pPr>
    </w:p>
    <w:p w14:paraId="7DA65F0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E2E6" w14:textId="77777777" w:rsidR="00E0699B" w:rsidRDefault="00E0699B">
      <w:r>
        <w:separator/>
      </w:r>
    </w:p>
    <w:p w14:paraId="60A17F66" w14:textId="77777777" w:rsidR="00E0699B" w:rsidRDefault="00E0699B"/>
  </w:endnote>
  <w:endnote w:type="continuationSeparator" w:id="0">
    <w:p w14:paraId="01195948" w14:textId="77777777" w:rsidR="00E0699B" w:rsidRDefault="00E0699B">
      <w:r>
        <w:continuationSeparator/>
      </w:r>
    </w:p>
    <w:p w14:paraId="4482DF25" w14:textId="77777777" w:rsidR="00E0699B" w:rsidRDefault="00E06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E635F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CD7072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B946" w14:textId="77777777" w:rsidR="00E0699B" w:rsidRDefault="00E0699B">
      <w:r>
        <w:separator/>
      </w:r>
    </w:p>
    <w:p w14:paraId="16A486A7" w14:textId="77777777" w:rsidR="00E0699B" w:rsidRDefault="00E0699B"/>
  </w:footnote>
  <w:footnote w:type="continuationSeparator" w:id="0">
    <w:p w14:paraId="4A6F9A40" w14:textId="77777777" w:rsidR="00E0699B" w:rsidRDefault="00E0699B">
      <w:r>
        <w:continuationSeparator/>
      </w:r>
    </w:p>
    <w:p w14:paraId="367D61BE" w14:textId="77777777" w:rsidR="00E0699B" w:rsidRDefault="00E069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0840299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F700A18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0893F48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60102"/>
    <w:rsid w:val="00572102"/>
    <w:rsid w:val="005C6745"/>
    <w:rsid w:val="005F1BB0"/>
    <w:rsid w:val="00615A1C"/>
    <w:rsid w:val="00656C4D"/>
    <w:rsid w:val="006E2B76"/>
    <w:rsid w:val="006E5716"/>
    <w:rsid w:val="007223E5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D08"/>
    <w:rsid w:val="00862FE4"/>
    <w:rsid w:val="0086389A"/>
    <w:rsid w:val="0087605E"/>
    <w:rsid w:val="008B1FEE"/>
    <w:rsid w:val="008B65C1"/>
    <w:rsid w:val="008F6052"/>
    <w:rsid w:val="00903C32"/>
    <w:rsid w:val="00916B16"/>
    <w:rsid w:val="009173B9"/>
    <w:rsid w:val="0093335D"/>
    <w:rsid w:val="0093613E"/>
    <w:rsid w:val="00943026"/>
    <w:rsid w:val="00960CD7"/>
    <w:rsid w:val="00966B81"/>
    <w:rsid w:val="00987F05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0699B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998CF"/>
  <w15:docId w15:val="{73ECB716-25CE-46C5-9AF5-C71F5EFA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B00E34"/>
    <w:rsid w:val="00D93D4F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2</Pages>
  <Words>87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Carla Valéria</cp:lastModifiedBy>
  <cp:revision>2</cp:revision>
  <cp:lastPrinted>2006-08-01T17:47:00Z</cp:lastPrinted>
  <dcterms:created xsi:type="dcterms:W3CDTF">2022-07-23T13:22:00Z</dcterms:created>
  <dcterms:modified xsi:type="dcterms:W3CDTF">2022-07-23T13:22:00Z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