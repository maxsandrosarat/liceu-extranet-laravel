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6B846F6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A2C3F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A74B3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6B846F6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A2C3F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A74B3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33071C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6C070ADE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Estudos Culturais.</w:t>
      </w:r>
    </w:p>
    <w:p w14:paraId="40F8EA43" w14:textId="48D8D1AC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1.</w:t>
      </w:r>
    </w:p>
    <w:p w14:paraId="3858713D" w14:textId="5F2F8FC2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17DCC6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Povos Indígenas. </w:t>
      </w:r>
    </w:p>
    <w:p w14:paraId="17A19E0F" w14:textId="1473B58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4779E80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Culturas africanas e afro-brasileira. </w:t>
      </w:r>
    </w:p>
    <w:p w14:paraId="1FAD3E2B" w14:textId="59A71A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4137250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Cultura nordestina.</w:t>
      </w:r>
    </w:p>
    <w:p w14:paraId="4ED1A7D2" w14:textId="21D0660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0B78F46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Cultura do Sudeste.</w:t>
      </w:r>
    </w:p>
    <w:p w14:paraId="39F01B47" w14:textId="496ED1ED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5.</w:t>
      </w:r>
    </w:p>
    <w:p w14:paraId="661BAE55" w14:textId="538CB11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3FEE14D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Cultura do Sul</w:t>
      </w:r>
    </w:p>
    <w:p w14:paraId="534FC060" w14:textId="4045011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7E51C2D7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Cultura do Norte.</w:t>
      </w:r>
    </w:p>
    <w:p w14:paraId="779A29B1" w14:textId="62A6BAF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7.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7.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23180B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Cultura do Centro-Oeste.</w:t>
      </w:r>
    </w:p>
    <w:p w14:paraId="7C012BC0" w14:textId="0F747A0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229922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Pré-História e Egito Antigo.</w:t>
      </w:r>
    </w:p>
    <w:p w14:paraId="7B9B9F86" w14:textId="723D41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EA2C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20C9E44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da correção de exercícios.</w:t>
      </w:r>
    </w:p>
    <w:p w14:paraId="09D4590B" w14:textId="6213A79A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Escrever uma carta sobre um dos conteúdos estudados no bimestre.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4CC48D8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Classicismo e Neoclássico. </w:t>
      </w:r>
    </w:p>
    <w:p w14:paraId="0522B17F" w14:textId="6BB99A0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1CEF31F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240D424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Bizantina e Gótica.</w:t>
      </w:r>
    </w:p>
    <w:p w14:paraId="5A7F7483" w14:textId="00030D0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55F326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Barroca.</w:t>
      </w:r>
    </w:p>
    <w:p w14:paraId="6CBC3480" w14:textId="72C3C477" w:rsidR="00727B44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12.</w:t>
      </w:r>
    </w:p>
    <w:p w14:paraId="72828C18" w14:textId="2345167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75528D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Romantismo.</w:t>
      </w:r>
    </w:p>
    <w:p w14:paraId="64437618" w14:textId="4929DC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5983744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Modernidade.</w:t>
      </w:r>
    </w:p>
    <w:p w14:paraId="43ADDB71" w14:textId="499E67B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6EA5AD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Impressionismo e Pós-Expressionismo.</w:t>
      </w:r>
    </w:p>
    <w:p w14:paraId="6CED0849" w14:textId="14F1E2C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57480C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Expressionismo e Fauvismo.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ECA97B8" w14:textId="1DC945B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D02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10F8F2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Cubismo e Futurismo.</w:t>
      </w:r>
    </w:p>
    <w:p w14:paraId="4E035759" w14:textId="06B5BF8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69EB88D2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429BB9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Surrealismo e Dadaísmo.</w:t>
      </w:r>
    </w:p>
    <w:p w14:paraId="0BE4E5A2" w14:textId="4AD72D3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0D2CC22C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da correção de exercícios.</w:t>
      </w:r>
    </w:p>
    <w:p w14:paraId="2F58F599" w14:textId="5863CCBF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B.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3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conteúdos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6C5C010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Abstracionismo e Pop Art.</w:t>
      </w:r>
    </w:p>
    <w:p w14:paraId="0498844F" w14:textId="4F5B8F5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522B84D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1922.</w:t>
      </w:r>
    </w:p>
    <w:p w14:paraId="7215B6A3" w14:textId="3ECFF0B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060DE53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Arquitetura e Urbanismo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na história da arte.</w:t>
      </w:r>
    </w:p>
    <w:p w14:paraId="071E0B08" w14:textId="77E3717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3638AD2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Concreta e Neoconcreta.</w:t>
      </w:r>
    </w:p>
    <w:p w14:paraId="29E00C79" w14:textId="495290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0330A14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Contemporânea.</w:t>
      </w:r>
    </w:p>
    <w:p w14:paraId="0B35672D" w14:textId="32B6112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0C0463F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Novas linguagens artísticas.</w:t>
      </w:r>
    </w:p>
    <w:p w14:paraId="1F544A1B" w14:textId="5437F37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2DB23D2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 1950.</w:t>
      </w:r>
    </w:p>
    <w:p w14:paraId="662A7272" w14:textId="567B680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0F8DCE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 1960.</w:t>
      </w:r>
    </w:p>
    <w:p w14:paraId="0020A975" w14:textId="6182B72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600529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 1970.</w:t>
      </w:r>
    </w:p>
    <w:p w14:paraId="678613EF" w14:textId="15FE623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F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0854C57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1980.</w:t>
      </w:r>
    </w:p>
    <w:p w14:paraId="4AEBAB35" w14:textId="4866578F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28. </w:t>
      </w:r>
    </w:p>
    <w:p w14:paraId="326385AB" w14:textId="4A0A2B8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080A820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1990.</w:t>
      </w:r>
    </w:p>
    <w:p w14:paraId="36F4FA73" w14:textId="3B5C6D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8A0CA2D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2CAF0A8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2000.</w:t>
      </w:r>
    </w:p>
    <w:p w14:paraId="63F1F8F6" w14:textId="529B350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4483F940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Ampliação dos conteúdos através das indicações digitais.</w:t>
      </w:r>
    </w:p>
    <w:p w14:paraId="498E427F" w14:textId="56BC5785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</w:t>
      </w:r>
      <w:r w:rsidR="002A5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5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conteúdos estudados.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4F258E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7 exercícios da revisão 1.</w:t>
      </w:r>
    </w:p>
    <w:p w14:paraId="22579D32" w14:textId="29BA405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C33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ENEM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exercícios da revisão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2981594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7 exercícios da revisão 2.</w:t>
      </w:r>
    </w:p>
    <w:p w14:paraId="17E8E935" w14:textId="739DDBE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exercícios da revisão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59DFE1A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7 exercícios da revisão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90E7664" w14:textId="2FA5AA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exercícios da revisão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D78B4F" w14:textId="3B5C38F1" w:rsidR="00705924" w:rsidRDefault="004D1392" w:rsidP="007059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592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7 exercícios da revisão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F65AE02" w14:textId="11003D97" w:rsidR="004D1392" w:rsidRDefault="00705924" w:rsidP="007059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exercícios da 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BA01E6" w14:textId="79FB8692" w:rsidR="00705924" w:rsidRDefault="00FB01A3" w:rsidP="007059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592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7 exercícios da revisão 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7059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7AD252D5" w:rsidR="00FB01A3" w:rsidRDefault="00705924" w:rsidP="007059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exercícios da 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FB01A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3ACBCDB" w14:textId="77777777" w:rsidR="002A52C0" w:rsidRDefault="00FB01A3" w:rsidP="002A52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52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A5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Ampliação dos conteúdos através das indicações digitais.</w:t>
      </w:r>
    </w:p>
    <w:p w14:paraId="37B67AC5" w14:textId="2023A7E0" w:rsidR="00FB01A3" w:rsidRDefault="002A52C0" w:rsidP="002A52C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Escreva uma carta sobre um dos conteúdos estudados.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FB01A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020CE9" w14:textId="60419E08" w:rsidR="00B763D2" w:rsidRDefault="00B763D2" w:rsidP="00700D13">
      <w:pPr>
        <w:spacing w:line="240" w:lineRule="auto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39A0" w14:textId="77777777" w:rsidR="0033071C" w:rsidRDefault="0033071C">
      <w:r>
        <w:separator/>
      </w:r>
    </w:p>
    <w:p w14:paraId="365797E0" w14:textId="77777777" w:rsidR="0033071C" w:rsidRDefault="0033071C"/>
  </w:endnote>
  <w:endnote w:type="continuationSeparator" w:id="0">
    <w:p w14:paraId="5CB2C20C" w14:textId="77777777" w:rsidR="0033071C" w:rsidRDefault="0033071C">
      <w:r>
        <w:continuationSeparator/>
      </w:r>
    </w:p>
    <w:p w14:paraId="50CB38C6" w14:textId="77777777" w:rsidR="0033071C" w:rsidRDefault="00330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0983" w14:textId="77777777" w:rsidR="0033071C" w:rsidRDefault="0033071C">
      <w:r>
        <w:separator/>
      </w:r>
    </w:p>
    <w:p w14:paraId="1F4FD0EA" w14:textId="77777777" w:rsidR="0033071C" w:rsidRDefault="0033071C"/>
  </w:footnote>
  <w:footnote w:type="continuationSeparator" w:id="0">
    <w:p w14:paraId="491BB90F" w14:textId="77777777" w:rsidR="0033071C" w:rsidRDefault="0033071C">
      <w:r>
        <w:continuationSeparator/>
      </w:r>
    </w:p>
    <w:p w14:paraId="4797443F" w14:textId="77777777" w:rsidR="0033071C" w:rsidRDefault="00330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839DD"/>
    <w:rsid w:val="000A0150"/>
    <w:rsid w:val="000D2E09"/>
    <w:rsid w:val="000E0B41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2054A"/>
    <w:rsid w:val="00243EBC"/>
    <w:rsid w:val="00246A35"/>
    <w:rsid w:val="00280732"/>
    <w:rsid w:val="00284348"/>
    <w:rsid w:val="00287424"/>
    <w:rsid w:val="002A2E4F"/>
    <w:rsid w:val="002A52C0"/>
    <w:rsid w:val="002F51F5"/>
    <w:rsid w:val="00312137"/>
    <w:rsid w:val="00320E27"/>
    <w:rsid w:val="00330359"/>
    <w:rsid w:val="003304DB"/>
    <w:rsid w:val="0033071C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35289"/>
    <w:rsid w:val="0044085A"/>
    <w:rsid w:val="00442318"/>
    <w:rsid w:val="004530A5"/>
    <w:rsid w:val="004B21A5"/>
    <w:rsid w:val="004B590F"/>
    <w:rsid w:val="004C53B9"/>
    <w:rsid w:val="004D1392"/>
    <w:rsid w:val="004F0028"/>
    <w:rsid w:val="005037F0"/>
    <w:rsid w:val="0050450F"/>
    <w:rsid w:val="005135E8"/>
    <w:rsid w:val="00516A86"/>
    <w:rsid w:val="005275F6"/>
    <w:rsid w:val="00572102"/>
    <w:rsid w:val="005A2D57"/>
    <w:rsid w:val="005B2B37"/>
    <w:rsid w:val="005B3E7B"/>
    <w:rsid w:val="005C2803"/>
    <w:rsid w:val="005C539F"/>
    <w:rsid w:val="005C6745"/>
    <w:rsid w:val="005D32B4"/>
    <w:rsid w:val="005F1BB0"/>
    <w:rsid w:val="006109D4"/>
    <w:rsid w:val="006164CA"/>
    <w:rsid w:val="006375BB"/>
    <w:rsid w:val="00656C4D"/>
    <w:rsid w:val="006615A9"/>
    <w:rsid w:val="00675074"/>
    <w:rsid w:val="0067518C"/>
    <w:rsid w:val="006C3376"/>
    <w:rsid w:val="006E1774"/>
    <w:rsid w:val="006E2B76"/>
    <w:rsid w:val="006E5716"/>
    <w:rsid w:val="00700D13"/>
    <w:rsid w:val="00705924"/>
    <w:rsid w:val="00727B44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7F1DDA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B729C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75BED"/>
    <w:rsid w:val="009B3623"/>
    <w:rsid w:val="009B5D1B"/>
    <w:rsid w:val="009C7720"/>
    <w:rsid w:val="00A21B2D"/>
    <w:rsid w:val="00A23AFA"/>
    <w:rsid w:val="00A31B3E"/>
    <w:rsid w:val="00A3515F"/>
    <w:rsid w:val="00A4441B"/>
    <w:rsid w:val="00A45E2B"/>
    <w:rsid w:val="00A532F3"/>
    <w:rsid w:val="00A67E0B"/>
    <w:rsid w:val="00A74B3A"/>
    <w:rsid w:val="00A8489E"/>
    <w:rsid w:val="00A8776A"/>
    <w:rsid w:val="00AA0B1E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BE3765"/>
    <w:rsid w:val="00C02B87"/>
    <w:rsid w:val="00C132F1"/>
    <w:rsid w:val="00C232E1"/>
    <w:rsid w:val="00C23C0F"/>
    <w:rsid w:val="00C348AC"/>
    <w:rsid w:val="00C36D0D"/>
    <w:rsid w:val="00C4086D"/>
    <w:rsid w:val="00C70FC2"/>
    <w:rsid w:val="00C85BAB"/>
    <w:rsid w:val="00C93E0F"/>
    <w:rsid w:val="00C9479E"/>
    <w:rsid w:val="00C97C91"/>
    <w:rsid w:val="00CA1896"/>
    <w:rsid w:val="00CB3B60"/>
    <w:rsid w:val="00CB5B28"/>
    <w:rsid w:val="00CE37A4"/>
    <w:rsid w:val="00CF5371"/>
    <w:rsid w:val="00CF75A0"/>
    <w:rsid w:val="00D029A8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141E4"/>
    <w:rsid w:val="00E2182D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92ED7"/>
    <w:rsid w:val="00E9765D"/>
    <w:rsid w:val="00EA2C3F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5B431B"/>
    <w:rsid w:val="00645D59"/>
    <w:rsid w:val="00730BB3"/>
    <w:rsid w:val="009E62A3"/>
    <w:rsid w:val="00AD427C"/>
    <w:rsid w:val="00B00E34"/>
    <w:rsid w:val="00E267B0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44</TotalTime>
  <Pages>7</Pages>
  <Words>1561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6</cp:revision>
  <cp:lastPrinted>2006-08-01T17:47:00Z</cp:lastPrinted>
  <dcterms:created xsi:type="dcterms:W3CDTF">2022-01-29T01:47:00Z</dcterms:created>
  <dcterms:modified xsi:type="dcterms:W3CDTF">2022-01-29T05:22:00Z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