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32ECBA73" w:rsidR="00D077E9" w:rsidRPr="004F0028" w:rsidRDefault="00615699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72C60CFA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B19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AF70E5" w:rsidRPr="004F0028" w14:paraId="0882628B" w14:textId="77777777" w:rsidTr="00AF70E5">
        <w:trPr>
          <w:trHeight w:val="1894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E2F78F9" w14:textId="77777777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223550C" wp14:editId="40826E79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9851A" w14:textId="07A283FA" w:rsidR="00AF70E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1º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53567A">
                                    <w:t>08</w:t>
                                  </w:r>
                                  <w:r>
                                    <w:t>/0</w:t>
                                  </w:r>
                                  <w:r w:rsidR="0053567A">
                                    <w:t>8</w:t>
                                  </w:r>
                                  <w:r>
                                    <w:t xml:space="preserve"> até 2</w:t>
                                  </w:r>
                                  <w:r w:rsidR="0053567A">
                                    <w:t>6</w:t>
                                  </w:r>
                                  <w:r>
                                    <w:t>/08</w:t>
                                  </w:r>
                                </w:p>
                                <w:p w14:paraId="50E3EF8A" w14:textId="77777777" w:rsidR="00AF70E5" w:rsidRPr="00D8694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53696AB5" w14:textId="77777777" w:rsidR="00AF70E5" w:rsidRPr="00D86945" w:rsidRDefault="00AF70E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2355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129851A" w14:textId="07A283FA" w:rsidR="00AF70E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1º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53567A">
                              <w:t>08</w:t>
                            </w:r>
                            <w:r>
                              <w:t>/0</w:t>
                            </w:r>
                            <w:r w:rsidR="0053567A">
                              <w:t>8</w:t>
                            </w:r>
                            <w:r>
                              <w:t xml:space="preserve"> até 2</w:t>
                            </w:r>
                            <w:r w:rsidR="0053567A">
                              <w:t>6</w:t>
                            </w:r>
                            <w:r>
                              <w:t>/08</w:t>
                            </w:r>
                          </w:p>
                          <w:p w14:paraId="50E3EF8A" w14:textId="77777777" w:rsidR="00AF70E5" w:rsidRPr="00D8694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53696AB5" w14:textId="77777777" w:rsidR="00AF70E5" w:rsidRPr="00D86945" w:rsidRDefault="00AF70E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4E40AC6B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D4EBE0" wp14:editId="1169DB00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8DCCF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F70E5" w:rsidRPr="004F0028" w14:paraId="01A9E209" w14:textId="77777777" w:rsidTr="00AF70E5">
        <w:trPr>
          <w:trHeight w:val="7191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AF70E5" w:rsidRPr="004F0028" w:rsidRDefault="00AF70E5" w:rsidP="00AF70E5">
            <w:pPr>
              <w:rPr>
                <w:noProof/>
                <w:lang w:val="pt-BR"/>
              </w:rPr>
            </w:pPr>
          </w:p>
        </w:tc>
      </w:tr>
      <w:tr w:rsidR="00AF70E5" w:rsidRPr="004F0028" w14:paraId="11799E6E" w14:textId="77777777" w:rsidTr="00AF70E5">
        <w:trPr>
          <w:trHeight w:val="2438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AF70E5" w:rsidRPr="004F0028" w:rsidRDefault="00000000" w:rsidP="00AF70E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65E9A9A4FEE747BBA53892CBC73914FA"/>
                </w:placeholder>
              </w:sdtPr>
              <w:sdtContent>
                <w:r w:rsidR="00AF70E5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AF70E5" w:rsidRPr="004F0028" w:rsidRDefault="00AF70E5" w:rsidP="00AF70E5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CB435A0AD68545D095C8B0D8D2B8DD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6EE70683" w14:textId="77777777" w:rsidR="00AF70E5" w:rsidRPr="004F0028" w:rsidRDefault="00615699" w:rsidP="00AF70E5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25633E4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25C8C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5661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F70E5">
        <w:rPr>
          <w:lang w:val="pt-BR" w:bidi="pt-BR"/>
        </w:rPr>
        <w:lastRenderedPageBreak/>
        <w:t>PLANEJAMENTO QUINZENAL - 2022</w:t>
      </w:r>
    </w:p>
    <w:p w14:paraId="2FF1C767" w14:textId="77777777" w:rsidR="00AF70E5" w:rsidRDefault="00AF70E5" w:rsidP="00AF70E5">
      <w:pPr>
        <w:spacing w:line="240" w:lineRule="auto"/>
      </w:pPr>
      <w:r>
        <w:t>DISCIPLINA: QUÍMICA</w:t>
      </w:r>
    </w:p>
    <w:p w14:paraId="684D7713" w14:textId="77777777" w:rsidR="00AF70E5" w:rsidRDefault="00AF70E5" w:rsidP="00147F15">
      <w:pPr>
        <w:spacing w:line="240" w:lineRule="auto"/>
      </w:pPr>
      <w:r>
        <w:t>PROFESSOR: MILTON BASTO LIRA</w:t>
      </w:r>
    </w:p>
    <w:p w14:paraId="251B6AFF" w14:textId="77777777" w:rsidR="00AF70E5" w:rsidRDefault="00AF70E5" w:rsidP="00147F15">
      <w:pPr>
        <w:spacing w:line="240" w:lineRule="auto"/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1448C204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B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Numéricas.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B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6F65C384" w:rsidR="00147F15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6D966AD" w14:textId="77777777" w:rsidR="0053567A" w:rsidRPr="009B2C99" w:rsidRDefault="0053567A" w:rsidP="005356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19/08/2022</w:t>
      </w:r>
    </w:p>
    <w:p w14:paraId="3D44DF8D" w14:textId="1C36AD80" w:rsidR="0053567A" w:rsidRPr="009B2C99" w:rsidRDefault="0053567A" w:rsidP="005356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Numéricas.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64102DC" w14:textId="77777777" w:rsidR="0053567A" w:rsidRPr="009B2C99" w:rsidRDefault="0053567A" w:rsidP="005356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7177535" w14:textId="77777777" w:rsidR="0053567A" w:rsidRPr="009B2C99" w:rsidRDefault="0053567A" w:rsidP="005356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26/08/2022</w:t>
      </w:r>
    </w:p>
    <w:p w14:paraId="39F85071" w14:textId="4148436B" w:rsidR="0053567A" w:rsidRPr="009B2C99" w:rsidRDefault="0053567A" w:rsidP="005356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dos Gases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E0A93EB" w14:textId="77777777" w:rsidR="0053567A" w:rsidRPr="009B2C99" w:rsidRDefault="0053567A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53567A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BCDE" w14:textId="77777777" w:rsidR="007854E9" w:rsidRDefault="007854E9">
      <w:r>
        <w:separator/>
      </w:r>
    </w:p>
    <w:p w14:paraId="5D953F67" w14:textId="77777777" w:rsidR="007854E9" w:rsidRDefault="007854E9"/>
  </w:endnote>
  <w:endnote w:type="continuationSeparator" w:id="0">
    <w:p w14:paraId="53DE9AE3" w14:textId="77777777" w:rsidR="007854E9" w:rsidRDefault="007854E9">
      <w:r>
        <w:continuationSeparator/>
      </w:r>
    </w:p>
    <w:p w14:paraId="1DE8D374" w14:textId="77777777" w:rsidR="007854E9" w:rsidRDefault="00785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E77F" w14:textId="77777777" w:rsidR="007854E9" w:rsidRDefault="007854E9">
      <w:r>
        <w:separator/>
      </w:r>
    </w:p>
    <w:p w14:paraId="6029B705" w14:textId="77777777" w:rsidR="007854E9" w:rsidRDefault="007854E9"/>
  </w:footnote>
  <w:footnote w:type="continuationSeparator" w:id="0">
    <w:p w14:paraId="4CE9DD33" w14:textId="77777777" w:rsidR="007854E9" w:rsidRDefault="007854E9">
      <w:r>
        <w:continuationSeparator/>
      </w:r>
    </w:p>
    <w:p w14:paraId="42D7C113" w14:textId="77777777" w:rsidR="007854E9" w:rsidRDefault="007854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3567A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15699"/>
    <w:rsid w:val="00621902"/>
    <w:rsid w:val="00656C4D"/>
    <w:rsid w:val="00671C72"/>
    <w:rsid w:val="006A0530"/>
    <w:rsid w:val="006A0BC0"/>
    <w:rsid w:val="006A5A88"/>
    <w:rsid w:val="006E2B76"/>
    <w:rsid w:val="006E5716"/>
    <w:rsid w:val="007302B3"/>
    <w:rsid w:val="00730733"/>
    <w:rsid w:val="00730E3A"/>
    <w:rsid w:val="00736AAF"/>
    <w:rsid w:val="007432EA"/>
    <w:rsid w:val="00743601"/>
    <w:rsid w:val="00763BEC"/>
    <w:rsid w:val="00765B2A"/>
    <w:rsid w:val="0077353C"/>
    <w:rsid w:val="00783A34"/>
    <w:rsid w:val="007854E9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AF70E5"/>
    <w:rsid w:val="00B03EA8"/>
    <w:rsid w:val="00B10D49"/>
    <w:rsid w:val="00B23028"/>
    <w:rsid w:val="00B231E5"/>
    <w:rsid w:val="00B376FA"/>
    <w:rsid w:val="00B64BFD"/>
    <w:rsid w:val="00B7326B"/>
    <w:rsid w:val="00B763D2"/>
    <w:rsid w:val="00BB6655"/>
    <w:rsid w:val="00BD4A82"/>
    <w:rsid w:val="00BE67BF"/>
    <w:rsid w:val="00BE72C0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05F21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9A9A4FEE747BBA53892CBC7391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648DB-81AA-45A4-9B3E-BC572C9F753D}"/>
      </w:docPartPr>
      <w:docPartBody>
        <w:p w:rsidR="00B80896" w:rsidRDefault="00262E9A" w:rsidP="00262E9A">
          <w:pPr>
            <w:pStyle w:val="65E9A9A4FEE747BBA53892CBC73914FA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CB435A0AD68545D095C8B0D8D2B8DD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69709-5A7B-41FB-8F08-FE5FB62088D4}"/>
      </w:docPartPr>
      <w:docPartBody>
        <w:p w:rsidR="00B80896" w:rsidRDefault="00262E9A" w:rsidP="00262E9A">
          <w:pPr>
            <w:pStyle w:val="CB435A0AD68545D095C8B0D8D2B8DD2F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262E9A"/>
    <w:rsid w:val="00283145"/>
    <w:rsid w:val="003A40F0"/>
    <w:rsid w:val="005007FE"/>
    <w:rsid w:val="006516E1"/>
    <w:rsid w:val="00663A90"/>
    <w:rsid w:val="006F2A01"/>
    <w:rsid w:val="00850EA5"/>
    <w:rsid w:val="00B00E34"/>
    <w:rsid w:val="00B21DE4"/>
    <w:rsid w:val="00B80896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  <w:style w:type="paragraph" w:customStyle="1" w:styleId="65E9A9A4FEE747BBA53892CBC73914FA">
    <w:name w:val="65E9A9A4FEE747BBA53892CBC73914FA"/>
    <w:rsid w:val="00262E9A"/>
  </w:style>
  <w:style w:type="paragraph" w:customStyle="1" w:styleId="CB435A0AD68545D095C8B0D8D2B8DD2F">
    <w:name w:val="CB435A0AD68545D095C8B0D8D2B8DD2F"/>
    <w:rsid w:val="00262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8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4</cp:revision>
  <cp:lastPrinted>2006-08-01T17:47:00Z</cp:lastPrinted>
  <dcterms:created xsi:type="dcterms:W3CDTF">2022-07-25T16:20:00Z</dcterms:created>
  <dcterms:modified xsi:type="dcterms:W3CDTF">2022-08-09T17:10:00Z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