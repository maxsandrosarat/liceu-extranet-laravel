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401E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A1B0B5C" wp14:editId="5A8FAC26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B3BB3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1A9E1036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4D59FA3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4CC24F1" wp14:editId="36B2040C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E543A8" w14:textId="7F6DD182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9109CB">
                                    <w:rPr>
                                      <w:lang w:val="pt-BR" w:bidi="pt-BR"/>
                                    </w:rPr>
                                    <w:t>6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>TUR</w:t>
                                  </w:r>
                                  <w:r w:rsidR="004732D5">
                                    <w:t>NO:</w:t>
                                  </w:r>
                                </w:p>
                                <w:p w14:paraId="5A6159AC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4CC24F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34E543A8" w14:textId="7F6DD182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9109CB">
                              <w:rPr>
                                <w:lang w:val="pt-BR" w:bidi="pt-BR"/>
                              </w:rPr>
                              <w:t>6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>TUR</w:t>
                            </w:r>
                            <w:r w:rsidR="004732D5">
                              <w:t>NO:</w:t>
                            </w:r>
                          </w:p>
                          <w:p w14:paraId="5A6159AC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259D070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65219AC" wp14:editId="76AFC91A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5015168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31771F3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CE0B1F2" w14:textId="1A547FF7" w:rsidR="00D077E9" w:rsidRPr="004F0028" w:rsidRDefault="004732D5" w:rsidP="00AB02A7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MATUTINO E VESPERTINO</w:t>
            </w:r>
          </w:p>
        </w:tc>
      </w:tr>
      <w:tr w:rsidR="00D077E9" w:rsidRPr="004F0028" w14:paraId="6F56E0AF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57B3360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626E90E9" w14:textId="4AD73E8F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4732D5">
                  <w:rPr>
                    <w:lang w:val="pt-BR"/>
                  </w:rPr>
                  <w:t>Diego Zanoni</w:t>
                </w:r>
              </w:sdtContent>
            </w:sdt>
          </w:p>
          <w:p w14:paraId="46BA2CD6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73D61ED7" w14:textId="0AD53B56" w:rsidR="004732D5" w:rsidRDefault="005A1F59" w:rsidP="00FE4C8C">
      <w:pPr>
        <w:pStyle w:val="Ttulo1"/>
        <w:rPr>
          <w:lang w:val="pt-BR" w:bidi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0C2E0AE" wp14:editId="727B9A24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326553" wp14:editId="2B66137F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9275C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 w:rsidR="004732D5">
        <w:rPr>
          <w:lang w:val="pt-BR" w:bidi="pt-BR"/>
        </w:rPr>
        <w:t>QUINZENAL</w:t>
      </w:r>
      <w:r w:rsidR="0010216B">
        <w:rPr>
          <w:lang w:val="pt-BR" w:bidi="pt-BR"/>
        </w:rPr>
        <w:t xml:space="preserve"> </w:t>
      </w:r>
    </w:p>
    <w:p w14:paraId="72F69CB2" w14:textId="7D75E0C1" w:rsidR="00FE4C8C" w:rsidRPr="004F0028" w:rsidRDefault="0003566A" w:rsidP="00FE4C8C">
      <w:pPr>
        <w:pStyle w:val="Ttulo1"/>
        <w:rPr>
          <w:lang w:val="pt-BR"/>
        </w:rPr>
      </w:pPr>
      <w:r>
        <w:rPr>
          <w:lang w:val="pt-BR" w:bidi="pt-BR"/>
        </w:rPr>
        <w:t>08</w:t>
      </w:r>
      <w:r w:rsidR="004732D5">
        <w:rPr>
          <w:lang w:val="pt-BR" w:bidi="pt-BR"/>
        </w:rPr>
        <w:t>/0</w:t>
      </w:r>
      <w:r>
        <w:rPr>
          <w:lang w:val="pt-BR" w:bidi="pt-BR"/>
        </w:rPr>
        <w:t>8</w:t>
      </w:r>
      <w:r w:rsidR="004732D5">
        <w:rPr>
          <w:lang w:val="pt-BR" w:bidi="pt-BR"/>
        </w:rPr>
        <w:t xml:space="preserve">/22 – </w:t>
      </w:r>
      <w:r>
        <w:rPr>
          <w:lang w:val="pt-BR" w:bidi="pt-BR"/>
        </w:rPr>
        <w:t>19</w:t>
      </w:r>
      <w:r w:rsidR="004732D5">
        <w:rPr>
          <w:lang w:val="pt-BR" w:bidi="pt-BR"/>
        </w:rPr>
        <w:t>/08/22</w:t>
      </w:r>
    </w:p>
    <w:p w14:paraId="79E65411" w14:textId="22D5A193" w:rsidR="0010216B" w:rsidRDefault="0010216B" w:rsidP="00046868">
      <w:pPr>
        <w:spacing w:line="240" w:lineRule="auto"/>
      </w:pPr>
      <w:r>
        <w:t xml:space="preserve">DISCIPLINA: </w:t>
      </w:r>
      <w:r w:rsidR="004732D5">
        <w:t>LINGUA INGLESA</w:t>
      </w:r>
    </w:p>
    <w:p w14:paraId="78A43FAB" w14:textId="77777777" w:rsidR="00A83F69" w:rsidRDefault="00A83F69" w:rsidP="00046868">
      <w:pPr>
        <w:spacing w:line="240" w:lineRule="auto"/>
      </w:pPr>
    </w:p>
    <w:p w14:paraId="683D23AE" w14:textId="77777777" w:rsidR="005B4FE1" w:rsidRPr="001F4CED" w:rsidRDefault="005B4FE1" w:rsidP="005B4FE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(esportes).</w:t>
      </w:r>
    </w:p>
    <w:p w14:paraId="0C8EB73C" w14:textId="77777777" w:rsidR="005B4FE1" w:rsidRDefault="005B4FE1" w:rsidP="005B4FE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64, 65 e 66.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144, 145 e 146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5A183749" w14:textId="77777777" w:rsidR="005B4FE1" w:rsidRDefault="005B4FE1" w:rsidP="005B4FE1">
      <w:pPr>
        <w:spacing w:line="240" w:lineRule="auto"/>
        <w:rPr>
          <w:lang w:val="pt-BR"/>
        </w:rPr>
      </w:pPr>
    </w:p>
    <w:p w14:paraId="6E0DD817" w14:textId="77777777" w:rsidR="005B4FE1" w:rsidRPr="001F4CED" w:rsidRDefault="005B4FE1" w:rsidP="005B4FE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revisão.</w:t>
      </w:r>
    </w:p>
    <w:p w14:paraId="2427CBC4" w14:textId="77777777" w:rsidR="005B4FE1" w:rsidRDefault="005B4FE1" w:rsidP="005B4FE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Resolver exercícios de revisão.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4DC1DF78" w14:textId="77777777" w:rsidR="004732D5" w:rsidRDefault="004732D5" w:rsidP="004732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4732D5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CD3CF" w14:textId="77777777" w:rsidR="00E37798" w:rsidRDefault="00E37798">
      <w:r>
        <w:separator/>
      </w:r>
    </w:p>
    <w:p w14:paraId="79665C00" w14:textId="77777777" w:rsidR="00E37798" w:rsidRDefault="00E37798"/>
  </w:endnote>
  <w:endnote w:type="continuationSeparator" w:id="0">
    <w:p w14:paraId="63712023" w14:textId="77777777" w:rsidR="00E37798" w:rsidRDefault="00E37798">
      <w:r>
        <w:continuationSeparator/>
      </w:r>
    </w:p>
    <w:p w14:paraId="05EAC7EB" w14:textId="77777777" w:rsidR="00E37798" w:rsidRDefault="00E377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E0BDDA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1E01FF3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EF56C" w14:textId="77777777" w:rsidR="00E37798" w:rsidRDefault="00E37798">
      <w:r>
        <w:separator/>
      </w:r>
    </w:p>
    <w:p w14:paraId="30DA0DF9" w14:textId="77777777" w:rsidR="00E37798" w:rsidRDefault="00E37798"/>
  </w:footnote>
  <w:footnote w:type="continuationSeparator" w:id="0">
    <w:p w14:paraId="73F0FF1A" w14:textId="77777777" w:rsidR="00E37798" w:rsidRDefault="00E37798">
      <w:r>
        <w:continuationSeparator/>
      </w:r>
    </w:p>
    <w:p w14:paraId="7F779083" w14:textId="77777777" w:rsidR="00E37798" w:rsidRDefault="00E377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5ECA2C5D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97F96D4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0D14D477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3566A"/>
    <w:rsid w:val="00046868"/>
    <w:rsid w:val="00050324"/>
    <w:rsid w:val="000A0150"/>
    <w:rsid w:val="000D2E09"/>
    <w:rsid w:val="000E63C9"/>
    <w:rsid w:val="0010216B"/>
    <w:rsid w:val="00106EF5"/>
    <w:rsid w:val="00130E9D"/>
    <w:rsid w:val="00150A6D"/>
    <w:rsid w:val="00185B35"/>
    <w:rsid w:val="001F2BC8"/>
    <w:rsid w:val="001F5F6B"/>
    <w:rsid w:val="00243EBC"/>
    <w:rsid w:val="00246A35"/>
    <w:rsid w:val="0028058B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C2191"/>
    <w:rsid w:val="003D3863"/>
    <w:rsid w:val="004110DE"/>
    <w:rsid w:val="0044085A"/>
    <w:rsid w:val="004732D5"/>
    <w:rsid w:val="004B21A5"/>
    <w:rsid w:val="004F0028"/>
    <w:rsid w:val="005037F0"/>
    <w:rsid w:val="00516A86"/>
    <w:rsid w:val="005275F6"/>
    <w:rsid w:val="00572102"/>
    <w:rsid w:val="005A1F59"/>
    <w:rsid w:val="005B4FE1"/>
    <w:rsid w:val="005C6745"/>
    <w:rsid w:val="005F1BB0"/>
    <w:rsid w:val="00656C4D"/>
    <w:rsid w:val="006D0BCD"/>
    <w:rsid w:val="006E2B76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80228C"/>
    <w:rsid w:val="0084071D"/>
    <w:rsid w:val="00862FE4"/>
    <w:rsid w:val="0086389A"/>
    <w:rsid w:val="0087605E"/>
    <w:rsid w:val="008B1FEE"/>
    <w:rsid w:val="008B65C1"/>
    <w:rsid w:val="00903C32"/>
    <w:rsid w:val="009109CB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A23AFA"/>
    <w:rsid w:val="00A31B3E"/>
    <w:rsid w:val="00A532F3"/>
    <w:rsid w:val="00A83F69"/>
    <w:rsid w:val="00A8489E"/>
    <w:rsid w:val="00AB02A7"/>
    <w:rsid w:val="00AC29F3"/>
    <w:rsid w:val="00B03EA8"/>
    <w:rsid w:val="00B231E5"/>
    <w:rsid w:val="00B64BFD"/>
    <w:rsid w:val="00B763D2"/>
    <w:rsid w:val="00C02B87"/>
    <w:rsid w:val="00C132F1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37798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C78E18"/>
  <w15:docId w15:val="{552B174B-8896-4130-849B-7F4A2747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1B0AC3"/>
    <w:rsid w:val="005007FE"/>
    <w:rsid w:val="00553140"/>
    <w:rsid w:val="00B00E34"/>
    <w:rsid w:val="00B43D17"/>
    <w:rsid w:val="00D84616"/>
    <w:rsid w:val="00E05F5A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Diego Zanoni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3</TotalTime>
  <Pages>2</Pages>
  <Words>106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diego</cp:lastModifiedBy>
  <cp:revision>4</cp:revision>
  <cp:lastPrinted>2006-08-01T17:47:00Z</cp:lastPrinted>
  <dcterms:created xsi:type="dcterms:W3CDTF">2022-07-25T09:39:00Z</dcterms:created>
  <dcterms:modified xsi:type="dcterms:W3CDTF">2022-08-08T16:11:00Z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