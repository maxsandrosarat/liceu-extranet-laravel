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763B" w14:textId="1F6C1E26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4B88" wp14:editId="2C4E82F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1AA0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</w:tblGrid>
      <w:tr w:rsidR="00D077E9" w:rsidRPr="004F0028" w14:paraId="24CCF8F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E6A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02058E" wp14:editId="343A0F42">
                      <wp:extent cx="58674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C4F77" w14:textId="43D24DEE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3A74A3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3A74A3">
                                    <w:t xml:space="preserve"> MATUTINO</w:t>
                                  </w:r>
                                </w:p>
                                <w:p w14:paraId="702127E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20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6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" filled="f" stroked="f" strokeweight=".5pt">
                      <v:textbox>
                        <w:txbxContent>
                          <w:p w14:paraId="031C4F77" w14:textId="43D24DEE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3A74A3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3A74A3">
                              <w:t xml:space="preserve"> MATUTINO</w:t>
                            </w:r>
                          </w:p>
                          <w:p w14:paraId="702127E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7C621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7B82E5A" wp14:editId="2FD70BF0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4103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6CC013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77A39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8FB998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56A21F" w14:textId="77777777" w:rsidR="00FE4C8C" w:rsidRPr="004F0028" w:rsidRDefault="001B0E5E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359659A0" w14:textId="597237C9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proofErr w:type="spellStart"/>
                <w:r w:rsidR="003A74A3">
                  <w:rPr>
                    <w:lang w:val="pt-BR"/>
                  </w:rPr>
                  <w:t>Luisa</w:t>
                </w:r>
                <w:proofErr w:type="spellEnd"/>
                <w:r w:rsidR="003A74A3">
                  <w:rPr>
                    <w:lang w:val="pt-BR"/>
                  </w:rPr>
                  <w:t xml:space="preserve"> Baraldi</w:t>
                </w:r>
              </w:sdtContent>
            </w:sdt>
          </w:p>
          <w:p w14:paraId="63F92B3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73D7A88" w14:textId="6950C6ED" w:rsidR="00FE4C8C" w:rsidRPr="004F0028" w:rsidRDefault="002D0FC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F1B679" wp14:editId="40CF3C8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EF23A51" wp14:editId="6DB400A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AF0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71128AE3" w14:textId="28F01F80" w:rsidR="002174EF" w:rsidRDefault="0010216B" w:rsidP="00046868">
      <w:pPr>
        <w:spacing w:line="240" w:lineRule="auto"/>
      </w:pPr>
      <w:r>
        <w:t xml:space="preserve">DISCIPLINA: </w:t>
      </w:r>
      <w:r w:rsidR="002174EF">
        <w:t>Biologia 1</w:t>
      </w:r>
    </w:p>
    <w:p w14:paraId="07735E6C" w14:textId="77777777" w:rsidR="0010216B" w:rsidRDefault="0010216B" w:rsidP="00046868">
      <w:pPr>
        <w:spacing w:line="240" w:lineRule="auto"/>
      </w:pPr>
    </w:p>
    <w:p w14:paraId="6E6156F5" w14:textId="3B19AFE1" w:rsidR="00AE5A2F" w:rsidRPr="00AE5A2F" w:rsidRDefault="00AE5A2F" w:rsidP="00AE5A2F">
      <w:pPr>
        <w:spacing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1º BIMESTRE</w:t>
      </w:r>
    </w:p>
    <w:p w14:paraId="0C2ABB99" w14:textId="77777777" w:rsidR="00AE5A2F" w:rsidRDefault="00AE5A2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FA1CDD" w14:textId="41008922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E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gerais dos seres vivos e compostos inorgânicos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gerais dos seres vivos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a 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 caderno.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323D00" w14:textId="3D7DA259" w:rsidR="00046868" w:rsidRDefault="002D0FCB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E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gerais dos seres vivos e compostos inorgânicos</w:t>
      </w:r>
      <w:r w:rsidR="00EB2B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Bioquímica.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25 a 27)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838B51" w14:textId="085EB826" w:rsidR="00EB2B79" w:rsidRDefault="00EB2B79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Compostos orgânicos I: Glicídios 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ídios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Glicídios.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28 a </w:t>
      </w:r>
      <w:r w:rsidR="00F76F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 caderno.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76F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5B066F" w14:textId="40CD9A16" w:rsidR="00046868" w:rsidRDefault="00F76F33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Compostos orgânicos I: Glicídios e Lipídios.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ídios.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53 a 55).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12BD93" w14:textId="77777777" w:rsidR="00B763D2" w:rsidRDefault="00B763D2" w:rsidP="00C132F1">
      <w:pPr>
        <w:spacing w:after="200"/>
        <w:rPr>
          <w:lang w:val="pt-BR"/>
        </w:rPr>
      </w:pPr>
    </w:p>
    <w:p w14:paraId="7154ACF6" w14:textId="5CC2E4F5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mapa mental sobre o 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BFF5D70" w14:textId="0AD77FF6" w:rsidR="0084071D" w:rsidRDefault="0084071D" w:rsidP="0084071D">
      <w:pPr>
        <w:spacing w:after="200"/>
        <w:rPr>
          <w:lang w:val="pt-BR"/>
        </w:rPr>
      </w:pPr>
    </w:p>
    <w:p w14:paraId="3161B4ED" w14:textId="6013AF70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3 -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Compostos orgânicos II: Proteínas e Enzimas.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151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Proteín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7151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7151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151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854B5CB" w14:textId="2657B190" w:rsidR="00F76F33" w:rsidRDefault="00F76F33" w:rsidP="0084071D">
      <w:pPr>
        <w:spacing w:after="200"/>
        <w:rPr>
          <w:lang w:val="pt-BR"/>
        </w:rPr>
      </w:pPr>
    </w:p>
    <w:p w14:paraId="7F2EE130" w14:textId="13630C2C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3 - Compostos orgânicos II: Proteínas e Enzimas.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Enzimas.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 a 75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82 a 84).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6064E43" w14:textId="77777777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60C461" w14:textId="5433A939" w:rsidR="00252730" w:rsidRDefault="00F76F33" w:rsidP="00252730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2AA0466" w14:textId="55120935" w:rsidR="00427723" w:rsidRDefault="0042772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1528CD" w14:textId="2CEA4C9B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Compostos orgânicos III: Vitaminas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Equilíbrio dietético; Obesidade; Inanição; Vitaminas.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FF81A49" w14:textId="77777777" w:rsidR="005353B2" w:rsidRDefault="005353B2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369419" w14:textId="5AAD15E6" w:rsidR="005353B2" w:rsidRDefault="00427723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D2E062D" w14:textId="29AFBC39" w:rsidR="005353B2" w:rsidRDefault="005353B2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0287CF" w14:textId="5BB5D036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Conceitos básicos em Citologia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 Celular; Organização estrutural do</w:t>
      </w:r>
      <w:r w:rsidR="00383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seres vivos; Dimensões celulares; Tipos celulares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114 a 116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D4A24F" w14:textId="77777777" w:rsidR="005353B2" w:rsidRDefault="005353B2" w:rsidP="005353B2">
      <w:pPr>
        <w:spacing w:after="200"/>
        <w:rPr>
          <w:lang w:val="pt-BR"/>
        </w:rPr>
      </w:pPr>
    </w:p>
    <w:p w14:paraId="7D624E0C" w14:textId="0348EEFC" w:rsidR="00383BD7" w:rsidRDefault="00383BD7" w:rsidP="00383B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75DDDF6" w14:textId="0588EE2D" w:rsidR="00427723" w:rsidRDefault="00427723" w:rsidP="00F76F33">
      <w:pPr>
        <w:spacing w:after="200"/>
        <w:rPr>
          <w:lang w:val="pt-BR"/>
        </w:rPr>
      </w:pPr>
    </w:p>
    <w:p w14:paraId="5A4F03AB" w14:textId="1DEC0C13" w:rsidR="00C849E1" w:rsidRDefault="00C849E1" w:rsidP="00C849E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Membrana Plasmática I: Estrutura e Especializações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Delimitação da célula; Estrutura das membranas.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E15B7A2" w14:textId="77777777" w:rsidR="00D93A1E" w:rsidRDefault="00D93A1E" w:rsidP="00D93A1E">
      <w:pPr>
        <w:spacing w:after="200"/>
        <w:rPr>
          <w:lang w:val="pt-BR"/>
        </w:rPr>
      </w:pPr>
    </w:p>
    <w:p w14:paraId="72327207" w14:textId="0A7908AB" w:rsidR="00D93A1E" w:rsidRDefault="00D93A1E" w:rsidP="00D93A1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Membrana Plasmática I: Estrutura e Especializações.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Envoltórios e Especializações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04E3081" w14:textId="77777777" w:rsidR="00D93A1E" w:rsidRDefault="00D93A1E" w:rsidP="00D93A1E">
      <w:pPr>
        <w:spacing w:after="200"/>
        <w:rPr>
          <w:lang w:val="pt-BR"/>
        </w:rPr>
      </w:pPr>
    </w:p>
    <w:p w14:paraId="5DBBF250" w14:textId="0DF58462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EE46DC8" w14:textId="3C5464C1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A75AD5" w14:textId="62709682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Membrana Plasmática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Transporte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Através da membrana; Transporte Passivo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6B6D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B6D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CAA0474" w14:textId="7777777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99AE07" w14:textId="36E501B3" w:rsidR="00705F14" w:rsidRDefault="00705F14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Membrana Plasmática II: Transporte.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Transporte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7EF0FE" w14:textId="42F00642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7C5A98" w14:textId="32D9735C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D2CDE7B" w14:textId="77777777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A76B68" w14:textId="75C6E456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Citoplasma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Hialoplasma, Citoesqueleto e Retículos Endoplasmáticos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Citoplasma e Movimentos Celulares.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4B7D033" w14:textId="7777777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BAD4C0" w14:textId="01E02FB6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Citoplasma I: Hialoplasma, Citoesqueleto e Retículos Endoplasmáticos.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Centríolos, cílios e flagelos; Ribossomos e Retículo Endoplasmático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62C0457" w14:textId="11AF68FB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5006E2" w14:textId="37B435D8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63ABD65" w14:textId="7421F20E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15B23E7" w14:textId="77777777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25DA1C" w14:textId="30CD3B68" w:rsidR="00C849E1" w:rsidRDefault="005B7B2A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8EF676" w14:textId="1E70C481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Citoplasma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Complexo golgiense, Lisossomos, Vacúolos e Peroxissomos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Vias de transporte e Complexo golgiense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D43AD12" w14:textId="7DCA1CC1" w:rsidR="00F76F33" w:rsidRDefault="00F76F33" w:rsidP="0084071D">
      <w:pPr>
        <w:spacing w:after="200"/>
        <w:rPr>
          <w:lang w:val="pt-BR"/>
        </w:rPr>
      </w:pPr>
    </w:p>
    <w:p w14:paraId="568060FF" w14:textId="1F1B6E60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Citoplasma II: Complexo golgiense, Lisossomos, Vacúolos e Peroxissomos.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Lisossomos e a via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endocítica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Peroxissomos e Vacúolos.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1259442" w14:textId="49B5990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43D043" w14:textId="254D444F" w:rsidR="00EB49D0" w:rsidRDefault="00EB49D0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DBE012A" w14:textId="7FAEA3AD" w:rsidR="005B7B2A" w:rsidRDefault="00EB49D0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9CA2BFD" w14:textId="0C068AC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062C5C" w14:textId="5988CA30" w:rsidR="00AE5A2F" w:rsidRDefault="00AE5A2F" w:rsidP="00AE5A2F">
      <w:pPr>
        <w:spacing w:after="200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AE5A2F"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2º BIMESTRE</w:t>
      </w:r>
    </w:p>
    <w:p w14:paraId="6BF43E2B" w14:textId="47B2C382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C176B7" w14:textId="3B01DC4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Bioenergética I: Mitocôndrias, Respiração Celular e Fermentação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Mitocôndrias; Moléculas transportadoras; Transferência de energia nas células e Glicólise.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16BFCFC" w14:textId="36D5390C" w:rsidR="00673848" w:rsidRDefault="00673848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1995C1" w14:textId="0ADE991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292DCE9" w14:textId="7CD5B35E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Bioenergética I: Mitocôndrias, Respiração Celular e Fermentação.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Respiração aeróbia e Metabolismo anaeróbio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C5E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5C5CCD2" w14:textId="004F6A76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3FE57FC" w14:textId="581ED45C" w:rsidR="007C5E95" w:rsidRDefault="007C5E95" w:rsidP="007C5E9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B3E000" w14:textId="59F3908A" w:rsidR="00673848" w:rsidRPr="00AE5A2F" w:rsidRDefault="007C5E95" w:rsidP="007C5E9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CFA519C" w14:textId="6FFCF292" w:rsidR="00673848" w:rsidRDefault="00673848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23E06B2" w14:textId="7B9ECF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093BF38" w14:textId="340A131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Bioenergética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Plastos, Cloroplastos, Fotossíntese e Quimiossíntese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Cloroplastos; Absorção da luz; Fases da fotossíntese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F2AF38" w14:textId="018BF710" w:rsidR="007C5E95" w:rsidRDefault="007C5E95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3E6E307" w14:textId="346954B4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FEDAEF" w14:textId="4FFD4EA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Bioenergética II: Plastos, Cloroplastos, Fotossíntese e Quimiossíntese.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Velocidade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da fotossíntese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Fotossíntese bacteriana e Quimiossíntese.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521D19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1CA92" w14:textId="44E9D81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7518B0" w14:textId="71CBB7F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mapa mental sobre o 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0019E84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92AFC54" w14:textId="2B943F1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1EFC35" w14:textId="7868FF2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Núcleo celular I: Núcleo interfásico e Cromossomos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Componentes do núcleo; Cromossomos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66CABCE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207C4B7" w14:textId="58878CF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129A3D" w14:textId="7249AF1F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Núcleo celular II: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Estruturas dos Ácidos Nucleicos e Replicação do DNA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Nucleotídeos e DNA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00EC2B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6B0AAF" w14:textId="77A1B74D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85AFCC" w14:textId="71458932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Núcleo celular 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RNA, Transcrição e Tradução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RNA (Transcrição) e Tradução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087C36D" w14:textId="218739BA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F2A65A1" w14:textId="1DEE5747" w:rsidR="00F06BD5" w:rsidRDefault="00F06BD5" w:rsidP="00F06BD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BE493E" w14:textId="3CE4D756" w:rsidR="00F06BD5" w:rsidRPr="00AE5A2F" w:rsidRDefault="00F06BD5" w:rsidP="00F06BD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2, 13 e 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Duplicação do DNA, Transcrição e Tradução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191C4C6" w14:textId="3225C19B" w:rsidR="00701C96" w:rsidRDefault="00701C96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ECA6E67" w14:textId="569040C9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FA542A" w14:textId="3CEAECCD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Núcleo celular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Biotecnologia, Mutações Gênicas, Células-Tronco e Epigenética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Biotecnologia;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Engenharia Genética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Células-tronco e Herança Epigenética.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B8B4DA4" w14:textId="77777777" w:rsidR="008C38EE" w:rsidRDefault="008C38EE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57C99F" w14:textId="1D96C42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DEA855" w14:textId="59D24CAB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Núcleo celular V: Ciclo Celular e Mitose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Interfase e divisão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D811619" w14:textId="58581668" w:rsidR="003749BC" w:rsidRDefault="003749BC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B322BC0" w14:textId="0D293D46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C566FA" w14:textId="5187F9C2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Núcleo celular V: Ciclo Celular e Mitose.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importância da Mitose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66065E7" w14:textId="59BC032B" w:rsidR="00405784" w:rsidRDefault="00405784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36FED8C" w14:textId="12CCE2B3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F8D99F" w14:textId="542DFD20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Núcleo celular V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Meiose e Anomalias Cromossômicas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papel da Meiose; Etapas da Meiose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Como a Meiose gera variabilidade?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0C1605C" w14:textId="77777777" w:rsidR="00E66BE7" w:rsidRDefault="00E66BE7" w:rsidP="00E66BE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59A7AB8" w14:textId="49BF1F2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25C2B" w14:textId="4A3FBDFD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Núcleo celular VI: Meiose e Anomalias Cromossômicas.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Alterações numéricas e Alterações estruturais nos cromossomos.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687A9D" w14:textId="65349B7F" w:rsidR="00701873" w:rsidRDefault="00701873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B91602" w14:textId="766D47A2" w:rsidR="00FD744F" w:rsidRDefault="00FD744F" w:rsidP="00FD744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8E12CE" w14:textId="3BC89B02" w:rsidR="00FD744F" w:rsidRPr="00AE5A2F" w:rsidRDefault="00FD744F" w:rsidP="00FD744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com realização de exercícios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mapa mental sobre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Intérfase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Mitose e Meiose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365C51D" w14:textId="7777777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1818F" w14:textId="7CC668BF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141A4C" w14:textId="686AE95B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I: Conceitos Básicos e a 1ª Lei de Mendel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Experimentos de Mendel e a 1ª Lei.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341BD29" w14:textId="77777777" w:rsidR="00DE0227" w:rsidRDefault="00DE0227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02A8C8" w14:textId="270F4202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E3E3566" w14:textId="4BB71A1E" w:rsidR="00701873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Genética I: Conceitos Básicos e a 1ª Lei de Mendel.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Análise de Heredograma; Cruzamento-teste; Herança sem dominância; 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Genes letais e Pleiotropia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A71D288" w14:textId="77777777" w:rsidR="004D51B8" w:rsidRDefault="004D51B8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8D973C7" w14:textId="33D3C744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3B44E7" w14:textId="11050F4A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conteúdos com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rodução do mapa mental sobre Experimentos do Mendel.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Terminar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mapa mental.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28562A" w14:textId="33ECB2C5" w:rsidR="00CE0BF6" w:rsidRDefault="00CE0BF6" w:rsidP="00CE0BF6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3º BIMESTRE</w:t>
      </w:r>
    </w:p>
    <w:p w14:paraId="1F02BB59" w14:textId="564A40E1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DA185A" w14:textId="6A70ACCF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Genética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Herança sexuais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Cromossomos sexuais e Cromatina sexual.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E5186D" w14:textId="77777777" w:rsidR="00FD5223" w:rsidRDefault="00FD5223" w:rsidP="00FD5223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9D1C9FA" w14:textId="7EC93FDD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E3CC9" w14:textId="3FA0A313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19 – Genética II: Herança sexuais.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Sistema de determinação sexual e Herança dos cromossomos sexuais.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09CE8D8" w14:textId="6E9D713F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57BF6F" w14:textId="5A6CA90F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57B8CD" w14:textId="694A1B7A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Genética 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2ª Lei de Mendel, </w:t>
      </w:r>
      <w:proofErr w:type="spellStart"/>
      <w:r w:rsidRPr="00B12362">
        <w:rPr>
          <w:rFonts w:ascii="Arial" w:eastAsia="Times New Roman" w:hAnsi="Arial" w:cs="Arial"/>
          <w:b w:val="0"/>
          <w:i/>
          <w:iCs/>
          <w:color w:val="000000"/>
          <w:sz w:val="20"/>
          <w:szCs w:val="20"/>
          <w:lang w:val="pt-BR" w:eastAsia="pt-BR"/>
        </w:rPr>
        <w:t>Linkage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Interação Gênica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2ª Lei e Ligação Gênica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48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07B1DF3" w14:textId="77777777" w:rsidR="009248F2" w:rsidRDefault="009248F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ED6A73" w14:textId="223E83E5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919991D" w14:textId="01FEB128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20 – Genética III: 2ª Lei de Mendel, </w:t>
      </w:r>
      <w:proofErr w:type="spellStart"/>
      <w:r w:rsidRPr="00B12362">
        <w:rPr>
          <w:rFonts w:ascii="Arial" w:eastAsia="Times New Roman" w:hAnsi="Arial" w:cs="Arial"/>
          <w:b w:val="0"/>
          <w:i/>
          <w:iCs/>
          <w:color w:val="000000"/>
          <w:sz w:val="20"/>
          <w:szCs w:val="20"/>
          <w:lang w:val="pt-BR" w:eastAsia="pt-BR"/>
        </w:rPr>
        <w:t>Linkage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Interação Gênica.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Interação Gênica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38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16F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716F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</w:t>
      </w:r>
      <w:r w:rsidR="00716F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716F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 w:rsidR="00716F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90E625E" w14:textId="77777777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D651A9" w14:textId="61F12219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E076FD2" w14:textId="6E4C64AB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Genética III: </w:t>
      </w:r>
      <w:proofErr w:type="spellStart"/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Polialelia</w:t>
      </w:r>
      <w:proofErr w:type="spellEnd"/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Grupos Sanguíneos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Polialelia</w:t>
      </w:r>
      <w:proofErr w:type="spellEnd"/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Sistema ABO; Sistema RH e Sistema MN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 a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D688FEB" w14:textId="0D10BAA0" w:rsidR="00CE0BF6" w:rsidRDefault="00CE0BF6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636AC56" w14:textId="435FFE1F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7E340F" w14:textId="0CD274CD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19, 20 e 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mapa mental sobre Grupos Sanguíneos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D431AA" w14:textId="77777777" w:rsidR="00F54AEC" w:rsidRPr="00AE5A2F" w:rsidRDefault="00F54AEC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AD16096" w14:textId="414BF29D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7331EF" w14:textId="06F41D59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Vegetal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Tecidos vegetais; Tecidos meristemáticos; </w:t>
      </w:r>
      <w:proofErr w:type="gramStart"/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Tecidos</w:t>
      </w:r>
      <w:proofErr w:type="gramEnd"/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permanentes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(epiderme, estômatos e súber)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4F76B1" w14:textId="77777777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9281B" w14:textId="5E16868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48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D4A2C5" w14:textId="784E9D8E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22 – Histologia </w:t>
      </w:r>
      <w:proofErr w:type="gramStart"/>
      <w:r w:rsidR="001635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Vegetal.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Tecidos de sustentação, de reserva, condutores e secretores.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2CEBC60" w14:textId="446F2312" w:rsidR="00DE0227" w:rsidRDefault="00DE0227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0F0D0F3" w14:textId="59D87AC9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8CCB6D" w14:textId="17D2F846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Fisi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ologia Vegetal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I: Hormônios vegetais, Movimentos vegetais e Fitocromos.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Hormônios (auxinas, etileno, giberelinas,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citocinina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ácido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abscísico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164E393" w14:textId="77777777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7B431D" w14:textId="2B67FA0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1CA78AB" w14:textId="6520C7D5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23 – Fisiologia Vegetal I: Hormônios vegetais, Movimentos vegetais e Fitocromos.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Movimentos vegetais e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Fotoperiodismo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747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59F317D" w14:textId="373A4C99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97C5D" w14:textId="4D2B87F6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4E9C8" w14:textId="518DA408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Fisiologia Vegetal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Transporte de Seivas, Transpiração e Plantas C</w:t>
      </w:r>
      <w:r w:rsidRPr="00CF7233">
        <w:rPr>
          <w:rFonts w:ascii="Arial" w:eastAsia="Times New Roman" w:hAnsi="Arial" w:cs="Arial"/>
          <w:b w:val="0"/>
          <w:color w:val="000000"/>
          <w:sz w:val="20"/>
          <w:szCs w:val="20"/>
          <w:vertAlign w:val="subscript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C</w:t>
      </w:r>
      <w:r w:rsidRPr="00CF7233">
        <w:rPr>
          <w:rFonts w:ascii="Arial" w:eastAsia="Times New Roman" w:hAnsi="Arial" w:cs="Arial"/>
          <w:b w:val="0"/>
          <w:color w:val="000000"/>
          <w:sz w:val="20"/>
          <w:szCs w:val="20"/>
          <w:vertAlign w:val="subscript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CAM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Transporte de seiva bruta, de seiva elaborada e transpiração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BC96A03" w14:textId="77777777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F4AC17" w14:textId="2A435B1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D7AAE44" w14:textId="3ADF7FE6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24 – Fisiologia Vegetal II: Transporte de Seivas, Transpiração e Plantas C</w:t>
      </w:r>
      <w:r w:rsidRPr="00CF7233">
        <w:rPr>
          <w:rFonts w:ascii="Arial" w:eastAsia="Times New Roman" w:hAnsi="Arial" w:cs="Arial"/>
          <w:b w:val="0"/>
          <w:color w:val="000000"/>
          <w:sz w:val="20"/>
          <w:szCs w:val="20"/>
          <w:vertAlign w:val="subscript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C</w:t>
      </w:r>
      <w:r w:rsidRPr="00CF7233">
        <w:rPr>
          <w:rFonts w:ascii="Arial" w:eastAsia="Times New Roman" w:hAnsi="Arial" w:cs="Arial"/>
          <w:b w:val="0"/>
          <w:color w:val="000000"/>
          <w:sz w:val="20"/>
          <w:szCs w:val="20"/>
          <w:vertAlign w:val="subscript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CAM.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Formas de fixação de carbono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299484C" w14:textId="77777777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1E981A" w14:textId="5EB55D1F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DBDEEBF" w14:textId="2A4A422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Histologia Animal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à histologia animal, Tecido epitelial e conjuntivo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Tecidos humanos; Tecido epitelial (revestimento e secreção)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A7CCBF0" w14:textId="7777777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A872A8" w14:textId="7771D2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4360EA" w14:textId="00F7A5FC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25 – Histologia Animal I: Introdução à histologia animal, Tecido epitelial e conjuntivo.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conjuntivo; Tecido conjuntivo propriamente dito</w:t>
      </w:r>
      <w:r w:rsidR="00CA52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Tecido adiposo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</w:t>
      </w:r>
      <w:r w:rsidR="00CA52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 w:rsidR="00CA52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58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16</w:t>
      </w:r>
      <w:r w:rsidR="00CA52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47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6A13164" w14:textId="70DDD3B7" w:rsidR="006E1B20" w:rsidRDefault="006E1B20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71DE5C6" w14:textId="12C73D5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04BEC9" w14:textId="0691D0D4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Histologia Animal 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cartilaginoso e ósseo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cartilaginoso e Tecido ósseo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E180767" w14:textId="7777777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E0C0DA" w14:textId="6B9234AF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533B25" w14:textId="750E9B4D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Histologia Animal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Hematopoiético e Sanguíneo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sanguíneo; Composição do sangue (plasma, elementos figurados e eritrócitos)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910085F" w14:textId="4C68D92D" w:rsidR="008404F4" w:rsidRDefault="008404F4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6ADBAD2" w14:textId="117D3B9E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E4B0F4" w14:textId="590A82BA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27 – Histologia Animal III: Tecido Hematopoiético e Sanguíneo.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Composição do sangue (leucócitos e plaquetas) e Coagulação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6D68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D606518" w14:textId="6463C268" w:rsidR="00A81872" w:rsidRDefault="00A81872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803D671" w14:textId="563934FE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46A5C2" w14:textId="5D641DF1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DOS CAPÍTULOS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3, 24, 25, 26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conteúdos.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mapa mental sobre os Tecidos vegetais e animais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B1F7F48" w14:textId="1E45A946" w:rsidR="00AE105E" w:rsidRDefault="00AE105E" w:rsidP="00AE105E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º BIMESTRE</w:t>
      </w:r>
    </w:p>
    <w:p w14:paraId="6262D9BA" w14:textId="0B42101A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4795FB" w14:textId="4D3E149C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imunológico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imune e Defesa inespecífica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1A977C4" w14:textId="3D6484E7" w:rsidR="00602B1A" w:rsidRDefault="00602B1A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EF9571" w14:textId="6299FFDA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C44C2B5" w14:textId="333CCB4E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28 – Sistema imunológico.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Defesa específica e Memória imunológica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E503612" w14:textId="26371600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D45641" w14:textId="5B8DE90D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3FDD1B5" w14:textId="7FC621D3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conteúdos.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do mapa mental sobre os 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defesa do nosso corpo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A53C017" w14:textId="77777777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B3D229" w14:textId="66E445B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921EED" w14:textId="51E00B18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Histologia Animal IV: Tecido muscular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muscular e Tipos de tecido muscular (estriado esquelético)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EB92E21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2BA57F" w14:textId="49DCF15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78B635" w14:textId="0F6F277E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29 – Histologia Animal IV: Tecido muscular.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tecido muscular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estriado cardíaco e liso)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BF2C428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5BEF25" w14:textId="5C6C51BC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4B5E92" w14:textId="23A79476" w:rsidR="00602B1A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CAPÍTULO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conteúdos.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do mapa mental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sobre os tipos de tecidos musculares e suas principais características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19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22607BD" w14:textId="2117D4C8" w:rsidR="00684559" w:rsidRDefault="00684559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5644451" w14:textId="6A388A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29D96BE" w14:textId="1CED4D81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Histologia Animal V: Tecido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nervoso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nervoso; Células do tecido nervoso e Transmissão do impulso nervoso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2ACBD28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E181F7" w14:textId="5071CED9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143EA27" w14:textId="148E082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Histologia Animal V: Tecido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nervoso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Condução do impulso pela sinapse e Sistema nervoso (evolução e organização geral)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no caderno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57A92BD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C8AEF" w14:textId="57DE248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0AA627" w14:textId="392C7592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30 – Histologia Animal V: Tecido nervoso.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Sistema nervoso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central; Sistema nervoso autônomo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apostila da Folha AZ (p.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82 a 84)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1920297" w14:textId="77777777" w:rsidR="009038EE" w:rsidRDefault="009038EE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A5C3BD3" w14:textId="1D466AA3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4AC94F" w14:textId="42539B49" w:rsidR="00B579A6" w:rsidRDefault="00B579A6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 CAPÍTULO 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conteúdos.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do mapa mental sobre 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Si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tema nervoso central e suas características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C7920DB" w14:textId="6DEE2329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DEEC1" w14:textId="6C74AD61" w:rsidR="007B1EF9" w:rsidRDefault="007B1EF9" w:rsidP="007B1EF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8BD0794" w14:textId="5BAC84C7" w:rsidR="007B1EF9" w:rsidRPr="00AE5A2F" w:rsidRDefault="007B1EF9" w:rsidP="007B1EF9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ENEM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exercícios restantes deste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3C7BF2C" w14:textId="4A30C966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05C68E0" w14:textId="63ED9F30" w:rsidR="008A098D" w:rsidRDefault="008A098D" w:rsidP="008A0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303D67" w14:textId="0BB617DA" w:rsidR="008A098D" w:rsidRDefault="008A098D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restantes deste capítulo.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3BDB938" w14:textId="00778DF0" w:rsidR="00F33821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A5ABF" w14:textId="5871BBF9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7A81767" w14:textId="6D2B74D0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restantes deste capítulo.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2D4B46" w14:textId="5FAD82A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7B1AB2" w14:textId="2201D24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BFDD4" w14:textId="32C43B72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restantes deste capítulo.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D2954F7" w14:textId="25AD455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3B01BA" w14:textId="75FA2C82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E1702" w14:textId="51948D38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restantes deste capítulo.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3494079" w14:textId="48B0E3A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EF55350" w14:textId="058FB0F0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89EAF1" w14:textId="79C31CCA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ENEM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restantes deste capítulo.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D3472DC" w14:textId="702736F6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A3F721" w14:textId="11FA8C24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4C712C" w14:textId="73951AEA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Vestibulares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de 10 exercícios escolhidos pelos alunos.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dos exercícios restantes deste capítulo.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B7481CA" w14:textId="3A366BA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A6F6E79" w14:textId="6FA0D177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FEE05E1" w14:textId="61D34487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Vestibulares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Plantão tira dúvidas finais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um texto avaliativo sobre o ano letivo e a disciplina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4CDE8F9" w14:textId="77777777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51B2F60" w14:textId="77777777" w:rsidR="00FB0E21" w:rsidRPr="00AE5A2F" w:rsidRDefault="00FB0E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1E7988A0" w14:textId="77777777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58CD595" w14:textId="77777777" w:rsidR="00F33821" w:rsidRPr="00AE5A2F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AB3D53" w14:textId="77777777" w:rsidR="008A098D" w:rsidRPr="00AE5A2F" w:rsidRDefault="008A098D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sectPr w:rsidR="008A098D" w:rsidRPr="00AE5A2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DCB3" w14:textId="77777777" w:rsidR="001B0E5E" w:rsidRDefault="001B0E5E">
      <w:r>
        <w:separator/>
      </w:r>
    </w:p>
    <w:p w14:paraId="2C1DB557" w14:textId="77777777" w:rsidR="001B0E5E" w:rsidRDefault="001B0E5E"/>
  </w:endnote>
  <w:endnote w:type="continuationSeparator" w:id="0">
    <w:p w14:paraId="67178780" w14:textId="77777777" w:rsidR="001B0E5E" w:rsidRDefault="001B0E5E">
      <w:r>
        <w:continuationSeparator/>
      </w:r>
    </w:p>
    <w:p w14:paraId="0CB61EE2" w14:textId="77777777" w:rsidR="001B0E5E" w:rsidRDefault="001B0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53A4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0E3731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18B5" w14:textId="77777777" w:rsidR="001B0E5E" w:rsidRDefault="001B0E5E">
      <w:r>
        <w:separator/>
      </w:r>
    </w:p>
    <w:p w14:paraId="727CCCCA" w14:textId="77777777" w:rsidR="001B0E5E" w:rsidRDefault="001B0E5E"/>
  </w:footnote>
  <w:footnote w:type="continuationSeparator" w:id="0">
    <w:p w14:paraId="1F1F1B59" w14:textId="77777777" w:rsidR="001B0E5E" w:rsidRDefault="001B0E5E">
      <w:r>
        <w:continuationSeparator/>
      </w:r>
    </w:p>
    <w:p w14:paraId="0768E0D4" w14:textId="77777777" w:rsidR="001B0E5E" w:rsidRDefault="001B0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DAE4B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9283E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08562B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647B"/>
    <w:rsid w:val="0002482E"/>
    <w:rsid w:val="00046868"/>
    <w:rsid w:val="00050324"/>
    <w:rsid w:val="0007386A"/>
    <w:rsid w:val="000A0150"/>
    <w:rsid w:val="000C43A3"/>
    <w:rsid w:val="000D2E09"/>
    <w:rsid w:val="000E63C9"/>
    <w:rsid w:val="0010216B"/>
    <w:rsid w:val="0012218F"/>
    <w:rsid w:val="00124F0A"/>
    <w:rsid w:val="00130E9D"/>
    <w:rsid w:val="00150A6D"/>
    <w:rsid w:val="001635D5"/>
    <w:rsid w:val="00185B35"/>
    <w:rsid w:val="001B0E5E"/>
    <w:rsid w:val="001B1D30"/>
    <w:rsid w:val="001F2BC8"/>
    <w:rsid w:val="001F5F6B"/>
    <w:rsid w:val="002174EF"/>
    <w:rsid w:val="00243EBC"/>
    <w:rsid w:val="00246A35"/>
    <w:rsid w:val="00252730"/>
    <w:rsid w:val="0027754C"/>
    <w:rsid w:val="00282444"/>
    <w:rsid w:val="00284348"/>
    <w:rsid w:val="002A4838"/>
    <w:rsid w:val="002A764F"/>
    <w:rsid w:val="002D0FCB"/>
    <w:rsid w:val="002F51F5"/>
    <w:rsid w:val="003047E5"/>
    <w:rsid w:val="00312137"/>
    <w:rsid w:val="00330359"/>
    <w:rsid w:val="0033762F"/>
    <w:rsid w:val="003531FC"/>
    <w:rsid w:val="00360494"/>
    <w:rsid w:val="00366C7E"/>
    <w:rsid w:val="003749BC"/>
    <w:rsid w:val="0037565A"/>
    <w:rsid w:val="00383BD7"/>
    <w:rsid w:val="00384EA3"/>
    <w:rsid w:val="003950B4"/>
    <w:rsid w:val="003957C8"/>
    <w:rsid w:val="003A39A1"/>
    <w:rsid w:val="003A74A3"/>
    <w:rsid w:val="003C2191"/>
    <w:rsid w:val="003D3863"/>
    <w:rsid w:val="003D4EEA"/>
    <w:rsid w:val="00405784"/>
    <w:rsid w:val="004110DE"/>
    <w:rsid w:val="00427723"/>
    <w:rsid w:val="0044085A"/>
    <w:rsid w:val="004B21A5"/>
    <w:rsid w:val="004D51B8"/>
    <w:rsid w:val="004F0028"/>
    <w:rsid w:val="00500571"/>
    <w:rsid w:val="005037F0"/>
    <w:rsid w:val="00516A86"/>
    <w:rsid w:val="005275F6"/>
    <w:rsid w:val="005353B2"/>
    <w:rsid w:val="0055022C"/>
    <w:rsid w:val="00572102"/>
    <w:rsid w:val="005728CE"/>
    <w:rsid w:val="00586646"/>
    <w:rsid w:val="005B7B2A"/>
    <w:rsid w:val="005C6745"/>
    <w:rsid w:val="005F1BB0"/>
    <w:rsid w:val="00602B1A"/>
    <w:rsid w:val="00614911"/>
    <w:rsid w:val="00656C4D"/>
    <w:rsid w:val="00673848"/>
    <w:rsid w:val="00684559"/>
    <w:rsid w:val="006B6DFC"/>
    <w:rsid w:val="006D689C"/>
    <w:rsid w:val="006E1B20"/>
    <w:rsid w:val="006E2B76"/>
    <w:rsid w:val="006E5716"/>
    <w:rsid w:val="00701873"/>
    <w:rsid w:val="00701C96"/>
    <w:rsid w:val="00705F14"/>
    <w:rsid w:val="00715196"/>
    <w:rsid w:val="00716FC8"/>
    <w:rsid w:val="007302B3"/>
    <w:rsid w:val="00730733"/>
    <w:rsid w:val="00730E3A"/>
    <w:rsid w:val="00736AAF"/>
    <w:rsid w:val="00765B2A"/>
    <w:rsid w:val="00783A34"/>
    <w:rsid w:val="007B1EF9"/>
    <w:rsid w:val="007C5E95"/>
    <w:rsid w:val="007C6B52"/>
    <w:rsid w:val="007D16C5"/>
    <w:rsid w:val="007D49A4"/>
    <w:rsid w:val="008404F4"/>
    <w:rsid w:val="0084071D"/>
    <w:rsid w:val="00850848"/>
    <w:rsid w:val="0085779D"/>
    <w:rsid w:val="00862FE4"/>
    <w:rsid w:val="0086389A"/>
    <w:rsid w:val="008747B9"/>
    <w:rsid w:val="0087605E"/>
    <w:rsid w:val="008A098D"/>
    <w:rsid w:val="008B1FEE"/>
    <w:rsid w:val="008B65C1"/>
    <w:rsid w:val="008C38EE"/>
    <w:rsid w:val="009038EE"/>
    <w:rsid w:val="00903C32"/>
    <w:rsid w:val="00916B16"/>
    <w:rsid w:val="009173B9"/>
    <w:rsid w:val="009248F2"/>
    <w:rsid w:val="0093335D"/>
    <w:rsid w:val="0093613E"/>
    <w:rsid w:val="00943026"/>
    <w:rsid w:val="00960CD7"/>
    <w:rsid w:val="00966B81"/>
    <w:rsid w:val="0097407A"/>
    <w:rsid w:val="009B5D1B"/>
    <w:rsid w:val="009C2A6F"/>
    <w:rsid w:val="009C7720"/>
    <w:rsid w:val="00A23AFA"/>
    <w:rsid w:val="00A31B3E"/>
    <w:rsid w:val="00A532F3"/>
    <w:rsid w:val="00A81872"/>
    <w:rsid w:val="00A8489E"/>
    <w:rsid w:val="00A9499D"/>
    <w:rsid w:val="00AB02A7"/>
    <w:rsid w:val="00AC29F3"/>
    <w:rsid w:val="00AE105E"/>
    <w:rsid w:val="00AE5A2F"/>
    <w:rsid w:val="00B037ED"/>
    <w:rsid w:val="00B03EA8"/>
    <w:rsid w:val="00B12362"/>
    <w:rsid w:val="00B231E5"/>
    <w:rsid w:val="00B579A6"/>
    <w:rsid w:val="00B64BFD"/>
    <w:rsid w:val="00B75A3B"/>
    <w:rsid w:val="00B763D2"/>
    <w:rsid w:val="00C02B87"/>
    <w:rsid w:val="00C132F1"/>
    <w:rsid w:val="00C24BFF"/>
    <w:rsid w:val="00C36B81"/>
    <w:rsid w:val="00C4086D"/>
    <w:rsid w:val="00C849E1"/>
    <w:rsid w:val="00CA1896"/>
    <w:rsid w:val="00CA52B9"/>
    <w:rsid w:val="00CB5B28"/>
    <w:rsid w:val="00CE0BF6"/>
    <w:rsid w:val="00CF5371"/>
    <w:rsid w:val="00CF7233"/>
    <w:rsid w:val="00D0323A"/>
    <w:rsid w:val="00D0559F"/>
    <w:rsid w:val="00D077E9"/>
    <w:rsid w:val="00D31915"/>
    <w:rsid w:val="00D42CB7"/>
    <w:rsid w:val="00D5413D"/>
    <w:rsid w:val="00D570A9"/>
    <w:rsid w:val="00D70D02"/>
    <w:rsid w:val="00D770C7"/>
    <w:rsid w:val="00D86945"/>
    <w:rsid w:val="00D90290"/>
    <w:rsid w:val="00D93A1E"/>
    <w:rsid w:val="00DD152F"/>
    <w:rsid w:val="00DE0227"/>
    <w:rsid w:val="00DE213F"/>
    <w:rsid w:val="00DF027C"/>
    <w:rsid w:val="00E00A32"/>
    <w:rsid w:val="00E22ACD"/>
    <w:rsid w:val="00E620B0"/>
    <w:rsid w:val="00E66BE7"/>
    <w:rsid w:val="00E81B40"/>
    <w:rsid w:val="00E85447"/>
    <w:rsid w:val="00EB2B79"/>
    <w:rsid w:val="00EB49D0"/>
    <w:rsid w:val="00EF555B"/>
    <w:rsid w:val="00F027BB"/>
    <w:rsid w:val="00F04A00"/>
    <w:rsid w:val="00F06BD5"/>
    <w:rsid w:val="00F11DCF"/>
    <w:rsid w:val="00F162EA"/>
    <w:rsid w:val="00F33821"/>
    <w:rsid w:val="00F52D27"/>
    <w:rsid w:val="00F54AEC"/>
    <w:rsid w:val="00F76F33"/>
    <w:rsid w:val="00F83527"/>
    <w:rsid w:val="00FB0E21"/>
    <w:rsid w:val="00FD5223"/>
    <w:rsid w:val="00FD583F"/>
    <w:rsid w:val="00FD744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2D61"/>
  <w15:docId w15:val="{0269CA24-0DE9-46A0-8F9B-F0637EB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/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/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55574"/>
    <w:rsid w:val="007D5647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Luisa Baraldi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520</TotalTime>
  <Pages>21</Pages>
  <Words>4129</Words>
  <Characters>22298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</cp:lastModifiedBy>
  <cp:revision>63</cp:revision>
  <cp:lastPrinted>2006-08-01T17:47:00Z</cp:lastPrinted>
  <dcterms:created xsi:type="dcterms:W3CDTF">2022-01-25T17:56:00Z</dcterms:created>
  <dcterms:modified xsi:type="dcterms:W3CDTF">2022-01-26T02:30:00Z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