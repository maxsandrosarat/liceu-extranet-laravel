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335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8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5142586" cy="2501798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2586" cy="2501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6410" w:rsidRPr="000F5509" w:rsidRDefault="00C16410" w:rsidP="00FE4C8C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0F550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PLANO DE AÇÃO 7º ANO A</w:t>
                                  </w:r>
                                  <w:r w:rsidRPr="000F550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br/>
                                  </w:r>
                                  <w:r w:rsidRPr="000F5509">
                                    <w:rPr>
                                      <w:sz w:val="56"/>
                                      <w:szCs w:val="56"/>
                                    </w:rPr>
                                    <w:t>TURNO: MATUTINO</w:t>
                                  </w:r>
                                </w:p>
                                <w:p w:rsidR="00C16410" w:rsidRPr="000F5509" w:rsidRDefault="00C16410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04.95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" filled="f" stroked="f" strokeweight=".5pt">
                      <v:textbox>
                        <w:txbxContent>
                          <w:p w:rsidR="00C16410" w:rsidRPr="000F5509" w:rsidRDefault="00C16410" w:rsidP="00FE4C8C">
                            <w:pPr>
                              <w:pStyle w:val="Ttulo"/>
                              <w:rPr>
                                <w:sz w:val="56"/>
                                <w:szCs w:val="56"/>
                              </w:rPr>
                            </w:pPr>
                            <w:r w:rsidRPr="000F550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PLANO DE AÇÃO 7º ANO A</w:t>
                            </w:r>
                            <w:r w:rsidRPr="000F550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br/>
                            </w:r>
                            <w:r w:rsidRPr="000F5509">
                              <w:rPr>
                                <w:sz w:val="56"/>
                                <w:szCs w:val="56"/>
                              </w:rPr>
                              <w:t>TURNO: MATUTINO</w:t>
                            </w:r>
                          </w:p>
                          <w:p w:rsidR="00C16410" w:rsidRPr="000F5509" w:rsidRDefault="00C16410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8F58D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B85134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F58D0">
                  <w:rPr>
                    <w:lang w:val="pt-BR"/>
                  </w:rPr>
                  <w:t>Selma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D5600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BD6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B763D2" w:rsidRDefault="0010216B" w:rsidP="008F58D0">
      <w:pPr>
        <w:spacing w:line="240" w:lineRule="auto"/>
        <w:rPr>
          <w:lang w:val="pt-BR"/>
        </w:rPr>
      </w:pPr>
      <w:r>
        <w:t xml:space="preserve">DISCIPLINA: </w:t>
      </w:r>
      <w:r w:rsidR="008F58D0">
        <w:t>Redação</w:t>
      </w:r>
    </w:p>
    <w:p w:rsidR="008F58D0" w:rsidRDefault="008F58D0" w:rsidP="008F58D0">
      <w:pPr>
        <w:spacing w:line="240" w:lineRule="auto"/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Narrativas em verso – cap. 1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Definições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214 a 226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219 – Ateliê da oralidade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Data: 02/02/2022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Narrativas em </w:t>
      </w:r>
      <w:proofErr w:type="gramStart"/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verso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Correção da atividade da aula anterior</w:t>
      </w:r>
    </w:p>
    <w:p w:rsidR="008F58D0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214 a 226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Atividades do nível 1 e 2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Narrativas em verso – cap. 1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Correção das atividades do nível 1 e 2</w:t>
      </w:r>
    </w:p>
    <w:p w:rsidR="008F58D0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214 a 226</w:t>
      </w:r>
    </w:p>
    <w:p w:rsidR="008F58D0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226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Narrativas em verso – cap. 1</w:t>
      </w:r>
    </w:p>
    <w:p w:rsidR="003377D4" w:rsidRDefault="003377D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214 a 226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15/02/2022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3377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Narrativas 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Populares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2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Definições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característica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228 a 241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alidade – páginas 234-235-235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16/02/2022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Redação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Populares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2</w:t>
      </w:r>
    </w:p>
    <w:p w:rsidR="00A86BB1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228 a 241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do Nível 1 e 2 – página – 237 a 241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Redação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Narrativas Populares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2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228 a 241</w:t>
      </w:r>
    </w:p>
    <w:p w:rsidR="00A86BB1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arefa: Produção de texto – pág.242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Populares - cap. 2</w:t>
      </w: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228 a 241</w:t>
      </w: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produção de texto</w:t>
      </w: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lista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08/03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28/02/2022</w:t>
      </w:r>
    </w:p>
    <w:p w:rsidR="008F58D0" w:rsidRDefault="008F58D0" w:rsidP="008F58D0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01/03/2022</w:t>
      </w:r>
    </w:p>
    <w:p w:rsidR="008F58D0" w:rsidRDefault="008F58D0" w:rsidP="008F58D0">
      <w:pPr>
        <w:spacing w:line="240" w:lineRule="auto"/>
        <w:rPr>
          <w:color w:val="FF0000"/>
          <w:lang w:val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br/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02/03/2022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Data: 08/03/2022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A86B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Literatura de Cordel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Características</w:t>
      </w:r>
    </w:p>
    <w:p w:rsidR="008F58D0" w:rsidRDefault="00A86BB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244 a 258</w:t>
      </w:r>
    </w:p>
    <w:p w:rsidR="007D5CD1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lang w:val="pt-BR"/>
        </w:rPr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Literatura de Cordel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244 a 258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7D5CD1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15/03/2022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Literatura de Cordel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7D5CD1" w:rsidRDefault="007D5CD1" w:rsidP="007D5CD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Ateliê da oralidade</w:t>
      </w:r>
    </w:p>
    <w:p w:rsidR="008F58D0" w:rsidRDefault="007D5CD1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244 a 258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7D5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Literatura de Cordel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rências: Páginas 244 a 258</w:t>
      </w:r>
    </w:p>
    <w:p w:rsidR="008F58D0" w:rsidRDefault="009664B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258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4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Ateliê da 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Oralidade – pág. 268-269-270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Narrativa: Conto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4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1301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Narrativa: Conto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8F58D0" w:rsidRDefault="0013015F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274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30/03/2022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30/03/2022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prova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 - cap. 4</w:t>
      </w: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260 a 274</w:t>
      </w:r>
    </w:p>
    <w:p w:rsidR="00FF0124" w:rsidRDefault="00FF0124" w:rsidP="00F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F0124" w:rsidRDefault="00FF0124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Narrativa: Conto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260 a 274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12/04/2022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260 a 274</w:t>
      </w:r>
    </w:p>
    <w:p w:rsidR="00FF0124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plina: Redação</w:t>
      </w:r>
      <w:r w:rsidR="00FF01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Narrativa: Conto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das produções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260 a 274</w:t>
      </w:r>
    </w:p>
    <w:p w:rsidR="008F58D0" w:rsidRDefault="00FF0124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19/04/2022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19/04/2022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Ficção de Fantasia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5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iê da oralidade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Ficção de Fantasia – cap.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lina: Redação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Ficção de Fantasia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5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238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Ficção de fantasia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5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224 a 238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03/05/2022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Pessoais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6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ias: Páginas – 240 a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ível 1 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04/05/2022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Narrativas Pessoais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6</w:t>
      </w:r>
    </w:p>
    <w:p w:rsidR="008F58D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240 a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</w:t>
      </w:r>
      <w:r w:rsidR="00613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Produção de texto – pág.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613450" w:rsidRDefault="0061345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256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Ateliê da oralidade – pág. 263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Perfil Pessoal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7</w:t>
      </w:r>
    </w:p>
    <w:p w:rsidR="001318A9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– Páginas 256 a 268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do nível 1 e 2 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Páginas- 256 a 268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268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cap.7</w:t>
      </w: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Páginas- 256 a 268</w:t>
      </w: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Justificada em sala de aula</w:t>
      </w:r>
    </w:p>
    <w:p w:rsidR="00A357AD" w:rsidRDefault="00A357AD" w:rsidP="00A357A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ação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7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318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256 a 268</w:t>
      </w:r>
    </w:p>
    <w:p w:rsidR="008F58D0" w:rsidRDefault="001318A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Perfil Pessoal - cap. 7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256 a 268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</w:t>
      </w:r>
    </w:p>
    <w:p w:rsidR="00A357AD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31/05/2022</w:t>
      </w:r>
    </w:p>
    <w:p w:rsidR="001318A9" w:rsidRDefault="001318A9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57AD" w:rsidRDefault="00A357AD" w:rsidP="001318A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164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Sinopse e Resumo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8</w:t>
      </w:r>
    </w:p>
    <w:p w:rsidR="008F58D0" w:rsidRDefault="00C1641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8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270 a 280</w:t>
      </w:r>
    </w:p>
    <w:p w:rsidR="008F58D0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pág. 276-277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873EC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8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Sinopse e Resumo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8</w:t>
      </w:r>
    </w:p>
    <w:p w:rsidR="008F58D0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 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Ateliê da oralidade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38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eferências: 270 a 280</w:t>
      </w:r>
    </w:p>
    <w:p w:rsidR="008F58D0" w:rsidRDefault="003873EC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ferências: 270 a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texto – pág.280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A357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270 a 280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- 270 a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914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Escolha de um tema para seminário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15/06/2022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21/06/2022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04E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8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8F58D0" w:rsidRDefault="00304E0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4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sala de aula.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0326DB" w:rsidRDefault="000326DB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9371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29/06/2022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4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de Seminário</w:t>
      </w:r>
    </w:p>
    <w:p w:rsidR="009371BE" w:rsidRDefault="009371BE" w:rsidP="000326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4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de Seminário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Sinopse e resumo - cap. 8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270 a 280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9371BE" w:rsidRDefault="009371BE" w:rsidP="009371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71BE" w:rsidRDefault="009371BE" w:rsidP="009371BE">
      <w:pPr>
        <w:spacing w:after="200"/>
        <w:rPr>
          <w:lang w:val="pt-BR"/>
        </w:rPr>
      </w:pPr>
    </w:p>
    <w:p w:rsidR="009371BE" w:rsidRDefault="009371B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71BE" w:rsidRDefault="009371B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Recesso Escolar 11/07/2022 a 25/07/2022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Roteiro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9</w:t>
      </w:r>
    </w:p>
    <w:p w:rsidR="008F58D0" w:rsidRDefault="0098514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98514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248 a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Ateliê da Oralidade – pág. 255-256-257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5142" w:rsidRDefault="0098514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9851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Roteiro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9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248 a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Ateliê da Oralidade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02/08/2022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Roteiro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248 a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coletiva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das atividades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nível 1 e 2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264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Roteiro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248 a 264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prova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dialogais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8F58D0" w:rsidRDefault="005A1C72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A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266 a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296 a 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Dialogais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266 a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296 a 301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refa: Produção de texto – pág. 278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Textos Dialogais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266 a 278 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17/08/2022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Textos Dialogais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– 266 a 278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</w:t>
      </w:r>
      <w:r w:rsidR="003303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do: 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33031E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280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refa: Escrever uma carta de reclamação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A357AD" w:rsidRDefault="00A357AD" w:rsidP="008F58D0">
      <w:pPr>
        <w:spacing w:after="200"/>
        <w:rPr>
          <w:lang w:val="pt-BR"/>
        </w:rPr>
      </w:pPr>
    </w:p>
    <w:p w:rsidR="00A357AD" w:rsidRDefault="00A357AD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o: 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11</w:t>
      </w:r>
    </w:p>
    <w:p w:rsidR="0036117A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– 280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57AD" w:rsidRDefault="00A357A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280 a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xto – pág. 290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Cartas de solicitação e reclamação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11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e Correção da produção de texto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ias: páginas 280 a 290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atividades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12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371D47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do nível 1 e 2 </w:t>
      </w:r>
    </w:p>
    <w:p w:rsidR="00371D47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Feriado Nacional 07/09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61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Notícias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12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8F58D0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8F58D0" w:rsidRDefault="0036117A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Produção de </w:t>
      </w:r>
      <w:r w:rsidR="00371D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texto 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pág. 304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71D47" w:rsidRDefault="00371D47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Notícias - cap. 12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292 a 304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Prova Bimestral </w:t>
      </w:r>
    </w:p>
    <w:p w:rsidR="00371D47" w:rsidRDefault="00D56406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371D47" w:rsidRDefault="00371D47" w:rsidP="00371D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D564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564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Campanha Comunitária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C87A6D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21/09/2022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87A6D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Campanha Comunitária - cap. 13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87A6D" w:rsidRDefault="00C87A6D" w:rsidP="00C87A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Campanha 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Comunitária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</w:t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 nível 1 e 2</w:t>
      </w:r>
    </w:p>
    <w:p w:rsidR="008F58D0" w:rsidRDefault="00C87A6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242 a 254</w:t>
      </w:r>
    </w:p>
    <w:p w:rsidR="00C87A6D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C87A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Produção de texto – pág.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28/09/2022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Campanha Comunitária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13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texto.</w:t>
      </w:r>
    </w:p>
    <w:p w:rsidR="008F58D0" w:rsidRDefault="003D0F3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242 a 254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Propaganda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14</w:t>
      </w:r>
    </w:p>
    <w:p w:rsidR="008F58D0" w:rsidRDefault="003D0F3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características</w:t>
      </w:r>
    </w:p>
    <w:p w:rsidR="008F58D0" w:rsidRDefault="003D0F3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05/10/2022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D0F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Propaganda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14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8F58D0" w:rsidRDefault="00806E1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8F58D0" w:rsidRDefault="00806E1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propaganda</w:t>
      </w:r>
      <w:r w:rsidR="008F58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pág. 280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after="200"/>
        <w:rPr>
          <w:color w:val="FF0000"/>
          <w:lang w:val="pt-BR"/>
        </w:rPr>
      </w:pPr>
      <w:r>
        <w:rPr>
          <w:color w:val="FF0000"/>
          <w:lang w:val="pt-BR"/>
        </w:rPr>
        <w:t>Feriados 11/10 e 12/10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806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Propaganda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8F58D0" w:rsidRDefault="00806E1D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C62C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valiação Parcial</w:t>
      </w:r>
    </w:p>
    <w:p w:rsidR="008F58D0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19/10/2022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Propaganda - cap. 14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256 a 266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Artigo de Opinião - cap. 15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 a 284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8F58D0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62C89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Artigo de Opinião - cap. 15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 a 284</w:t>
      </w:r>
    </w:p>
    <w:p w:rsidR="00DC7555" w:rsidRDefault="00DC7555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62C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do nível 1 e 2</w:t>
      </w:r>
    </w:p>
    <w:p w:rsidR="00C62C89" w:rsidRDefault="00C62C89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C7555" w:rsidRDefault="00DC7555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57AD" w:rsidRDefault="00A357AD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01/11/2022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Artigo de Opinião - cap. 15</w:t>
      </w: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268 a 284</w:t>
      </w:r>
    </w:p>
    <w:p w:rsidR="00DC7555" w:rsidRDefault="00391BC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 </w:t>
      </w:r>
      <w:r w:rsidR="00DC7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do 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ível 1 e 2 </w:t>
      </w: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284</w:t>
      </w:r>
    </w:p>
    <w:p w:rsidR="00DC7555" w:rsidRDefault="00DC7555" w:rsidP="00DC7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01/10/2022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C7555" w:rsidRDefault="00DC7555" w:rsidP="00C62C8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62C89" w:rsidRDefault="00C62C89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 xml:space="preserve">02/11/2022 – Finados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nteúdo: Resenha Crítica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8F58D0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– 286 a 298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idades do nível 1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teúdo: Resenha Crítica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16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391BC5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286 a 298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 do nível 2 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  <w:bookmarkStart w:id="0" w:name="_GoBack"/>
      <w:bookmarkEnd w:id="0"/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o: Resenha Crítica 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8F58D0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8F58D0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Produção de texto – pág. 298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91BC5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nteúdo: Resenha Crítica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16</w:t>
      </w:r>
    </w:p>
    <w:p w:rsidR="008F58D0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8F58D0" w:rsidRDefault="00391BC5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Justificada em aula</w:t>
      </w:r>
    </w:p>
    <w:p w:rsidR="008F58D0" w:rsidRDefault="008F58D0" w:rsidP="008F58D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F58D0" w:rsidRDefault="008F58D0" w:rsidP="008F58D0">
      <w:pPr>
        <w:spacing w:after="200"/>
        <w:rPr>
          <w:color w:val="FF0000"/>
          <w:lang w:val="pt-BR"/>
        </w:rPr>
      </w:pPr>
    </w:p>
    <w:p w:rsidR="00391BC5" w:rsidRDefault="00F56BEC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23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91B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391BC5" w:rsidRDefault="00391BC5" w:rsidP="00391BC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</w:t>
      </w:r>
      <w:r w:rsidR="00F56B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F56B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391BC5" w:rsidRDefault="00391BC5" w:rsidP="00391BC5">
      <w:pPr>
        <w:spacing w:after="200"/>
        <w:rPr>
          <w:color w:val="FF0000"/>
          <w:lang w:val="pt-BR"/>
        </w:rPr>
      </w:pP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F56BEC" w:rsidRDefault="00F56BEC" w:rsidP="001B71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05/12/2022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B71D4" w:rsidRDefault="001B71D4" w:rsidP="001B71D4">
      <w:pPr>
        <w:spacing w:line="240" w:lineRule="auto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 xml:space="preserve">02/11/2022 – Finados </w:t>
      </w:r>
    </w:p>
    <w:p w:rsidR="001B71D4" w:rsidRDefault="001B71D4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06/12/2022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56BEC" w:rsidRDefault="00F56BEC" w:rsidP="00F56BEC">
      <w:pPr>
        <w:spacing w:after="200"/>
        <w:rPr>
          <w:color w:val="FF0000"/>
          <w:lang w:val="pt-BR"/>
        </w:rPr>
      </w:pP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Resenha Crítica - cap. 16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286 a 298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Sem tarefa</w:t>
      </w:r>
    </w:p>
    <w:p w:rsidR="00F56BEC" w:rsidRDefault="00F56BEC" w:rsidP="00F56B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-------------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56BEC" w:rsidRDefault="00F56BEC" w:rsidP="00F56BEC">
      <w:pPr>
        <w:spacing w:after="200"/>
        <w:rPr>
          <w:color w:val="FF0000"/>
          <w:lang w:val="pt-BR"/>
        </w:rPr>
      </w:pPr>
    </w:p>
    <w:p w:rsidR="008F58D0" w:rsidRDefault="008F58D0" w:rsidP="008F58D0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sectPr w:rsidR="008F58D0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134" w:rsidRDefault="00B85134">
      <w:r>
        <w:separator/>
      </w:r>
    </w:p>
    <w:p w:rsidR="00B85134" w:rsidRDefault="00B85134"/>
  </w:endnote>
  <w:endnote w:type="continuationSeparator" w:id="0">
    <w:p w:rsidR="00B85134" w:rsidRDefault="00B85134">
      <w:r>
        <w:continuationSeparator/>
      </w:r>
    </w:p>
    <w:p w:rsidR="00B85134" w:rsidRDefault="00B85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410" w:rsidRPr="004F0028" w:rsidRDefault="00C16410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357AD">
          <w:rPr>
            <w:noProof/>
            <w:lang w:val="pt-BR" w:bidi="pt-BR"/>
          </w:rPr>
          <w:t>17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C16410" w:rsidRPr="004F0028" w:rsidRDefault="00C1641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134" w:rsidRDefault="00B85134">
      <w:r>
        <w:separator/>
      </w:r>
    </w:p>
    <w:p w:rsidR="00B85134" w:rsidRDefault="00B85134"/>
  </w:footnote>
  <w:footnote w:type="continuationSeparator" w:id="0">
    <w:p w:rsidR="00B85134" w:rsidRDefault="00B85134">
      <w:r>
        <w:continuationSeparator/>
      </w:r>
    </w:p>
    <w:p w:rsidR="00B85134" w:rsidRDefault="00B851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C16410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C16410" w:rsidRPr="004F0028" w:rsidRDefault="00C16410">
          <w:pPr>
            <w:pStyle w:val="Cabealho"/>
            <w:rPr>
              <w:lang w:val="pt-BR"/>
            </w:rPr>
          </w:pPr>
        </w:p>
      </w:tc>
    </w:tr>
  </w:tbl>
  <w:p w:rsidR="00C16410" w:rsidRPr="004F0028" w:rsidRDefault="00C16410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326DB"/>
    <w:rsid w:val="00046868"/>
    <w:rsid w:val="00050324"/>
    <w:rsid w:val="000A0150"/>
    <w:rsid w:val="000D2E09"/>
    <w:rsid w:val="000E63C9"/>
    <w:rsid w:val="000F5509"/>
    <w:rsid w:val="0010216B"/>
    <w:rsid w:val="0013015F"/>
    <w:rsid w:val="00130E9D"/>
    <w:rsid w:val="001318A9"/>
    <w:rsid w:val="00150A6D"/>
    <w:rsid w:val="00185B35"/>
    <w:rsid w:val="001B71D4"/>
    <w:rsid w:val="001F2BC8"/>
    <w:rsid w:val="001F5F6B"/>
    <w:rsid w:val="00243EBC"/>
    <w:rsid w:val="00246A35"/>
    <w:rsid w:val="00284348"/>
    <w:rsid w:val="002F51F5"/>
    <w:rsid w:val="00304E09"/>
    <w:rsid w:val="00312137"/>
    <w:rsid w:val="0033031E"/>
    <w:rsid w:val="00330359"/>
    <w:rsid w:val="0033762F"/>
    <w:rsid w:val="003377D4"/>
    <w:rsid w:val="003531FC"/>
    <w:rsid w:val="00360494"/>
    <w:rsid w:val="0036117A"/>
    <w:rsid w:val="00366C7E"/>
    <w:rsid w:val="00371D47"/>
    <w:rsid w:val="00372A7F"/>
    <w:rsid w:val="00384EA3"/>
    <w:rsid w:val="003873EC"/>
    <w:rsid w:val="00391BC5"/>
    <w:rsid w:val="003A39A1"/>
    <w:rsid w:val="003C2191"/>
    <w:rsid w:val="003D0F3D"/>
    <w:rsid w:val="003D3863"/>
    <w:rsid w:val="004110DE"/>
    <w:rsid w:val="0044085A"/>
    <w:rsid w:val="00495BAB"/>
    <w:rsid w:val="004B21A5"/>
    <w:rsid w:val="004F0028"/>
    <w:rsid w:val="005037F0"/>
    <w:rsid w:val="00516A86"/>
    <w:rsid w:val="005275F6"/>
    <w:rsid w:val="00572102"/>
    <w:rsid w:val="005A1C72"/>
    <w:rsid w:val="005C6745"/>
    <w:rsid w:val="005C7202"/>
    <w:rsid w:val="005F1BB0"/>
    <w:rsid w:val="00613450"/>
    <w:rsid w:val="00656C4D"/>
    <w:rsid w:val="006E2B76"/>
    <w:rsid w:val="006E5716"/>
    <w:rsid w:val="006F461E"/>
    <w:rsid w:val="007302B3"/>
    <w:rsid w:val="00730733"/>
    <w:rsid w:val="00730E3A"/>
    <w:rsid w:val="00736AAF"/>
    <w:rsid w:val="00765B2A"/>
    <w:rsid w:val="00783A34"/>
    <w:rsid w:val="007C6B52"/>
    <w:rsid w:val="007D16C5"/>
    <w:rsid w:val="007D330C"/>
    <w:rsid w:val="007D49A4"/>
    <w:rsid w:val="007D5CD1"/>
    <w:rsid w:val="00806E1D"/>
    <w:rsid w:val="0084071D"/>
    <w:rsid w:val="00862FE4"/>
    <w:rsid w:val="0086389A"/>
    <w:rsid w:val="0087605E"/>
    <w:rsid w:val="008B1FEE"/>
    <w:rsid w:val="008B65C1"/>
    <w:rsid w:val="008F58D0"/>
    <w:rsid w:val="00903C32"/>
    <w:rsid w:val="00914A76"/>
    <w:rsid w:val="00916B16"/>
    <w:rsid w:val="009173B9"/>
    <w:rsid w:val="0093335D"/>
    <w:rsid w:val="0093613E"/>
    <w:rsid w:val="009371BE"/>
    <w:rsid w:val="00943026"/>
    <w:rsid w:val="00960CD7"/>
    <w:rsid w:val="009664B0"/>
    <w:rsid w:val="00966B81"/>
    <w:rsid w:val="00985142"/>
    <w:rsid w:val="009B5D1B"/>
    <w:rsid w:val="009C7720"/>
    <w:rsid w:val="009D5600"/>
    <w:rsid w:val="00A23AFA"/>
    <w:rsid w:val="00A31B3E"/>
    <w:rsid w:val="00A357AD"/>
    <w:rsid w:val="00A532F3"/>
    <w:rsid w:val="00A8489E"/>
    <w:rsid w:val="00A86BB1"/>
    <w:rsid w:val="00AB02A7"/>
    <w:rsid w:val="00AC29F3"/>
    <w:rsid w:val="00B03EA8"/>
    <w:rsid w:val="00B231E5"/>
    <w:rsid w:val="00B64BFD"/>
    <w:rsid w:val="00B763D2"/>
    <w:rsid w:val="00B85134"/>
    <w:rsid w:val="00C02B87"/>
    <w:rsid w:val="00C132F1"/>
    <w:rsid w:val="00C16410"/>
    <w:rsid w:val="00C4086D"/>
    <w:rsid w:val="00C62C89"/>
    <w:rsid w:val="00C87A6D"/>
    <w:rsid w:val="00CA1896"/>
    <w:rsid w:val="00CB5B28"/>
    <w:rsid w:val="00CF5371"/>
    <w:rsid w:val="00D0323A"/>
    <w:rsid w:val="00D0559F"/>
    <w:rsid w:val="00D077E9"/>
    <w:rsid w:val="00D42CB7"/>
    <w:rsid w:val="00D5413D"/>
    <w:rsid w:val="00D56406"/>
    <w:rsid w:val="00D570A9"/>
    <w:rsid w:val="00D70D02"/>
    <w:rsid w:val="00D770C7"/>
    <w:rsid w:val="00D86945"/>
    <w:rsid w:val="00D90290"/>
    <w:rsid w:val="00DC7555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56BEC"/>
    <w:rsid w:val="00F83527"/>
    <w:rsid w:val="00FD583F"/>
    <w:rsid w:val="00FD7488"/>
    <w:rsid w:val="00FE4C8C"/>
    <w:rsid w:val="00FF0124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EF0FE1-E12D-4D62-B53F-7B9268A4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4D09F5"/>
    <w:rsid w:val="005007FE"/>
    <w:rsid w:val="007212BC"/>
    <w:rsid w:val="00A62150"/>
    <w:rsid w:val="00B00E34"/>
    <w:rsid w:val="00BD34D7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184</TotalTime>
  <Pages>17</Pages>
  <Words>3369</Words>
  <Characters>18195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Jurandir</cp:lastModifiedBy>
  <cp:revision>21</cp:revision>
  <cp:lastPrinted>2006-08-01T17:47:00Z</cp:lastPrinted>
  <dcterms:created xsi:type="dcterms:W3CDTF">2022-01-29T16:32:00Z</dcterms:created>
  <dcterms:modified xsi:type="dcterms:W3CDTF">2022-01-31T01:52:00Z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