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78E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2DB18353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C455F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2DB18353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C455F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BF3F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B23E263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0633E475" w:rsidR="004732D5" w:rsidRDefault="00BC455F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60C1CF2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C698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41687C25" w:rsidR="00FE4C8C" w:rsidRPr="004F0028" w:rsidRDefault="002F08B7" w:rsidP="00FE4C8C">
      <w:pPr>
        <w:pStyle w:val="Ttulo1"/>
        <w:rPr>
          <w:lang w:val="pt-BR"/>
        </w:rPr>
      </w:pPr>
      <w:r>
        <w:rPr>
          <w:lang w:val="pt-BR" w:bidi="pt-BR"/>
        </w:rPr>
        <w:t>29</w:t>
      </w:r>
      <w:r w:rsidR="004732D5">
        <w:rPr>
          <w:lang w:val="pt-BR" w:bidi="pt-BR"/>
        </w:rPr>
        <w:t>/0</w:t>
      </w:r>
      <w:r w:rsidR="00DC1AFC"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09</w:t>
      </w:r>
      <w:r w:rsidR="004732D5">
        <w:rPr>
          <w:lang w:val="pt-BR" w:bidi="pt-BR"/>
        </w:rPr>
        <w:t>/0</w:t>
      </w:r>
      <w:r>
        <w:rPr>
          <w:lang w:val="pt-BR" w:bidi="pt-BR"/>
        </w:rPr>
        <w:t>9</w:t>
      </w:r>
      <w:r w:rsidR="004732D5">
        <w:rPr>
          <w:lang w:val="pt-BR" w:bidi="pt-BR"/>
        </w:rPr>
        <w:t>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6BFC12D3" w14:textId="77777777" w:rsidR="002F08B7" w:rsidRPr="001F4CED" w:rsidRDefault="002F08B7" w:rsidP="002F08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06B0AA9" w14:textId="77777777" w:rsidR="002F08B7" w:rsidRDefault="002F08B7" w:rsidP="002F08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13)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584BF59" w14:textId="77777777" w:rsidR="002F08B7" w:rsidRDefault="002F08B7" w:rsidP="002F08B7">
      <w:pPr>
        <w:spacing w:line="240" w:lineRule="auto"/>
        <w:rPr>
          <w:lang w:val="pt-BR"/>
        </w:rPr>
      </w:pPr>
    </w:p>
    <w:p w14:paraId="30AD9DE3" w14:textId="77777777" w:rsidR="002F08B7" w:rsidRPr="001F4CED" w:rsidRDefault="002F08B7" w:rsidP="002F08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Modals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F8EDE2A" w14:textId="77777777" w:rsidR="002F08B7" w:rsidRDefault="002F08B7" w:rsidP="002F08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DC1A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E1A8" w14:textId="77777777" w:rsidR="00325252" w:rsidRDefault="00325252">
      <w:r>
        <w:separator/>
      </w:r>
    </w:p>
    <w:p w14:paraId="740AB5C8" w14:textId="77777777" w:rsidR="00325252" w:rsidRDefault="00325252"/>
  </w:endnote>
  <w:endnote w:type="continuationSeparator" w:id="0">
    <w:p w14:paraId="678F36AB" w14:textId="77777777" w:rsidR="00325252" w:rsidRDefault="00325252">
      <w:r>
        <w:continuationSeparator/>
      </w:r>
    </w:p>
    <w:p w14:paraId="7C312093" w14:textId="77777777" w:rsidR="00325252" w:rsidRDefault="00325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C3C9" w14:textId="77777777" w:rsidR="00325252" w:rsidRDefault="00325252">
      <w:r>
        <w:separator/>
      </w:r>
    </w:p>
    <w:p w14:paraId="06FCDFE6" w14:textId="77777777" w:rsidR="00325252" w:rsidRDefault="00325252"/>
  </w:footnote>
  <w:footnote w:type="continuationSeparator" w:id="0">
    <w:p w14:paraId="07C9B137" w14:textId="77777777" w:rsidR="00325252" w:rsidRDefault="00325252">
      <w:r>
        <w:continuationSeparator/>
      </w:r>
    </w:p>
    <w:p w14:paraId="5FA0364A" w14:textId="77777777" w:rsidR="00325252" w:rsidRDefault="003252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E1D8E"/>
    <w:rsid w:val="001F2BC8"/>
    <w:rsid w:val="001F5F6B"/>
    <w:rsid w:val="00243EBC"/>
    <w:rsid w:val="00246A35"/>
    <w:rsid w:val="00284348"/>
    <w:rsid w:val="002F08B7"/>
    <w:rsid w:val="002F51F5"/>
    <w:rsid w:val="00312137"/>
    <w:rsid w:val="00325252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10C1"/>
    <w:rsid w:val="00A83F69"/>
    <w:rsid w:val="00A8489E"/>
    <w:rsid w:val="00AB02A7"/>
    <w:rsid w:val="00AC29F3"/>
    <w:rsid w:val="00B03EA8"/>
    <w:rsid w:val="00B231E5"/>
    <w:rsid w:val="00B64BFD"/>
    <w:rsid w:val="00B763D2"/>
    <w:rsid w:val="00BC455F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C1AFC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B60E7"/>
    <w:rsid w:val="005007FE"/>
    <w:rsid w:val="0053080E"/>
    <w:rsid w:val="00B00E34"/>
    <w:rsid w:val="00D84616"/>
    <w:rsid w:val="00E267B0"/>
    <w:rsid w:val="00F8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111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2022-08-29T02:25:00Z</dcterms:created>
  <dcterms:modified xsi:type="dcterms:W3CDTF">2022-08-29T02:25:00Z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