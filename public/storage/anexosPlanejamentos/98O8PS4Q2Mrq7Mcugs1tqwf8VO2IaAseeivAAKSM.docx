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077E9" w:rsidRPr="004F0028" w:rsidRDefault="00AB02A7" w:rsidP="00865DC1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DC1B7E" wp14:editId="211764A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  <w:bookmarkEnd w:id="0"/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819525" cy="2181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9525" cy="2181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F3120" w:rsidRPr="00D86945" w:rsidRDefault="008F3120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6º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  <w:r w:rsidR="00C66AA4">
                                    <w:t>VESPERTINO</w:t>
                                  </w:r>
                                </w:p>
                                <w:p w:rsidR="008F3120" w:rsidRPr="00D86945" w:rsidRDefault="008F3120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00.75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" filled="f" stroked="f" strokeweight=".5pt">
                      <v:textbox>
                        <w:txbxContent>
                          <w:p w:rsidR="008F3120" w:rsidRPr="00D86945" w:rsidRDefault="008F3120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6º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C66AA4">
                              <w:t>VESPERTINO</w:t>
                            </w:r>
                          </w:p>
                          <w:p w:rsidR="008F3120" w:rsidRPr="00D86945" w:rsidRDefault="008F3120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612012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65DC1">
                  <w:rPr>
                    <w:lang w:val="pt-BR"/>
                  </w:rPr>
                  <w:t>Tahenee Bogado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612012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865DC1">
        <w:t>L</w:t>
      </w:r>
      <w:r w:rsidR="00A30F09">
        <w:t>íngua Portuguesa</w:t>
      </w:r>
      <w:r w:rsidR="00865DC1">
        <w:t xml:space="preserve">                                                                                                                                                           </w:t>
      </w:r>
    </w:p>
    <w:p w:rsidR="0010216B" w:rsidRDefault="0010216B" w:rsidP="00046868">
      <w:pPr>
        <w:spacing w:line="240" w:lineRule="auto"/>
      </w:pPr>
    </w:p>
    <w:p w:rsidR="00862DC6" w:rsidRPr="00862DC6" w:rsidRDefault="00862DC6" w:rsidP="00046868">
      <w:pPr>
        <w:spacing w:line="240" w:lineRule="auto"/>
        <w:rPr>
          <w:rFonts w:asciiTheme="majorHAnsi" w:hAnsiTheme="majorHAnsi" w:cstheme="majorHAnsi"/>
          <w:color w:val="auto"/>
          <w:sz w:val="20"/>
          <w:szCs w:val="20"/>
        </w:rPr>
      </w:pPr>
      <w:r w:rsidRPr="00862DC6">
        <w:rPr>
          <w:rFonts w:asciiTheme="majorHAnsi" w:hAnsiTheme="majorHAnsi" w:cstheme="majorHAnsi"/>
          <w:color w:val="auto"/>
          <w:sz w:val="20"/>
          <w:szCs w:val="20"/>
        </w:rPr>
        <w:t>1º BIMESTRE</w:t>
      </w:r>
    </w:p>
    <w:p w:rsidR="00862DC6" w:rsidRDefault="00862DC6" w:rsidP="001021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A30F09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02/02/2022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  </w:t>
      </w:r>
      <w:r w:rsidR="001E7EF6" w:rsidRPr="00F66B4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1</w:t>
      </w:r>
      <w:proofErr w:type="gramStart"/>
      <w:r w:rsidR="001E7EF6" w:rsidRPr="00F66B4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)</w:t>
      </w:r>
      <w:proofErr w:type="gramEnd"/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0F09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Noções de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Textualidade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palavra e frase, texto e contexto 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200-205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206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03/02/2022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046868" w:rsidRPr="00046868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Noções de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Textualidade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palavra e frase, texto e contexto</w:t>
      </w:r>
      <w:r w:rsidR="00F66B4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200-205 e 206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207-211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Pr="001E7EF6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70B0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046868" w:rsidRDefault="00A30F09" w:rsidP="00A30F09">
      <w:pPr>
        <w:spacing w:after="200"/>
        <w:rPr>
          <w:lang w:val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0470B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470B0" w:rsidRP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identificação de conceitos de textualidade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partir de texto fornecido.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Ernani Terra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texto impresso.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0470B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470B0" w:rsidRP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no caderno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04A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1E7EF6" w:rsidRP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</w:t>
      </w:r>
      <w:r w:rsidR="00862DC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ap.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1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Noções de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Textualidade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palavra e frase, texto e contexto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200-205 (Revisão</w:t>
      </w:r>
      <w:proofErr w:type="gramStart"/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046868" w:rsidRDefault="00A30F09" w:rsidP="00A30F09">
      <w:pPr>
        <w:spacing w:after="200"/>
        <w:rPr>
          <w:lang w:val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Noções de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Textualidade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palavra e frase, texto e contexto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200-205 (Conteúdo complementar no caderno</w:t>
      </w:r>
      <w:proofErr w:type="gramStart"/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impressa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04ADB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004ADB" w:rsidRDefault="00A30F09" w:rsidP="00004A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 (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</w:p>
    <w:p w:rsidR="0063706A" w:rsidRDefault="00A30F09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</w:p>
    <w:p w:rsidR="00A30F09" w:rsidRDefault="00A30F09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63706A" w:rsidRDefault="0063706A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16/02/2022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 </w:t>
      </w:r>
      <w:proofErr w:type="gramEnd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1E7EF6" w:rsidRPr="00E178B3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Pessoas do discurso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214-217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222-223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="00E178B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178B3" w:rsidRP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Pessoas do discurso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218-221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224-227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698D" w:rsidRPr="001E7EF6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D16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06A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63706A" w:rsidRDefault="00D1698D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II (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23/02/2022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1E7EF6" w:rsidRPr="00E178B3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Pessoas do discurso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222-227 (Revisão e correção coletiva); Pág. 228-229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AA7F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A7F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24/02/2022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266B4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 w:rsid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1E7EF6" w:rsidRP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de exercícios do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Produzir </w:t>
      </w:r>
      <w:proofErr w:type="gramStart"/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proofErr w:type="gramEnd"/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questões sobre os capítulos 1 e 2 (AP)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25/02/2022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44356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III (Som,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44356" w:rsidRDefault="00D1698D" w:rsidP="00E443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03/03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44356" w:rsidRDefault="00E44356" w:rsidP="00E4435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AP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Estudar para AP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44356" w:rsidRDefault="00D1698D" w:rsidP="00E443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04/03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44356" w:rsidRDefault="00E44356" w:rsidP="00E4435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VI (Som,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09/03 </w:t>
      </w:r>
      <w:r w:rsidR="008F3120"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8F3120" w:rsidRPr="008F3120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3</w:t>
      </w:r>
      <w:proofErr w:type="gramStart"/>
      <w:r w:rsidR="008F3120"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Palavras: Parte de nossa vida I (Estrutura e formação das palavras</w:t>
      </w:r>
      <w:proofErr w:type="gramStart"/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230-236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237-238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9618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239-243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F9618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Palavras: Parte de nossa vida I (Estrutura e formação das palavras)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Pág.230-236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244-245 (Folha AZ + Agora é com você</w:t>
      </w:r>
      <w:proofErr w:type="gramStart"/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 (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 e expressões que podem oferecer dificuldade na grafia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A30F09" w:rsidRDefault="00A30F09" w:rsidP="005C1D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16/03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 w:rsidRPr="00616A6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616A6B" w:rsidRPr="00616A6B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3</w:t>
      </w:r>
      <w:proofErr w:type="gramStart"/>
      <w:r w:rsidR="00616A6B" w:rsidRPr="00616A6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Palavras: Parte de nossa vida II (Estrutura e formação das palavras</w:t>
      </w:r>
      <w:proofErr w:type="gramStart"/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Pág.230-236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244-245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impressa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Palavras: Parte de nossa vida II (Estrutura e formação das palavras</w:t>
      </w:r>
      <w:proofErr w:type="gramStart"/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Pág.230-236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impressa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II (Emprego do hífen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</w:t>
      </w:r>
      <w:r w:rsidR="00A953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5359" w:rsidRPr="00A953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A95359" w:rsidRPr="00A95359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4</w:t>
      </w:r>
      <w:proofErr w:type="gramStart"/>
      <w:r w:rsidR="00A95359" w:rsidRPr="00A953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74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os nomes das coisas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74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classificação</w:t>
      </w:r>
      <w:proofErr w:type="gramStart"/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74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246-251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252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253-254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os nomes das coisas (Definição e classificação</w:t>
      </w:r>
      <w:proofErr w:type="gramStart"/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B0E4B" w:rsidRP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246-251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260-261 (Folha AZ= Agora é com você)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53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II (Emprego do hífen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proofErr w:type="gramStart"/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B50F4E" w:rsidRPr="00B50F4E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4)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B50F4E" w:rsidRP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os nomes das coisas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(Revisão PB</w:t>
      </w:r>
      <w:proofErr w:type="gramStart"/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246-251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os nomes das coisas (Revisão PB</w:t>
      </w:r>
      <w:proofErr w:type="gramStart"/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246-251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Substantivos- Formação do plural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Leitura, interpretação e identificação de classe gramatical a partir dos textos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Textos selecionados pela professora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Leitura, interpretação e identificação de classe gramatical a partir dos textos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Textos selecionados pela professora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 (Plural dos substantivos compostos</w:t>
      </w:r>
      <w:proofErr w:type="gramStart"/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13/04</w:t>
      </w:r>
      <w:proofErr w:type="gramStart"/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03620E" w:rsidRPr="000362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03620E" w:rsidRPr="0003620E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4</w:t>
      </w:r>
      <w:r w:rsidR="0003620E" w:rsidRPr="000362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1-2; Atividade lúdica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3-4; Atividade lúdica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230-261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do capítulo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artigo; 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</w:t>
      </w:r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CA6759" w:rsidRPr="00CA67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CA6759" w:rsidRPr="00CA6759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5</w:t>
      </w:r>
      <w:r w:rsidR="00CA6759" w:rsidRPr="00CA67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capítulo 5; Leitura e debate texto introdutório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168-169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pág. 178 (</w:t>
      </w:r>
      <w:proofErr w:type="spellStart"/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QRcode</w:t>
      </w:r>
      <w:proofErr w:type="spellEnd"/>
      <w:proofErr w:type="gramEnd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6D47F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6D47FE" w:rsidRP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Nomear é preciso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168-171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179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Nomear é preciso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172-177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180-181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proofErr w:type="gramStart"/>
      <w:r w:rsidR="006D47F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6D47FE" w:rsidRP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051E5B" w:rsidRDefault="00051E5B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2º BIMESTRE</w:t>
      </w:r>
    </w:p>
    <w:p w:rsidR="00051E5B" w:rsidRDefault="00051E5B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04/05</w:t>
      </w:r>
      <w:proofErr w:type="gramStart"/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051E5B" w:rsidRP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051E5B" w:rsidRPr="00051E5B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6</w:t>
      </w:r>
      <w:r w:rsidR="00051E5B" w:rsidRP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Artigos: pequenos notáveis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188-194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195-196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051E5B" w:rsidRDefault="008F3120" w:rsidP="00051E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Artigos: pequenos notáveis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Pág.188-194</w:t>
      </w:r>
    </w:p>
    <w:p w:rsidR="008F3120" w:rsidRDefault="008F3120" w:rsidP="00051E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197-199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06/05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C5264E" w:rsidRP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produção de 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mapa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11/05</w:t>
      </w:r>
      <w:proofErr w:type="gramStart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C5264E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I: porque nomear não basta (Flexão de número</w:t>
      </w:r>
      <w:proofErr w:type="gramStart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202-209 </w:t>
      </w:r>
    </w:p>
    <w:p w:rsidR="008F3120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211-212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F92B9A" w:rsidRDefault="00F92B9A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I: porque nomear não basta (Flexão de gênero</w:t>
      </w:r>
      <w:proofErr w:type="gramStart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 w:rsidRP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Pág.202-209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213-214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artigos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18/05</w:t>
      </w:r>
      <w:proofErr w:type="gramStart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I: porque nomear não basta (Flexão de grau</w:t>
      </w:r>
      <w:proofErr w:type="gramStart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Pág.202-209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216-217 (Folha AZ+ Agora é com você)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I: porque nomear não basta (Revisão</w:t>
      </w:r>
      <w:proofErr w:type="gramStart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92B9A" w:rsidRP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202-209</w:t>
      </w:r>
      <w:r w:rsidR="00F92B9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25/05</w:t>
      </w:r>
      <w:proofErr w:type="gramStart"/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A36EDC" w:rsidRPr="00A36ED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A36EDC" w:rsidRPr="00A36ED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7</w:t>
      </w:r>
      <w:r w:rsidR="00A36EDC" w:rsidRPr="00A36ED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Adjetivos- Revisão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Adjetivos- Revisão</w:t>
      </w:r>
      <w:r w:rsidR="00A36E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Grau do Adjetivo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01/06</w:t>
      </w:r>
      <w:proofErr w:type="gramStart"/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F83D78" w:rsidRPr="00F83D78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II: porque nomear não basta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218-225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das páginas 225-226 (Livros</w:t>
      </w:r>
      <w:proofErr w:type="gramStart"/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F83D78" w:rsidRDefault="008F3120" w:rsidP="00F83D7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II: porque nomear não basta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Pág.218-225</w:t>
      </w:r>
    </w:p>
    <w:p w:rsidR="008F3120" w:rsidRDefault="008F3120" w:rsidP="00F83D7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9214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92140E" w:rsidRP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síntese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08/06</w:t>
      </w:r>
      <w:proofErr w:type="gramStart"/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conteúdos para PB- Cap. 5-6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168-201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conteúdos para PB- Cap.7-8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202-235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de Texto com as classes gramaticais estudadas (Trabalho com a </w:t>
      </w:r>
      <w:proofErr w:type="spellStart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profª</w:t>
      </w:r>
      <w:proofErr w:type="spellEnd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Redação</w:t>
      </w:r>
      <w:proofErr w:type="gramStart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PB- Tira dúvidas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proofErr w:type="gramStart"/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lúdicas sobre os conteúdos bimestrais- produção de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Acabamento dos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lúdicas sobre os conteúdos bimestrais- produção de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Acabamento e finalização dos jogos.</w:t>
      </w:r>
      <w:r w:rsidR="0006343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Jogar com os materiais produzidos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Ajustar detalhes dos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 para Recuperação Paralela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063432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63432" w:rsidRP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 para Recuperação Paralela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proofErr w:type="gramStart"/>
      <w:r w:rsidR="00063432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(Entrarão de recesso)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com música/ Adjetivos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(Entrarão em recesso)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sectPr w:rsidR="00ED03D7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012" w:rsidRDefault="00612012">
      <w:r>
        <w:separator/>
      </w:r>
    </w:p>
    <w:p w:rsidR="00612012" w:rsidRDefault="00612012"/>
  </w:endnote>
  <w:endnote w:type="continuationSeparator" w:id="0">
    <w:p w:rsidR="00612012" w:rsidRDefault="00612012">
      <w:r>
        <w:continuationSeparator/>
      </w:r>
    </w:p>
    <w:p w:rsidR="00612012" w:rsidRDefault="006120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3120" w:rsidRPr="004F0028" w:rsidRDefault="008F3120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C66AA4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8F3120" w:rsidRPr="004F0028" w:rsidRDefault="008F312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012" w:rsidRDefault="00612012">
      <w:r>
        <w:separator/>
      </w:r>
    </w:p>
    <w:p w:rsidR="00612012" w:rsidRDefault="00612012"/>
  </w:footnote>
  <w:footnote w:type="continuationSeparator" w:id="0">
    <w:p w:rsidR="00612012" w:rsidRDefault="00612012">
      <w:r>
        <w:continuationSeparator/>
      </w:r>
    </w:p>
    <w:p w:rsidR="00612012" w:rsidRDefault="006120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8F3120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8F3120" w:rsidRPr="004F0028" w:rsidRDefault="008F3120">
          <w:pPr>
            <w:pStyle w:val="Cabealho"/>
            <w:rPr>
              <w:lang w:val="pt-BR"/>
            </w:rPr>
          </w:pPr>
        </w:p>
      </w:tc>
    </w:tr>
  </w:tbl>
  <w:p w:rsidR="008F3120" w:rsidRPr="004F0028" w:rsidRDefault="008F3120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04ADB"/>
    <w:rsid w:val="0002482E"/>
    <w:rsid w:val="00024F0A"/>
    <w:rsid w:val="0003620E"/>
    <w:rsid w:val="00046868"/>
    <w:rsid w:val="000470B0"/>
    <w:rsid w:val="00050324"/>
    <w:rsid w:val="00051E5B"/>
    <w:rsid w:val="00063432"/>
    <w:rsid w:val="00066266"/>
    <w:rsid w:val="000745EB"/>
    <w:rsid w:val="000A0150"/>
    <w:rsid w:val="000D2E09"/>
    <w:rsid w:val="000E63C9"/>
    <w:rsid w:val="0010216B"/>
    <w:rsid w:val="00130E9D"/>
    <w:rsid w:val="00150A6D"/>
    <w:rsid w:val="00176CAD"/>
    <w:rsid w:val="00185B35"/>
    <w:rsid w:val="001E7EF6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4837"/>
    <w:rsid w:val="003531FC"/>
    <w:rsid w:val="00360494"/>
    <w:rsid w:val="00366C7E"/>
    <w:rsid w:val="00384EA3"/>
    <w:rsid w:val="003A39A1"/>
    <w:rsid w:val="003C2191"/>
    <w:rsid w:val="003D3863"/>
    <w:rsid w:val="00407C5F"/>
    <w:rsid w:val="004110DE"/>
    <w:rsid w:val="0043306B"/>
    <w:rsid w:val="0044085A"/>
    <w:rsid w:val="004B21A5"/>
    <w:rsid w:val="004F0028"/>
    <w:rsid w:val="005037F0"/>
    <w:rsid w:val="00516A86"/>
    <w:rsid w:val="005200E4"/>
    <w:rsid w:val="005275F6"/>
    <w:rsid w:val="00562E2F"/>
    <w:rsid w:val="00572102"/>
    <w:rsid w:val="00596892"/>
    <w:rsid w:val="005C1DE9"/>
    <w:rsid w:val="005C6745"/>
    <w:rsid w:val="005F1BB0"/>
    <w:rsid w:val="00612012"/>
    <w:rsid w:val="00616A6B"/>
    <w:rsid w:val="0063706A"/>
    <w:rsid w:val="00656C4D"/>
    <w:rsid w:val="006D47FE"/>
    <w:rsid w:val="006E2B76"/>
    <w:rsid w:val="006E5716"/>
    <w:rsid w:val="007302B3"/>
    <w:rsid w:val="00730733"/>
    <w:rsid w:val="00730E3A"/>
    <w:rsid w:val="00736AAF"/>
    <w:rsid w:val="00762B16"/>
    <w:rsid w:val="00765B2A"/>
    <w:rsid w:val="00783A34"/>
    <w:rsid w:val="007A5C5B"/>
    <w:rsid w:val="007C6B52"/>
    <w:rsid w:val="007D16C5"/>
    <w:rsid w:val="007D49A4"/>
    <w:rsid w:val="0084071D"/>
    <w:rsid w:val="00862DC6"/>
    <w:rsid w:val="00862FE4"/>
    <w:rsid w:val="0086389A"/>
    <w:rsid w:val="00865DC1"/>
    <w:rsid w:val="0087605E"/>
    <w:rsid w:val="008B1FEE"/>
    <w:rsid w:val="008B65C1"/>
    <w:rsid w:val="008D78EA"/>
    <w:rsid w:val="008F3120"/>
    <w:rsid w:val="00903C32"/>
    <w:rsid w:val="00916B16"/>
    <w:rsid w:val="009173B9"/>
    <w:rsid w:val="0092140E"/>
    <w:rsid w:val="0093335D"/>
    <w:rsid w:val="0093613E"/>
    <w:rsid w:val="00943026"/>
    <w:rsid w:val="00960CD7"/>
    <w:rsid w:val="009657A4"/>
    <w:rsid w:val="00966B81"/>
    <w:rsid w:val="00973E6C"/>
    <w:rsid w:val="009B5D1B"/>
    <w:rsid w:val="009C7720"/>
    <w:rsid w:val="00A23AFA"/>
    <w:rsid w:val="00A30F09"/>
    <w:rsid w:val="00A31B3E"/>
    <w:rsid w:val="00A36EDC"/>
    <w:rsid w:val="00A532F3"/>
    <w:rsid w:val="00A8489E"/>
    <w:rsid w:val="00A95359"/>
    <w:rsid w:val="00AA7F5E"/>
    <w:rsid w:val="00AB02A7"/>
    <w:rsid w:val="00AC29F3"/>
    <w:rsid w:val="00B03EA8"/>
    <w:rsid w:val="00B231E5"/>
    <w:rsid w:val="00B50F4E"/>
    <w:rsid w:val="00B64BFD"/>
    <w:rsid w:val="00B763D2"/>
    <w:rsid w:val="00BB2CBE"/>
    <w:rsid w:val="00BD2DE5"/>
    <w:rsid w:val="00C02B87"/>
    <w:rsid w:val="00C132F1"/>
    <w:rsid w:val="00C4086D"/>
    <w:rsid w:val="00C5264E"/>
    <w:rsid w:val="00C66AA4"/>
    <w:rsid w:val="00CA1896"/>
    <w:rsid w:val="00CA6759"/>
    <w:rsid w:val="00CB5B28"/>
    <w:rsid w:val="00CF5371"/>
    <w:rsid w:val="00D0323A"/>
    <w:rsid w:val="00D0559F"/>
    <w:rsid w:val="00D077E9"/>
    <w:rsid w:val="00D12037"/>
    <w:rsid w:val="00D1698D"/>
    <w:rsid w:val="00D266B4"/>
    <w:rsid w:val="00D42CB7"/>
    <w:rsid w:val="00D5413D"/>
    <w:rsid w:val="00D570A9"/>
    <w:rsid w:val="00D70D02"/>
    <w:rsid w:val="00D770C7"/>
    <w:rsid w:val="00D86945"/>
    <w:rsid w:val="00D90290"/>
    <w:rsid w:val="00DB6524"/>
    <w:rsid w:val="00DD152F"/>
    <w:rsid w:val="00DE213F"/>
    <w:rsid w:val="00DF027C"/>
    <w:rsid w:val="00E00A32"/>
    <w:rsid w:val="00E178B3"/>
    <w:rsid w:val="00E22ACD"/>
    <w:rsid w:val="00E334ED"/>
    <w:rsid w:val="00E44356"/>
    <w:rsid w:val="00E60608"/>
    <w:rsid w:val="00E620B0"/>
    <w:rsid w:val="00E70630"/>
    <w:rsid w:val="00E81B40"/>
    <w:rsid w:val="00E85447"/>
    <w:rsid w:val="00ED03D7"/>
    <w:rsid w:val="00EF555B"/>
    <w:rsid w:val="00F027BB"/>
    <w:rsid w:val="00F11DCF"/>
    <w:rsid w:val="00F162EA"/>
    <w:rsid w:val="00F52D27"/>
    <w:rsid w:val="00F66B4C"/>
    <w:rsid w:val="00F7654A"/>
    <w:rsid w:val="00F83527"/>
    <w:rsid w:val="00F83D78"/>
    <w:rsid w:val="00F92B9A"/>
    <w:rsid w:val="00F9618A"/>
    <w:rsid w:val="00FB0E4B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107A6C"/>
    <w:rsid w:val="003567AF"/>
    <w:rsid w:val="005007FE"/>
    <w:rsid w:val="008C158F"/>
    <w:rsid w:val="00B00E34"/>
    <w:rsid w:val="00CA557E"/>
    <w:rsid w:val="00E267B0"/>
    <w:rsid w:val="00E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Tahenee Bogado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540</TotalTime>
  <Pages>13</Pages>
  <Words>2611</Words>
  <Characters>14104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Tahenee Bogado de Jesus</cp:lastModifiedBy>
  <cp:revision>22</cp:revision>
  <cp:lastPrinted>2006-08-01T17:47:00Z</cp:lastPrinted>
  <dcterms:created xsi:type="dcterms:W3CDTF">2022-01-20T14:58:00Z</dcterms:created>
  <dcterms:modified xsi:type="dcterms:W3CDTF">2022-02-01T20:09:00Z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