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135E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7893C1F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0355B">
                                    <w:rPr>
                                      <w:lang w:val="pt-BR" w:bidi="pt-BR"/>
                                    </w:rPr>
                                    <w:t>8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7893C1F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0355B">
                              <w:rPr>
                                <w:lang w:val="pt-BR" w:bidi="pt-BR"/>
                              </w:rPr>
                              <w:t>8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B5BF7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08C316F" w:rsidR="004732D5" w:rsidRDefault="0060355B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2F1EED8E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A9D17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3E92FB5" w:rsidR="00FE4C8C" w:rsidRPr="004F0028" w:rsidRDefault="00C65746" w:rsidP="00FE4C8C">
      <w:pPr>
        <w:pStyle w:val="Ttulo1"/>
        <w:rPr>
          <w:lang w:val="pt-BR"/>
        </w:rPr>
      </w:pPr>
      <w:r>
        <w:rPr>
          <w:lang w:val="pt-BR" w:bidi="pt-BR"/>
        </w:rPr>
        <w:t>08</w:t>
      </w:r>
      <w:r w:rsidR="004732D5">
        <w:rPr>
          <w:lang w:val="pt-BR" w:bidi="pt-BR"/>
        </w:rPr>
        <w:t>/0</w:t>
      </w:r>
      <w:r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19</w:t>
      </w:r>
      <w:r w:rsidR="004732D5">
        <w:rPr>
          <w:lang w:val="pt-BR" w:bidi="pt-BR"/>
        </w:rPr>
        <w:t>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218D97DC" w14:textId="77777777" w:rsidR="00C65746" w:rsidRPr="001F4CED" w:rsidRDefault="00C65746" w:rsidP="00C657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(Entrevistas).</w:t>
      </w:r>
    </w:p>
    <w:p w14:paraId="5007A378" w14:textId="77777777" w:rsidR="00C65746" w:rsidRDefault="00C65746" w:rsidP="00C657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64, 65 e 66.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144, 145 e 146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5017168C" w14:textId="77777777" w:rsidR="00C65746" w:rsidRDefault="00C65746" w:rsidP="00C65746">
      <w:pPr>
        <w:spacing w:line="240" w:lineRule="auto"/>
        <w:rPr>
          <w:lang w:val="pt-BR"/>
        </w:rPr>
      </w:pPr>
    </w:p>
    <w:p w14:paraId="20C8DE8A" w14:textId="77777777" w:rsidR="00C65746" w:rsidRPr="001F4CED" w:rsidRDefault="00C65746" w:rsidP="00C657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revisão.</w:t>
      </w:r>
    </w:p>
    <w:p w14:paraId="550E1A44" w14:textId="77777777" w:rsidR="00C65746" w:rsidRDefault="00C65746" w:rsidP="00C6574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Resolver exercícios de revisão.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3F77" w14:textId="77777777" w:rsidR="0005497F" w:rsidRDefault="0005497F">
      <w:r>
        <w:separator/>
      </w:r>
    </w:p>
    <w:p w14:paraId="11229705" w14:textId="77777777" w:rsidR="0005497F" w:rsidRDefault="0005497F"/>
  </w:endnote>
  <w:endnote w:type="continuationSeparator" w:id="0">
    <w:p w14:paraId="1365D3CB" w14:textId="77777777" w:rsidR="0005497F" w:rsidRDefault="0005497F">
      <w:r>
        <w:continuationSeparator/>
      </w:r>
    </w:p>
    <w:p w14:paraId="447AD369" w14:textId="77777777" w:rsidR="0005497F" w:rsidRDefault="00054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DC28" w14:textId="77777777" w:rsidR="0005497F" w:rsidRDefault="0005497F">
      <w:r>
        <w:separator/>
      </w:r>
    </w:p>
    <w:p w14:paraId="0AB6B3BD" w14:textId="77777777" w:rsidR="0005497F" w:rsidRDefault="0005497F"/>
  </w:footnote>
  <w:footnote w:type="continuationSeparator" w:id="0">
    <w:p w14:paraId="6B200ABC" w14:textId="77777777" w:rsidR="0005497F" w:rsidRDefault="0005497F">
      <w:r>
        <w:continuationSeparator/>
      </w:r>
    </w:p>
    <w:p w14:paraId="4748BC71" w14:textId="77777777" w:rsidR="0005497F" w:rsidRDefault="000549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5497F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C7DE3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0355B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65746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F5E3C"/>
    <w:rsid w:val="005007FE"/>
    <w:rsid w:val="008168E0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107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3</cp:revision>
  <cp:lastPrinted>2006-08-01T17:47:00Z</cp:lastPrinted>
  <dcterms:created xsi:type="dcterms:W3CDTF">2022-07-25T09:41:00Z</dcterms:created>
  <dcterms:modified xsi:type="dcterms:W3CDTF">2022-08-08T16:09:00Z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