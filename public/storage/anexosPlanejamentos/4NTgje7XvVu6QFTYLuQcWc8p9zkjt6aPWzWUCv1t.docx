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135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7893C1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60355B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7893C1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60355B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B5BF7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08C316F" w:rsidR="004732D5" w:rsidRDefault="0060355B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2F1EED8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9D17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BD44F21" w:rsidR="00FE4C8C" w:rsidRPr="004F0028" w:rsidRDefault="004732D5" w:rsidP="00FE4C8C">
      <w:pPr>
        <w:pStyle w:val="Ttulo1"/>
        <w:rPr>
          <w:lang w:val="pt-BR"/>
        </w:rPr>
      </w:pPr>
      <w:r>
        <w:rPr>
          <w:lang w:val="pt-BR" w:bidi="pt-BR"/>
        </w:rPr>
        <w:t>25/07/22 – 05/08/22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4D63968D" w14:textId="77777777" w:rsidR="0060355B" w:rsidRPr="001F4CED" w:rsidRDefault="0060355B" w:rsidP="006035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(entrevistas e roteiro de filme)</w:t>
      </w:r>
    </w:p>
    <w:p w14:paraId="009381AF" w14:textId="77777777" w:rsidR="0060355B" w:rsidRDefault="0060355B" w:rsidP="006035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57, 58 e 59.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5E2BD9D" w14:textId="77777777" w:rsidR="0060355B" w:rsidRDefault="0060355B" w:rsidP="0060355B">
      <w:pPr>
        <w:spacing w:line="240" w:lineRule="auto"/>
        <w:rPr>
          <w:lang w:val="pt-BR"/>
        </w:rPr>
      </w:pPr>
    </w:p>
    <w:p w14:paraId="5690FBDD" w14:textId="77777777" w:rsidR="0060355B" w:rsidRPr="001F4CED" w:rsidRDefault="0060355B" w:rsidP="006035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e gramática.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(atividades de final de semana) e gramática (future with going to)</w:t>
      </w:r>
    </w:p>
    <w:p w14:paraId="131B2BB3" w14:textId="77777777" w:rsidR="0060355B" w:rsidRDefault="0060355B" w:rsidP="006035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60, 61 e 62.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141, 142 e 143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7795" w14:textId="77777777" w:rsidR="003C7DE3" w:rsidRDefault="003C7DE3">
      <w:r>
        <w:separator/>
      </w:r>
    </w:p>
    <w:p w14:paraId="001D3B91" w14:textId="77777777" w:rsidR="003C7DE3" w:rsidRDefault="003C7DE3"/>
  </w:endnote>
  <w:endnote w:type="continuationSeparator" w:id="0">
    <w:p w14:paraId="41C465DA" w14:textId="77777777" w:rsidR="003C7DE3" w:rsidRDefault="003C7DE3">
      <w:r>
        <w:continuationSeparator/>
      </w:r>
    </w:p>
    <w:p w14:paraId="26843C08" w14:textId="77777777" w:rsidR="003C7DE3" w:rsidRDefault="003C7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4C51" w14:textId="77777777" w:rsidR="003C7DE3" w:rsidRDefault="003C7DE3">
      <w:r>
        <w:separator/>
      </w:r>
    </w:p>
    <w:p w14:paraId="5B6D972A" w14:textId="77777777" w:rsidR="003C7DE3" w:rsidRDefault="003C7DE3"/>
  </w:footnote>
  <w:footnote w:type="continuationSeparator" w:id="0">
    <w:p w14:paraId="27118254" w14:textId="77777777" w:rsidR="003C7DE3" w:rsidRDefault="003C7DE3">
      <w:r>
        <w:continuationSeparator/>
      </w:r>
    </w:p>
    <w:p w14:paraId="65C19440" w14:textId="77777777" w:rsidR="003C7DE3" w:rsidRDefault="003C7D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C7DE3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0355B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F5E3C"/>
    <w:rsid w:val="005007FE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121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2022-07-25T09:41:00Z</dcterms:created>
  <dcterms:modified xsi:type="dcterms:W3CDTF">2022-07-25T09:41:00Z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