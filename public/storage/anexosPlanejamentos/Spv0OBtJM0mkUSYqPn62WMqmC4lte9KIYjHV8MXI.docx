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4300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3438525" cy="25050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8525" cy="2505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1535" w:rsidRPr="00D86945" w:rsidRDefault="00901535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9º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  <w:r w:rsidR="001D5EF1">
                                    <w:t>VESPERTINO</w:t>
                                  </w:r>
                                </w:p>
                                <w:p w:rsidR="00901535" w:rsidRPr="00D86945" w:rsidRDefault="0090153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0.7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" filled="f" stroked="f" strokeweight=".5pt">
                      <v:textbox>
                        <w:txbxContent>
                          <w:p w:rsidR="00901535" w:rsidRPr="00D86945" w:rsidRDefault="00901535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9º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1D5EF1">
                              <w:t>VESPERTINO</w:t>
                            </w:r>
                          </w:p>
                          <w:p w:rsidR="00901535" w:rsidRPr="00D86945" w:rsidRDefault="0090153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76A08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E40FA4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7D6564">
                  <w:rPr>
                    <w:lang w:val="pt-BR"/>
                  </w:rPr>
                  <w:t>Prof. Willian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7D656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4E9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7D6564">
        <w:t>REDAÇÃO</w:t>
      </w:r>
    </w:p>
    <w:p w:rsidR="0010216B" w:rsidRDefault="0010216B" w:rsidP="00046868">
      <w:pPr>
        <w:spacing w:line="240" w:lineRule="auto"/>
      </w:pPr>
    </w:p>
    <w:p w:rsidR="000623B1" w:rsidRDefault="009D6EB9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01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="00046868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623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603C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ap. 1 – </w:t>
      </w:r>
      <w:r w:rsidR="008173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Descrição: a percepção em palavras</w:t>
      </w:r>
    </w:p>
    <w:p w:rsidR="000623B1" w:rsidRDefault="000623B1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Definição </w:t>
      </w:r>
      <w:r w:rsidR="008173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tipologias textuais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8173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Gêneros textuais.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173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Descrição objetiva e subjetiva.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poema.</w:t>
      </w: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450-453.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uma descrição objetiva e subjetiva de si próprio.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5860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03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36447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86088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 – Descrição: a percepção em palavras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farão a descrição de algumas imagens selecionadas pelo professor.</w:t>
      </w:r>
    </w:p>
    <w:p w:rsidR="00E36447" w:rsidRDefault="00E36447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atividades, p. 458-459.</w:t>
      </w:r>
    </w:p>
    <w:p w:rsidR="00E36447" w:rsidRDefault="00E36447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450-457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Terminar exercícios, p.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458-459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053270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 – Descrição: a percepção em palavras</w:t>
      </w:r>
    </w:p>
    <w:p w:rsidR="00053270" w:rsidRDefault="00053270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das atividades, p.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460-462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046868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450-462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364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 textual, 462 ou reescrever à caneta.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860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53270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86088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204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053270" w:rsidRDefault="00053270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B204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Os alunos farão a leitura de suas descrições. </w:t>
      </w:r>
      <w:r w:rsidR="008E1C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das características de uma carta.</w:t>
      </w:r>
    </w:p>
    <w:p w:rsidR="008E1CB0" w:rsidRDefault="008E1CB0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farão o preenchimento de um envelope.</w:t>
      </w:r>
    </w:p>
    <w:p w:rsidR="00053270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E1C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464-470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E1C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quais são as cartas históricas mais importantes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1C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53270" w:rsidRDefault="00053270" w:rsidP="00E36447">
      <w:pPr>
        <w:tabs>
          <w:tab w:val="left" w:pos="2850"/>
        </w:tabs>
        <w:spacing w:line="240" w:lineRule="auto"/>
        <w:rPr>
          <w:lang w:val="pt-BR"/>
        </w:rPr>
      </w:pPr>
      <w:r>
        <w:rPr>
          <w:lang w:val="pt-BR"/>
        </w:rPr>
        <w:tab/>
      </w:r>
    </w:p>
    <w:p w:rsidR="00FA6AF2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FA6AF2" w:rsidRDefault="00BB0EC6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Leitura de trechos de cartas históricas. Resolução das atividades, p. 474-476.</w:t>
      </w:r>
    </w:p>
    <w:p w:rsidR="00046868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464-474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exercícios, p. 475-476.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9757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9757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62D3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7579F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B0E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BB0EC6" w:rsidRDefault="00BB0EC6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7841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477-479.</w:t>
      </w:r>
    </w:p>
    <w:p w:rsidR="009D62D3" w:rsidRDefault="009D62D3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464-474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Terminar as 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atividades,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477-479.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22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63F3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B63F3B" w:rsidRDefault="00B63F3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480.</w:t>
      </w:r>
    </w:p>
    <w:p w:rsidR="00B63F3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6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464-474</w:t>
      </w:r>
      <w:r w:rsidR="00B6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B63F3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Reescrever à caneta a produção.</w:t>
      </w: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0C4C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9757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24</w:t>
      </w:r>
      <w:r w:rsidR="00B6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1CF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7579F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E7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Narrativa de caráter pessoal.</w:t>
      </w:r>
    </w:p>
    <w:p w:rsidR="009D1CFB" w:rsidRDefault="009D1CF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</w:p>
    <w:p w:rsidR="009D1CFB" w:rsidRDefault="005C4A8E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Iniciar resolu</w:t>
      </w:r>
      <w:r w:rsidR="00FE7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 de pequena lista de revisão no caderno.</w:t>
      </w:r>
    </w:p>
    <w:p w:rsidR="007D6564" w:rsidRDefault="007D6564" w:rsidP="0024634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FE7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 e 2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resolução da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</w:t>
      </w:r>
      <w:r w:rsidR="00FE7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Tarefa: 08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E7E4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70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AVALIAÇÃO PARCIAL</w:t>
      </w:r>
    </w:p>
    <w:p w:rsidR="00FE7E4B" w:rsidRDefault="00FE7E4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lista.</w:t>
      </w:r>
    </w:p>
    <w:p w:rsidR="0084071D" w:rsidRDefault="00FE7E4B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e como era a estrutura de uma epopeia?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46868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8F34CD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32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6595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659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 – 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Quando o narrador é dispensável</w:t>
      </w:r>
    </w:p>
    <w:p w:rsidR="00A6595B" w:rsidRDefault="00A6595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Os alunos poderão ler suas 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texto dramático. Leitura de crônica de Luis Fernando Veríssimo.</w:t>
      </w:r>
      <w:r w:rsidR="005F4A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 um trecho do Auto da Compadecida.</w:t>
      </w:r>
    </w:p>
    <w:p w:rsidR="00A47FD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F4A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482-490.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659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47FDB" w:rsidRP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F4A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Quais são os principais dramaturgos do Brasil?</w:t>
      </w:r>
    </w:p>
    <w:p w:rsidR="007D6564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316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</w:t>
      </w:r>
      <w:r w:rsid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A659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A6595B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F34CD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 – Quando o narrador é dispensável</w:t>
      </w:r>
    </w:p>
    <w:p w:rsidR="00A47FDB" w:rsidRDefault="00A6595B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Leitura de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outra crônica de Luis Fernando Veríssimo. Resolução de exercícios, p. 492-493.</w:t>
      </w:r>
    </w:p>
    <w:p w:rsidR="009E2A48" w:rsidRDefault="009E2A48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482-490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Terminar atividades, p.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494-499.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</w:t>
      </w:r>
      <w:r w:rsidR="009E2A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Entrega da Tarefa: 22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61AA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 – Quando o narrador é dispensável </w:t>
      </w:r>
    </w:p>
    <w:p w:rsidR="005B71FF" w:rsidRDefault="005A61AA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Produção textual, p. 500.</w:t>
      </w: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482-490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A61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 reescrita à caneta da produção.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269B6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F34CD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4 – </w:t>
      </w:r>
      <w:r w:rsidR="00173E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formas dos poemas</w:t>
      </w:r>
    </w:p>
    <w:p w:rsidR="00D269B6" w:rsidRDefault="00D269B6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dos tipos de poemas e a análise de sua estrutura.</w:t>
      </w:r>
    </w:p>
    <w:p w:rsidR="00D269B6" w:rsidRDefault="00D269B6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500-507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poesia concreta?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29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9565E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68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 – As formas dos poemas</w:t>
      </w:r>
    </w:p>
    <w:p w:rsidR="00E9565E" w:rsidRDefault="002A227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 tarefa. O professor levará mais poemas para os alunos analisarem a estrutura e fazerem interpretação.</w:t>
      </w:r>
    </w:p>
    <w:p w:rsidR="002A2274" w:rsidRDefault="002A227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512-515.</w:t>
      </w:r>
    </w:p>
    <w:p w:rsidR="00E9565E" w:rsidRDefault="00E9565E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95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500-511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5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 resolução da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</w:t>
      </w:r>
      <w:r w:rsid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efa: 31</w:t>
      </w:r>
      <w:r w:rsidR="00E95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474BD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F34CD">
        <w:rPr>
          <w:rFonts w:ascii="Arial" w:eastAsia="Times New Roman" w:hAnsi="Arial" w:cs="Arial"/>
          <w:color w:val="000000"/>
          <w:szCs w:val="20"/>
          <w:lang w:val="pt-BR" w:eastAsia="pt-BR"/>
        </w:rPr>
        <w:t>31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 – As formas dos poemas</w:t>
      </w:r>
      <w:r w:rsidR="008474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516.</w:t>
      </w:r>
    </w:p>
    <w:p w:rsidR="008474BD" w:rsidRDefault="008474BD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500-511.</w:t>
      </w:r>
      <w:r w:rsidR="008474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Copiar no caderno um soneto para ler para a turma.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22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A2274" w:rsidRDefault="009D6EB9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F79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PROVA BIMESTRAL</w:t>
      </w:r>
    </w:p>
    <w:p w:rsidR="002A2274" w:rsidRDefault="002A227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farão a leitura de seus poemas.</w:t>
      </w:r>
    </w:p>
    <w:p w:rsidR="007D6564" w:rsidRDefault="002A2274" w:rsidP="00E36447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500-511.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Revisar conteúdos para a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E36447">
      <w:pPr>
        <w:spacing w:line="240" w:lineRule="auto"/>
        <w:rPr>
          <w:lang w:val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F34CD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F79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PROVA BIMESTRAL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E67B1" w:rsidRDefault="007D6564" w:rsidP="00E364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12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D7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8D7132" w:rsidRDefault="008D7132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</w:p>
    <w:p w:rsidR="008D713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F34CD">
        <w:rPr>
          <w:rFonts w:ascii="Arial" w:eastAsia="Times New Roman" w:hAnsi="Arial" w:cs="Arial"/>
          <w:color w:val="000000"/>
          <w:szCs w:val="20"/>
          <w:lang w:val="pt-BR" w:eastAsia="pt-BR"/>
        </w:rPr>
        <w:t>14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D7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 – Textos expositivos </w:t>
      </w:r>
    </w:p>
    <w:p w:rsidR="00BE67B1" w:rsidRDefault="008D713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das tipologias textuais. Sequência expositiva. Preparar apresentação oral sobre um filme, seriado ou anime que gostem.</w:t>
      </w:r>
    </w:p>
    <w:p w:rsidR="00BE67B1" w:rsidRDefault="00BE67B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23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448-452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23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preparação das apresentações.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D23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19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41610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19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– Textos expositivos</w:t>
      </w:r>
    </w:p>
    <w:p w:rsidR="00141610" w:rsidRDefault="0090153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farão suas apresentações orais, p. 452. Resolução das atividades, p. 453-457.</w:t>
      </w:r>
      <w:r w:rsidR="008F34CD" w:rsidRP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professor apresentará exemplos de preconceito linguístico.</w:t>
      </w:r>
    </w:p>
    <w:p w:rsidR="008F34CD" w:rsidRDefault="007D6564" w:rsidP="008F34C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E1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448-452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F34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 textual, p. 458</w:t>
      </w:r>
      <w:r w:rsidR="008F34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34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26/04/2022</w:t>
      </w:r>
      <w:r w:rsidR="008F34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8F34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9D6EB9" w:rsidRDefault="009D6EB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32E9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32E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6 – </w:t>
      </w:r>
      <w:r w:rsidR="009015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Linguagem mista</w:t>
      </w:r>
    </w:p>
    <w:p w:rsidR="00D32E91" w:rsidRDefault="0090153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professor recolherá os cadernos. Apresentação em slides de exemplos de linguagem mista.</w:t>
      </w:r>
      <w:r w:rsidR="00443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de HQs e tirinhas.</w:t>
      </w:r>
    </w:p>
    <w:p w:rsidR="00D32E91" w:rsidRDefault="00D32E9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32E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43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460-463.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43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quais gêneros textuais possuem linguagem mista.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43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D32E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307D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8F34CD">
        <w:rPr>
          <w:rFonts w:ascii="Arial" w:eastAsia="Times New Roman" w:hAnsi="Arial" w:cs="Arial"/>
          <w:color w:val="000000"/>
          <w:szCs w:val="20"/>
          <w:lang w:val="pt-BR" w:eastAsia="pt-BR"/>
        </w:rPr>
        <w:t>28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 – Linguagem mista</w:t>
      </w:r>
    </w:p>
    <w:p w:rsidR="003307DA" w:rsidRDefault="003307D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estrutura de uma HQ. </w:t>
      </w:r>
    </w:p>
    <w:p w:rsidR="003307DA" w:rsidRDefault="003307D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460-467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468-469.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77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9671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01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 – Linguagem mista</w:t>
      </w:r>
    </w:p>
    <w:p w:rsidR="0059671D" w:rsidRDefault="00B601D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Resolução e correção das atividades, p. 470-471.</w:t>
      </w:r>
    </w:p>
    <w:p w:rsidR="0059671D" w:rsidRDefault="0059671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724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601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460-467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D21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472-473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21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9724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116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21AB8">
        <w:rPr>
          <w:rFonts w:ascii="Arial" w:eastAsia="Times New Roman" w:hAnsi="Arial" w:cs="Arial"/>
          <w:color w:val="000000"/>
          <w:szCs w:val="20"/>
          <w:lang w:val="pt-BR" w:eastAsia="pt-BR"/>
        </w:rPr>
        <w:t>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7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Síntese e impessoalidade</w:t>
      </w:r>
    </w:p>
    <w:p w:rsidR="000116D4" w:rsidRDefault="004D7D8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professor recolherá os cadernos. Apresentação de síntese e impessoalidade. Leitura e interpretação. 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474-478.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ser objetivo e subjetivo ao escrever algo?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rega da Tarefa: 10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116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 – Síntese e impessoalidade</w:t>
      </w:r>
    </w:p>
    <w:p w:rsidR="000116D4" w:rsidRDefault="004D7D8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Os alunos ser</w:t>
      </w:r>
      <w:r w:rsidR="00802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 divididos em trios e deverão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produzir um resumo oral de um filme.</w:t>
      </w:r>
    </w:p>
    <w:p w:rsidR="000116D4" w:rsidRDefault="000116D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253E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D7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474-479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02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480-481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21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21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12</w:t>
      </w:r>
      <w:r w:rsidR="00253E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B7C4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21AB8">
        <w:rPr>
          <w:rFonts w:ascii="Arial" w:eastAsia="Times New Roman" w:hAnsi="Arial" w:cs="Arial"/>
          <w:color w:val="000000"/>
          <w:szCs w:val="20"/>
          <w:lang w:val="pt-BR" w:eastAsia="pt-BR"/>
        </w:rPr>
        <w:t>12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02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 – Síntese e impessoalidade</w:t>
      </w:r>
    </w:p>
    <w:p w:rsidR="008B7C43" w:rsidRDefault="008023B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413C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482-485.</w:t>
      </w:r>
    </w:p>
    <w:p w:rsidR="008B7C43" w:rsidRDefault="008B7C4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474-479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atividades, p. 482-485.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 – Síntese e impessoalidade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4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textual, p. 486.</w:t>
      </w:r>
      <w:r w:rsidR="00F54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04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dos principais pontos dos Cap. 5 e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104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e 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5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lista de revisão.</w:t>
      </w:r>
      <w:r w:rsidR="00104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21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104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E02A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21AB8">
        <w:rPr>
          <w:rFonts w:ascii="Arial" w:eastAsia="Times New Roman" w:hAnsi="Arial" w:cs="Arial"/>
          <w:color w:val="000000"/>
          <w:szCs w:val="20"/>
          <w:lang w:val="pt-BR" w:eastAsia="pt-BR"/>
        </w:rPr>
        <w:t>19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E02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 e 6</w:t>
      </w:r>
    </w:p>
    <w:p w:rsidR="007D6564" w:rsidRDefault="004E02AD" w:rsidP="0005327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pequena lista de revisão.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 e 6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AP.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AVALIAÇÃO PARCIAL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pequena lista de revisão.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 e 6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AP.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15D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31/05/2022</w:t>
      </w:r>
      <w:r w:rsidR="00D15D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</w:p>
    <w:p w:rsidR="00E839D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21AB8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31/05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8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Síntese e opinião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das características de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resenha Fato e opinião. Leitura e interpretação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A05526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488-493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um pequeno vídeo em que o aluno faça a indicação de algum produto.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 WhatsApp da escola.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839D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21AB8">
        <w:rPr>
          <w:rFonts w:ascii="Arial" w:eastAsia="Times New Roman" w:hAnsi="Arial" w:cs="Arial"/>
          <w:color w:val="000000"/>
          <w:szCs w:val="20"/>
          <w:lang w:val="pt-BR" w:eastAsia="pt-BR"/>
        </w:rPr>
        <w:t>02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Síntese e opinião</w:t>
      </w:r>
    </w:p>
    <w:p w:rsidR="00E839D2" w:rsidRDefault="00084C5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 496-497.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488-495.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atividades, p.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498-501.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07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C5CE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Síntese e opinião</w:t>
      </w:r>
    </w:p>
    <w:p w:rsidR="005C5CE1" w:rsidRDefault="005C5CE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</w:t>
      </w:r>
      <w:r w:rsidR="001424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rreção das atividades. Os alunos assistiram a um vídeo, p. 502, e farão uma produção textual.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C5C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424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488-495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424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produção, p. 502.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21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21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</w:t>
      </w:r>
      <w:r w:rsidR="005C5C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8347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21AB8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 – Síntese e opinião</w:t>
      </w:r>
    </w:p>
    <w:p w:rsidR="0098347E" w:rsidRDefault="009834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alunos formarão duplas e farão uma pequena resenha positiva e uma negativa sobre um filme.</w:t>
      </w:r>
    </w:p>
    <w:p w:rsidR="00E73A7F" w:rsidRDefault="00E73A7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488-495.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Reescrever à caneta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resenhas.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14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8347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14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A90F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 6, 7 e 8</w:t>
      </w:r>
    </w:p>
    <w:p w:rsidR="0098347E" w:rsidRDefault="00A90F7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 de pequena lista de revisão.</w:t>
      </w:r>
    </w:p>
    <w:p w:rsidR="0098347E" w:rsidRDefault="009834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90F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7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A90F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D796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21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154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BIMESTRAL</w:t>
      </w:r>
    </w:p>
    <w:p w:rsidR="0081545B" w:rsidRDefault="0081545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21AB8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154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BIMESTRAL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1545B" w:rsidRDefault="0081545B" w:rsidP="00053270">
      <w:pPr>
        <w:spacing w:line="240" w:lineRule="auto"/>
        <w:rPr>
          <w:lang w:val="pt-BR"/>
        </w:rPr>
      </w:pPr>
    </w:p>
    <w:p w:rsidR="0081545B" w:rsidRDefault="007D6564" w:rsidP="008154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9D6EB9">
        <w:rPr>
          <w:rFonts w:ascii="Arial" w:eastAsia="Times New Roman" w:hAnsi="Arial" w:cs="Arial"/>
          <w:color w:val="000000"/>
          <w:szCs w:val="20"/>
          <w:lang w:val="pt-BR" w:eastAsia="pt-BR"/>
        </w:rPr>
        <w:t>28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1545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B68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FB6853" w:rsidRDefault="00FB6853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</w:p>
    <w:p w:rsidR="00B278D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30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</w:p>
    <w:p w:rsidR="00B278D3" w:rsidRDefault="00FB685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exercícios de revisão.</w:t>
      </w:r>
    </w:p>
    <w:p w:rsidR="00B278D3" w:rsidRDefault="00B278D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278D3" w:rsidRP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Apresentar sugestão de um tema para texto narrativo.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128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44613" w:rsidRDefault="009D6EB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05</w:t>
      </w:r>
      <w:r w:rsidR="00710C90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D65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</w:p>
    <w:p w:rsidR="00B44613" w:rsidRDefault="00752B0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de revisão sobre HQ e produção textual.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Será apresentada na ficha de sala.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75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B4461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 w:rsidR="00710C90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terminarão suas produções e as lerão aos colegas.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B44613" w:rsidRP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12/07/2022 e 14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</w:p>
    <w:p w:rsidR="007D6564" w:rsidRDefault="00C551A4" w:rsidP="0005327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19/07/2022 e 21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</w:p>
    <w:p w:rsidR="00C551A4" w:rsidRDefault="00C551A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B110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B1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9 –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Linguagem virtual</w:t>
      </w:r>
    </w:p>
    <w:p w:rsidR="002B110E" w:rsidRDefault="002B110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estrutura de um blog e canais de Youtube. </w:t>
      </w:r>
    </w:p>
    <w:p w:rsidR="00413FDF" w:rsidRDefault="00413FD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do que são sequências expositivas. Leitura e interpretação de texto.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alunos deverão pensar num tema para seus blogs pessoais, p. 474.</w:t>
      </w:r>
    </w:p>
    <w:p w:rsidR="002B110E" w:rsidRDefault="002B110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466-474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Preparar pequena apresentação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oral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sobre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seus blogs pessoais.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075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13FD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28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9 – Linguagem virtual</w:t>
      </w:r>
    </w:p>
    <w:p w:rsidR="00413FDF" w:rsidRDefault="00413FD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dos alunos. Resolução de atividades, p.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476-477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413FDF" w:rsidRDefault="00413FD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466-474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atividades, p. 476-477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9732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E7FC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02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9 – Linguagem virtual</w:t>
      </w:r>
    </w:p>
    <w:p w:rsidR="005E7FCA" w:rsidRDefault="00293EB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 Resolução das atividades, p. 478-481.</w:t>
      </w:r>
    </w:p>
    <w:p w:rsidR="005E7FCA" w:rsidRDefault="005E7FC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E7F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466-474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482.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075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075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</w:t>
      </w:r>
      <w:r w:rsidR="005E7F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E7F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04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10 – </w:t>
      </w:r>
      <w:r w:rsidR="00293E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e ponto de vista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</w:t>
      </w:r>
    </w:p>
    <w:p w:rsidR="00AE7FD4" w:rsidRDefault="00293EB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professor recolherá os cadernos.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Identificação de sequência argumentativa.</w:t>
      </w:r>
    </w:p>
    <w:p w:rsidR="00AE7FD4" w:rsidRDefault="00AE7FD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484-490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argumentos para produção de um debate, usando os temas propostos pelo livro.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 da Entrega da Tarefa: 09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E2B99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 – Argumentação e ponto de vista I</w:t>
      </w:r>
    </w:p>
    <w:p w:rsidR="006E2B99" w:rsidRDefault="00FC008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um debate. Apresentação da estrutura de um debate. Fazer atividades, p. 492-493</w:t>
      </w:r>
    </w:p>
    <w:p w:rsidR="006E2B99" w:rsidRDefault="006E2B9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C0086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E2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484-490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494-497.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B075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075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</w:t>
      </w:r>
      <w:r w:rsidR="006E2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C0086" w:rsidRDefault="007D6564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11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C0086" w:rsidRP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 – Argumentação e ponto de vista I</w:t>
      </w:r>
    </w:p>
    <w:p w:rsidR="002E4151" w:rsidRDefault="007D6564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492-493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textual, p.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498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Escrita e reescrita.</w:t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484-490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Revisar o conteúdo para a AP.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00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1D0F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16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1D0F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APLICAÇÃO DE AVALIAÇÃO PARCIAL</w:t>
      </w:r>
    </w:p>
    <w:p w:rsidR="00FC0086" w:rsidRDefault="00FC0086" w:rsidP="001D0F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 – Argumentação e ponto de vista II</w:t>
      </w:r>
    </w:p>
    <w:p w:rsidR="00FC0086" w:rsidRDefault="00FC0086" w:rsidP="001D0F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Editorial, leitura e interpretação. </w:t>
      </w:r>
    </w:p>
    <w:p w:rsidR="00FC0086" w:rsidRDefault="00FC0086" w:rsidP="001D0F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500-503.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Quais são os cadernos de um jornal?.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D0FA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18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D0F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AVALIAÇÃO PARCIAL</w:t>
      </w:r>
    </w:p>
    <w:p w:rsidR="007D6564" w:rsidRDefault="007D6564" w:rsidP="00053270">
      <w:pPr>
        <w:spacing w:line="240" w:lineRule="auto"/>
        <w:rPr>
          <w:lang w:val="pt-BR"/>
        </w:rPr>
      </w:pPr>
    </w:p>
    <w:p w:rsidR="00D363AA" w:rsidRDefault="007D6564" w:rsidP="00D363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D363AA" w:rsidRDefault="00D363AA" w:rsidP="00D363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 – Argumentação e ponto de vista II</w:t>
      </w:r>
    </w:p>
    <w:p w:rsidR="00A64072" w:rsidRDefault="00D363A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Estrutura de texto jornalístico. Retomada fato e opinião.</w:t>
      </w:r>
    </w:p>
    <w:p w:rsidR="00A64072" w:rsidRDefault="00A6407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640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500-506.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Preparar apresentação oral, se você fosse um jornalista para qual caderno escreveria? Por que?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B075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A640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363AA" w:rsidRDefault="007D6564" w:rsidP="00D363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25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11 – Argumentação e ponto de vista II</w:t>
      </w:r>
    </w:p>
    <w:p w:rsidR="00124E0A" w:rsidRDefault="00D363A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oral dos alunos. Resolução p. 507.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500-506.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508-511.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363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4410B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67261E">
        <w:rPr>
          <w:rFonts w:ascii="Arial" w:eastAsia="Times New Roman" w:hAnsi="Arial" w:cs="Arial"/>
          <w:color w:val="000000"/>
          <w:szCs w:val="20"/>
          <w:lang w:val="pt-BR" w:eastAsia="pt-BR"/>
        </w:rPr>
        <w:t>30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 – Argumentação e ponto de vista III</w:t>
      </w:r>
    </w:p>
    <w:p w:rsidR="001B7E8B" w:rsidRDefault="00902B9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e leitura de um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 de opinião. Estrutura textual.</w:t>
      </w:r>
    </w:p>
    <w:p w:rsidR="0094410B" w:rsidRDefault="0094410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02B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514-520.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512.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75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</w:t>
      </w:r>
      <w:r w:rsidR="00902B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B217D" w:rsidRDefault="007D6564" w:rsidP="004B21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07563">
        <w:rPr>
          <w:rFonts w:ascii="Arial" w:eastAsia="Times New Roman" w:hAnsi="Arial" w:cs="Arial"/>
          <w:color w:val="000000"/>
          <w:szCs w:val="20"/>
          <w:lang w:val="pt-BR" w:eastAsia="pt-BR"/>
        </w:rPr>
        <w:t>01/09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21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 – Argumentação e ponto de vista III</w:t>
      </w:r>
    </w:p>
    <w:p w:rsidR="00475865" w:rsidRDefault="004B217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professor recolherá os cadernos. Resolução e correção das atividades, p. 522-523.</w:t>
      </w:r>
    </w:p>
    <w:p w:rsidR="00475865" w:rsidRDefault="0047586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058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514-520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524-527.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9326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74C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 – Argumentação e ponto de vista III</w:t>
      </w:r>
    </w:p>
    <w:p w:rsidR="00A374CE" w:rsidRDefault="00A374C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1F5F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528.</w:t>
      </w:r>
    </w:p>
    <w:p w:rsidR="00A374CE" w:rsidRDefault="00A374C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374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E75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</w:t>
      </w:r>
      <w:r w:rsidR="007709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14-520.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os conteúdos para a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14/09/2022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E7539" w:rsidRDefault="00CE7539" w:rsidP="00CE753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12 – Argumentação e ponto de vista III</w:t>
      </w:r>
    </w:p>
    <w:p w:rsidR="00CE7539" w:rsidRDefault="00CE7539" w:rsidP="00CE753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rodução textual, p. 528.</w:t>
      </w:r>
    </w:p>
    <w:p w:rsidR="00CE7539" w:rsidRDefault="00CE7539" w:rsidP="00CE753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E7539" w:rsidRDefault="00CE7539" w:rsidP="00CE7539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14-520.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os conteúdos para a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14/09/2022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E7539" w:rsidRDefault="00CE7539" w:rsidP="00053270">
      <w:pPr>
        <w:spacing w:line="240" w:lineRule="auto"/>
        <w:rPr>
          <w:lang w:val="pt-BR"/>
        </w:rPr>
      </w:pPr>
    </w:p>
    <w:p w:rsidR="005B2B19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13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BIMESTRAL</w:t>
      </w:r>
    </w:p>
    <w:p w:rsidR="005B2B19" w:rsidRDefault="005B2B1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</w:p>
    <w:p w:rsidR="005B2B19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E7539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BIMESTRAL</w:t>
      </w: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B2B19" w:rsidRDefault="005B2B19" w:rsidP="00053270">
      <w:pPr>
        <w:spacing w:line="240" w:lineRule="auto"/>
        <w:rPr>
          <w:lang w:val="pt-BR"/>
        </w:rPr>
      </w:pPr>
    </w:p>
    <w:p w:rsidR="00A4578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20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4C560B" w:rsidRDefault="004C560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13 – Textos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sociais</w:t>
      </w:r>
    </w:p>
    <w:p w:rsidR="004C560B" w:rsidRDefault="004C560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estrutura de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uma campanha comunitária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Função social do gênero.</w:t>
      </w:r>
    </w:p>
    <w:p w:rsidR="004C560B" w:rsidRDefault="004C560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C56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392-397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atividades, p. 399-400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3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4C56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C322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B13BC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 – Textos sociais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e correção das atividades, p. 401-403.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392-397.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Para próxima aula decidir o tema de seu cartaz, trazer imagens, lápis de cor, canetinhas, régua e o que mais for necessário para a produção do cartaz.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A4578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27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13 – Textos sociais </w:t>
      </w:r>
    </w:p>
    <w:p w:rsidR="00C81507" w:rsidRDefault="00A4578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cartaz.</w:t>
      </w:r>
    </w:p>
    <w:p w:rsidR="00C81507" w:rsidRDefault="00C8150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392-397.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57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Preparar uma apresentação oral a partir do cartaz.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</w:t>
      </w:r>
      <w:r w:rsidR="00CB13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rega da Tarefa: 29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E57A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B13BC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57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Textos sociais II</w:t>
      </w:r>
    </w:p>
    <w:p w:rsidR="007E57AF" w:rsidRDefault="007E57A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oral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alunos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p.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7E57AF" w:rsidRDefault="007E57A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interpretação do texto.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Retomada da estrutura de uma carta. Função da carta aberta.</w:t>
      </w:r>
    </w:p>
    <w:p w:rsidR="007E57AF" w:rsidRDefault="007E57A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406-414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atividades, p.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415-416.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878E2" w:rsidRDefault="007D6564" w:rsidP="00E878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04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–Textos sociais II</w:t>
      </w:r>
    </w:p>
    <w:p w:rsidR="00E878E2" w:rsidRDefault="000017B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Resolução das atividades, p. 417-421.</w:t>
      </w:r>
    </w:p>
    <w:p w:rsidR="00E878E2" w:rsidRDefault="00E878E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406-414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Terminar, p. 418-421.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3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A6F6B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B13BC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17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–Textos sociais II</w:t>
      </w:r>
    </w:p>
    <w:p w:rsidR="00847B6F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atividades. Produção textual, p. 422.</w:t>
      </w:r>
    </w:p>
    <w:p w:rsidR="00847B6F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 reescrita à caneta dos resultados.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3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B13BC" w:rsidRDefault="00CB13BC" w:rsidP="00CB13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13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–Textos sociais II</w:t>
      </w:r>
    </w:p>
    <w:p w:rsidR="00CB13BC" w:rsidRDefault="00CB13BC" w:rsidP="00CB13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F66F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leitura das produções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CB13BC" w:rsidRDefault="00CB13BC" w:rsidP="00CB13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B13BC" w:rsidRDefault="00CB13BC" w:rsidP="00CB13B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F66F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B13BC" w:rsidRDefault="00CB13BC" w:rsidP="00053270">
      <w:pPr>
        <w:spacing w:line="240" w:lineRule="auto"/>
        <w:rPr>
          <w:lang w:val="pt-BR"/>
        </w:rPr>
      </w:pPr>
    </w:p>
    <w:p w:rsidR="00CB13BC" w:rsidRDefault="00CB13BC" w:rsidP="00053270">
      <w:pPr>
        <w:spacing w:line="240" w:lineRule="auto"/>
        <w:rPr>
          <w:lang w:val="pt-BR"/>
        </w:rPr>
      </w:pPr>
    </w:p>
    <w:p w:rsidR="0088454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18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4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AVALIAÇÃO PARCIAL</w:t>
      </w:r>
    </w:p>
    <w:p w:rsidR="00847B6F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14. –Textos sociais II</w:t>
      </w:r>
    </w:p>
    <w:p w:rsidR="00847B6F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Atividades no caderno de revisão.</w:t>
      </w:r>
    </w:p>
    <w:p w:rsidR="0088454A" w:rsidRDefault="00847B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 AP.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CB13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B13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88454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B13BC">
        <w:rPr>
          <w:rFonts w:ascii="Arial" w:eastAsia="Times New Roman" w:hAnsi="Arial" w:cs="Arial"/>
          <w:color w:val="000000"/>
          <w:szCs w:val="20"/>
          <w:lang w:val="pt-BR" w:eastAsia="pt-BR"/>
        </w:rPr>
        <w:t>20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4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AVA</w:t>
      </w:r>
      <w:r w:rsidR="005D31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LIAÇÃO PARCIAL</w:t>
      </w:r>
    </w:p>
    <w:p w:rsidR="0088454A" w:rsidRDefault="0088454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</w:p>
    <w:p w:rsidR="006B1D5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689B">
        <w:rPr>
          <w:rFonts w:ascii="Arial" w:eastAsia="Times New Roman" w:hAnsi="Arial" w:cs="Arial"/>
          <w:color w:val="000000"/>
          <w:szCs w:val="20"/>
          <w:lang w:val="pt-BR" w:eastAsia="pt-BR"/>
        </w:rPr>
        <w:t>25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15 –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Fato e opinião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</w:t>
      </w:r>
    </w:p>
    <w:p w:rsidR="00C91869" w:rsidRDefault="00C9186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Diferenciar fato e opinião. Leitura e interpretação. Apresentação de formas de se fazer uma introdução de textos dissertativos-argumentativos.</w:t>
      </w:r>
    </w:p>
    <w:p w:rsidR="00C91869" w:rsidRDefault="00C9186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424-428.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Para que serve os conectivos e quais são mais usados?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66F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66F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B1D5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F66F64">
        <w:rPr>
          <w:rFonts w:ascii="Arial" w:eastAsia="Times New Roman" w:hAnsi="Arial" w:cs="Arial"/>
          <w:color w:val="000000"/>
          <w:szCs w:val="20"/>
          <w:lang w:val="pt-BR" w:eastAsia="pt-BR"/>
        </w:rPr>
        <w:t>27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15 – Fato e opinião I</w:t>
      </w:r>
    </w:p>
    <w:p w:rsidR="006B1D55" w:rsidRDefault="006B1D5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um artigo de opinião, destacando o que é fato do que é opinião.</w:t>
      </w:r>
    </w:p>
    <w:p w:rsidR="006B1D55" w:rsidRDefault="0085649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atividades, p. 434-435.</w:t>
      </w:r>
    </w:p>
    <w:p w:rsidR="00C91869" w:rsidRDefault="007D6564" w:rsidP="00C918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294-307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de atividades, p.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436-437.</w:t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918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77667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01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776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16 –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Fato e opinião II</w:t>
      </w:r>
    </w:p>
    <w:p w:rsidR="00877667" w:rsidRDefault="0085649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Apresentação de estratégias argumentativas.</w:t>
      </w:r>
    </w:p>
    <w:p w:rsidR="00877667" w:rsidRDefault="0087766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51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440-444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56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A920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86B14" w:rsidRDefault="00F86B14" w:rsidP="00F86B1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16 – Fato e opinião II</w:t>
      </w:r>
    </w:p>
    <w:p w:rsidR="00F86B14" w:rsidRDefault="00F86B14" w:rsidP="00F86B1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Reescrita à caneta da produção.</w:t>
      </w:r>
    </w:p>
    <w:p w:rsidR="00F86B14" w:rsidRDefault="00F86B14" w:rsidP="00F86B1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86B14" w:rsidRDefault="00F86B1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440-444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textual, p. 438.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A0D7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61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16 – Fato e opinião II</w:t>
      </w:r>
    </w:p>
    <w:p w:rsidR="00961623" w:rsidRDefault="00F86B1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Reescrita à caneta. </w:t>
      </w:r>
      <w:r w:rsidR="00961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atividades, p.447-451.</w:t>
      </w:r>
    </w:p>
    <w:p w:rsidR="00961623" w:rsidRDefault="0096162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A0D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61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440-448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61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a internet afeta a saúde mental do jovem?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3A0D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3A0D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</w:t>
      </w:r>
      <w:r w:rsidR="00F86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Tarefa: 10</w:t>
      </w:r>
      <w:r w:rsidR="003A0D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F86B14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E3F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16 – Fato e opinião II</w:t>
      </w:r>
    </w:p>
    <w:p w:rsidR="00EE3FB0" w:rsidRDefault="00EE3FB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partir da pesquisa os alunos farão uma produção textual, p. 452.</w:t>
      </w:r>
    </w:p>
    <w:p w:rsidR="00EE3FB0" w:rsidRDefault="00EE3FB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EE3F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440-448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 textual.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86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86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F86B14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professor recolherá os cadernos.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revisão.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PROVA BIMESTRAL</w:t>
      </w:r>
    </w:p>
    <w:p w:rsidR="00062E10" w:rsidRDefault="00062E10" w:rsidP="00062E1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 de revisão.</w:t>
      </w:r>
    </w:p>
    <w:p w:rsidR="00062E10" w:rsidRDefault="00062E10" w:rsidP="00062E1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 para a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86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86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F86B14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PROVA BIMESTRAL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</w:p>
    <w:p w:rsidR="00584B8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 w:rsidR="003A6F22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84B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584B81" w:rsidRDefault="00584B8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exercícios.</w:t>
      </w:r>
    </w:p>
    <w:p w:rsidR="007D6564" w:rsidRPr="009D770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84B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D11AAC">
        <w:rPr>
          <w:rFonts w:ascii="Arial" w:eastAsia="Times New Roman" w:hAnsi="Arial" w:cs="Arial"/>
          <w:color w:val="000000"/>
          <w:szCs w:val="20"/>
          <w:lang w:val="pt-BR" w:eastAsia="pt-BR"/>
        </w:rPr>
        <w:t>01/12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exercícios.</w:t>
      </w:r>
    </w:p>
    <w:p w:rsidR="003A6F22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81DE4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Produção textual.</w:t>
      </w:r>
    </w:p>
    <w:p w:rsidR="003A6F22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produção.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11A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08/12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D11AAC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bookmarkStart w:id="0" w:name="_GoBack"/>
      <w:bookmarkEnd w:id="0"/>
      <w:r>
        <w:rPr>
          <w:rFonts w:ascii="Arial" w:eastAsia="Times New Roman" w:hAnsi="Arial" w:cs="Arial"/>
          <w:color w:val="000000"/>
          <w:szCs w:val="20"/>
          <w:lang w:val="pt-BR" w:eastAsia="pt-BR"/>
        </w:rPr>
        <w:t>/12/2022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e reescrita da produção textual.</w:t>
      </w:r>
    </w:p>
    <w:p w:rsidR="007D6564" w:rsidRPr="004F0028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 w:rsidRP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D6564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FA4" w:rsidRDefault="00E40FA4">
      <w:r>
        <w:separator/>
      </w:r>
    </w:p>
    <w:p w:rsidR="00E40FA4" w:rsidRDefault="00E40FA4"/>
  </w:endnote>
  <w:endnote w:type="continuationSeparator" w:id="0">
    <w:p w:rsidR="00E40FA4" w:rsidRDefault="00E40FA4">
      <w:r>
        <w:continuationSeparator/>
      </w:r>
    </w:p>
    <w:p w:rsidR="00E40FA4" w:rsidRDefault="00E40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1535" w:rsidRPr="004F0028" w:rsidRDefault="0090153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D11AAC">
          <w:rPr>
            <w:noProof/>
            <w:lang w:val="pt-BR" w:bidi="pt-BR"/>
          </w:rPr>
          <w:t>18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901535" w:rsidRPr="004F0028" w:rsidRDefault="0090153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FA4" w:rsidRDefault="00E40FA4">
      <w:r>
        <w:separator/>
      </w:r>
    </w:p>
    <w:p w:rsidR="00E40FA4" w:rsidRDefault="00E40FA4"/>
  </w:footnote>
  <w:footnote w:type="continuationSeparator" w:id="0">
    <w:p w:rsidR="00E40FA4" w:rsidRDefault="00E40FA4">
      <w:r>
        <w:continuationSeparator/>
      </w:r>
    </w:p>
    <w:p w:rsidR="00E40FA4" w:rsidRDefault="00E40FA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0153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901535" w:rsidRPr="004F0028" w:rsidRDefault="00901535">
          <w:pPr>
            <w:pStyle w:val="Cabealho"/>
            <w:rPr>
              <w:lang w:val="pt-BR"/>
            </w:rPr>
          </w:pPr>
        </w:p>
      </w:tc>
    </w:tr>
  </w:tbl>
  <w:p w:rsidR="00901535" w:rsidRPr="004F0028" w:rsidRDefault="0090153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017BB"/>
    <w:rsid w:val="000116D4"/>
    <w:rsid w:val="0002482E"/>
    <w:rsid w:val="00046868"/>
    <w:rsid w:val="00050324"/>
    <w:rsid w:val="00053270"/>
    <w:rsid w:val="000623B1"/>
    <w:rsid w:val="00062E10"/>
    <w:rsid w:val="00084C5F"/>
    <w:rsid w:val="000A0150"/>
    <w:rsid w:val="000C4C94"/>
    <w:rsid w:val="000D2E09"/>
    <w:rsid w:val="000E63C9"/>
    <w:rsid w:val="0010216B"/>
    <w:rsid w:val="00104FC9"/>
    <w:rsid w:val="00117002"/>
    <w:rsid w:val="00124E0A"/>
    <w:rsid w:val="00130E9D"/>
    <w:rsid w:val="00141610"/>
    <w:rsid w:val="001424F0"/>
    <w:rsid w:val="00150A6D"/>
    <w:rsid w:val="00173E92"/>
    <w:rsid w:val="00184589"/>
    <w:rsid w:val="00185B35"/>
    <w:rsid w:val="001B3E74"/>
    <w:rsid w:val="001B7E8B"/>
    <w:rsid w:val="001D0FAD"/>
    <w:rsid w:val="001D5EF1"/>
    <w:rsid w:val="001D796F"/>
    <w:rsid w:val="001F2BC8"/>
    <w:rsid w:val="001F5F67"/>
    <w:rsid w:val="001F5F6B"/>
    <w:rsid w:val="00243EBC"/>
    <w:rsid w:val="00246340"/>
    <w:rsid w:val="00246A35"/>
    <w:rsid w:val="00247237"/>
    <w:rsid w:val="00253E54"/>
    <w:rsid w:val="00284348"/>
    <w:rsid w:val="00293EB6"/>
    <w:rsid w:val="002A2274"/>
    <w:rsid w:val="002B110E"/>
    <w:rsid w:val="002E4151"/>
    <w:rsid w:val="002F51F5"/>
    <w:rsid w:val="00312137"/>
    <w:rsid w:val="00330359"/>
    <w:rsid w:val="003307DA"/>
    <w:rsid w:val="0033762F"/>
    <w:rsid w:val="00351445"/>
    <w:rsid w:val="003531FC"/>
    <w:rsid w:val="00360494"/>
    <w:rsid w:val="00366C7E"/>
    <w:rsid w:val="00384EA3"/>
    <w:rsid w:val="003A0D7D"/>
    <w:rsid w:val="003A39A1"/>
    <w:rsid w:val="003A639E"/>
    <w:rsid w:val="003A6F22"/>
    <w:rsid w:val="003C2191"/>
    <w:rsid w:val="003D3863"/>
    <w:rsid w:val="003F7958"/>
    <w:rsid w:val="004110DE"/>
    <w:rsid w:val="00413CB3"/>
    <w:rsid w:val="00413FDF"/>
    <w:rsid w:val="0044085A"/>
    <w:rsid w:val="00443A76"/>
    <w:rsid w:val="00450D6C"/>
    <w:rsid w:val="00475865"/>
    <w:rsid w:val="004B217D"/>
    <w:rsid w:val="004B21A5"/>
    <w:rsid w:val="004C560B"/>
    <w:rsid w:val="004D7D80"/>
    <w:rsid w:val="004E02AD"/>
    <w:rsid w:val="004F0028"/>
    <w:rsid w:val="005037F0"/>
    <w:rsid w:val="00505C1F"/>
    <w:rsid w:val="00512800"/>
    <w:rsid w:val="00516A86"/>
    <w:rsid w:val="00521AB8"/>
    <w:rsid w:val="005275F6"/>
    <w:rsid w:val="00555D37"/>
    <w:rsid w:val="00572102"/>
    <w:rsid w:val="00574EAE"/>
    <w:rsid w:val="00584B81"/>
    <w:rsid w:val="00586088"/>
    <w:rsid w:val="0059671D"/>
    <w:rsid w:val="005A61AA"/>
    <w:rsid w:val="005B2B19"/>
    <w:rsid w:val="005B71FF"/>
    <w:rsid w:val="005C4A8E"/>
    <w:rsid w:val="005C5CE1"/>
    <w:rsid w:val="005C6745"/>
    <w:rsid w:val="005D31FF"/>
    <w:rsid w:val="005E7FCA"/>
    <w:rsid w:val="005F1BB0"/>
    <w:rsid w:val="005F4A0F"/>
    <w:rsid w:val="00603C9A"/>
    <w:rsid w:val="00656C4D"/>
    <w:rsid w:val="0067261E"/>
    <w:rsid w:val="006B1D55"/>
    <w:rsid w:val="006E2B76"/>
    <w:rsid w:val="006E2B99"/>
    <w:rsid w:val="006E5716"/>
    <w:rsid w:val="00707FC8"/>
    <w:rsid w:val="00710C90"/>
    <w:rsid w:val="007302B3"/>
    <w:rsid w:val="00730733"/>
    <w:rsid w:val="00730E3A"/>
    <w:rsid w:val="00736AAF"/>
    <w:rsid w:val="00746485"/>
    <w:rsid w:val="00752B0F"/>
    <w:rsid w:val="0075383E"/>
    <w:rsid w:val="00765B2A"/>
    <w:rsid w:val="007709CF"/>
    <w:rsid w:val="00783A34"/>
    <w:rsid w:val="00784177"/>
    <w:rsid w:val="007A6F6B"/>
    <w:rsid w:val="007C322A"/>
    <w:rsid w:val="007C6B52"/>
    <w:rsid w:val="007C6D66"/>
    <w:rsid w:val="007D16C5"/>
    <w:rsid w:val="007D49A4"/>
    <w:rsid w:val="007D6564"/>
    <w:rsid w:val="007E45A8"/>
    <w:rsid w:val="007E57AF"/>
    <w:rsid w:val="007E68D6"/>
    <w:rsid w:val="008023B9"/>
    <w:rsid w:val="0081545B"/>
    <w:rsid w:val="00817329"/>
    <w:rsid w:val="008320FC"/>
    <w:rsid w:val="0084071D"/>
    <w:rsid w:val="00840816"/>
    <w:rsid w:val="008474BD"/>
    <w:rsid w:val="00847B6F"/>
    <w:rsid w:val="0085649D"/>
    <w:rsid w:val="008629A4"/>
    <w:rsid w:val="00862FE4"/>
    <w:rsid w:val="0086389A"/>
    <w:rsid w:val="0087605E"/>
    <w:rsid w:val="00876E39"/>
    <w:rsid w:val="00877667"/>
    <w:rsid w:val="0088454A"/>
    <w:rsid w:val="008B1FEE"/>
    <w:rsid w:val="008B65C1"/>
    <w:rsid w:val="008B7C43"/>
    <w:rsid w:val="008C4FB8"/>
    <w:rsid w:val="008D7132"/>
    <w:rsid w:val="008E1CB0"/>
    <w:rsid w:val="008F34CD"/>
    <w:rsid w:val="00901535"/>
    <w:rsid w:val="00902B9E"/>
    <w:rsid w:val="00903C32"/>
    <w:rsid w:val="00916B16"/>
    <w:rsid w:val="009173B9"/>
    <w:rsid w:val="00924F1D"/>
    <w:rsid w:val="0093263E"/>
    <w:rsid w:val="0093335D"/>
    <w:rsid w:val="0093613E"/>
    <w:rsid w:val="00943026"/>
    <w:rsid w:val="0094410B"/>
    <w:rsid w:val="00960774"/>
    <w:rsid w:val="00960CD7"/>
    <w:rsid w:val="00961623"/>
    <w:rsid w:val="00966B81"/>
    <w:rsid w:val="0097245C"/>
    <w:rsid w:val="00973288"/>
    <w:rsid w:val="0097579F"/>
    <w:rsid w:val="0097723C"/>
    <w:rsid w:val="0098347E"/>
    <w:rsid w:val="00993009"/>
    <w:rsid w:val="009B5D1B"/>
    <w:rsid w:val="009C7720"/>
    <w:rsid w:val="009D1580"/>
    <w:rsid w:val="009D1CFB"/>
    <w:rsid w:val="009D62D3"/>
    <w:rsid w:val="009D6EB9"/>
    <w:rsid w:val="009D7708"/>
    <w:rsid w:val="009E1319"/>
    <w:rsid w:val="009E2A48"/>
    <w:rsid w:val="00A05526"/>
    <w:rsid w:val="00A23AFA"/>
    <w:rsid w:val="00A2575D"/>
    <w:rsid w:val="00A31B3E"/>
    <w:rsid w:val="00A374CE"/>
    <w:rsid w:val="00A45784"/>
    <w:rsid w:val="00A47FDB"/>
    <w:rsid w:val="00A532F3"/>
    <w:rsid w:val="00A64072"/>
    <w:rsid w:val="00A6595B"/>
    <w:rsid w:val="00A74783"/>
    <w:rsid w:val="00A8489E"/>
    <w:rsid w:val="00A90F7A"/>
    <w:rsid w:val="00A9203F"/>
    <w:rsid w:val="00AB02A7"/>
    <w:rsid w:val="00AC29F3"/>
    <w:rsid w:val="00AE7FD4"/>
    <w:rsid w:val="00B03EA8"/>
    <w:rsid w:val="00B07563"/>
    <w:rsid w:val="00B20435"/>
    <w:rsid w:val="00B231E5"/>
    <w:rsid w:val="00B278D3"/>
    <w:rsid w:val="00B43D63"/>
    <w:rsid w:val="00B44613"/>
    <w:rsid w:val="00B601D9"/>
    <w:rsid w:val="00B63F3B"/>
    <w:rsid w:val="00B64BFD"/>
    <w:rsid w:val="00B763D2"/>
    <w:rsid w:val="00B81DE4"/>
    <w:rsid w:val="00BB0EC6"/>
    <w:rsid w:val="00BC7C40"/>
    <w:rsid w:val="00BE67B1"/>
    <w:rsid w:val="00C02B87"/>
    <w:rsid w:val="00C058B6"/>
    <w:rsid w:val="00C132F1"/>
    <w:rsid w:val="00C4086D"/>
    <w:rsid w:val="00C551A4"/>
    <w:rsid w:val="00C5689B"/>
    <w:rsid w:val="00C81507"/>
    <w:rsid w:val="00C91869"/>
    <w:rsid w:val="00CA1896"/>
    <w:rsid w:val="00CB13BC"/>
    <w:rsid w:val="00CB5B28"/>
    <w:rsid w:val="00CE7539"/>
    <w:rsid w:val="00CF5371"/>
    <w:rsid w:val="00D0323A"/>
    <w:rsid w:val="00D0559F"/>
    <w:rsid w:val="00D077E9"/>
    <w:rsid w:val="00D11AAC"/>
    <w:rsid w:val="00D15D21"/>
    <w:rsid w:val="00D23FC9"/>
    <w:rsid w:val="00D269B6"/>
    <w:rsid w:val="00D31645"/>
    <w:rsid w:val="00D32E91"/>
    <w:rsid w:val="00D363AA"/>
    <w:rsid w:val="00D3737A"/>
    <w:rsid w:val="00D42CB7"/>
    <w:rsid w:val="00D45A2F"/>
    <w:rsid w:val="00D5413D"/>
    <w:rsid w:val="00D570A9"/>
    <w:rsid w:val="00D70D02"/>
    <w:rsid w:val="00D770C7"/>
    <w:rsid w:val="00D847D5"/>
    <w:rsid w:val="00D86945"/>
    <w:rsid w:val="00D90290"/>
    <w:rsid w:val="00DD152F"/>
    <w:rsid w:val="00DD2178"/>
    <w:rsid w:val="00DE213F"/>
    <w:rsid w:val="00DF027C"/>
    <w:rsid w:val="00E00A32"/>
    <w:rsid w:val="00E22ACD"/>
    <w:rsid w:val="00E36447"/>
    <w:rsid w:val="00E40FA4"/>
    <w:rsid w:val="00E620B0"/>
    <w:rsid w:val="00E73A7F"/>
    <w:rsid w:val="00E81B40"/>
    <w:rsid w:val="00E839D2"/>
    <w:rsid w:val="00E85447"/>
    <w:rsid w:val="00E878E2"/>
    <w:rsid w:val="00E91E60"/>
    <w:rsid w:val="00E9565E"/>
    <w:rsid w:val="00ED1C6E"/>
    <w:rsid w:val="00EE3FB0"/>
    <w:rsid w:val="00EE5DAE"/>
    <w:rsid w:val="00EF555B"/>
    <w:rsid w:val="00F027BB"/>
    <w:rsid w:val="00F11DCF"/>
    <w:rsid w:val="00F162EA"/>
    <w:rsid w:val="00F52D27"/>
    <w:rsid w:val="00F54543"/>
    <w:rsid w:val="00F66F64"/>
    <w:rsid w:val="00F83527"/>
    <w:rsid w:val="00F86B14"/>
    <w:rsid w:val="00F87F5A"/>
    <w:rsid w:val="00FA6AF2"/>
    <w:rsid w:val="00FB6853"/>
    <w:rsid w:val="00FC0086"/>
    <w:rsid w:val="00FD4C8A"/>
    <w:rsid w:val="00FD583F"/>
    <w:rsid w:val="00FD7488"/>
    <w:rsid w:val="00FE4C8C"/>
    <w:rsid w:val="00FE7E4B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A6030"/>
  <w15:docId w15:val="{CA07FC13-8826-441B-ABF4-1F6E0D7E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7A6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character" w:customStyle="1" w:styleId="Ttulo3Char">
    <w:name w:val="Título 3 Char"/>
    <w:basedOn w:val="Fontepargpadro"/>
    <w:link w:val="Ttulo3"/>
    <w:uiPriority w:val="5"/>
    <w:semiHidden/>
    <w:rsid w:val="007A6F6B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67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371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630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239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462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17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72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26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040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898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77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1D478D"/>
    <w:rsid w:val="005007FE"/>
    <w:rsid w:val="005A2D7C"/>
    <w:rsid w:val="00A23534"/>
    <w:rsid w:val="00A81549"/>
    <w:rsid w:val="00B00E34"/>
    <w:rsid w:val="00CA32F5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Willian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16</TotalTime>
  <Pages>18</Pages>
  <Words>3706</Words>
  <Characters>20014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Willian Rolao Silva</cp:lastModifiedBy>
  <cp:revision>11</cp:revision>
  <cp:lastPrinted>2006-08-01T17:47:00Z</cp:lastPrinted>
  <dcterms:created xsi:type="dcterms:W3CDTF">2022-01-31T01:11:00Z</dcterms:created>
  <dcterms:modified xsi:type="dcterms:W3CDTF">2022-01-31T01:26:00Z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