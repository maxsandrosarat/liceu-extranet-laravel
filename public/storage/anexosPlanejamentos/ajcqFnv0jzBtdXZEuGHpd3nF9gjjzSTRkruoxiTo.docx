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CDCCA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899ED21" wp14:editId="642ADD08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84C5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5"/>
      </w:tblGrid>
      <w:tr w:rsidR="00D077E9" w:rsidRPr="004F0028" w14:paraId="0DC471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9DF0B38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E7823" wp14:editId="1694DDC4">
                      <wp:extent cx="4600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00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42DBFE" w14:textId="75806AD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D2368F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F2ADD">
                                    <w:t>Vespertino</w:t>
                                  </w:r>
                                </w:p>
                                <w:p w14:paraId="11FE5C7E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E78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6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" filled="f" stroked="f" strokeweight=".5pt">
                      <v:textbox>
                        <w:txbxContent>
                          <w:p w14:paraId="1A42DBFE" w14:textId="75806AD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D2368F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F2ADD">
                              <w:t>Vespertino</w:t>
                            </w:r>
                          </w:p>
                          <w:p w14:paraId="11FE5C7E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BE5B61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184BEA8" wp14:editId="5C92ED66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07958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890673C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47FBB7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729CCB3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6D534C5" w14:textId="77777777" w:rsidR="00FE4C8C" w:rsidRPr="004F0028" w:rsidRDefault="0031462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C5670CF" w14:textId="6E197F26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20B82">
                  <w:rPr>
                    <w:lang w:val="pt-BR"/>
                  </w:rPr>
                  <w:t>Marcelo Godoy</w:t>
                </w:r>
              </w:sdtContent>
            </w:sdt>
          </w:p>
          <w:p w14:paraId="4B32B028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042CF146" w14:textId="77777777" w:rsidR="00FE4C8C" w:rsidRPr="004F0028" w:rsidRDefault="00314622" w:rsidP="00FE4C8C">
      <w:pPr>
        <w:pStyle w:val="Ttulo1"/>
        <w:rPr>
          <w:lang w:val="pt-BR"/>
        </w:rPr>
      </w:pPr>
      <w:r>
        <w:rPr>
          <w:noProof/>
        </w:rPr>
        <w:pict w14:anchorId="0BAA4F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333.3pt;margin-top:369.3pt;width:253.5pt;height:164.25pt;z-index:-251657728;mso-position-horizontal-relative:text;mso-position-vertical-relative:text">
            <v:imagedata r:id="rId7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FA59C5A" wp14:editId="2F6BEB02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EAED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4B30BA4F" w14:textId="4AAEB617" w:rsidR="0010216B" w:rsidRDefault="0010216B" w:rsidP="00046868">
      <w:pPr>
        <w:spacing w:line="240" w:lineRule="auto"/>
      </w:pPr>
      <w:r>
        <w:t xml:space="preserve">DISCIPLINA: </w:t>
      </w:r>
      <w:r w:rsidR="00702B2B">
        <w:t xml:space="preserve">FILOSOFIA </w:t>
      </w:r>
      <w:r w:rsidR="00D2368F">
        <w:t>7</w:t>
      </w:r>
      <w:r w:rsidR="00702B2B">
        <w:t xml:space="preserve">º Ensino </w:t>
      </w:r>
      <w:r w:rsidR="009B79D9">
        <w:t>Fundamental</w:t>
      </w:r>
    </w:p>
    <w:p w14:paraId="3A67240A" w14:textId="21DE7185" w:rsidR="003A6493" w:rsidRDefault="003A6493" w:rsidP="00702B2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2E7D4A" w14:textId="55F82FA8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03/02/2022</w:t>
      </w:r>
    </w:p>
    <w:p w14:paraId="5189540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C6969B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construção do mundo moderno</w:t>
      </w:r>
    </w:p>
    <w:p w14:paraId="1309247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entre as páginas 166 à 172.</w:t>
      </w:r>
    </w:p>
    <w:p w14:paraId="60C7B4C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173 à 175</w:t>
      </w:r>
    </w:p>
    <w:p w14:paraId="68700DB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DCA046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10/02/2022</w:t>
      </w:r>
    </w:p>
    <w:p w14:paraId="3A170F9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1BD4A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5DD112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10/02/2022</w:t>
      </w:r>
    </w:p>
    <w:p w14:paraId="3CE747E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0FBD46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construção do mundo moderno</w:t>
      </w:r>
    </w:p>
    <w:p w14:paraId="6B4291B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entre as páginas 166 à 172.</w:t>
      </w:r>
    </w:p>
    <w:p w14:paraId="73DD117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176</w:t>
      </w:r>
    </w:p>
    <w:p w14:paraId="02F2EE8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CB64A4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17/02/2022</w:t>
      </w:r>
    </w:p>
    <w:p w14:paraId="384B477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B01F61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4A202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17/02/2022</w:t>
      </w:r>
    </w:p>
    <w:p w14:paraId="17C1400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6BC32D8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 Formação dos estados nacionais modernos</w:t>
      </w:r>
    </w:p>
    <w:p w14:paraId="39B6891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2 entre as páginas 178 à 183.</w:t>
      </w:r>
    </w:p>
    <w:p w14:paraId="2AB5B9F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184 e 185.</w:t>
      </w:r>
    </w:p>
    <w:p w14:paraId="18AC936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F9E7E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24/02/2022</w:t>
      </w:r>
    </w:p>
    <w:p w14:paraId="6E63F58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BD0350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D8E614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24/02/2022</w:t>
      </w:r>
    </w:p>
    <w:p w14:paraId="6A36823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82E2BE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A Formação dos estados nacionais modernos </w:t>
      </w:r>
    </w:p>
    <w:p w14:paraId="2E5738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2 entre as páginas 178 à 183.</w:t>
      </w:r>
    </w:p>
    <w:p w14:paraId="631B881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186</w:t>
      </w:r>
    </w:p>
    <w:p w14:paraId="32405E1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6A66E8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03/03/2022</w:t>
      </w:r>
    </w:p>
    <w:p w14:paraId="08EFADC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DE9D79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F00E68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03/03/2022</w:t>
      </w:r>
    </w:p>
    <w:p w14:paraId="209933F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06A8F6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para avaliação parcial</w:t>
      </w:r>
    </w:p>
    <w:p w14:paraId="030C16A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1 e 2.</w:t>
      </w:r>
    </w:p>
    <w:p w14:paraId="01CD829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no caderno sobre pintores renascentistas</w:t>
      </w:r>
    </w:p>
    <w:p w14:paraId="4416F19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F3ECA19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10/03/2022</w:t>
      </w:r>
    </w:p>
    <w:p w14:paraId="66DC05A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21D10EE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C35F288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10/03/2022</w:t>
      </w:r>
    </w:p>
    <w:p w14:paraId="6CA64F3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3396B3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Renascimento Cultural</w:t>
      </w:r>
    </w:p>
    <w:p w14:paraId="0CD2D10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Volume A, Capítulo 3 entre as páginas 188 à 199 </w:t>
      </w:r>
    </w:p>
    <w:p w14:paraId="0EAAE92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200 à 203</w:t>
      </w:r>
    </w:p>
    <w:p w14:paraId="4DBEE8D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2FF8378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17/03/2022</w:t>
      </w:r>
    </w:p>
    <w:p w14:paraId="60764C2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554F49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D69BEAD" w14:textId="77777777" w:rsidR="00272CD4" w:rsidRDefault="00272CD4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CACF29" w14:textId="77777777" w:rsidR="00272CD4" w:rsidRDefault="00272CD4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73774E9" w14:textId="3CC4CBCA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17/03/2022</w:t>
      </w:r>
    </w:p>
    <w:p w14:paraId="458CC96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16C46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Renascimento Cultural</w:t>
      </w:r>
    </w:p>
    <w:p w14:paraId="1578F99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3 entre as páginas 188 à 199</w:t>
      </w:r>
    </w:p>
    <w:p w14:paraId="5D0CA1D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204</w:t>
      </w:r>
    </w:p>
    <w:p w14:paraId="48AADDC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5E0BC9A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24/03/2022</w:t>
      </w:r>
    </w:p>
    <w:p w14:paraId="0542FC4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5D4307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55144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24/03/2022</w:t>
      </w:r>
    </w:p>
    <w:p w14:paraId="22F8FFE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57F102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369B4E9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4 entre as páginas 206 à 214</w:t>
      </w:r>
    </w:p>
    <w:p w14:paraId="7F23711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215 à 217</w:t>
      </w:r>
    </w:p>
    <w:p w14:paraId="0DB7597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4DEF6A9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31/03/2022</w:t>
      </w:r>
    </w:p>
    <w:p w14:paraId="74DA011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A67E8E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5FC0C3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31/03/2022</w:t>
      </w:r>
    </w:p>
    <w:p w14:paraId="0772CB9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9F81B2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1E3721E1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4 entre as páginas 206 à 214</w:t>
      </w:r>
    </w:p>
    <w:p w14:paraId="441B85B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218</w:t>
      </w:r>
    </w:p>
    <w:p w14:paraId="6EE664B2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7B1F3F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14/04/2022</w:t>
      </w:r>
    </w:p>
    <w:p w14:paraId="20E9ACA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F90DBDB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4F36F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07/04/2022</w:t>
      </w:r>
    </w:p>
    <w:p w14:paraId="00FBF2A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C99ADF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 de História</w:t>
      </w:r>
    </w:p>
    <w:p w14:paraId="0EB4A645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Capítulos de 1 à 4</w:t>
      </w:r>
    </w:p>
    <w:p w14:paraId="435B5E76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Tarefa:Não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houve tarefa por estar em semana de Avaliação Bimestral</w:t>
      </w:r>
    </w:p>
    <w:p w14:paraId="2343B3F4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estar em semana de Avaliação Bimestral</w:t>
      </w:r>
    </w:p>
    <w:p w14:paraId="775B5E5F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4909FB67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FE872C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14/04/2022</w:t>
      </w:r>
    </w:p>
    <w:p w14:paraId="259453EA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66402F0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Reforma protestante e Reforma Católica</w:t>
      </w:r>
    </w:p>
    <w:p w14:paraId="05D17D3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A, Capítulo 4 entre as páginas 206 à 214</w:t>
      </w:r>
    </w:p>
    <w:p w14:paraId="50BE7503" w14:textId="3A80D5F5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Pesquisa sobre</w:t>
      </w:r>
      <w:r w:rsidR="007D48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Reinados atuais</w:t>
      </w:r>
    </w:p>
    <w:p w14:paraId="359BC47D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3CDC56E" w14:textId="77777777" w:rsidR="009E7DB9" w:rsidRPr="009E7DB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28/04/2022</w:t>
      </w:r>
    </w:p>
    <w:p w14:paraId="37283915" w14:textId="537A3C5F" w:rsidR="009B79D9" w:rsidRDefault="009E7DB9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9E7DB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36AF89C" w14:textId="09D021F6" w:rsidR="00272CD4" w:rsidRDefault="00272CD4" w:rsidP="009E7D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DA63EC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28/04/2022</w:t>
      </w:r>
    </w:p>
    <w:p w14:paraId="1DC2B5E7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1C92A85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O Antigo regime</w:t>
      </w:r>
    </w:p>
    <w:p w14:paraId="2D7114B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5, entre as páginas 148 a 154</w:t>
      </w:r>
    </w:p>
    <w:p w14:paraId="6634BFF7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155 à 157</w:t>
      </w:r>
    </w:p>
    <w:p w14:paraId="10B560D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951DAF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05/05/2022</w:t>
      </w:r>
    </w:p>
    <w:p w14:paraId="744A5061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1FA95D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535C01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05/05/2022</w:t>
      </w:r>
    </w:p>
    <w:p w14:paraId="49FD78B7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1C0CE2F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África antes dos Europeus</w:t>
      </w:r>
    </w:p>
    <w:p w14:paraId="356BF97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160 à 166</w:t>
      </w:r>
    </w:p>
    <w:p w14:paraId="0A4D4A7B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167 e 170</w:t>
      </w:r>
    </w:p>
    <w:p w14:paraId="522F0FC6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27CF685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12/05/2022</w:t>
      </w:r>
    </w:p>
    <w:p w14:paraId="3F0A331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557E7D5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65995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12/05/2022</w:t>
      </w:r>
    </w:p>
    <w:p w14:paraId="0CB96D77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40A91831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África antes dos Europeus</w:t>
      </w:r>
    </w:p>
    <w:p w14:paraId="3211DEDA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6, entre as páginas 160 à 166</w:t>
      </w:r>
    </w:p>
    <w:p w14:paraId="729F1CD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167 e 170</w:t>
      </w:r>
    </w:p>
    <w:p w14:paraId="5D23826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64DCEA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19/05/2022</w:t>
      </w:r>
    </w:p>
    <w:p w14:paraId="61FEC45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05BE793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3C533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19/05/2022</w:t>
      </w:r>
    </w:p>
    <w:p w14:paraId="6051864D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29A14A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Uma aventura além-mar: As grandes navegações</w:t>
      </w:r>
    </w:p>
    <w:p w14:paraId="5C17655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7, entre as páginas 174 à 180</w:t>
      </w:r>
    </w:p>
    <w:p w14:paraId="0896D10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181 à 183</w:t>
      </w:r>
    </w:p>
    <w:p w14:paraId="1CDDFC5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0B27818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26/05/2022</w:t>
      </w:r>
    </w:p>
    <w:p w14:paraId="05A12104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17C4B6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8667E8B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26/05/2022</w:t>
      </w:r>
    </w:p>
    <w:p w14:paraId="3F11948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07CE14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Parcial</w:t>
      </w:r>
    </w:p>
    <w:p w14:paraId="71DC3F61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 e 6</w:t>
      </w:r>
    </w:p>
    <w:p w14:paraId="2978687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347 e 348</w:t>
      </w:r>
    </w:p>
    <w:p w14:paraId="0B4CA3BB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631F22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02/06/2022</w:t>
      </w:r>
    </w:p>
    <w:p w14:paraId="1522DAD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753257CC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75F2A51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02/06/2022</w:t>
      </w:r>
    </w:p>
    <w:p w14:paraId="08E72CFC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7B584E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colonizações europeias na América: Inglaterra e França</w:t>
      </w:r>
    </w:p>
    <w:p w14:paraId="79B97FF0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 8, entre as páginas 186 à 192</w:t>
      </w:r>
    </w:p>
    <w:p w14:paraId="5C6E2674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193 à 195</w:t>
      </w:r>
    </w:p>
    <w:p w14:paraId="08C60B2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30A7B1CA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09/06/2022</w:t>
      </w:r>
    </w:p>
    <w:p w14:paraId="2C5C503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6C7D88B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6F3E786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09/06/2022</w:t>
      </w:r>
    </w:p>
    <w:p w14:paraId="7605B4F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53FBD41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As colonizações europeias na América: Inglaterra e França Referências: Volume B, Capítulo 8, entre as páginas 186 à 192</w:t>
      </w:r>
    </w:p>
    <w:p w14:paraId="7F04ACCD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193 à 195</w:t>
      </w:r>
    </w:p>
    <w:p w14:paraId="71663FFD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7AB1AF2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23/06/2022</w:t>
      </w:r>
    </w:p>
    <w:p w14:paraId="0D98D704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3B7D6D5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5D7DDD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23/06/2022</w:t>
      </w:r>
    </w:p>
    <w:p w14:paraId="5565A4DE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3772C1D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Avaliação Bimestral</w:t>
      </w:r>
    </w:p>
    <w:p w14:paraId="48837C9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5,6,7 e 8</w:t>
      </w:r>
    </w:p>
    <w:p w14:paraId="774EC59A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das páginas 363 a 364</w:t>
      </w:r>
    </w:p>
    <w:p w14:paraId="23FF999C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sala de aula</w:t>
      </w:r>
    </w:p>
    <w:p w14:paraId="1FB4C87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30/06/2022</w:t>
      </w:r>
    </w:p>
    <w:p w14:paraId="757B726A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p w14:paraId="1BE15002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C72E2D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30/06/2022</w:t>
      </w:r>
    </w:p>
    <w:p w14:paraId="4D4338D5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História</w:t>
      </w:r>
    </w:p>
    <w:p w14:paraId="26E81DF8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Revisão Bimestral</w:t>
      </w:r>
    </w:p>
    <w:p w14:paraId="31D27DB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Volume B, Capítulos de 5 a 8</w:t>
      </w:r>
    </w:p>
    <w:p w14:paraId="732DF8BF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Exercícios da página 196</w:t>
      </w:r>
    </w:p>
    <w:p w14:paraId="45ACAFB9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Não houve tarefa por ser início de recesso escolar</w:t>
      </w:r>
    </w:p>
    <w:p w14:paraId="0CDE1B43" w14:textId="77777777" w:rsidR="00272CD4" w:rsidRPr="00272CD4" w:rsidRDefault="00272CD4" w:rsidP="00272C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da entrega de Tarefa: Não houve tarefa por ser início de recesso escolar</w:t>
      </w:r>
    </w:p>
    <w:p w14:paraId="13860C7E" w14:textId="06196657" w:rsidR="0084071D" w:rsidRPr="00D04BAF" w:rsidRDefault="00272CD4" w:rsidP="00D04BA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272C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(a): Marcelo Godoy</w:t>
      </w:r>
    </w:p>
    <w:sectPr w:rsidR="0084071D" w:rsidRPr="00D04BAF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10E2" w14:textId="77777777" w:rsidR="00314622" w:rsidRDefault="00314622">
      <w:r>
        <w:separator/>
      </w:r>
    </w:p>
    <w:p w14:paraId="47238F6F" w14:textId="77777777" w:rsidR="00314622" w:rsidRDefault="00314622"/>
  </w:endnote>
  <w:endnote w:type="continuationSeparator" w:id="0">
    <w:p w14:paraId="2167932A" w14:textId="77777777" w:rsidR="00314622" w:rsidRDefault="00314622">
      <w:r>
        <w:continuationSeparator/>
      </w:r>
    </w:p>
    <w:p w14:paraId="1D857F96" w14:textId="77777777" w:rsidR="00314622" w:rsidRDefault="0031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AFF9D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F0D1482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9AEA" w14:textId="77777777" w:rsidR="00314622" w:rsidRDefault="00314622">
      <w:r>
        <w:separator/>
      </w:r>
    </w:p>
    <w:p w14:paraId="41A5EF48" w14:textId="77777777" w:rsidR="00314622" w:rsidRDefault="00314622"/>
  </w:footnote>
  <w:footnote w:type="continuationSeparator" w:id="0">
    <w:p w14:paraId="4FABE95B" w14:textId="77777777" w:rsidR="00314622" w:rsidRDefault="00314622">
      <w:r>
        <w:continuationSeparator/>
      </w:r>
    </w:p>
    <w:p w14:paraId="112425B9" w14:textId="77777777" w:rsidR="00314622" w:rsidRDefault="0031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6B1F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EA7C5F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251FCA74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0F2ADD"/>
    <w:rsid w:val="0010216B"/>
    <w:rsid w:val="00130E9D"/>
    <w:rsid w:val="0014117C"/>
    <w:rsid w:val="00143F3D"/>
    <w:rsid w:val="00150A6D"/>
    <w:rsid w:val="00185B35"/>
    <w:rsid w:val="001F2BC8"/>
    <w:rsid w:val="001F5F6B"/>
    <w:rsid w:val="00243EBC"/>
    <w:rsid w:val="00246A35"/>
    <w:rsid w:val="00272CD4"/>
    <w:rsid w:val="00284348"/>
    <w:rsid w:val="002F51F5"/>
    <w:rsid w:val="00312137"/>
    <w:rsid w:val="00314622"/>
    <w:rsid w:val="00330359"/>
    <w:rsid w:val="0033762F"/>
    <w:rsid w:val="003531FC"/>
    <w:rsid w:val="00360494"/>
    <w:rsid w:val="00366C7E"/>
    <w:rsid w:val="00384EA3"/>
    <w:rsid w:val="003A39A1"/>
    <w:rsid w:val="003A6493"/>
    <w:rsid w:val="003C2191"/>
    <w:rsid w:val="003D3863"/>
    <w:rsid w:val="004110DE"/>
    <w:rsid w:val="0044085A"/>
    <w:rsid w:val="00472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02B2B"/>
    <w:rsid w:val="007302B3"/>
    <w:rsid w:val="00730733"/>
    <w:rsid w:val="00730E3A"/>
    <w:rsid w:val="00736AAF"/>
    <w:rsid w:val="00765B2A"/>
    <w:rsid w:val="00783A34"/>
    <w:rsid w:val="007C6B52"/>
    <w:rsid w:val="007D16C5"/>
    <w:rsid w:val="007D4808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B79D9"/>
    <w:rsid w:val="009C7720"/>
    <w:rsid w:val="009E7DB9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20FD"/>
    <w:rsid w:val="00CB5B28"/>
    <w:rsid w:val="00CE5039"/>
    <w:rsid w:val="00CF5371"/>
    <w:rsid w:val="00CF652C"/>
    <w:rsid w:val="00D0323A"/>
    <w:rsid w:val="00D04BAF"/>
    <w:rsid w:val="00D0559F"/>
    <w:rsid w:val="00D077E9"/>
    <w:rsid w:val="00D20B82"/>
    <w:rsid w:val="00D2368F"/>
    <w:rsid w:val="00D42CB7"/>
    <w:rsid w:val="00D5413D"/>
    <w:rsid w:val="00D570A9"/>
    <w:rsid w:val="00D70D02"/>
    <w:rsid w:val="00D770C7"/>
    <w:rsid w:val="00D86945"/>
    <w:rsid w:val="00D90290"/>
    <w:rsid w:val="00DA3862"/>
    <w:rsid w:val="00DD152F"/>
    <w:rsid w:val="00DE213F"/>
    <w:rsid w:val="00DF027C"/>
    <w:rsid w:val="00E00A32"/>
    <w:rsid w:val="00E22ACD"/>
    <w:rsid w:val="00E620B0"/>
    <w:rsid w:val="00E81B40"/>
    <w:rsid w:val="00E85447"/>
    <w:rsid w:val="00EC7269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9EE7B6B"/>
  <w15:docId w15:val="{1829580C-2B60-43E2-9B25-D12901A2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33FCC"/>
    <w:rsid w:val="003553C8"/>
    <w:rsid w:val="005007FE"/>
    <w:rsid w:val="006D10AB"/>
    <w:rsid w:val="00741546"/>
    <w:rsid w:val="00991FDB"/>
    <w:rsid w:val="00A31609"/>
    <w:rsid w:val="00B00E34"/>
    <w:rsid w:val="00BE778B"/>
    <w:rsid w:val="00D53D0E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Marcelo Godoy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13</TotalTime>
  <Pages>4</Pages>
  <Words>948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argentino dice esse meu jeito de viver</cp:lastModifiedBy>
  <cp:revision>14</cp:revision>
  <cp:lastPrinted>2006-08-01T17:47:00Z</cp:lastPrinted>
  <dcterms:created xsi:type="dcterms:W3CDTF">2022-01-20T14:58:00Z</dcterms:created>
  <dcterms:modified xsi:type="dcterms:W3CDTF">2022-02-06T17:02:00Z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