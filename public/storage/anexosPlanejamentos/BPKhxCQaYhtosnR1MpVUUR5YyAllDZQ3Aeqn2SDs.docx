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0851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0B26D9B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60E53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0B26D9B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60E53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55884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4A622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BBE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67E40E6C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e mínimo múltiplo comum (MMC)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17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12FAFCAB" w14:textId="698835B6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complementares</w:t>
      </w:r>
    </w:p>
    <w:p w14:paraId="4388A082" w14:textId="25780727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4A6AE5B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e divisores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0E919E7D" w14:textId="1CDB277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</w:p>
    <w:p w14:paraId="6B8281A7" w14:textId="4BFBE1F4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7733C41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Divisores e máximo divisor comum (MDC)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283DE27A" w14:textId="33D04ED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 e 24</w:t>
      </w:r>
    </w:p>
    <w:p w14:paraId="3D82D5C9" w14:textId="53654A1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0A715BD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Problemas com Múltiplos e divisores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livro 1.</w:t>
      </w:r>
    </w:p>
    <w:p w14:paraId="568EE9F7" w14:textId="10A33AB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25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33</w:t>
      </w:r>
    </w:p>
    <w:p w14:paraId="47BBF23D" w14:textId="3FC6C9DE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645FDCF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MMC e MDC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733B1CC8" w14:textId="7E828AA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7E07B633" w14:textId="06F7B9F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52B18EF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564775C8" w14:textId="59B994B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</w:p>
    <w:p w14:paraId="3D4EB884" w14:textId="4E492CD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29FE5F" w14:textId="2144A6B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com números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7A10590E" w14:textId="5A9BB09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e 51</w:t>
      </w:r>
    </w:p>
    <w:p w14:paraId="029B8AD7" w14:textId="67B6E4F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3D7E14" w14:textId="5B9568E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Operações com números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Inteiros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061AA2EE" w14:textId="57D887D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sala.</w:t>
      </w:r>
    </w:p>
    <w:p w14:paraId="04296CBF" w14:textId="421215C4" w:rsidR="00761836" w:rsidRPr="003168F1" w:rsidRDefault="00761836" w:rsidP="0076183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FEF8A3" w14:textId="51C97FB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Subtração, multiplicação e divisão com número inteiros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7C954919" w14:textId="09082F0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0746978" w14:textId="5F6755F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07575E8" w14:textId="7D2473A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Expressões numéricas com números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3538F995" w14:textId="4E9E1F9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55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58</w:t>
      </w:r>
    </w:p>
    <w:p w14:paraId="31901B56" w14:textId="0FC8F26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DC26D" w14:textId="79E2A34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operações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 números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inteiros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6F287AC1" w14:textId="7E1345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88855BB" w14:textId="769567F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3C73983" w14:textId="069DDE7E" w:rsidR="00464A3E" w:rsidRDefault="00761836" w:rsidP="00464A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64A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464A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Potenciação e expressões numéricas com números inteiros - REFORÇO</w:t>
      </w:r>
      <w:r w:rsidR="00464A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 a 46 – capítulo 2 – livro 1.</w:t>
      </w:r>
    </w:p>
    <w:p w14:paraId="3CF65E36" w14:textId="77777777" w:rsidR="00464A3E" w:rsidRDefault="00464A3E" w:rsidP="00464A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6F3BC69" w14:textId="52890EC4" w:rsidR="00761836" w:rsidRDefault="00464A3E" w:rsidP="00464A3E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9341B5A" w14:textId="072A67F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Frações de números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61 a 63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3F0A393E" w14:textId="4F58A9F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68</w:t>
      </w:r>
    </w:p>
    <w:p w14:paraId="0534E4A4" w14:textId="475A139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945497" w14:textId="0568EB4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com frações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 a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3 – livro 1.</w:t>
      </w:r>
    </w:p>
    <w:p w14:paraId="5A7E0D3B" w14:textId="142B789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69 e 70</w:t>
      </w:r>
    </w:p>
    <w:p w14:paraId="3E04649B" w14:textId="502C7CD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CE11C2" w14:textId="6BD49FA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frações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 a 66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3 – livro 1.</w:t>
      </w:r>
    </w:p>
    <w:p w14:paraId="578BEB62" w14:textId="33A8BEB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E290C6A" w14:textId="3486B2A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0FA163" w14:textId="77777777" w:rsidR="00A25A3C" w:rsidRDefault="00761836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com frações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64 a 66 – capítulo 3 – livro 1.</w:t>
      </w:r>
    </w:p>
    <w:p w14:paraId="3AAF496D" w14:textId="539F5BE1" w:rsidR="00A25A3C" w:rsidRDefault="00A25A3C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 a 74</w:t>
      </w:r>
    </w:p>
    <w:p w14:paraId="43B7F5E3" w14:textId="71A0BB1A" w:rsidR="00761836" w:rsidRDefault="00A25A3C" w:rsidP="00A25A3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843B927" w14:textId="31D7F0E3" w:rsidR="00A25A3C" w:rsidRDefault="00761836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com frações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 a 66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3 – livro 1.</w:t>
      </w:r>
    </w:p>
    <w:p w14:paraId="392303B5" w14:textId="10BFF2DD" w:rsidR="00A25A3C" w:rsidRDefault="00A25A3C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78</w:t>
      </w:r>
    </w:p>
    <w:p w14:paraId="7EDA9DAA" w14:textId="0F51F7DF" w:rsidR="00761836" w:rsidRDefault="00A25A3C" w:rsidP="00A25A3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46EA46" w14:textId="0F9AC5D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M.D.C e M.M.C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74 a 94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1E964A36" w14:textId="6AA73B8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173DF75A" w14:textId="769CD08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D4D9DD" w14:textId="08FAED5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0D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Significados de uma fração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115 a 118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71B6BDB0" w14:textId="5EE0ECF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129 </w:t>
      </w:r>
    </w:p>
    <w:p w14:paraId="1DCEE932" w14:textId="71B4A33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AC57CF" w14:textId="6FE1C25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e 82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2BB19BE8" w14:textId="6274BBA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91</w:t>
      </w:r>
    </w:p>
    <w:p w14:paraId="48F7B374" w14:textId="75EEEA8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3255909" w14:textId="524E375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decimais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REFORÇO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e 82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5AD5978B" w14:textId="72CC17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38F80972" w14:textId="044E974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958FF92" w14:textId="2826CC6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83 e 84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26515DA8" w14:textId="097C3FE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92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152B4DEB" w14:textId="2E90CD4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4F448" w14:textId="5775239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Multiplicação de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85 a 87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2E5C5196" w14:textId="7FF2E65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93 e 94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9A9E864" w14:textId="60BB2D7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6E5E1D" w14:textId="231220A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decimais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a 87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6F1D541A" w14:textId="5F3EE67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78EF589" w14:textId="594866D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E8AEE" w14:textId="008210E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Divisão de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88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1E34BE13" w14:textId="61E7A8D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95 e 96</w:t>
      </w:r>
    </w:p>
    <w:p w14:paraId="09EFF9CB" w14:textId="1B5C95C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58E052" w14:textId="1B9B7D9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acréscimos e decréscimos percentuais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4AA2AA84" w14:textId="7E78A60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97 e 98</w:t>
      </w:r>
    </w:p>
    <w:p w14:paraId="57586CF5" w14:textId="5EABF16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544CD0E" w14:textId="269AE1C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racionais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 a 90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7B7B603C" w14:textId="7C9DDF0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582602C3" w14:textId="2140987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2D5C68" w14:textId="392C905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Decréscimos percentuais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 e 90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423EC66A" w14:textId="6DBD2BC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39C35F57" w14:textId="17583B0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B32A80" w14:textId="6AF237DA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 a 90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45723356" w14:textId="48D7735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</w:p>
    <w:p w14:paraId="31CBD9FA" w14:textId="7727DA1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40850A2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29C0" w14:textId="158DAF83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racionais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80 a 90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60AD790C" w14:textId="2B70DA3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4658BE2" w14:textId="4DA4697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BB181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37454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426F45" w14:textId="62A8F52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estudo da álgebra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17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9B38B66" w14:textId="1D6ED7B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</w:p>
    <w:p w14:paraId="10E8BC84" w14:textId="423A851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6E9BB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C2C319" w14:textId="2770FC46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Variáveis e incógnitas </w:t>
      </w:r>
      <w:r w:rsidR="002A245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47C36368" w14:textId="6B488D4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</w:p>
    <w:p w14:paraId="59695FD7" w14:textId="4228E21A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EF42B8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0D956F" w14:textId="3C79ECE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equação com uma incógnita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152A795A" w14:textId="72B569B6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0B767EA" w14:textId="17A9F34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6EA74C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F43CC84" w14:textId="052E121E" w:rsidR="00E0334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sequência numéricas </w:t>
      </w:r>
    </w:p>
    <w:p w14:paraId="172E3D1E" w14:textId="35A9380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20 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63EB5C7F" w14:textId="22111CD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 a 28</w:t>
      </w:r>
    </w:p>
    <w:p w14:paraId="37BC6E06" w14:textId="3ABCE4D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817458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D55F9D" w14:textId="49E7F16E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Representação algébrica de uma sequência numérica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21 e 22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2AC1B785" w14:textId="039B91F0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 e 30</w:t>
      </w:r>
    </w:p>
    <w:p w14:paraId="254BEDAF" w14:textId="17F96AF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C4CABFB" w14:textId="21DF81CA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82EA8B" w14:textId="376C86E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7F879" w14:textId="68BC9681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equação com uma incógnita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17 a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572436F0" w14:textId="189B5EFF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1E5BDE8" w14:textId="16FAFF94" w:rsidR="00797A53" w:rsidRDefault="00797A53" w:rsidP="00797A5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4C920" w14:textId="77777777" w:rsidR="00046868" w:rsidRDefault="00046868" w:rsidP="00046868">
      <w:pPr>
        <w:spacing w:after="200"/>
        <w:rPr>
          <w:lang w:val="pt-BR"/>
        </w:rPr>
      </w:pPr>
    </w:p>
    <w:p w14:paraId="1A948201" w14:textId="77777777" w:rsidR="00B763D2" w:rsidRDefault="00B763D2" w:rsidP="00C132F1">
      <w:pPr>
        <w:spacing w:after="200"/>
        <w:rPr>
          <w:lang w:val="pt-BR"/>
        </w:rPr>
      </w:pPr>
    </w:p>
    <w:p w14:paraId="4E4C2EB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5D30" w14:textId="77777777" w:rsidR="004A6226" w:rsidRDefault="004A6226">
      <w:r>
        <w:separator/>
      </w:r>
    </w:p>
    <w:p w14:paraId="7654EE59" w14:textId="77777777" w:rsidR="004A6226" w:rsidRDefault="004A6226"/>
  </w:endnote>
  <w:endnote w:type="continuationSeparator" w:id="0">
    <w:p w14:paraId="0ADB7585" w14:textId="77777777" w:rsidR="004A6226" w:rsidRDefault="004A6226">
      <w:r>
        <w:continuationSeparator/>
      </w:r>
    </w:p>
    <w:p w14:paraId="20382950" w14:textId="77777777" w:rsidR="004A6226" w:rsidRDefault="004A6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7D07" w14:textId="77777777" w:rsidR="004A6226" w:rsidRDefault="004A6226">
      <w:r>
        <w:separator/>
      </w:r>
    </w:p>
    <w:p w14:paraId="2F3132FC" w14:textId="77777777" w:rsidR="004A6226" w:rsidRDefault="004A6226"/>
  </w:footnote>
  <w:footnote w:type="continuationSeparator" w:id="0">
    <w:p w14:paraId="2D067642" w14:textId="77777777" w:rsidR="004A6226" w:rsidRDefault="004A6226">
      <w:r>
        <w:continuationSeparator/>
      </w:r>
    </w:p>
    <w:p w14:paraId="6BF39BAA" w14:textId="77777777" w:rsidR="004A6226" w:rsidRDefault="004A62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46B94"/>
    <w:rsid w:val="00050324"/>
    <w:rsid w:val="000A0150"/>
    <w:rsid w:val="000D2E09"/>
    <w:rsid w:val="000E63C9"/>
    <w:rsid w:val="000F2DAC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A2457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64A3E"/>
    <w:rsid w:val="004A6226"/>
    <w:rsid w:val="004B21A5"/>
    <w:rsid w:val="004C148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810908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25A3C"/>
    <w:rsid w:val="00A31B3E"/>
    <w:rsid w:val="00A532F3"/>
    <w:rsid w:val="00A8489E"/>
    <w:rsid w:val="00AB02A7"/>
    <w:rsid w:val="00AC29F3"/>
    <w:rsid w:val="00AC5319"/>
    <w:rsid w:val="00AD7D0D"/>
    <w:rsid w:val="00B03EA8"/>
    <w:rsid w:val="00B12BD9"/>
    <w:rsid w:val="00B231E5"/>
    <w:rsid w:val="00B60E53"/>
    <w:rsid w:val="00B64BFD"/>
    <w:rsid w:val="00B65543"/>
    <w:rsid w:val="00B763D2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C026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03343"/>
    <w:rsid w:val="00E22ACD"/>
    <w:rsid w:val="00E3224F"/>
    <w:rsid w:val="00E5311F"/>
    <w:rsid w:val="00E620B0"/>
    <w:rsid w:val="00E81B40"/>
    <w:rsid w:val="00E85447"/>
    <w:rsid w:val="00EC2908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/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/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B00E34"/>
    <w:rsid w:val="00E267B0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80</TotalTime>
  <Pages>9</Pages>
  <Words>1581</Words>
  <Characters>8543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2022-01-31T00:14:00Z</dcterms:created>
  <dcterms:modified xsi:type="dcterms:W3CDTF">2022-01-31T01:32:00Z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