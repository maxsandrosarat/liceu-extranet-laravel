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7E9" w:rsidRPr="004F0028" w:rsidRDefault="00AB02A7" w:rsidP="00865DC1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2DC1B7E" wp14:editId="211764A0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6B0704D2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5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7647152" wp14:editId="335BFA4E">
                      <wp:extent cx="3819525" cy="2181225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9525" cy="2181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43F75" w:rsidRPr="00D86945" w:rsidRDefault="00043F75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7º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>
                                    <w:t xml:space="preserve">TURNO: </w:t>
                                  </w:r>
                                  <w:r w:rsidR="00E12471">
                                    <w:t>VESPERTINO</w:t>
                                  </w:r>
                                </w:p>
                                <w:p w:rsidR="00043F75" w:rsidRPr="00D86945" w:rsidRDefault="00043F75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300.75pt;height:17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" filled="f" stroked="f" strokeweight=".5pt">
                      <v:textbox>
                        <w:txbxContent>
                          <w:p w:rsidR="00043F75" w:rsidRPr="00D86945" w:rsidRDefault="00043F75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7º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 xml:space="preserve">TURNO: </w:t>
                            </w:r>
                            <w:r w:rsidR="00E12471">
                              <w:t>VESPERTINO</w:t>
                            </w:r>
                          </w:p>
                          <w:p w:rsidR="00043F75" w:rsidRPr="00D86945" w:rsidRDefault="00043F75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A9E5FEB" wp14:editId="58D2B58D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line w14:anchorId="1EB89A1B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  <w:bookmarkStart w:id="0" w:name="_GoBack"/>
            <w:bookmarkEnd w:id="0"/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A54FC7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865DC1">
                  <w:rPr>
                    <w:lang w:val="pt-BR"/>
                  </w:rPr>
                  <w:t>Tahenee Bogado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A54FC7" w:rsidP="00FE4C8C">
      <w:pPr>
        <w:pStyle w:val="Ttulo1"/>
        <w:rPr>
          <w:lang w:val="pt-B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33.3pt;margin-top:369.3pt;width:253.5pt;height:164.25pt;z-index:-251657728;mso-position-horizontal-relative:text;mso-position-vertical-relative:text">
            <v:imagedata r:id="rId8" o:title="logo_liceu"/>
          </v:shape>
        </w:pict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6035314C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:rsidR="0010216B" w:rsidRDefault="0010216B" w:rsidP="00046868">
      <w:pPr>
        <w:spacing w:line="240" w:lineRule="auto"/>
      </w:pPr>
      <w:r>
        <w:t xml:space="preserve">DISCIPLINA: </w:t>
      </w:r>
      <w:r w:rsidR="00865DC1">
        <w:t>L</w:t>
      </w:r>
      <w:r w:rsidR="00A30F09">
        <w:t>íngua Portuguesa</w:t>
      </w:r>
      <w:r w:rsidR="00865DC1">
        <w:t xml:space="preserve">                                                                                                                                                           </w:t>
      </w:r>
    </w:p>
    <w:p w:rsidR="0010216B" w:rsidRDefault="0010216B" w:rsidP="00046868">
      <w:pPr>
        <w:spacing w:line="240" w:lineRule="auto"/>
      </w:pPr>
    </w:p>
    <w:p w:rsidR="00862DC6" w:rsidRPr="00862DC6" w:rsidRDefault="00862DC6" w:rsidP="00046868">
      <w:pPr>
        <w:spacing w:line="240" w:lineRule="auto"/>
        <w:rPr>
          <w:rFonts w:asciiTheme="majorHAnsi" w:hAnsiTheme="majorHAnsi" w:cstheme="majorHAnsi"/>
          <w:color w:val="auto"/>
          <w:sz w:val="20"/>
          <w:szCs w:val="20"/>
        </w:rPr>
      </w:pPr>
      <w:r w:rsidRPr="00862DC6">
        <w:rPr>
          <w:rFonts w:asciiTheme="majorHAnsi" w:hAnsiTheme="majorHAnsi" w:cstheme="majorHAnsi"/>
          <w:color w:val="auto"/>
          <w:sz w:val="20"/>
          <w:szCs w:val="20"/>
        </w:rPr>
        <w:t>1º BIMESTRE</w:t>
      </w:r>
    </w:p>
    <w:p w:rsidR="00862DC6" w:rsidRDefault="00862DC6" w:rsidP="0010216B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A30F09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 w:rsidR="00A30F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02/02/2022</w:t>
      </w:r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   </w:t>
      </w:r>
      <w:r w:rsidR="001E7EF6" w:rsidRPr="00F66B4C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(Cap. 1</w:t>
      </w:r>
      <w:proofErr w:type="gramStart"/>
      <w:r w:rsidR="001E7EF6" w:rsidRPr="00F66B4C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)</w:t>
      </w:r>
      <w:proofErr w:type="gramEnd"/>
      <w:r w:rsidR="00A30F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30F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30F09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 w:rsidR="00A30F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 Gramática</w:t>
      </w:r>
    </w:p>
    <w:p w:rsidR="00A30F09" w:rsidRDefault="00A30F09" w:rsidP="00A30F0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 w:rsidR="00F66B4C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BA4C15" w:rsidRPr="00BA4C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enunciado</w:t>
      </w:r>
      <w:r w:rsidR="00BA4C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(Frase, oração e período</w:t>
      </w:r>
      <w:proofErr w:type="gramStart"/>
      <w:r w:rsidR="00BA4C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46868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</w:t>
      </w:r>
      <w:r w:rsidR="00BA4C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148-154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46868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F66B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A4C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 155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46868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46868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66B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03/02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="00046868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="00046868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03/02/2022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 Gramática</w:t>
      </w:r>
    </w:p>
    <w:p w:rsidR="00046868" w:rsidRPr="00046868" w:rsidRDefault="00A30F09" w:rsidP="00A30F0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A4C15" w:rsidRPr="00BA4C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enunciado</w:t>
      </w:r>
      <w:r w:rsidR="00BA4C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(Frase, oração e período</w:t>
      </w:r>
      <w:proofErr w:type="gramStart"/>
      <w:r w:rsidR="00BA4C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="00F66B4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="00BA4C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Pág. 155-159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F66B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A4C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160-161 (Folha Az+ Agora é com você)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66B4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A30F09" w:rsidRPr="001E7EF6" w:rsidRDefault="00A30F09" w:rsidP="00A30F0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04/02/2022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 w:rsidR="000470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470B0" w:rsidRPr="001E7EF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046868" w:rsidRDefault="00A30F09" w:rsidP="00A30F09">
      <w:pPr>
        <w:spacing w:after="200"/>
        <w:rPr>
          <w:lang w:val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 w:rsidR="000470B0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0470B0" w:rsidRPr="000470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e identificação de conceitos de textualidade</w:t>
      </w:r>
      <w:r w:rsidR="000470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partir de texto fornecido.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="000470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Gramática</w:t>
      </w:r>
      <w:r w:rsidR="006370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Ernani Terra</w:t>
      </w:r>
      <w:r w:rsidR="000470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texto impresso.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0470B0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0470B0" w:rsidRPr="000470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no caderno</w:t>
      </w:r>
      <w:r w:rsidR="000470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04AD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A30F09" w:rsidRDefault="00A30F09" w:rsidP="00A30F0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Pr="00A30F0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/2022</w:t>
      </w:r>
      <w:proofErr w:type="gramStart"/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 </w:t>
      </w:r>
      <w:proofErr w:type="gramEnd"/>
      <w:r w:rsidR="001E7EF6" w:rsidRPr="001E7EF6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r w:rsidR="001E7EF6" w:rsidRPr="001E7EF6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C</w:t>
      </w:r>
      <w:r w:rsidR="00862DC6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ap.</w:t>
      </w:r>
      <w:r w:rsidR="001E7EF6" w:rsidRPr="001E7EF6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1</w:t>
      </w:r>
      <w:r w:rsidR="001E7EF6" w:rsidRPr="001E7EF6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 Gramática</w:t>
      </w:r>
    </w:p>
    <w:p w:rsidR="00BA4C15" w:rsidRDefault="00A30F09" w:rsidP="00A30F0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A4C15" w:rsidRPr="00BA4C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enunciado</w:t>
      </w:r>
      <w:r w:rsidR="00BA4C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(Frase, oração e período</w:t>
      </w:r>
      <w:proofErr w:type="gramStart"/>
      <w:r w:rsidR="00BA4C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="00BA4C15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BA4C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 155-159</w:t>
      </w:r>
    </w:p>
    <w:p w:rsidR="00A30F09" w:rsidRDefault="00A30F09" w:rsidP="00A30F09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A4C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D78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A30F09" w:rsidRDefault="00A30F09" w:rsidP="00A30F0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10/02/2022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 Gramática</w:t>
      </w:r>
    </w:p>
    <w:p w:rsidR="00E60303" w:rsidRDefault="00A30F09" w:rsidP="00E603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60303" w:rsidRPr="00BA4C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enunciado</w:t>
      </w:r>
      <w:r w:rsidR="00E60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(Frase, oração e período); Elaboração de frases, orações e períodos em sala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="00E60303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E60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 155-</w:t>
      </w:r>
      <w:proofErr w:type="gramStart"/>
      <w:r w:rsidR="00E60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159</w:t>
      </w:r>
      <w:proofErr w:type="gramEnd"/>
    </w:p>
    <w:p w:rsidR="00046868" w:rsidRDefault="00A30F09" w:rsidP="00A30F09">
      <w:pPr>
        <w:spacing w:after="200"/>
        <w:rPr>
          <w:lang w:val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8D78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60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os exercícios de sala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D78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A30F09" w:rsidRDefault="00A30F09" w:rsidP="00A30F0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lastRenderedPageBreak/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11/02/2022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04ADB" w:rsidRPr="001E7EF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004ADB" w:rsidRDefault="00A30F09" w:rsidP="00004AD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62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Fonologia I (</w:t>
      </w:r>
      <w:r w:rsidR="006370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Som, fonema e letra</w:t>
      </w:r>
      <w:proofErr w:type="gramStart"/>
      <w:r w:rsidR="000662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</w:p>
    <w:p w:rsidR="0063706A" w:rsidRDefault="00A30F09" w:rsidP="0063706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="008D78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 w:rsidR="006370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</w:t>
      </w:r>
      <w:proofErr w:type="gramEnd"/>
      <w:r w:rsidR="006370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Editora do Brasil.</w:t>
      </w:r>
    </w:p>
    <w:p w:rsidR="00A30F09" w:rsidRDefault="00A30F09" w:rsidP="0063706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6370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Exercícios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370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E178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63706A" w:rsidRDefault="0063706A" w:rsidP="00D1698D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D1698D" w:rsidRDefault="00D1698D" w:rsidP="00D169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16/02/2022</w:t>
      </w:r>
      <w:proofErr w:type="gramStart"/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  </w:t>
      </w:r>
      <w:proofErr w:type="gramEnd"/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r w:rsidR="001E7EF6" w:rsidRPr="00E178B3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Cap. 2</w:t>
      </w:r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 Gramática</w:t>
      </w:r>
    </w:p>
    <w:p w:rsidR="00D1698D" w:rsidRDefault="00D1698D" w:rsidP="00D1698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60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oração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="00E60303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E60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60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162-168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E178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60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 169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="00E178B3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E178B3" w:rsidRPr="00E178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D1698D" w:rsidRDefault="00D1698D" w:rsidP="00D169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17/02/2022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 Gramática</w:t>
      </w:r>
    </w:p>
    <w:p w:rsidR="00D1698D" w:rsidRDefault="00D1698D" w:rsidP="00D1698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60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oração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60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 162-168; 170-173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E178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60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174-175 (Folha AZ+ Agora é com você</w:t>
      </w:r>
      <w:proofErr w:type="gramStart"/>
      <w:r w:rsidR="00E60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="00E178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D1698D" w:rsidRDefault="00D1698D" w:rsidP="00D1698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698D" w:rsidRPr="001E7EF6" w:rsidRDefault="00D1698D" w:rsidP="00D169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Pr="00D1698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3706A" w:rsidRPr="001E7EF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63706A" w:rsidRDefault="00D1698D" w:rsidP="0063706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62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Fonologia II (</w:t>
      </w:r>
      <w:r w:rsidR="006370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Som, fonema e letra</w:t>
      </w:r>
      <w:proofErr w:type="gramStart"/>
      <w:r w:rsidR="000662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</w:p>
    <w:p w:rsidR="00D1698D" w:rsidRDefault="00D1698D" w:rsidP="00D1698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 w:rsidR="006370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</w:t>
      </w:r>
      <w:proofErr w:type="gramEnd"/>
      <w:r w:rsidR="0063706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E178B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D1698D" w:rsidRDefault="00D1698D" w:rsidP="00D1698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698D" w:rsidRDefault="00D1698D" w:rsidP="00D169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23/02/2022</w:t>
      </w:r>
      <w:proofErr w:type="gramStart"/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 </w:t>
      </w:r>
      <w:proofErr w:type="gramEnd"/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r w:rsidR="001E7EF6" w:rsidRPr="00E178B3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Cap. 2</w:t>
      </w:r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 Gramática</w:t>
      </w:r>
    </w:p>
    <w:p w:rsidR="00E60303" w:rsidRDefault="00D1698D" w:rsidP="00D1698D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60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oração</w:t>
      </w:r>
      <w:r w:rsidR="00E60303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E60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(Revisão e correção coletiva)</w:t>
      </w:r>
    </w:p>
    <w:p w:rsidR="00D1698D" w:rsidRDefault="00D1698D" w:rsidP="00D1698D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60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Pág. 162-168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AA7F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Exercícios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A7F5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D1698D" w:rsidRDefault="00D1698D" w:rsidP="00D169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24/02/2022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 Gramática</w:t>
      </w:r>
    </w:p>
    <w:p w:rsidR="00D266B4" w:rsidRDefault="00D1698D" w:rsidP="00D169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lastRenderedPageBreak/>
        <w:t>Conteúdo:</w:t>
      </w:r>
      <w:r w:rsidR="00E60303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E60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oração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="001E7EF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60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 162-168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266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Produzir </w:t>
      </w:r>
      <w:proofErr w:type="gramStart"/>
      <w:r w:rsidR="00D266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proofErr w:type="gramEnd"/>
      <w:r w:rsidR="00D266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6030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orações no caderno</w:t>
      </w:r>
    </w:p>
    <w:p w:rsidR="00D1698D" w:rsidRDefault="00D1698D" w:rsidP="00D1698D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266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D1698D" w:rsidRDefault="00D1698D" w:rsidP="00D1698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25/02/2022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E7EF6" w:rsidRPr="001E7EF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E44356" w:rsidRDefault="00D1698D" w:rsidP="00D1698D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62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Fonologia III (Som, fonema e letra</w:t>
      </w:r>
      <w:proofErr w:type="gramStart"/>
      <w:r w:rsidR="000662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E44356" w:rsidRDefault="00D1698D" w:rsidP="00E443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44356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03/03</w:t>
      </w:r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44356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E44356" w:rsidRDefault="00E44356" w:rsidP="00E4435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Revisão AP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1 e 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Estudar para AP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E44356" w:rsidRDefault="00D1698D" w:rsidP="00E4435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44356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04/03</w:t>
      </w:r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E44356"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 w:rsidR="00E443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44356"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E44356" w:rsidRDefault="00E44356" w:rsidP="00E4435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62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Fonologia VI (Som, fonema e letra</w:t>
      </w:r>
      <w:proofErr w:type="gramStart"/>
      <w:r w:rsidR="000662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E60608" w:rsidRDefault="00E60608" w:rsidP="00E6060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F31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09/03 </w:t>
      </w:r>
      <w:r w:rsidR="008F3120" w:rsidRPr="008F3120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r w:rsidR="008F3120" w:rsidRPr="008F3120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Cap. 3</w:t>
      </w:r>
      <w:proofErr w:type="gramStart"/>
      <w:r w:rsidR="008F3120" w:rsidRPr="008F3120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)</w:t>
      </w:r>
      <w:proofErr w:type="gramEnd"/>
      <w:r w:rsidRPr="008F3120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Portuguesa-Gramática</w:t>
      </w:r>
    </w:p>
    <w:p w:rsidR="00E60608" w:rsidRDefault="00E60608" w:rsidP="00E6060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46B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oração: predicado verbal- conceito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="00846B4D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846B4D" w:rsidRPr="00846B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176-180</w:t>
      </w:r>
      <w:proofErr w:type="gramStart"/>
      <w:r w:rsidR="00846B4D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F9618A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846B4D" w:rsidRPr="00846B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182-183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61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E60608" w:rsidRDefault="00E60608" w:rsidP="00E6060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F31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E60608" w:rsidRDefault="00E60608" w:rsidP="00E6060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 w:rsidR="00F9618A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846B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oração: predicado verbal- correção coletiva 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61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846B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182-189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46B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exercícios do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46B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E60608" w:rsidRDefault="00E60608" w:rsidP="00E60608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E60608" w:rsidRDefault="00E60608" w:rsidP="00E6060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F312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E60608" w:rsidRDefault="00E60608" w:rsidP="00E60608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62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Ortografia I (</w:t>
      </w:r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Palavras e expressões que podem oferecer dificuldade na grafia</w:t>
      </w:r>
      <w:proofErr w:type="gramStart"/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A30F09" w:rsidRDefault="00A30F09" w:rsidP="005C1DE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61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16/03</w:t>
      </w:r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16A6B" w:rsidRPr="00616A6B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r w:rsidR="00616A6B" w:rsidRPr="00616A6B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Cap. 3</w:t>
      </w:r>
      <w:proofErr w:type="gramStart"/>
      <w:r w:rsidR="00616A6B" w:rsidRPr="00616A6B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)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Portuguesa-Gramática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 w:rsidR="00846B4D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846B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oração: predicado verbal- Lista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46B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176-181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07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impressa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07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61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43F7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oração: predicado verbal- Lista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61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Pág.230-236</w:t>
      </w:r>
      <w:r w:rsidR="00407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Lista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43F7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Síntese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61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Ortografia II (Emprego do hífen</w:t>
      </w:r>
      <w:proofErr w:type="gramStart"/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23/03</w:t>
      </w:r>
      <w:r w:rsidR="00A953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95359" w:rsidRPr="00A9535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r w:rsidR="00A95359" w:rsidRPr="00A95359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Cap. 4</w:t>
      </w:r>
      <w:proofErr w:type="gramStart"/>
      <w:r w:rsidR="00A95359" w:rsidRPr="00A9535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)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Portuguesa-Gramática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43F7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oração: predicado nominal e verbo-nominal- conceito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0745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43F7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192-197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043F7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198</w:t>
      </w:r>
      <w:r w:rsid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43F7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oração: predicado nominal e verbo-nominal; lista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FB0E4B" w:rsidRP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246-251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lastRenderedPageBreak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43F7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no caderno- continuação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43F7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953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Ortografia II (Emprego do hífen</w:t>
      </w:r>
      <w:proofErr w:type="gramStart"/>
      <w:r w:rsidR="00616A6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30/03</w:t>
      </w:r>
      <w:proofErr w:type="gramStart"/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</w:t>
      </w:r>
      <w:proofErr w:type="gramEnd"/>
      <w:r w:rsidR="00B50F4E" w:rsidRPr="00B50F4E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(Cap. 4)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Portuguesa-Gramática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 w:rsidR="00B50F4E" w:rsidRP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43F7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oração: predicado nominal e verbo-nominal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043F7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199-203</w:t>
      </w:r>
      <w:r w:rsidR="00043F7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43F7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199-203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43F7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oração: predicado nominal e verbo-nominal; correção coletiva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F39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Pág.199-203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F39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204-205 (Folha AZ+ Agora é com você</w:t>
      </w:r>
      <w:proofErr w:type="gramStart"/>
      <w:r w:rsidR="007F39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 w:rsidR="00FB0E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01/04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Substantivos- Formação do plural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F61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Predicado nominal e verbal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F61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192-197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120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</w:t>
      </w:r>
      <w:r w:rsidR="006F61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ista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A5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lastRenderedPageBreak/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F61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Predicado nominal e verbal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F61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192-197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F61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A5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50F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A5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Substantivo (Plural dos substantivos compostos</w:t>
      </w:r>
      <w:proofErr w:type="gramStart"/>
      <w:r w:rsidR="007A5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A5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A5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13/04</w:t>
      </w:r>
      <w:proofErr w:type="gramStart"/>
      <w:r w:rsidR="000362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 </w:t>
      </w:r>
      <w:proofErr w:type="gramEnd"/>
      <w:r w:rsidR="0003620E" w:rsidRPr="0003620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r w:rsidR="0003620E" w:rsidRPr="0003620E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Cap. 4</w:t>
      </w:r>
      <w:r w:rsidR="0003620E" w:rsidRPr="0003620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Portuguesa-Gramática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362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dos capítulos 1-2;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6F61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148-168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362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Mapa conceitual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362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A5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362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dos capítulos 3-4;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0362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F61E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176-197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362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Mapa conceitual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="000362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Leitura do capítulo 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362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 w:rsidR="007A5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15/04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448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Introdução ao artigo; Lista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3448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Terminar lista de exercícios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448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448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20/04</w:t>
      </w:r>
      <w:proofErr w:type="gramStart"/>
      <w:r w:rsidR="00CA67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 </w:t>
      </w:r>
      <w:proofErr w:type="gramEnd"/>
      <w:r w:rsidR="00CA6759" w:rsidRPr="00CA675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r w:rsidR="00CA6759" w:rsidRPr="00CA6759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Cap. 5</w:t>
      </w:r>
      <w:r w:rsidR="00CA6759" w:rsidRPr="00CA675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Portuguesa-Gramática</w:t>
      </w:r>
    </w:p>
    <w:p w:rsidR="005E1B04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A67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Introdução ao capítulo 5; Leitura e debate texto introdutório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CA67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5E1B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54</w:t>
      </w:r>
      <w:r w:rsidR="00CA67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</w:t>
      </w:r>
      <w:proofErr w:type="gramStart"/>
      <w:r w:rsidR="00CA67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5E1B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56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lastRenderedPageBreak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A67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pág. 1</w:t>
      </w:r>
      <w:r w:rsidR="005E1B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63</w:t>
      </w:r>
      <w:r w:rsidR="00CA67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</w:t>
      </w:r>
      <w:proofErr w:type="spellStart"/>
      <w:proofErr w:type="gramStart"/>
      <w:r w:rsidR="00CA67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QRcode</w:t>
      </w:r>
      <w:proofErr w:type="spellEnd"/>
      <w:proofErr w:type="gramEnd"/>
      <w:r w:rsidR="00CA67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A675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 w:rsidR="006D47F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6D47FE" w:rsidRPr="006D47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E1B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Oração: termos integrantes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5E1B04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E1B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154-163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E1B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D47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D47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E1B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Oração: termos integrantes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6D47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E1B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154-163; 165-169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E1B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170-171 (Folha AZ+ Agora é com você</w:t>
      </w:r>
      <w:proofErr w:type="gramStart"/>
      <w:r w:rsidR="005E1B0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D47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 w:rsidR="006D47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29/04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proofErr w:type="gramStart"/>
      <w:r w:rsidR="006D47F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 </w:t>
      </w:r>
      <w:proofErr w:type="gramEnd"/>
      <w:r w:rsidR="006D47FE" w:rsidRPr="006D47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Artigo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="006D47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/Lista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51E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051E5B" w:rsidRDefault="00051E5B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2º BIMESTRE</w:t>
      </w:r>
    </w:p>
    <w:p w:rsidR="00051E5B" w:rsidRDefault="00051E5B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51E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04/05</w:t>
      </w:r>
      <w:proofErr w:type="gramStart"/>
      <w:r w:rsidR="00051E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</w:t>
      </w:r>
      <w:proofErr w:type="gramEnd"/>
      <w:r w:rsidR="00051E5B" w:rsidRPr="00051E5B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r w:rsidR="00051E5B" w:rsidRPr="00051E5B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Cap. 6</w:t>
      </w:r>
      <w:r w:rsidR="00051E5B" w:rsidRPr="00051E5B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Portuguesa-Gramática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357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Orações: Termos acessórios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E357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172-180</w:t>
      </w:r>
      <w:r w:rsidR="00E3573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357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183-187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51E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51E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051E5B" w:rsidRDefault="008F3120" w:rsidP="00051E5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357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Orações: Termos acessórios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357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183-187</w:t>
      </w:r>
    </w:p>
    <w:p w:rsidR="008F3120" w:rsidRDefault="008F3120" w:rsidP="00051E5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357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188-189 (Folha AZ+ Agora é com você</w:t>
      </w:r>
      <w:proofErr w:type="gramStart"/>
      <w:r w:rsidR="00E357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51E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lastRenderedPageBreak/>
        <w:t>Data: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06/05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 w:rsidR="00051E5B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C5264E" w:rsidRP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Artigo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produção de mapa conceitual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Terminar mapa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11/05</w:t>
      </w:r>
      <w:proofErr w:type="gramStart"/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 </w:t>
      </w:r>
      <w:proofErr w:type="gramEnd"/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(Cap. 7)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Portuguesa-Gramática</w:t>
      </w:r>
    </w:p>
    <w:p w:rsidR="00E35736" w:rsidRDefault="008F3120" w:rsidP="00C526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357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Conjunções coordenativas</w:t>
      </w:r>
    </w:p>
    <w:p w:rsidR="00C5264E" w:rsidRDefault="008F3120" w:rsidP="00C526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357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190-197</w:t>
      </w:r>
    </w:p>
    <w:p w:rsidR="008F3120" w:rsidRDefault="008F3120" w:rsidP="00C5264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357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F92B9A" w:rsidRDefault="00F92B9A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357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Conjunções coordenativas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="00E357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Pág. 190-197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357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198-199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13/05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artigos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Terminar lista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18/05</w:t>
      </w:r>
      <w:proofErr w:type="gramStart"/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 </w:t>
      </w:r>
      <w:proofErr w:type="gramEnd"/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(Cap. 7)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Portuguesa-Gramática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357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Conjunções coordenativas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357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 190-197</w:t>
      </w:r>
      <w:r w:rsidR="00E174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198-199</w:t>
      </w:r>
      <w:r w:rsidR="00E1741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174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19/05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174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Conjunções coordenativas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F92B9A" w:rsidRP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174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190-197</w:t>
      </w:r>
      <w:r w:rsidR="00EA78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203</w:t>
      </w:r>
      <w:r w:rsidR="00F92B9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A78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204-205 (Folha AZ+ Agora é com você</w:t>
      </w:r>
      <w:proofErr w:type="gramStart"/>
      <w:r w:rsidR="00EA78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lastRenderedPageBreak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 w:rsidR="00C5264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20/05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de Lista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2B9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25/05</w:t>
      </w:r>
      <w:proofErr w:type="gramStart"/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 </w:t>
      </w:r>
      <w:proofErr w:type="gramEnd"/>
      <w:r w:rsidR="00A36EDC" w:rsidRPr="00A36EDC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r w:rsidR="00A36EDC" w:rsidRPr="00A36EDC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Cap. 7</w:t>
      </w:r>
      <w:r w:rsidR="00A36EDC" w:rsidRPr="00A36EDC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Portuguesa-Gramática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A78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Conjunções coordenativas- Revisão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A78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Conjunções coordenativas 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Revisão</w:t>
      </w:r>
      <w:r w:rsidR="00A36ED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Pesquisa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A78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27/05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Grau do Adjetivo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36ED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83D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01/06</w:t>
      </w:r>
      <w:proofErr w:type="gramStart"/>
      <w:r w:rsidR="00F83D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 </w:t>
      </w:r>
      <w:proofErr w:type="gramEnd"/>
      <w:r w:rsidR="00F83D78" w:rsidRPr="00F83D78">
        <w:rPr>
          <w:rFonts w:ascii="Arial" w:eastAsia="Times New Roman" w:hAnsi="Arial" w:cs="Arial"/>
          <w:color w:val="000000"/>
          <w:sz w:val="20"/>
          <w:szCs w:val="20"/>
          <w:u w:val="single"/>
          <w:lang w:val="pt-BR" w:eastAsia="pt-BR"/>
        </w:rPr>
        <w:t>(Cap. 8)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Portuguesa-Gramática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A78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Período Composto por Coordenação (</w:t>
      </w:r>
      <w:r w:rsidR="00FA6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Período simples e composto</w:t>
      </w:r>
      <w:proofErr w:type="gramStart"/>
      <w:r w:rsidR="00FA6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EA78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206-207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A6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Síntese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83D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83D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F83D78" w:rsidRDefault="008F3120" w:rsidP="00F83D7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lastRenderedPageBreak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A6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Período Composto por Coordenação (Orações Coordenadas</w:t>
      </w:r>
      <w:proofErr w:type="gramStart"/>
      <w:r w:rsidR="00FA6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83D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Pág.2</w:t>
      </w:r>
      <w:r w:rsidR="00FA6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11-212</w:t>
      </w:r>
    </w:p>
    <w:p w:rsidR="008F3120" w:rsidRDefault="008F3120" w:rsidP="00F83D7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92140E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FA6A11" w:rsidRPr="00FA6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214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</w:t>
      </w:r>
      <w:r w:rsidR="009214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3/06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214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Adjetivos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9214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214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D2D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08/06</w:t>
      </w:r>
      <w:proofErr w:type="gramStart"/>
      <w:r w:rsidR="00BD2D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 </w:t>
      </w:r>
      <w:proofErr w:type="gramEnd"/>
      <w:r w:rsidR="00BD2D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(Cap. 8)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</w:t>
      </w:r>
      <w:r w:rsidR="00024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</w:p>
    <w:p w:rsidR="00FA6A11" w:rsidRDefault="008F3120" w:rsidP="00FA6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A6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PB- Cap. 5-6</w:t>
      </w:r>
      <w:r w:rsidR="00FA6A1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024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A6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154-180</w:t>
      </w:r>
    </w:p>
    <w:p w:rsidR="008F3120" w:rsidRDefault="008F3120" w:rsidP="00FA6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24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Estudar PB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24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D2D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Portuguesa-</w:t>
      </w:r>
      <w:r w:rsidR="00024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24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de conteúdos para PB- Cap.7-8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Pág.</w:t>
      </w:r>
      <w:r w:rsidR="00024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A6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190-221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24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Estudar PB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24F0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</w:t>
      </w:r>
      <w:proofErr w:type="gram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D2D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334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Produção de Texto com as classes gramaticais estudadas (Trabalho com a </w:t>
      </w:r>
      <w:proofErr w:type="spellStart"/>
      <w:r w:rsidR="00E334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profª</w:t>
      </w:r>
      <w:proofErr w:type="spellEnd"/>
      <w:r w:rsidR="00E334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Redação</w:t>
      </w:r>
      <w:proofErr w:type="gramStart"/>
      <w:r w:rsidR="00E334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D03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="00E334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D03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96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PB- Tira dúvidas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96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proofErr w:type="gramStart"/>
      <w:r w:rsidR="00596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5,</w:t>
      </w:r>
      <w:proofErr w:type="gramEnd"/>
      <w:r w:rsidR="00596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6,7 e 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96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Estudar PB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968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D03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lastRenderedPageBreak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lúdicas sobre os conteúdos bimestrais- produção de jogos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Capítulos </w:t>
      </w:r>
      <w:proofErr w:type="gramStart"/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5,</w:t>
      </w:r>
      <w:proofErr w:type="gramEnd"/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6,7 e 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Acabamento dos jogos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D03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lúdicas sobre os conteúdos bimestrais- produção de jogos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Capítulos </w:t>
      </w:r>
      <w:proofErr w:type="gramStart"/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5,</w:t>
      </w:r>
      <w:proofErr w:type="gramEnd"/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6,7 e 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Acabamento e finalização dos jogos.</w:t>
      </w:r>
      <w:r w:rsidR="0006343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8F3120" w:rsidRDefault="008F3120" w:rsidP="008F3120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8F3120" w:rsidRDefault="008F3120" w:rsidP="008F312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D03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8F3120" w:rsidRDefault="008F3120" w:rsidP="008F3120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Jogar com os materiais produzidos em sala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Ajustar detalhes dos jogos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ED03D7" w:rsidRDefault="00ED03D7" w:rsidP="00ED03D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ED03D7" w:rsidRDefault="00ED03D7" w:rsidP="00ED03D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de conteúdo para Recuperação Paralela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proofErr w:type="gramStart"/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5,</w:t>
      </w:r>
      <w:proofErr w:type="gramEnd"/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6,7 e 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 w:rsidR="00063432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</w:t>
      </w:r>
      <w:r w:rsidR="00063432" w:rsidRP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ED03D7" w:rsidRDefault="00ED03D7" w:rsidP="00ED03D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Portuguesa-Gramática</w:t>
      </w:r>
      <w:proofErr w:type="gramEnd"/>
    </w:p>
    <w:p w:rsidR="00ED03D7" w:rsidRDefault="00ED03D7" w:rsidP="00ED03D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de conteúdo para Recuperação Paralela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proofErr w:type="gramStart"/>
      <w:r w:rsidR="00063432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 xml:space="preserve">  </w:t>
      </w:r>
      <w:proofErr w:type="gramEnd"/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5,6,7 e 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(Entrarão de recesso)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p w:rsidR="00ED03D7" w:rsidRDefault="00ED03D7" w:rsidP="00ED03D7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</w:pPr>
    </w:p>
    <w:p w:rsidR="00ED03D7" w:rsidRDefault="00ED03D7" w:rsidP="00ED03D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634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Disciplina: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E44356">
        <w:rPr>
          <w:rFonts w:ascii="Arial" w:eastAsia="Times New Roman" w:hAnsi="Arial" w:cs="Arial"/>
          <w:b w:val="0"/>
          <w:color w:val="000000"/>
          <w:sz w:val="20"/>
          <w:szCs w:val="20"/>
          <w:u w:val="single"/>
          <w:lang w:val="pt-BR" w:eastAsia="pt-BR"/>
        </w:rPr>
        <w:t>Reforço</w:t>
      </w:r>
    </w:p>
    <w:p w:rsidR="00ED03D7" w:rsidRDefault="00ED03D7" w:rsidP="00ED03D7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62B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 com música/ Adjetivos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Referências: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Ernani Terra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Editora do Brasil.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62B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(Entrarão em recesso)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lastRenderedPageBreak/>
        <w:t>Data da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62B1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Prof</w:t>
      </w:r>
      <w:proofErr w:type="spellEnd"/>
      <w:r w:rsidRPr="00A30F09">
        <w:rPr>
          <w:rFonts w:ascii="Arial" w:eastAsia="Times New Roman" w:hAnsi="Arial" w:cs="Arial"/>
          <w:color w:val="000000"/>
          <w:sz w:val="20"/>
          <w:szCs w:val="20"/>
          <w:lang w:val="pt-BR" w:eastAsia="pt-BR"/>
        </w:rPr>
        <w:t>(a).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Tahenee Bogado</w:t>
      </w:r>
    </w:p>
    <w:sectPr w:rsidR="00ED03D7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FC7" w:rsidRDefault="00A54FC7">
      <w:r>
        <w:separator/>
      </w:r>
    </w:p>
    <w:p w:rsidR="00A54FC7" w:rsidRDefault="00A54FC7"/>
  </w:endnote>
  <w:endnote w:type="continuationSeparator" w:id="0">
    <w:p w:rsidR="00A54FC7" w:rsidRDefault="00A54FC7">
      <w:r>
        <w:continuationSeparator/>
      </w:r>
    </w:p>
    <w:p w:rsidR="00A54FC7" w:rsidRDefault="00A54F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3F75" w:rsidRPr="004F0028" w:rsidRDefault="00043F75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E12471">
          <w:rPr>
            <w:noProof/>
            <w:lang w:val="pt-BR" w:bidi="pt-BR"/>
          </w:rPr>
          <w:t>1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043F75" w:rsidRPr="004F0028" w:rsidRDefault="00043F75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FC7" w:rsidRDefault="00A54FC7">
      <w:r>
        <w:separator/>
      </w:r>
    </w:p>
    <w:p w:rsidR="00A54FC7" w:rsidRDefault="00A54FC7"/>
  </w:footnote>
  <w:footnote w:type="continuationSeparator" w:id="0">
    <w:p w:rsidR="00A54FC7" w:rsidRDefault="00A54FC7">
      <w:r>
        <w:continuationSeparator/>
      </w:r>
    </w:p>
    <w:p w:rsidR="00A54FC7" w:rsidRDefault="00A54FC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43F75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043F75" w:rsidRPr="004F0028" w:rsidRDefault="00043F75">
          <w:pPr>
            <w:pStyle w:val="Cabealho"/>
            <w:rPr>
              <w:lang w:val="pt-BR"/>
            </w:rPr>
          </w:pPr>
        </w:p>
      </w:tc>
    </w:tr>
  </w:tbl>
  <w:p w:rsidR="00043F75" w:rsidRPr="004F0028" w:rsidRDefault="00043F75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C8C"/>
    <w:rsid w:val="00004ADB"/>
    <w:rsid w:val="0002482E"/>
    <w:rsid w:val="00024F0A"/>
    <w:rsid w:val="0003620E"/>
    <w:rsid w:val="00043F75"/>
    <w:rsid w:val="00046868"/>
    <w:rsid w:val="000470B0"/>
    <w:rsid w:val="00050324"/>
    <w:rsid w:val="00051E5B"/>
    <w:rsid w:val="00063432"/>
    <w:rsid w:val="00066266"/>
    <w:rsid w:val="000745EB"/>
    <w:rsid w:val="000A0150"/>
    <w:rsid w:val="000D2E09"/>
    <w:rsid w:val="000E63C9"/>
    <w:rsid w:val="0010216B"/>
    <w:rsid w:val="00130E9D"/>
    <w:rsid w:val="00150A6D"/>
    <w:rsid w:val="00176CAD"/>
    <w:rsid w:val="00185B35"/>
    <w:rsid w:val="001E7EF6"/>
    <w:rsid w:val="001F28E9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44837"/>
    <w:rsid w:val="003531FC"/>
    <w:rsid w:val="00360494"/>
    <w:rsid w:val="00366C7E"/>
    <w:rsid w:val="00384EA3"/>
    <w:rsid w:val="003A39A1"/>
    <w:rsid w:val="003C2191"/>
    <w:rsid w:val="003D3863"/>
    <w:rsid w:val="00407C5F"/>
    <w:rsid w:val="004110DE"/>
    <w:rsid w:val="0044085A"/>
    <w:rsid w:val="004B21A5"/>
    <w:rsid w:val="004F0028"/>
    <w:rsid w:val="005037F0"/>
    <w:rsid w:val="00516A86"/>
    <w:rsid w:val="005200E4"/>
    <w:rsid w:val="005275F6"/>
    <w:rsid w:val="00562E2F"/>
    <w:rsid w:val="00572102"/>
    <w:rsid w:val="00596892"/>
    <w:rsid w:val="005C1DE9"/>
    <w:rsid w:val="005C6745"/>
    <w:rsid w:val="005E1B04"/>
    <w:rsid w:val="005F1BB0"/>
    <w:rsid w:val="00616A6B"/>
    <w:rsid w:val="0063706A"/>
    <w:rsid w:val="00656C4D"/>
    <w:rsid w:val="006C452F"/>
    <w:rsid w:val="006D47FE"/>
    <w:rsid w:val="006E2B76"/>
    <w:rsid w:val="006E5716"/>
    <w:rsid w:val="006F61E9"/>
    <w:rsid w:val="007302B3"/>
    <w:rsid w:val="00730733"/>
    <w:rsid w:val="00730E3A"/>
    <w:rsid w:val="00733351"/>
    <w:rsid w:val="00736AAF"/>
    <w:rsid w:val="00762B16"/>
    <w:rsid w:val="00765B2A"/>
    <w:rsid w:val="00783A34"/>
    <w:rsid w:val="007A5C5B"/>
    <w:rsid w:val="007C6B52"/>
    <w:rsid w:val="007D16C5"/>
    <w:rsid w:val="007D49A4"/>
    <w:rsid w:val="007F394D"/>
    <w:rsid w:val="0084071D"/>
    <w:rsid w:val="00846B4D"/>
    <w:rsid w:val="00862DC6"/>
    <w:rsid w:val="00862FE4"/>
    <w:rsid w:val="0086389A"/>
    <w:rsid w:val="00865DC1"/>
    <w:rsid w:val="0087605E"/>
    <w:rsid w:val="008B1FEE"/>
    <w:rsid w:val="008B65C1"/>
    <w:rsid w:val="008D78EA"/>
    <w:rsid w:val="008F3120"/>
    <w:rsid w:val="00903C32"/>
    <w:rsid w:val="00916B16"/>
    <w:rsid w:val="009173B9"/>
    <w:rsid w:val="0092140E"/>
    <w:rsid w:val="0093335D"/>
    <w:rsid w:val="0093613E"/>
    <w:rsid w:val="00943026"/>
    <w:rsid w:val="00960CD7"/>
    <w:rsid w:val="009657A4"/>
    <w:rsid w:val="00966B81"/>
    <w:rsid w:val="00973E6C"/>
    <w:rsid w:val="009B5D1B"/>
    <w:rsid w:val="009C7720"/>
    <w:rsid w:val="00A23AFA"/>
    <w:rsid w:val="00A30F09"/>
    <w:rsid w:val="00A31B3E"/>
    <w:rsid w:val="00A36EDC"/>
    <w:rsid w:val="00A532F3"/>
    <w:rsid w:val="00A54FC7"/>
    <w:rsid w:val="00A8489E"/>
    <w:rsid w:val="00A95359"/>
    <w:rsid w:val="00AA7F5E"/>
    <w:rsid w:val="00AB02A7"/>
    <w:rsid w:val="00AC29F3"/>
    <w:rsid w:val="00B03EA8"/>
    <w:rsid w:val="00B231E5"/>
    <w:rsid w:val="00B50F4E"/>
    <w:rsid w:val="00B64BFD"/>
    <w:rsid w:val="00B763D2"/>
    <w:rsid w:val="00BA4C15"/>
    <w:rsid w:val="00BD2DE5"/>
    <w:rsid w:val="00BD2ED5"/>
    <w:rsid w:val="00C02B87"/>
    <w:rsid w:val="00C0390F"/>
    <w:rsid w:val="00C132F1"/>
    <w:rsid w:val="00C1511C"/>
    <w:rsid w:val="00C4086D"/>
    <w:rsid w:val="00C5264E"/>
    <w:rsid w:val="00CA1896"/>
    <w:rsid w:val="00CA6759"/>
    <w:rsid w:val="00CB5B28"/>
    <w:rsid w:val="00CF5371"/>
    <w:rsid w:val="00D0323A"/>
    <w:rsid w:val="00D0559F"/>
    <w:rsid w:val="00D077E9"/>
    <w:rsid w:val="00D12037"/>
    <w:rsid w:val="00D1698D"/>
    <w:rsid w:val="00D266B4"/>
    <w:rsid w:val="00D42CB7"/>
    <w:rsid w:val="00D5413D"/>
    <w:rsid w:val="00D570A9"/>
    <w:rsid w:val="00D70D02"/>
    <w:rsid w:val="00D770C7"/>
    <w:rsid w:val="00D86945"/>
    <w:rsid w:val="00D90290"/>
    <w:rsid w:val="00DB6524"/>
    <w:rsid w:val="00DD152F"/>
    <w:rsid w:val="00DE213F"/>
    <w:rsid w:val="00DF027C"/>
    <w:rsid w:val="00E00A32"/>
    <w:rsid w:val="00E12471"/>
    <w:rsid w:val="00E17419"/>
    <w:rsid w:val="00E178B3"/>
    <w:rsid w:val="00E22ACD"/>
    <w:rsid w:val="00E334ED"/>
    <w:rsid w:val="00E35736"/>
    <w:rsid w:val="00E44356"/>
    <w:rsid w:val="00E60303"/>
    <w:rsid w:val="00E60608"/>
    <w:rsid w:val="00E620B0"/>
    <w:rsid w:val="00E70630"/>
    <w:rsid w:val="00E81B40"/>
    <w:rsid w:val="00E85447"/>
    <w:rsid w:val="00EA7842"/>
    <w:rsid w:val="00ED03D7"/>
    <w:rsid w:val="00EF555B"/>
    <w:rsid w:val="00F027BB"/>
    <w:rsid w:val="00F11DCF"/>
    <w:rsid w:val="00F162EA"/>
    <w:rsid w:val="00F52D27"/>
    <w:rsid w:val="00F66B4C"/>
    <w:rsid w:val="00F7654A"/>
    <w:rsid w:val="00F83527"/>
    <w:rsid w:val="00F83D78"/>
    <w:rsid w:val="00F92B9A"/>
    <w:rsid w:val="00F9618A"/>
    <w:rsid w:val="00FA6A11"/>
    <w:rsid w:val="00FB0E4B"/>
    <w:rsid w:val="00FD583F"/>
    <w:rsid w:val="00FD7488"/>
    <w:rsid w:val="00FE2CB1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uiPriority="22" w:qFormat="1"/>
    <w:lsdException w:name="Emphasis" w:uiPriority="2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uiPriority="22" w:qFormat="1"/>
    <w:lsdException w:name="Emphasis" w:uiPriority="2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FE"/>
    <w:rsid w:val="003567AF"/>
    <w:rsid w:val="003E707E"/>
    <w:rsid w:val="004454BF"/>
    <w:rsid w:val="005007FE"/>
    <w:rsid w:val="007E05EB"/>
    <w:rsid w:val="00B00E34"/>
    <w:rsid w:val="00CA557E"/>
    <w:rsid w:val="00E267B0"/>
    <w:rsid w:val="00E631FD"/>
    <w:rsid w:val="00E7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1F497D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1F497D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1F497D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1F497D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Tahenee Bogado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666</TotalTime>
  <Pages>13</Pages>
  <Words>2542</Words>
  <Characters>13730</Characters>
  <Application>Microsoft Office Word</Application>
  <DocSecurity>0</DocSecurity>
  <Lines>114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Tahenee Bogado de Jesus</cp:lastModifiedBy>
  <cp:revision>29</cp:revision>
  <cp:lastPrinted>2006-08-01T17:47:00Z</cp:lastPrinted>
  <dcterms:created xsi:type="dcterms:W3CDTF">2022-01-20T14:58:00Z</dcterms:created>
  <dcterms:modified xsi:type="dcterms:W3CDTF">2022-02-01T20:10:00Z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