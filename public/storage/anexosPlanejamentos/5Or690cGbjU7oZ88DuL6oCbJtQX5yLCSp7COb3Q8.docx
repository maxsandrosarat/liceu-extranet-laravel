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E9" w:rsidRPr="004F0028" w:rsidRDefault="00A756BF" w:rsidP="00D70D02">
      <w:pPr>
        <w:rPr>
          <w:lang w:val="pt-BR"/>
        </w:rPr>
      </w:pPr>
      <w:r>
        <w:rPr>
          <w:noProof/>
          <w:lang w:val="pt-BR" w:eastAsia="pt-BR"/>
        </w:rPr>
        <w:pict>
          <v:rect id="Retângulo 3" o:spid="_x0000_s1026" alt="retângulo branco para o texto na capa" style="position:absolute;margin-left:-15.95pt;margin-top:73.85pt;width:310.15pt;height:681.65pt;z-index:-251658752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<w10:wrap anchory="page"/>
          </v:rect>
        </w:pic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810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A756BF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8" o:spid="_x0000_s1029" type="#_x0000_t202" style="width:404.95pt;height:19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" filled="f" stroked="f" strokeweight=".5pt">
                  <v:textbox>
                    <w:txbxContent>
                      <w:p w:rsidR="0089746B" w:rsidRPr="000F5509" w:rsidRDefault="0089746B" w:rsidP="00FE4C8C">
                        <w:pPr>
                          <w:pStyle w:val="Ttulo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  <w:lang w:val="pt-BR" w:bidi="pt-BR"/>
                          </w:rPr>
                          <w:t>PLANO DE AÇÃO 7º ANO B</w:t>
                        </w:r>
                        <w:r w:rsidRPr="000F5509">
                          <w:rPr>
                            <w:sz w:val="56"/>
                            <w:szCs w:val="56"/>
                            <w:lang w:val="pt-BR" w:bidi="pt-BR"/>
                          </w:rPr>
                          <w:br/>
                        </w:r>
                        <w:r>
                          <w:rPr>
                            <w:sz w:val="56"/>
                            <w:szCs w:val="56"/>
                          </w:rPr>
                          <w:t>TURNO: VESPERTINO</w:t>
                        </w:r>
                      </w:p>
                      <w:p w:rsidR="0089746B" w:rsidRPr="000F5509" w:rsidRDefault="0089746B" w:rsidP="00D077E9">
                        <w:pPr>
                          <w:pStyle w:val="Ttulo"/>
                          <w:spacing w:after="0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D077E9" w:rsidRPr="004F0028" w:rsidRDefault="00A756BF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line id="Conector Reto 5" o:spid="_x0000_s1028" alt="divisor de texto" style="visibility:visible;mso-position-horizontal-relative:char;mso-position-vertical-relative:line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<w10:wrap type="none"/>
                  <w10:anchorlock/>
                </v:line>
              </w:pic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A756BF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8F58D0">
                  <w:rPr>
                    <w:lang w:val="pt-BR"/>
                  </w:rPr>
                  <w:t>Selma Moraes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9D5600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756BF">
        <w:rPr>
          <w:noProof/>
          <w:lang w:val="pt-BR" w:eastAsia="pt-BR"/>
        </w:rPr>
        <w:pict>
          <v:rect id="Retângulo 2" o:spid="_x0000_s1027" alt="retângulo colorido" style="position:absolute;margin-left:-58.7pt;margin-top:525pt;width:611.1pt;height:316.5pt;z-index:-251659776;visibility:visible;mso-position-horizontal-relative:text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<w10:wrap anchory="page"/>
          </v:rect>
        </w:pic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B763D2" w:rsidRDefault="0010216B" w:rsidP="008F58D0">
      <w:pPr>
        <w:spacing w:line="240" w:lineRule="auto"/>
        <w:rPr>
          <w:lang w:val="pt-BR"/>
        </w:rPr>
      </w:pPr>
      <w:r>
        <w:t xml:space="preserve">DISCIPLINA: </w:t>
      </w:r>
      <w:r w:rsidR="008F58D0">
        <w:t>Redação</w:t>
      </w:r>
    </w:p>
    <w:p w:rsidR="008F58D0" w:rsidRDefault="008F58D0" w:rsidP="008F58D0">
      <w:pPr>
        <w:spacing w:line="240" w:lineRule="auto"/>
      </w:pPr>
    </w:p>
    <w:p w:rsidR="008F58D0" w:rsidRDefault="00DF7FE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Cartas de solicitação e reclamação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das atividades do nível 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280 a 290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xto – pág. 290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Cartas de solicitação e reclamação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e Correção da produção de texto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ias: páginas 280 a 290</w:t>
      </w:r>
    </w:p>
    <w:p w:rsidR="008F58D0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atividades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E43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E43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DF7FE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Notícias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12</w:t>
      </w:r>
    </w:p>
    <w:p w:rsidR="008F58D0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371D47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292 a 304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</w:t>
      </w:r>
      <w:r w:rsidR="00371D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correção do nível 1 e 2 </w:t>
      </w:r>
    </w:p>
    <w:p w:rsidR="00371D47" w:rsidRDefault="00371D47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304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DF7FEA" w:rsidRDefault="00DF7FE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F7FEA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Notícias - cap. 12</w:t>
      </w:r>
    </w:p>
    <w:p w:rsidR="00DF7FEA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292 a 304</w:t>
      </w:r>
    </w:p>
    <w:p w:rsidR="00DF7FEA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304</w:t>
      </w:r>
    </w:p>
    <w:p w:rsidR="00DF7FEA" w:rsidRDefault="00DF7FE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12/09/2022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DF7FEA" w:rsidRDefault="00DF7FEA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F7FEA" w:rsidRDefault="00DF7FEA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F7FEA" w:rsidRDefault="00DF7FEA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371D47" w:rsidRDefault="00DF7FEA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371D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371D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71D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Notícias - cap. 12</w:t>
      </w:r>
    </w:p>
    <w:p w:rsidR="00371D47" w:rsidRDefault="00371D47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292 a 304</w:t>
      </w:r>
    </w:p>
    <w:p w:rsidR="00371D47" w:rsidRDefault="00371D47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Prova Bimestral </w:t>
      </w:r>
    </w:p>
    <w:p w:rsidR="00371D47" w:rsidRDefault="00D56406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371D47" w:rsidRDefault="00371D47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DF7FEA" w:rsidRDefault="00DF7FEA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F7FEA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13/09/2022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Notícias - cap. 12</w:t>
      </w:r>
    </w:p>
    <w:p w:rsidR="00DF7FEA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292 a 304</w:t>
      </w:r>
    </w:p>
    <w:p w:rsidR="00DF7FEA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Prova Bimestral </w:t>
      </w:r>
    </w:p>
    <w:p w:rsidR="00DF7FEA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15500F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19/09/2022</w:t>
      </w:r>
    </w:p>
    <w:p w:rsidR="00DF7FEA" w:rsidRDefault="0015500F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rof</w:t>
      </w:r>
      <w:proofErr w:type="spellEnd"/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15500F" w:rsidRDefault="0015500F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500F" w:rsidRDefault="0015500F" w:rsidP="004D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5500F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3E9" w:rsidRDefault="00ED33E9">
      <w:r>
        <w:separator/>
      </w:r>
    </w:p>
    <w:p w:rsidR="00ED33E9" w:rsidRDefault="00ED33E9"/>
  </w:endnote>
  <w:endnote w:type="continuationSeparator" w:id="0">
    <w:p w:rsidR="00ED33E9" w:rsidRDefault="00ED33E9">
      <w:r>
        <w:continuationSeparator/>
      </w:r>
    </w:p>
    <w:p w:rsidR="00ED33E9" w:rsidRDefault="00ED33E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46B" w:rsidRPr="004F0028" w:rsidRDefault="00A756BF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89746B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4D3E99">
          <w:rPr>
            <w:noProof/>
            <w:lang w:val="pt-BR" w:bidi="pt-BR"/>
          </w:rPr>
          <w:t>4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89746B" w:rsidRPr="004F0028" w:rsidRDefault="0089746B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3E9" w:rsidRDefault="00ED33E9">
      <w:r>
        <w:separator/>
      </w:r>
    </w:p>
    <w:p w:rsidR="00ED33E9" w:rsidRDefault="00ED33E9"/>
  </w:footnote>
  <w:footnote w:type="continuationSeparator" w:id="0">
    <w:p w:rsidR="00ED33E9" w:rsidRDefault="00ED33E9">
      <w:r>
        <w:continuationSeparator/>
      </w:r>
    </w:p>
    <w:p w:rsidR="00ED33E9" w:rsidRDefault="00ED33E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10035"/>
    </w:tblGrid>
    <w:tr w:rsidR="0089746B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89746B" w:rsidRPr="004F0028" w:rsidRDefault="0089746B">
          <w:pPr>
            <w:pStyle w:val="Cabealho"/>
            <w:rPr>
              <w:lang w:val="pt-BR"/>
            </w:rPr>
          </w:pPr>
        </w:p>
      </w:tc>
    </w:tr>
  </w:tbl>
  <w:p w:rsidR="0089746B" w:rsidRPr="004F0028" w:rsidRDefault="0089746B" w:rsidP="00D077E9">
    <w:pPr>
      <w:pStyle w:val="Cabealho"/>
      <w:rPr>
        <w:lang w:val="pt-B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E4C8C"/>
    <w:rsid w:val="0002482E"/>
    <w:rsid w:val="000326DB"/>
    <w:rsid w:val="00046868"/>
    <w:rsid w:val="00050324"/>
    <w:rsid w:val="00065623"/>
    <w:rsid w:val="000A0150"/>
    <w:rsid w:val="000D2E09"/>
    <w:rsid w:val="000E0810"/>
    <w:rsid w:val="000E63C9"/>
    <w:rsid w:val="000F5509"/>
    <w:rsid w:val="000F7295"/>
    <w:rsid w:val="0010216B"/>
    <w:rsid w:val="0013015F"/>
    <w:rsid w:val="00130E9D"/>
    <w:rsid w:val="001318A9"/>
    <w:rsid w:val="00150A6D"/>
    <w:rsid w:val="0015500F"/>
    <w:rsid w:val="00185B35"/>
    <w:rsid w:val="001B71D4"/>
    <w:rsid w:val="001F2BC8"/>
    <w:rsid w:val="001F5F6B"/>
    <w:rsid w:val="00243EBC"/>
    <w:rsid w:val="00246A35"/>
    <w:rsid w:val="00266F65"/>
    <w:rsid w:val="00284348"/>
    <w:rsid w:val="002F51F5"/>
    <w:rsid w:val="00304E09"/>
    <w:rsid w:val="00312137"/>
    <w:rsid w:val="0033031E"/>
    <w:rsid w:val="00330359"/>
    <w:rsid w:val="0033762F"/>
    <w:rsid w:val="003377D4"/>
    <w:rsid w:val="003531FC"/>
    <w:rsid w:val="00360494"/>
    <w:rsid w:val="0036117A"/>
    <w:rsid w:val="003643D5"/>
    <w:rsid w:val="00366C7E"/>
    <w:rsid w:val="00371D47"/>
    <w:rsid w:val="00384EA3"/>
    <w:rsid w:val="003873EC"/>
    <w:rsid w:val="00391BC5"/>
    <w:rsid w:val="003A39A1"/>
    <w:rsid w:val="003B7A90"/>
    <w:rsid w:val="003C2191"/>
    <w:rsid w:val="003D0F3D"/>
    <w:rsid w:val="003D3863"/>
    <w:rsid w:val="004110DE"/>
    <w:rsid w:val="0044085A"/>
    <w:rsid w:val="00444B25"/>
    <w:rsid w:val="00472370"/>
    <w:rsid w:val="00495BAB"/>
    <w:rsid w:val="004B21A5"/>
    <w:rsid w:val="004D3E99"/>
    <w:rsid w:val="004E2B92"/>
    <w:rsid w:val="004F0028"/>
    <w:rsid w:val="005037F0"/>
    <w:rsid w:val="00516A86"/>
    <w:rsid w:val="005275F6"/>
    <w:rsid w:val="00572102"/>
    <w:rsid w:val="005904BB"/>
    <w:rsid w:val="005A1C72"/>
    <w:rsid w:val="005B6601"/>
    <w:rsid w:val="005C6745"/>
    <w:rsid w:val="005C7202"/>
    <w:rsid w:val="005F1BB0"/>
    <w:rsid w:val="00613450"/>
    <w:rsid w:val="0061500A"/>
    <w:rsid w:val="00656C4D"/>
    <w:rsid w:val="006B5198"/>
    <w:rsid w:val="006E2B76"/>
    <w:rsid w:val="006E5716"/>
    <w:rsid w:val="006F461E"/>
    <w:rsid w:val="00705D5E"/>
    <w:rsid w:val="007302B3"/>
    <w:rsid w:val="00730733"/>
    <w:rsid w:val="00730E3A"/>
    <w:rsid w:val="00736AAF"/>
    <w:rsid w:val="00765B2A"/>
    <w:rsid w:val="00783A34"/>
    <w:rsid w:val="007C3084"/>
    <w:rsid w:val="007C6B52"/>
    <w:rsid w:val="007D16C5"/>
    <w:rsid w:val="007D330C"/>
    <w:rsid w:val="007D49A4"/>
    <w:rsid w:val="007D5CD1"/>
    <w:rsid w:val="00806E1D"/>
    <w:rsid w:val="0084071D"/>
    <w:rsid w:val="00862FE4"/>
    <w:rsid w:val="0086389A"/>
    <w:rsid w:val="0087605E"/>
    <w:rsid w:val="0089746B"/>
    <w:rsid w:val="008B1FEE"/>
    <w:rsid w:val="008B65C1"/>
    <w:rsid w:val="008F58D0"/>
    <w:rsid w:val="00903C32"/>
    <w:rsid w:val="00914A76"/>
    <w:rsid w:val="00916B16"/>
    <w:rsid w:val="009173B9"/>
    <w:rsid w:val="0093335D"/>
    <w:rsid w:val="0093613E"/>
    <w:rsid w:val="009371BE"/>
    <w:rsid w:val="00943026"/>
    <w:rsid w:val="00955494"/>
    <w:rsid w:val="00960CD7"/>
    <w:rsid w:val="009664B0"/>
    <w:rsid w:val="00966B81"/>
    <w:rsid w:val="00985142"/>
    <w:rsid w:val="009B5D1B"/>
    <w:rsid w:val="009C7720"/>
    <w:rsid w:val="009D5600"/>
    <w:rsid w:val="00A23AFA"/>
    <w:rsid w:val="00A31B3E"/>
    <w:rsid w:val="00A532F3"/>
    <w:rsid w:val="00A756BF"/>
    <w:rsid w:val="00A8489E"/>
    <w:rsid w:val="00A86BB1"/>
    <w:rsid w:val="00AB02A7"/>
    <w:rsid w:val="00AC29F3"/>
    <w:rsid w:val="00B03EA8"/>
    <w:rsid w:val="00B231E5"/>
    <w:rsid w:val="00B64BFD"/>
    <w:rsid w:val="00B763D2"/>
    <w:rsid w:val="00BE3721"/>
    <w:rsid w:val="00C02B87"/>
    <w:rsid w:val="00C132F1"/>
    <w:rsid w:val="00C16410"/>
    <w:rsid w:val="00C24F4A"/>
    <w:rsid w:val="00C4086D"/>
    <w:rsid w:val="00C62C89"/>
    <w:rsid w:val="00C87A6D"/>
    <w:rsid w:val="00CA1896"/>
    <w:rsid w:val="00CB5B28"/>
    <w:rsid w:val="00CF5371"/>
    <w:rsid w:val="00D0323A"/>
    <w:rsid w:val="00D0559F"/>
    <w:rsid w:val="00D077E9"/>
    <w:rsid w:val="00D21BEB"/>
    <w:rsid w:val="00D42CB7"/>
    <w:rsid w:val="00D5413D"/>
    <w:rsid w:val="00D56406"/>
    <w:rsid w:val="00D570A9"/>
    <w:rsid w:val="00D70D02"/>
    <w:rsid w:val="00D770C7"/>
    <w:rsid w:val="00D86945"/>
    <w:rsid w:val="00D90290"/>
    <w:rsid w:val="00DC42F5"/>
    <w:rsid w:val="00DC7555"/>
    <w:rsid w:val="00DD152F"/>
    <w:rsid w:val="00DE213F"/>
    <w:rsid w:val="00DF027C"/>
    <w:rsid w:val="00DF7FEA"/>
    <w:rsid w:val="00E00A32"/>
    <w:rsid w:val="00E22ACD"/>
    <w:rsid w:val="00E40BA6"/>
    <w:rsid w:val="00E4304E"/>
    <w:rsid w:val="00E620B0"/>
    <w:rsid w:val="00E81B40"/>
    <w:rsid w:val="00E85447"/>
    <w:rsid w:val="00EB5DE6"/>
    <w:rsid w:val="00ED33E9"/>
    <w:rsid w:val="00EF555B"/>
    <w:rsid w:val="00F00878"/>
    <w:rsid w:val="00F027BB"/>
    <w:rsid w:val="00F11DCF"/>
    <w:rsid w:val="00F162EA"/>
    <w:rsid w:val="00F52D27"/>
    <w:rsid w:val="00F56BEC"/>
    <w:rsid w:val="00F74E0B"/>
    <w:rsid w:val="00F83527"/>
    <w:rsid w:val="00FD583F"/>
    <w:rsid w:val="00FD7488"/>
    <w:rsid w:val="00FE1799"/>
    <w:rsid w:val="00FE4C8C"/>
    <w:rsid w:val="00FF0124"/>
    <w:rsid w:val="00FF16B4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56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56B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007FE"/>
    <w:rsid w:val="001C311E"/>
    <w:rsid w:val="004D09F5"/>
    <w:rsid w:val="005007FE"/>
    <w:rsid w:val="00A62150"/>
    <w:rsid w:val="00B00E34"/>
    <w:rsid w:val="00BD34D7"/>
    <w:rsid w:val="00D369EF"/>
    <w:rsid w:val="00E267B0"/>
    <w:rsid w:val="00E87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9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D369EF"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D369EF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  <w:rsid w:val="00D369EF"/>
  </w:style>
  <w:style w:type="paragraph" w:customStyle="1" w:styleId="02237BAB051C4B40A48622D5805FF0D8">
    <w:name w:val="02237BAB051C4B40A48622D5805FF0D8"/>
    <w:rsid w:val="00D369EF"/>
  </w:style>
  <w:style w:type="paragraph" w:customStyle="1" w:styleId="81E515CD1A6043B4A325A39118B3EEEA">
    <w:name w:val="81E515CD1A6043B4A325A39118B3EEEA"/>
    <w:rsid w:val="00D369EF"/>
  </w:style>
  <w:style w:type="paragraph" w:customStyle="1" w:styleId="5352AB74D60D489FAEFB1F40BD4F8943">
    <w:name w:val="5352AB74D60D489FAEFB1F40BD4F8943"/>
    <w:rsid w:val="00D369EF"/>
  </w:style>
  <w:style w:type="paragraph" w:customStyle="1" w:styleId="4907836B1FDD444485046B591C51845F">
    <w:name w:val="4907836B1FDD444485046B591C51845F"/>
    <w:rsid w:val="00D369EF"/>
  </w:style>
  <w:style w:type="paragraph" w:customStyle="1" w:styleId="C58B10EDD44F436BB9C9850CF1220399">
    <w:name w:val="C58B10EDD44F436BB9C9850CF1220399"/>
    <w:rsid w:val="00D369EF"/>
  </w:style>
  <w:style w:type="paragraph" w:customStyle="1" w:styleId="70810D25C9D249489AE82331BFBDF7D6">
    <w:name w:val="70810D25C9D249489AE82331BFBDF7D6"/>
    <w:rsid w:val="00D369EF"/>
  </w:style>
  <w:style w:type="paragraph" w:customStyle="1" w:styleId="073B210B5B8E4E80B780DE8545C805B8">
    <w:name w:val="073B210B5B8E4E80B780DE8545C805B8"/>
    <w:rsid w:val="00D369EF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4</TotalTime>
  <Pages>4</Pages>
  <Words>285</Words>
  <Characters>1544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Selma Moraes</cp:lastModifiedBy>
  <cp:revision>4</cp:revision>
  <cp:lastPrinted>2006-08-01T17:47:00Z</cp:lastPrinted>
  <dcterms:created xsi:type="dcterms:W3CDTF">2022-08-28T13:24:00Z</dcterms:created>
  <dcterms:modified xsi:type="dcterms:W3CDTF">2022-08-28T13:28:00Z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