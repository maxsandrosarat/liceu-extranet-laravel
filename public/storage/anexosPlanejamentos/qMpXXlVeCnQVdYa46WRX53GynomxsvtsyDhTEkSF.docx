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A7D" w:rsidRDefault="00C21A7D" w:rsidP="008F58D0">
      <w:pPr>
        <w:spacing w:line="240" w:lineRule="auto"/>
      </w:pPr>
      <w:r>
        <w:t>PLANEJAMENTO MENSAL:</w:t>
      </w:r>
    </w:p>
    <w:p w:rsidR="00B763D2" w:rsidRDefault="0010216B" w:rsidP="008F58D0">
      <w:pPr>
        <w:spacing w:line="240" w:lineRule="auto"/>
      </w:pPr>
      <w:r>
        <w:t xml:space="preserve">DISCIPLINA: </w:t>
      </w:r>
      <w:r w:rsidR="008F58D0">
        <w:t>Redação</w:t>
      </w:r>
      <w:r w:rsidR="00F34E75">
        <w:t xml:space="preserve"> – 6º Ano A – Matutino.</w:t>
      </w:r>
    </w:p>
    <w:p w:rsidR="00C21A7D" w:rsidRDefault="00C21A7D" w:rsidP="008F58D0">
      <w:pPr>
        <w:spacing w:line="240" w:lineRule="auto"/>
        <w:rPr>
          <w:lang w:val="pt-BR"/>
        </w:rPr>
      </w:pPr>
      <w:r>
        <w:t>PROFESSORA: SELMA</w:t>
      </w:r>
    </w:p>
    <w:p w:rsidR="008F58D0" w:rsidRDefault="008F58D0" w:rsidP="008F58D0">
      <w:pPr>
        <w:spacing w:line="240" w:lineRule="auto"/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III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15</w:t>
      </w:r>
    </w:p>
    <w:p w:rsidR="008F58D0" w:rsidRDefault="000B295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282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291-292-293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C21A7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III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294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C21A7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0B295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296-301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pág. 302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C21A7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303-304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– pág. 303-304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C5098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305-306-307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2 – pág. 305-306-307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C5098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C5098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C21A7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C21A7D" w:rsidRDefault="00C21A7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C5098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21A7D" w:rsidRDefault="00C21A7D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C21A7D" w:rsidRDefault="00C21A7D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C5098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509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25/11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E21FBC" w:rsidRDefault="00E21FBC" w:rsidP="00C509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5098C" w:rsidRDefault="00C5098C" w:rsidP="00C509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C5098C" w:rsidRDefault="00C5098C" w:rsidP="00C509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C5098C" w:rsidRDefault="00C5098C" w:rsidP="00C509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C5098C" w:rsidRDefault="00C5098C" w:rsidP="00C509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C5098C" w:rsidRDefault="00C5098C" w:rsidP="00C509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C21A7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</w:t>
      </w:r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26052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 Tarefa</w:t>
      </w:r>
    </w:p>
    <w:p w:rsidR="0084071D" w:rsidRPr="004F0028" w:rsidRDefault="008F58D0" w:rsidP="00E21FBC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</w:t>
      </w:r>
      <w:r w:rsidR="002605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Tarefa: VISTADA EM AULA</w:t>
      </w:r>
      <w:r w:rsidR="002605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C21A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C21A7D">
        <w:rPr>
          <w:color w:val="FF0000"/>
          <w:lang w:val="pt-BR"/>
        </w:rPr>
        <w:t xml:space="preserve"> </w:t>
      </w:r>
    </w:p>
    <w:sectPr w:rsidR="0084071D" w:rsidRPr="004F002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1D7" w:rsidRDefault="004801D7">
      <w:r>
        <w:separator/>
      </w:r>
    </w:p>
    <w:p w:rsidR="004801D7" w:rsidRDefault="004801D7"/>
  </w:endnote>
  <w:endnote w:type="continuationSeparator" w:id="0">
    <w:p w:rsidR="004801D7" w:rsidRDefault="004801D7">
      <w:r>
        <w:continuationSeparator/>
      </w:r>
    </w:p>
    <w:p w:rsidR="004801D7" w:rsidRDefault="004801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C84F37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F34E75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1D7" w:rsidRDefault="004801D7">
      <w:r>
        <w:separator/>
      </w:r>
    </w:p>
    <w:p w:rsidR="004801D7" w:rsidRDefault="004801D7"/>
  </w:footnote>
  <w:footnote w:type="continuationSeparator" w:id="0">
    <w:p w:rsidR="004801D7" w:rsidRDefault="004801D7">
      <w:r>
        <w:continuationSeparator/>
      </w:r>
    </w:p>
    <w:p w:rsidR="004801D7" w:rsidRDefault="004801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2482E"/>
    <w:rsid w:val="00046868"/>
    <w:rsid w:val="00050324"/>
    <w:rsid w:val="00072FCC"/>
    <w:rsid w:val="000A0150"/>
    <w:rsid w:val="000B295A"/>
    <w:rsid w:val="000D2E09"/>
    <w:rsid w:val="000E63C9"/>
    <w:rsid w:val="0010216B"/>
    <w:rsid w:val="00130E9D"/>
    <w:rsid w:val="00150A6D"/>
    <w:rsid w:val="00185B35"/>
    <w:rsid w:val="00186098"/>
    <w:rsid w:val="001F2BC8"/>
    <w:rsid w:val="001F5F6B"/>
    <w:rsid w:val="00207F64"/>
    <w:rsid w:val="00243EBC"/>
    <w:rsid w:val="00246A35"/>
    <w:rsid w:val="00260522"/>
    <w:rsid w:val="00284348"/>
    <w:rsid w:val="002B4A29"/>
    <w:rsid w:val="002F51F5"/>
    <w:rsid w:val="00312137"/>
    <w:rsid w:val="00330359"/>
    <w:rsid w:val="003348BE"/>
    <w:rsid w:val="0033762F"/>
    <w:rsid w:val="003531FC"/>
    <w:rsid w:val="00360494"/>
    <w:rsid w:val="00366C7E"/>
    <w:rsid w:val="00384EA3"/>
    <w:rsid w:val="003A1828"/>
    <w:rsid w:val="003A39A1"/>
    <w:rsid w:val="003C2191"/>
    <w:rsid w:val="003D3863"/>
    <w:rsid w:val="004110DE"/>
    <w:rsid w:val="0044085A"/>
    <w:rsid w:val="00450BB2"/>
    <w:rsid w:val="004801D7"/>
    <w:rsid w:val="004B21A5"/>
    <w:rsid w:val="004F0028"/>
    <w:rsid w:val="004F5E54"/>
    <w:rsid w:val="005037F0"/>
    <w:rsid w:val="00516A86"/>
    <w:rsid w:val="005275F6"/>
    <w:rsid w:val="00572102"/>
    <w:rsid w:val="00582455"/>
    <w:rsid w:val="005A32CE"/>
    <w:rsid w:val="005C6745"/>
    <w:rsid w:val="005C7202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A6B69"/>
    <w:rsid w:val="007C6B52"/>
    <w:rsid w:val="007D16C5"/>
    <w:rsid w:val="007D2E12"/>
    <w:rsid w:val="007D49A4"/>
    <w:rsid w:val="0084071D"/>
    <w:rsid w:val="00862FE4"/>
    <w:rsid w:val="0086389A"/>
    <w:rsid w:val="0087605E"/>
    <w:rsid w:val="008B1FEE"/>
    <w:rsid w:val="008B65C1"/>
    <w:rsid w:val="008F58D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313E"/>
    <w:rsid w:val="009C7720"/>
    <w:rsid w:val="009D5600"/>
    <w:rsid w:val="00A23372"/>
    <w:rsid w:val="00A23AFA"/>
    <w:rsid w:val="00A31B3E"/>
    <w:rsid w:val="00A532F3"/>
    <w:rsid w:val="00A8489E"/>
    <w:rsid w:val="00A85F9C"/>
    <w:rsid w:val="00AB02A7"/>
    <w:rsid w:val="00AC29F3"/>
    <w:rsid w:val="00B03EA8"/>
    <w:rsid w:val="00B14905"/>
    <w:rsid w:val="00B231E5"/>
    <w:rsid w:val="00B26855"/>
    <w:rsid w:val="00B3209F"/>
    <w:rsid w:val="00B64BFD"/>
    <w:rsid w:val="00B763D2"/>
    <w:rsid w:val="00C02B87"/>
    <w:rsid w:val="00C132F1"/>
    <w:rsid w:val="00C1519A"/>
    <w:rsid w:val="00C21A7D"/>
    <w:rsid w:val="00C4086D"/>
    <w:rsid w:val="00C5098C"/>
    <w:rsid w:val="00C83FAC"/>
    <w:rsid w:val="00C84F37"/>
    <w:rsid w:val="00CA1896"/>
    <w:rsid w:val="00CB5B28"/>
    <w:rsid w:val="00CD3ECE"/>
    <w:rsid w:val="00CF5371"/>
    <w:rsid w:val="00D0323A"/>
    <w:rsid w:val="00D0559F"/>
    <w:rsid w:val="00D077E9"/>
    <w:rsid w:val="00D42CB7"/>
    <w:rsid w:val="00D5413D"/>
    <w:rsid w:val="00D570A9"/>
    <w:rsid w:val="00D57147"/>
    <w:rsid w:val="00D70D02"/>
    <w:rsid w:val="00D770C7"/>
    <w:rsid w:val="00D86945"/>
    <w:rsid w:val="00D90290"/>
    <w:rsid w:val="00DA305F"/>
    <w:rsid w:val="00DD152F"/>
    <w:rsid w:val="00DE213F"/>
    <w:rsid w:val="00DF027C"/>
    <w:rsid w:val="00DF74ED"/>
    <w:rsid w:val="00E00A32"/>
    <w:rsid w:val="00E21FBC"/>
    <w:rsid w:val="00E22ACD"/>
    <w:rsid w:val="00E620B0"/>
    <w:rsid w:val="00E81B40"/>
    <w:rsid w:val="00E85447"/>
    <w:rsid w:val="00ED05BC"/>
    <w:rsid w:val="00EF555B"/>
    <w:rsid w:val="00F027BB"/>
    <w:rsid w:val="00F11DCF"/>
    <w:rsid w:val="00F162EA"/>
    <w:rsid w:val="00F34E75"/>
    <w:rsid w:val="00F52D27"/>
    <w:rsid w:val="00F83527"/>
    <w:rsid w:val="00F96C11"/>
    <w:rsid w:val="00FA43E8"/>
    <w:rsid w:val="00FD03FE"/>
    <w:rsid w:val="00FD583F"/>
    <w:rsid w:val="00FD7488"/>
    <w:rsid w:val="00FE4C8C"/>
    <w:rsid w:val="00FF16B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20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09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14</TotalTime>
  <Pages>2</Pages>
  <Words>462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11</cp:revision>
  <cp:lastPrinted>2006-08-01T17:47:00Z</cp:lastPrinted>
  <dcterms:created xsi:type="dcterms:W3CDTF">2022-10-23T19:28:00Z</dcterms:created>
  <dcterms:modified xsi:type="dcterms:W3CDTF">2022-10-23T20:10:00Z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