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Pr="004F0028" w:rsidRDefault="0036060E" w:rsidP="00D70D02">
      <w:pPr>
        <w:rPr>
          <w:lang w:val="pt-BR"/>
        </w:rPr>
      </w:pPr>
      <w:r>
        <w:rPr>
          <w:noProof/>
          <w:lang w:val="pt-BR" w:eastAsia="pt-BR"/>
        </w:rPr>
        <w:pict>
          <v:rect id="Retângulo 3" o:spid="_x0000_s1026" alt="retângulo branco para o texto na capa" style="position:absolute;margin-left:-15.95pt;margin-top:73.85pt;width:310.15pt;height:681.65pt;z-index:-25165875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625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36060E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29" type="#_x0000_t202" style="width:312.75pt;height:195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" filled="f" stroked="f" strokeweight=".5pt">
                  <v:textbox>
                    <w:txbxContent>
                      <w:p w:rsidR="001133CB" w:rsidRDefault="001133CB" w:rsidP="00FE4C8C">
                        <w:pPr>
                          <w:pStyle w:val="Ttulo"/>
                        </w:pPr>
                        <w:r>
                          <w:rPr>
                            <w:lang w:val="pt-BR" w:bidi="pt-BR"/>
                          </w:rPr>
                          <w:t xml:space="preserve">PLANO DE AÇÃO 6º ANO B </w:t>
                        </w:r>
                        <w:r>
                          <w:rPr>
                            <w:lang w:val="pt-BR" w:bidi="pt-BR"/>
                          </w:rPr>
                          <w:br/>
                        </w:r>
                        <w:r>
                          <w:t>TURNO: Vespertino</w:t>
                        </w:r>
                      </w:p>
                      <w:p w:rsidR="001133CB" w:rsidRPr="00D86945" w:rsidRDefault="001133CB" w:rsidP="00FE4C8C">
                        <w:pPr>
                          <w:pStyle w:val="Ttulo"/>
                        </w:pPr>
                      </w:p>
                      <w:p w:rsidR="001133CB" w:rsidRPr="00D86945" w:rsidRDefault="001133CB" w:rsidP="00D077E9">
                        <w:pPr>
                          <w:pStyle w:val="Ttulo"/>
                          <w:spacing w:after="0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Pr="004F0028" w:rsidRDefault="0036060E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line id="Conector Reto 5" o:spid="_x0000_s1028" alt="divisor de texto" style="visibility:visible;mso-position-horizontal-relative:char;mso-position-vertical-relative:line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36060E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0B2D0F">
                  <w:rPr>
                    <w:lang w:val="pt-BR"/>
                  </w:rPr>
                  <w:t>Selma Regina Pinheiro de Moraes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91550D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6060E">
        <w:rPr>
          <w:noProof/>
          <w:lang w:val="pt-BR" w:eastAsia="pt-BR"/>
        </w:rPr>
        <w:pict>
          <v:rect id="Retângulo 2" o:spid="_x0000_s1027" alt="retângulo colorido" style="position:absolute;margin-left:-58.7pt;margin-top:525pt;width:611.1pt;height:316.5pt;z-index:-25165977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0B2D0F">
        <w:t>REDAÇÃO</w:t>
      </w:r>
    </w:p>
    <w:p w:rsidR="0010216B" w:rsidRDefault="0010216B" w:rsidP="00046868">
      <w:pPr>
        <w:spacing w:line="240" w:lineRule="auto"/>
      </w:pPr>
    </w:p>
    <w:p w:rsidR="009221E4" w:rsidRDefault="00844C99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922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922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9221E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922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caráter pessoal - cap. 11</w:t>
      </w:r>
    </w:p>
    <w:p w:rsidR="009221E4" w:rsidRDefault="009221E4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9221E4" w:rsidRDefault="009221E4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311 a 315</w:t>
      </w:r>
    </w:p>
    <w:p w:rsidR="009221E4" w:rsidRDefault="009221E4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316</w:t>
      </w:r>
    </w:p>
    <w:p w:rsidR="009221E4" w:rsidRDefault="009221E4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4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44C99" w:rsidRDefault="00844C99" w:rsidP="00C727F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4CC" w:rsidRDefault="00D664CC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F7EBD" w:rsidRDefault="00D664CC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30/08</w:t>
      </w:r>
      <w:r w:rsidR="00CF7E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CF7E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CF7EB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CF7E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Publicitários - cap. 12</w:t>
      </w:r>
    </w:p>
    <w:p w:rsidR="00CF7EBD" w:rsidRDefault="00CF7EBD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Definição e </w:t>
      </w:r>
      <w:r w:rsidR="001A4D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</w:t>
      </w:r>
    </w:p>
    <w:p w:rsidR="00CF7EBD" w:rsidRDefault="00CF7EBD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318 a 323</w:t>
      </w:r>
    </w:p>
    <w:p w:rsidR="00CF7EBD" w:rsidRDefault="00CF7EBD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1A4D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tividades do nível 1 e 2 – pág. 324 a 327</w:t>
      </w:r>
    </w:p>
    <w:p w:rsidR="00CF7EBD" w:rsidRDefault="00CF7EBD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64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F7EBD" w:rsidRDefault="00CF7EBD" w:rsidP="00CF7EBD">
      <w:pPr>
        <w:spacing w:after="200"/>
        <w:rPr>
          <w:lang w:val="pt-BR"/>
        </w:rPr>
      </w:pPr>
    </w:p>
    <w:p w:rsidR="006C1769" w:rsidRDefault="00D664CC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6C176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Publicitários - cap. 12</w:t>
      </w:r>
    </w:p>
    <w:p w:rsidR="006C1769" w:rsidRDefault="006C1769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318 a 323</w:t>
      </w:r>
    </w:p>
    <w:p w:rsidR="006C1769" w:rsidRDefault="006C1769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 – pág. 324 a 327</w:t>
      </w:r>
    </w:p>
    <w:p w:rsidR="006C1769" w:rsidRDefault="006C1769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um cartaz – pág. 328</w:t>
      </w:r>
    </w:p>
    <w:p w:rsidR="006C1769" w:rsidRDefault="006C1769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64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C130C" w:rsidRDefault="005C130C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Publicitários - cap. 12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318 a 323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Cartaz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C130C" w:rsidRDefault="005C130C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Publicitários - cap. 12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318 a 323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6792" w:rsidRDefault="00936792" w:rsidP="006C1769">
      <w:pPr>
        <w:spacing w:after="200"/>
        <w:rPr>
          <w:lang w:val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6792" w:rsidRDefault="0093679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</w:t>
      </w:r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E5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09/2022</w:t>
      </w:r>
      <w:r w:rsidR="003E5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</w:p>
    <w:p w:rsidR="003E51C2" w:rsidRDefault="003E51C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13</w:t>
      </w:r>
    </w:p>
    <w:p w:rsidR="003E51C2" w:rsidRDefault="003E51C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3E51C2" w:rsidRDefault="003E51C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248 a 255</w:t>
      </w:r>
    </w:p>
    <w:p w:rsidR="003E51C2" w:rsidRDefault="003E51C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telejornal – pág. 256-257</w:t>
      </w:r>
    </w:p>
    <w:p w:rsidR="00BB5FEB" w:rsidRPr="005F26BC" w:rsidRDefault="003E51C2" w:rsidP="009463FA">
      <w:pPr>
        <w:spacing w:line="240" w:lineRule="auto"/>
        <w:rPr>
          <w:color w:val="FF0000"/>
          <w:lang w:val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367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05B1E" w:rsidRPr="005F26BC" w:rsidRDefault="00905B1E" w:rsidP="00C80A11">
      <w:pPr>
        <w:spacing w:after="200"/>
        <w:rPr>
          <w:color w:val="FF0000"/>
          <w:lang w:val="pt-BR"/>
        </w:rPr>
      </w:pPr>
    </w:p>
    <w:sectPr w:rsidR="00905B1E" w:rsidRPr="005F26BC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34A" w:rsidRDefault="00F5334A">
      <w:r>
        <w:separator/>
      </w:r>
    </w:p>
    <w:p w:rsidR="00F5334A" w:rsidRDefault="00F5334A"/>
  </w:endnote>
  <w:endnote w:type="continuationSeparator" w:id="0">
    <w:p w:rsidR="00F5334A" w:rsidRDefault="00F5334A">
      <w:r>
        <w:continuationSeparator/>
      </w:r>
    </w:p>
    <w:p w:rsidR="00F5334A" w:rsidRDefault="00F5334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3CB" w:rsidRPr="004F0028" w:rsidRDefault="0036060E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1133CB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463FA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1133CB" w:rsidRPr="004F0028" w:rsidRDefault="001133CB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34A" w:rsidRDefault="00F5334A">
      <w:r>
        <w:separator/>
      </w:r>
    </w:p>
    <w:p w:rsidR="00F5334A" w:rsidRDefault="00F5334A"/>
  </w:footnote>
  <w:footnote w:type="continuationSeparator" w:id="0">
    <w:p w:rsidR="00F5334A" w:rsidRDefault="00F5334A">
      <w:r>
        <w:continuationSeparator/>
      </w:r>
    </w:p>
    <w:p w:rsidR="00F5334A" w:rsidRDefault="00F5334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1133CB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1133CB" w:rsidRPr="004F0028" w:rsidRDefault="001133CB">
          <w:pPr>
            <w:pStyle w:val="Cabealho"/>
            <w:rPr>
              <w:lang w:val="pt-BR"/>
            </w:rPr>
          </w:pPr>
        </w:p>
      </w:tc>
    </w:tr>
  </w:tbl>
  <w:p w:rsidR="001133CB" w:rsidRPr="004F0028" w:rsidRDefault="001133CB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02D1A"/>
    <w:rsid w:val="00007820"/>
    <w:rsid w:val="0002482E"/>
    <w:rsid w:val="00041762"/>
    <w:rsid w:val="00044D59"/>
    <w:rsid w:val="00045E48"/>
    <w:rsid w:val="00046868"/>
    <w:rsid w:val="00050324"/>
    <w:rsid w:val="00057036"/>
    <w:rsid w:val="000A0150"/>
    <w:rsid w:val="000A3967"/>
    <w:rsid w:val="000A5961"/>
    <w:rsid w:val="000B2D0F"/>
    <w:rsid w:val="000C010B"/>
    <w:rsid w:val="000D2E09"/>
    <w:rsid w:val="000E63C9"/>
    <w:rsid w:val="000E7F45"/>
    <w:rsid w:val="000F1C56"/>
    <w:rsid w:val="0010216B"/>
    <w:rsid w:val="001133CB"/>
    <w:rsid w:val="001309A2"/>
    <w:rsid w:val="00130E9D"/>
    <w:rsid w:val="00150A6D"/>
    <w:rsid w:val="00153BB9"/>
    <w:rsid w:val="0015503F"/>
    <w:rsid w:val="00166AF1"/>
    <w:rsid w:val="00171098"/>
    <w:rsid w:val="00185B35"/>
    <w:rsid w:val="001946F8"/>
    <w:rsid w:val="001A4D4F"/>
    <w:rsid w:val="001D09F5"/>
    <w:rsid w:val="001F2BC8"/>
    <w:rsid w:val="001F5F6B"/>
    <w:rsid w:val="00215B87"/>
    <w:rsid w:val="00243EBC"/>
    <w:rsid w:val="00246A35"/>
    <w:rsid w:val="0028053E"/>
    <w:rsid w:val="00281B6E"/>
    <w:rsid w:val="00284348"/>
    <w:rsid w:val="00292205"/>
    <w:rsid w:val="00297262"/>
    <w:rsid w:val="002C536B"/>
    <w:rsid w:val="002D5A8E"/>
    <w:rsid w:val="002D6588"/>
    <w:rsid w:val="002F519E"/>
    <w:rsid w:val="002F51F5"/>
    <w:rsid w:val="00312137"/>
    <w:rsid w:val="00330359"/>
    <w:rsid w:val="0033762F"/>
    <w:rsid w:val="003531FC"/>
    <w:rsid w:val="00360494"/>
    <w:rsid w:val="0036060E"/>
    <w:rsid w:val="00366C7E"/>
    <w:rsid w:val="00366FBE"/>
    <w:rsid w:val="00382D43"/>
    <w:rsid w:val="0038369D"/>
    <w:rsid w:val="00384EA3"/>
    <w:rsid w:val="003A39A1"/>
    <w:rsid w:val="003B7F0A"/>
    <w:rsid w:val="003C2191"/>
    <w:rsid w:val="003C3FD7"/>
    <w:rsid w:val="003D1E98"/>
    <w:rsid w:val="003D3863"/>
    <w:rsid w:val="003D43DA"/>
    <w:rsid w:val="003E1241"/>
    <w:rsid w:val="003E14E4"/>
    <w:rsid w:val="003E51C2"/>
    <w:rsid w:val="00407ADE"/>
    <w:rsid w:val="004110DE"/>
    <w:rsid w:val="00422AD3"/>
    <w:rsid w:val="00433176"/>
    <w:rsid w:val="0044085A"/>
    <w:rsid w:val="0048458D"/>
    <w:rsid w:val="0048753F"/>
    <w:rsid w:val="004B21A5"/>
    <w:rsid w:val="004B3452"/>
    <w:rsid w:val="004B4BE5"/>
    <w:rsid w:val="004E1445"/>
    <w:rsid w:val="004F0028"/>
    <w:rsid w:val="004F0315"/>
    <w:rsid w:val="004F2D8E"/>
    <w:rsid w:val="005037F0"/>
    <w:rsid w:val="00516A86"/>
    <w:rsid w:val="005275F6"/>
    <w:rsid w:val="00540DD3"/>
    <w:rsid w:val="00544E11"/>
    <w:rsid w:val="0055055F"/>
    <w:rsid w:val="00556653"/>
    <w:rsid w:val="00572102"/>
    <w:rsid w:val="005C130C"/>
    <w:rsid w:val="005C2269"/>
    <w:rsid w:val="005C269F"/>
    <w:rsid w:val="005C6745"/>
    <w:rsid w:val="005D5B32"/>
    <w:rsid w:val="005F1BB0"/>
    <w:rsid w:val="005F26BC"/>
    <w:rsid w:val="0061739E"/>
    <w:rsid w:val="006348FB"/>
    <w:rsid w:val="00642246"/>
    <w:rsid w:val="00652758"/>
    <w:rsid w:val="00656C4D"/>
    <w:rsid w:val="00657D56"/>
    <w:rsid w:val="006779EA"/>
    <w:rsid w:val="00691CB7"/>
    <w:rsid w:val="006A2118"/>
    <w:rsid w:val="006C1769"/>
    <w:rsid w:val="006E2B76"/>
    <w:rsid w:val="006E5716"/>
    <w:rsid w:val="007076E2"/>
    <w:rsid w:val="00710908"/>
    <w:rsid w:val="00711F96"/>
    <w:rsid w:val="007302B3"/>
    <w:rsid w:val="00730733"/>
    <w:rsid w:val="00730E3A"/>
    <w:rsid w:val="00736AAF"/>
    <w:rsid w:val="00737975"/>
    <w:rsid w:val="00744733"/>
    <w:rsid w:val="00765B2A"/>
    <w:rsid w:val="00783A34"/>
    <w:rsid w:val="00784B1A"/>
    <w:rsid w:val="007A00A2"/>
    <w:rsid w:val="007B5BE5"/>
    <w:rsid w:val="007C6B52"/>
    <w:rsid w:val="007D16C5"/>
    <w:rsid w:val="007D49A4"/>
    <w:rsid w:val="007D6A44"/>
    <w:rsid w:val="007E5FB9"/>
    <w:rsid w:val="007E7E7A"/>
    <w:rsid w:val="007F3113"/>
    <w:rsid w:val="00805208"/>
    <w:rsid w:val="00810DCD"/>
    <w:rsid w:val="0084071D"/>
    <w:rsid w:val="00844C99"/>
    <w:rsid w:val="00853126"/>
    <w:rsid w:val="00855B0A"/>
    <w:rsid w:val="00862FE4"/>
    <w:rsid w:val="0086389A"/>
    <w:rsid w:val="0087605E"/>
    <w:rsid w:val="008907D5"/>
    <w:rsid w:val="008B1FEE"/>
    <w:rsid w:val="008B65C1"/>
    <w:rsid w:val="008E4809"/>
    <w:rsid w:val="00903C32"/>
    <w:rsid w:val="00905829"/>
    <w:rsid w:val="00905B1E"/>
    <w:rsid w:val="0091550D"/>
    <w:rsid w:val="00916B16"/>
    <w:rsid w:val="009173B9"/>
    <w:rsid w:val="009221E4"/>
    <w:rsid w:val="00927DDD"/>
    <w:rsid w:val="0093335D"/>
    <w:rsid w:val="0093613E"/>
    <w:rsid w:val="00936792"/>
    <w:rsid w:val="00943026"/>
    <w:rsid w:val="00943D77"/>
    <w:rsid w:val="009463FA"/>
    <w:rsid w:val="00952CA8"/>
    <w:rsid w:val="00960CD7"/>
    <w:rsid w:val="009633F5"/>
    <w:rsid w:val="00966B81"/>
    <w:rsid w:val="00970FAB"/>
    <w:rsid w:val="00981A8E"/>
    <w:rsid w:val="00994A9E"/>
    <w:rsid w:val="009B472B"/>
    <w:rsid w:val="009B5D1B"/>
    <w:rsid w:val="009C7720"/>
    <w:rsid w:val="009D4FC5"/>
    <w:rsid w:val="00A23AFA"/>
    <w:rsid w:val="00A310C7"/>
    <w:rsid w:val="00A31B3E"/>
    <w:rsid w:val="00A51FA7"/>
    <w:rsid w:val="00A532F3"/>
    <w:rsid w:val="00A60B14"/>
    <w:rsid w:val="00A61B1F"/>
    <w:rsid w:val="00A72A79"/>
    <w:rsid w:val="00A831BE"/>
    <w:rsid w:val="00A8489E"/>
    <w:rsid w:val="00A94C46"/>
    <w:rsid w:val="00A9740D"/>
    <w:rsid w:val="00AA0832"/>
    <w:rsid w:val="00AB02A7"/>
    <w:rsid w:val="00AC29F3"/>
    <w:rsid w:val="00AD34CF"/>
    <w:rsid w:val="00AF2424"/>
    <w:rsid w:val="00B03EA8"/>
    <w:rsid w:val="00B20E24"/>
    <w:rsid w:val="00B231E5"/>
    <w:rsid w:val="00B327F3"/>
    <w:rsid w:val="00B64BFD"/>
    <w:rsid w:val="00B763D2"/>
    <w:rsid w:val="00B9115A"/>
    <w:rsid w:val="00B9335C"/>
    <w:rsid w:val="00BA2113"/>
    <w:rsid w:val="00BB5FEB"/>
    <w:rsid w:val="00BC0B59"/>
    <w:rsid w:val="00BD5C22"/>
    <w:rsid w:val="00C01D1F"/>
    <w:rsid w:val="00C02B87"/>
    <w:rsid w:val="00C04171"/>
    <w:rsid w:val="00C132F1"/>
    <w:rsid w:val="00C272C6"/>
    <w:rsid w:val="00C4086D"/>
    <w:rsid w:val="00C47C53"/>
    <w:rsid w:val="00C727FF"/>
    <w:rsid w:val="00C74173"/>
    <w:rsid w:val="00C80A11"/>
    <w:rsid w:val="00C97816"/>
    <w:rsid w:val="00CA1896"/>
    <w:rsid w:val="00CA7123"/>
    <w:rsid w:val="00CB5B28"/>
    <w:rsid w:val="00CC0BB8"/>
    <w:rsid w:val="00CF0053"/>
    <w:rsid w:val="00CF4499"/>
    <w:rsid w:val="00CF5371"/>
    <w:rsid w:val="00CF7EBD"/>
    <w:rsid w:val="00D0323A"/>
    <w:rsid w:val="00D0559F"/>
    <w:rsid w:val="00D077E9"/>
    <w:rsid w:val="00D278A1"/>
    <w:rsid w:val="00D42CB7"/>
    <w:rsid w:val="00D4413D"/>
    <w:rsid w:val="00D47E54"/>
    <w:rsid w:val="00D50BFB"/>
    <w:rsid w:val="00D532DE"/>
    <w:rsid w:val="00D5413D"/>
    <w:rsid w:val="00D5591D"/>
    <w:rsid w:val="00D570A9"/>
    <w:rsid w:val="00D664CC"/>
    <w:rsid w:val="00D703F3"/>
    <w:rsid w:val="00D70D02"/>
    <w:rsid w:val="00D770C7"/>
    <w:rsid w:val="00D8198D"/>
    <w:rsid w:val="00D86945"/>
    <w:rsid w:val="00D90290"/>
    <w:rsid w:val="00DB0886"/>
    <w:rsid w:val="00DD152F"/>
    <w:rsid w:val="00DD710E"/>
    <w:rsid w:val="00DE1EEC"/>
    <w:rsid w:val="00DE213F"/>
    <w:rsid w:val="00DF027C"/>
    <w:rsid w:val="00E00A32"/>
    <w:rsid w:val="00E22ACD"/>
    <w:rsid w:val="00E52AFA"/>
    <w:rsid w:val="00E620B0"/>
    <w:rsid w:val="00E81B40"/>
    <w:rsid w:val="00E85447"/>
    <w:rsid w:val="00EB1F16"/>
    <w:rsid w:val="00EE4872"/>
    <w:rsid w:val="00EF555B"/>
    <w:rsid w:val="00F027BB"/>
    <w:rsid w:val="00F03F50"/>
    <w:rsid w:val="00F11DCF"/>
    <w:rsid w:val="00F162EA"/>
    <w:rsid w:val="00F52D27"/>
    <w:rsid w:val="00F5334A"/>
    <w:rsid w:val="00F53E81"/>
    <w:rsid w:val="00F661F0"/>
    <w:rsid w:val="00F83527"/>
    <w:rsid w:val="00F87B18"/>
    <w:rsid w:val="00F91EF5"/>
    <w:rsid w:val="00FB5155"/>
    <w:rsid w:val="00FD583F"/>
    <w:rsid w:val="00FD7431"/>
    <w:rsid w:val="00FD7488"/>
    <w:rsid w:val="00FD79B6"/>
    <w:rsid w:val="00FE4C8C"/>
    <w:rsid w:val="00FF16B4"/>
    <w:rsid w:val="00FF4C2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50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03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07FE"/>
    <w:rsid w:val="00012899"/>
    <w:rsid w:val="00025299"/>
    <w:rsid w:val="001546D1"/>
    <w:rsid w:val="00257E2A"/>
    <w:rsid w:val="005007FE"/>
    <w:rsid w:val="005746F6"/>
    <w:rsid w:val="00750F3F"/>
    <w:rsid w:val="007D0917"/>
    <w:rsid w:val="00992AAB"/>
    <w:rsid w:val="00AA1FFC"/>
    <w:rsid w:val="00B00E34"/>
    <w:rsid w:val="00B9462D"/>
    <w:rsid w:val="00D21545"/>
    <w:rsid w:val="00DC0BA6"/>
    <w:rsid w:val="00E2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2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025299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025299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  <w:rsid w:val="00025299"/>
  </w:style>
  <w:style w:type="paragraph" w:customStyle="1" w:styleId="02237BAB051C4B40A48622D5805FF0D8">
    <w:name w:val="02237BAB051C4B40A48622D5805FF0D8"/>
    <w:rsid w:val="00025299"/>
  </w:style>
  <w:style w:type="paragraph" w:customStyle="1" w:styleId="81E515CD1A6043B4A325A39118B3EEEA">
    <w:name w:val="81E515CD1A6043B4A325A39118B3EEEA"/>
    <w:rsid w:val="00025299"/>
  </w:style>
  <w:style w:type="paragraph" w:customStyle="1" w:styleId="5352AB74D60D489FAEFB1F40BD4F8943">
    <w:name w:val="5352AB74D60D489FAEFB1F40BD4F8943"/>
    <w:rsid w:val="00025299"/>
  </w:style>
  <w:style w:type="paragraph" w:customStyle="1" w:styleId="4907836B1FDD444485046B591C51845F">
    <w:name w:val="4907836B1FDD444485046B591C51845F"/>
    <w:rsid w:val="00025299"/>
  </w:style>
  <w:style w:type="paragraph" w:customStyle="1" w:styleId="C58B10EDD44F436BB9C9850CF1220399">
    <w:name w:val="C58B10EDD44F436BB9C9850CF1220399"/>
    <w:rsid w:val="00025299"/>
  </w:style>
  <w:style w:type="paragraph" w:customStyle="1" w:styleId="70810D25C9D249489AE82331BFBDF7D6">
    <w:name w:val="70810D25C9D249489AE82331BFBDF7D6"/>
    <w:rsid w:val="00025299"/>
  </w:style>
  <w:style w:type="paragraph" w:customStyle="1" w:styleId="073B210B5B8E4E80B780DE8545C805B8">
    <w:name w:val="073B210B5B8E4E80B780DE8545C805B8"/>
    <w:rsid w:val="00025299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Regina Pinheiro de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4</Pages>
  <Words>294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Selma Moraes</cp:lastModifiedBy>
  <cp:revision>2</cp:revision>
  <cp:lastPrinted>2006-08-01T17:47:00Z</cp:lastPrinted>
  <dcterms:created xsi:type="dcterms:W3CDTF">2022-08-28T13:14:00Z</dcterms:created>
  <dcterms:modified xsi:type="dcterms:W3CDTF">2022-08-28T13:14:00Z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