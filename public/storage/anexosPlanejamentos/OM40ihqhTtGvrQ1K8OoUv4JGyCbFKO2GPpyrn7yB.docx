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F72B7F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 AÇÃO 9</w:t>
                                  </w:r>
                                  <w:r w:rsidR="000D2E09"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0D2E09"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F72B7F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PLANO DE AÇÃO 9</w:t>
                            </w:r>
                            <w:r w:rsidR="000D2E09"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0D2E09"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177ADC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F72B7F">
                  <w:rPr>
                    <w:lang w:val="pt-BR"/>
                  </w:rPr>
                  <w:t>Rafael Mello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177ADC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</w:p>
    <w:p w:rsidR="0010216B" w:rsidRDefault="0010216B" w:rsidP="00046868">
      <w:pPr>
        <w:spacing w:line="240" w:lineRule="auto"/>
      </w:pPr>
    </w:p>
    <w:p w:rsidR="00F72B7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72B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72B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F2E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Aspectos físicos e naturais - Europa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F2E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222 a 233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F2E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Resumo da página 234 a 240, exercícios nível </w:t>
      </w:r>
      <w:proofErr w:type="gramStart"/>
      <w:r w:rsidR="00BF2E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 w:rsidR="00BF2E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 do livro e folha AZ.</w:t>
      </w:r>
    </w:p>
    <w:p w:rsidR="00F72B7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</w:t>
      </w:r>
      <w:r w:rsidR="00BF2E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no caderno, exercícios respondidos no livro e AZ online.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F2E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</w:t>
      </w:r>
    </w:p>
    <w:p w:rsidR="00F72B7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 w:rsidR="00F72B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11E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Europa – quadro populacional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11E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246 a 252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11E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resumo no caderno das páginas 253 a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257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258 a 262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realizar folha AZ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Europa – aspectos econômicos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266 a 272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sobre Comunidade dos Países Independentes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DF38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14/03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Europa – aspectos econômicos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273 a 277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nível </w:t>
      </w:r>
      <w:proofErr w:type="gramStart"/>
      <w:r w:rsidR="006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proofErr w:type="gramEnd"/>
      <w:r w:rsidR="006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Folha AZ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6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e 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Europa - conflitos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282 a 288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crise de refugiados sírios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Europa – conflitos - Xenofobia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289 a 295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nível </w:t>
      </w:r>
      <w:proofErr w:type="gramStart"/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proofErr w:type="gramEnd"/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folha AZ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e material 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1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046868" w:rsidRPr="00046868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ADC" w:rsidRDefault="00177ADC">
      <w:r>
        <w:separator/>
      </w:r>
    </w:p>
    <w:p w:rsidR="00177ADC" w:rsidRDefault="00177ADC"/>
  </w:endnote>
  <w:endnote w:type="continuationSeparator" w:id="0">
    <w:p w:rsidR="00177ADC" w:rsidRDefault="00177ADC">
      <w:r>
        <w:continuationSeparator/>
      </w:r>
    </w:p>
    <w:p w:rsidR="00177ADC" w:rsidRDefault="00177A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1C7CF0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ADC" w:rsidRDefault="00177ADC">
      <w:r>
        <w:separator/>
      </w:r>
    </w:p>
    <w:p w:rsidR="00177ADC" w:rsidRDefault="00177ADC"/>
  </w:footnote>
  <w:footnote w:type="continuationSeparator" w:id="0">
    <w:p w:rsidR="00177ADC" w:rsidRDefault="00177ADC">
      <w:r>
        <w:continuationSeparator/>
      </w:r>
    </w:p>
    <w:p w:rsidR="00177ADC" w:rsidRDefault="00177A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77ADC"/>
    <w:rsid w:val="00185B35"/>
    <w:rsid w:val="001C7CF0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2C50"/>
    <w:rsid w:val="004F0028"/>
    <w:rsid w:val="005037F0"/>
    <w:rsid w:val="00516A86"/>
    <w:rsid w:val="005275F6"/>
    <w:rsid w:val="00572102"/>
    <w:rsid w:val="005C6745"/>
    <w:rsid w:val="005F1BB0"/>
    <w:rsid w:val="006021EC"/>
    <w:rsid w:val="00656C4D"/>
    <w:rsid w:val="0067197B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F2E93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11E88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38DF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72B7F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44F26"/>
    <w:rsid w:val="005007FE"/>
    <w:rsid w:val="00B00E34"/>
    <w:rsid w:val="00E267B0"/>
    <w:rsid w:val="00E3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Rafael Mello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143</TotalTime>
  <Pages>9</Pages>
  <Words>1105</Words>
  <Characters>5969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Rafael Mello</cp:lastModifiedBy>
  <cp:revision>3</cp:revision>
  <cp:lastPrinted>2006-08-01T17:47:00Z</cp:lastPrinted>
  <dcterms:created xsi:type="dcterms:W3CDTF">2022-01-27T03:47:00Z</dcterms:created>
  <dcterms:modified xsi:type="dcterms:W3CDTF">2022-01-27T17:37:00Z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