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EB24B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3D066F9A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EA38AE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3D066F9A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EA38AE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8084CF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3C6879B8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>Diego Zanoni</w:t>
                </w:r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347B1FA3" w:rsidR="004732D5" w:rsidRDefault="00EA38AE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2B534497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73D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7BD44F21" w:rsidR="00FE4C8C" w:rsidRPr="004F0028" w:rsidRDefault="004732D5" w:rsidP="00FE4C8C">
      <w:pPr>
        <w:pStyle w:val="Ttulo1"/>
        <w:rPr>
          <w:lang w:val="pt-BR"/>
        </w:rPr>
      </w:pPr>
      <w:r>
        <w:rPr>
          <w:lang w:val="pt-BR" w:bidi="pt-BR"/>
        </w:rPr>
        <w:t>25/07/22 – 05/08/22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1F61BCF9" w14:textId="453F2F79" w:rsidR="00EA38AE" w:rsidRDefault="00EA38AE" w:rsidP="00EA38A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039B721B" w14:textId="72D3A02B" w:rsidR="00EA38AE" w:rsidRPr="00EA38AE" w:rsidRDefault="00EA38AE" w:rsidP="00EA38A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EA38AE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Past Perfect Simple and Past Perfect Continuous</w:t>
      </w:r>
      <w:r w:rsidRPr="00EA38AE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.</w:t>
      </w:r>
    </w:p>
    <w:p w14:paraId="7D751A85" w14:textId="0DBF0F76" w:rsidR="00EA38AE" w:rsidRDefault="00EA38AE" w:rsidP="00EA38AE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do capítulo 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8760AC" w14:textId="77777777" w:rsidR="00EA38AE" w:rsidRDefault="00EA38AE" w:rsidP="00EA38A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34945FCE" w14:textId="77777777" w:rsidR="00EA38AE" w:rsidRPr="00852C62" w:rsidRDefault="00EA38AE" w:rsidP="00EA38A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Figures of speech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4DC1DF78" w14:textId="3B2C39F4" w:rsidR="004732D5" w:rsidRDefault="00EA38AE" w:rsidP="00EA38A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21)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63788" w14:textId="77777777" w:rsidR="00F91724" w:rsidRDefault="00F91724">
      <w:r>
        <w:separator/>
      </w:r>
    </w:p>
    <w:p w14:paraId="6DBD4647" w14:textId="77777777" w:rsidR="00F91724" w:rsidRDefault="00F91724"/>
  </w:endnote>
  <w:endnote w:type="continuationSeparator" w:id="0">
    <w:p w14:paraId="134E2BF2" w14:textId="77777777" w:rsidR="00F91724" w:rsidRDefault="00F91724">
      <w:r>
        <w:continuationSeparator/>
      </w:r>
    </w:p>
    <w:p w14:paraId="38F88E39" w14:textId="77777777" w:rsidR="00F91724" w:rsidRDefault="00F917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F365" w14:textId="77777777" w:rsidR="00F91724" w:rsidRDefault="00F91724">
      <w:r>
        <w:separator/>
      </w:r>
    </w:p>
    <w:p w14:paraId="75B82D33" w14:textId="77777777" w:rsidR="00F91724" w:rsidRDefault="00F91724"/>
  </w:footnote>
  <w:footnote w:type="continuationSeparator" w:id="0">
    <w:p w14:paraId="79DDB73C" w14:textId="77777777" w:rsidR="00F91724" w:rsidRDefault="00F91724">
      <w:r>
        <w:continuationSeparator/>
      </w:r>
    </w:p>
    <w:p w14:paraId="49CB70D5" w14:textId="77777777" w:rsidR="00F91724" w:rsidRDefault="00F917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A38AE"/>
    <w:rsid w:val="00EF555B"/>
    <w:rsid w:val="00F027BB"/>
    <w:rsid w:val="00F11DCF"/>
    <w:rsid w:val="00F162EA"/>
    <w:rsid w:val="00F52D27"/>
    <w:rsid w:val="00F83527"/>
    <w:rsid w:val="00F91724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AA6573"/>
    <w:rsid w:val="00B00E34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110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2022-07-25T09:49:00Z</dcterms:created>
  <dcterms:modified xsi:type="dcterms:W3CDTF">2022-07-25T09:49:00Z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