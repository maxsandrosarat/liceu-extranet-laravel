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F689" w14:textId="34CD3B0A" w:rsidR="00D077E9" w:rsidRPr="004F0028" w:rsidRDefault="00A3623D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67B50CE" wp14:editId="0C66AB3F">
                <wp:simplePos x="0" y="0"/>
                <wp:positionH relativeFrom="column">
                  <wp:posOffset>4270275</wp:posOffset>
                </wp:positionH>
                <wp:positionV relativeFrom="page">
                  <wp:posOffset>1188720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A583C" id="Retângulo 3" o:spid="_x0000_s1026" alt="retângulo branco para o texto na capa" style="position:absolute;margin-left:336.25pt;margin-top:93.6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pZhMuOAA&#10;AAAN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54"/>
      </w:tblGrid>
      <w:tr w:rsidR="00D077E9" w:rsidRPr="004F0028" w14:paraId="5031106E" w14:textId="77777777" w:rsidTr="001B1D01">
        <w:trPr>
          <w:trHeight w:val="1937"/>
        </w:trPr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6DB3EB4A" w14:textId="5B040661" w:rsidR="00D077E9" w:rsidRPr="004F0028" w:rsidRDefault="001B1D01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4475A05D" wp14:editId="06E30D6C">
                      <wp:extent cx="5305245" cy="1968166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05245" cy="19681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6A1808" w14:textId="77777777" w:rsidR="001B1D01" w:rsidRDefault="001B1D01" w:rsidP="001B1D01">
                                  <w:pPr>
                                    <w:pStyle w:val="Ttulo"/>
                                    <w:rPr>
                                      <w:lang w:val="pt-BR" w:bidi="pt-BR"/>
                                    </w:rPr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PLANO DE</w:t>
                                  </w:r>
                                </w:p>
                                <w:p w14:paraId="0928BAC9" w14:textId="0149CF87" w:rsidR="001B1D01" w:rsidRPr="00D86945" w:rsidRDefault="001B1D01" w:rsidP="001B1D01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AÇÃO 9º ANO </w:t>
                                  </w:r>
                                  <w:r w:rsidR="00EA7570">
                                    <w:rPr>
                                      <w:lang w:val="pt-BR" w:bidi="pt-BR"/>
                                    </w:rPr>
                                    <w:t>B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 xml:space="preserve">TURNO: </w:t>
                                  </w:r>
                                  <w:r w:rsidR="00D51417">
                                    <w:t>VESPERTINO</w:t>
                                  </w:r>
                                </w:p>
                                <w:p w14:paraId="7A925641" w14:textId="77777777" w:rsidR="001B1D01" w:rsidRPr="00D86945" w:rsidRDefault="001B1D01" w:rsidP="001B1D01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75A0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17.75pt;height:15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+Q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" filled="f" stroked="f" strokeweight=".5pt">
                      <v:textbox>
                        <w:txbxContent>
                          <w:p w14:paraId="286A1808" w14:textId="77777777" w:rsidR="001B1D01" w:rsidRDefault="001B1D01" w:rsidP="001B1D01">
                            <w:pPr>
                              <w:pStyle w:val="Ttulo"/>
                              <w:rPr>
                                <w:lang w:val="pt-BR" w:bidi="pt-BR"/>
                              </w:rPr>
                            </w:pPr>
                            <w:r>
                              <w:rPr>
                                <w:lang w:val="pt-BR" w:bidi="pt-BR"/>
                              </w:rPr>
                              <w:t>PLANO DE</w:t>
                            </w:r>
                          </w:p>
                          <w:p w14:paraId="0928BAC9" w14:textId="0149CF87" w:rsidR="001B1D01" w:rsidRPr="00D86945" w:rsidRDefault="001B1D01" w:rsidP="001B1D01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AÇÃO 9º ANO </w:t>
                            </w:r>
                            <w:r w:rsidR="00EA7570">
                              <w:rPr>
                                <w:lang w:val="pt-BR" w:bidi="pt-BR"/>
                              </w:rPr>
                              <w:t>B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TURNO: </w:t>
                            </w:r>
                            <w:r w:rsidR="00D51417">
                              <w:t>VESPERTINO</w:t>
                            </w:r>
                          </w:p>
                          <w:p w14:paraId="7A925641" w14:textId="77777777" w:rsidR="001B1D01" w:rsidRPr="00D86945" w:rsidRDefault="001B1D01" w:rsidP="001B1D01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A566A19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1A35BE3" wp14:editId="7308BDF2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865F079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70D5037A" w14:textId="77777777" w:rsidTr="001B1D01">
        <w:trPr>
          <w:trHeight w:val="7356"/>
        </w:trPr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05503384" w14:textId="06C099FD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23C153AC" w14:textId="77777777" w:rsidTr="001B1D01">
        <w:trPr>
          <w:trHeight w:val="2494"/>
        </w:trPr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36F345D3" w14:textId="49E7C20F" w:rsidR="00FE4C8C" w:rsidRPr="004F0028" w:rsidRDefault="00A3623D" w:rsidP="00FE4C8C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146615C2" wp14:editId="4A2B41A2">
                      <wp:simplePos x="0" y="0"/>
                      <wp:positionH relativeFrom="column">
                        <wp:posOffset>3618263</wp:posOffset>
                      </wp:positionH>
                      <wp:positionV relativeFrom="page">
                        <wp:posOffset>-1426210</wp:posOffset>
                      </wp:positionV>
                      <wp:extent cx="7760970" cy="4019550"/>
                      <wp:effectExtent l="0" t="0" r="0" b="0"/>
                      <wp:wrapNone/>
                      <wp:docPr id="2" name="Retângulo 2" descr="retângulo colori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970" cy="401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6DA452" id="Retângulo 2" o:spid="_x0000_s1026" alt="retângulo colorido" style="position:absolute;margin-left:284.9pt;margin-top:-112.3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" fillcolor="#34aba2 [3206]" stroked="f" strokeweight="2pt">
                      <w10:wrap anchory="page"/>
                    </v:rect>
                  </w:pict>
                </mc:Fallback>
              </mc:AlternateContent>
            </w: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DCA75B6" w14:textId="3613AF11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1B1D01">
                  <w:rPr>
                    <w:lang w:val="pt-BR"/>
                  </w:rPr>
                  <w:t xml:space="preserve">Paulo Isaac </w:t>
                </w:r>
              </w:sdtContent>
            </w:sdt>
          </w:p>
          <w:p w14:paraId="4B129A9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4AB3A588" w14:textId="4C57DC6E" w:rsidR="00FE4C8C" w:rsidRPr="004F0028" w:rsidRDefault="00A3623D" w:rsidP="00FE4C8C">
      <w:pPr>
        <w:pStyle w:val="Ttulo1"/>
        <w:rPr>
          <w:lang w:val="pt-BR"/>
        </w:rPr>
      </w:pPr>
      <w:r w:rsidRPr="00A3623D">
        <w:rPr>
          <w:noProof/>
          <w:lang w:val="pt-BR"/>
        </w:rPr>
        <w:drawing>
          <wp:anchor distT="0" distB="0" distL="114300" distR="114300" simplePos="0" relativeHeight="251659776" behindDoc="1" locked="0" layoutInCell="1" allowOverlap="1" wp14:anchorId="086C4E60" wp14:editId="5E8A19A2">
            <wp:simplePos x="0" y="0"/>
            <wp:positionH relativeFrom="column">
              <wp:posOffset>-537845</wp:posOffset>
            </wp:positionH>
            <wp:positionV relativeFrom="paragraph">
              <wp:posOffset>4591618</wp:posOffset>
            </wp:positionV>
            <wp:extent cx="3762375" cy="2457450"/>
            <wp:effectExtent l="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D01">
        <w:rPr>
          <w:noProof/>
        </w:rPr>
        <w:drawing>
          <wp:anchor distT="0" distB="0" distL="114300" distR="114300" simplePos="0" relativeHeight="251658752" behindDoc="1" locked="0" layoutInCell="1" allowOverlap="1" wp14:anchorId="316BECBE" wp14:editId="29CEA82A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7E9" w:rsidRPr="004F0028">
        <w:rPr>
          <w:lang w:val="pt-BR" w:bidi="pt-BR"/>
        </w:rPr>
        <w:br w:type="page"/>
      </w:r>
      <w:r w:rsidR="0010216B" w:rsidRPr="00C00A31">
        <w:rPr>
          <w:sz w:val="40"/>
          <w:szCs w:val="22"/>
          <w:lang w:val="pt-BR" w:bidi="pt-BR"/>
        </w:rPr>
        <w:lastRenderedPageBreak/>
        <w:t xml:space="preserve">PLANEJAMENTO </w:t>
      </w:r>
      <w:r w:rsidR="00C00A31" w:rsidRPr="00C00A31">
        <w:rPr>
          <w:sz w:val="40"/>
          <w:szCs w:val="22"/>
          <w:lang w:val="pt-BR" w:bidi="pt-BR"/>
        </w:rPr>
        <w:t xml:space="preserve">QUINZENAL </w:t>
      </w:r>
      <w:r w:rsidR="00F31232">
        <w:rPr>
          <w:sz w:val="40"/>
          <w:szCs w:val="22"/>
          <w:lang w:val="pt-BR" w:bidi="pt-BR"/>
        </w:rPr>
        <w:t>08</w:t>
      </w:r>
      <w:r w:rsidR="00C00A31" w:rsidRPr="00C00A31">
        <w:rPr>
          <w:sz w:val="40"/>
          <w:szCs w:val="22"/>
          <w:lang w:val="pt-BR" w:bidi="pt-BR"/>
        </w:rPr>
        <w:t>/</w:t>
      </w:r>
      <w:r w:rsidR="00F31232">
        <w:rPr>
          <w:sz w:val="40"/>
          <w:szCs w:val="22"/>
          <w:lang w:val="pt-BR" w:bidi="pt-BR"/>
        </w:rPr>
        <w:t>08</w:t>
      </w:r>
      <w:r w:rsidR="00C00A31">
        <w:rPr>
          <w:sz w:val="40"/>
          <w:szCs w:val="22"/>
          <w:lang w:val="pt-BR" w:bidi="pt-BR"/>
        </w:rPr>
        <w:t xml:space="preserve"> A </w:t>
      </w:r>
      <w:r w:rsidR="00F31232">
        <w:rPr>
          <w:sz w:val="40"/>
          <w:szCs w:val="22"/>
          <w:lang w:val="pt-BR" w:bidi="pt-BR"/>
        </w:rPr>
        <w:t>19</w:t>
      </w:r>
      <w:r w:rsidR="00C00A31" w:rsidRPr="00C00A31">
        <w:rPr>
          <w:sz w:val="40"/>
          <w:szCs w:val="22"/>
          <w:lang w:val="pt-BR" w:bidi="pt-BR"/>
        </w:rPr>
        <w:t>/08</w:t>
      </w:r>
    </w:p>
    <w:p w14:paraId="68E22726" w14:textId="0BCB8651" w:rsidR="0010216B" w:rsidRDefault="0010216B" w:rsidP="00046868">
      <w:pPr>
        <w:spacing w:line="240" w:lineRule="auto"/>
      </w:pPr>
      <w:r>
        <w:t xml:space="preserve">DISCIPLINA: </w:t>
      </w:r>
      <w:r w:rsidR="00C00A31">
        <w:t>MATEMÁTICA 1</w:t>
      </w:r>
      <w:r w:rsidR="00AB3136">
        <w:t xml:space="preserve"> e 2</w:t>
      </w:r>
    </w:p>
    <w:p w14:paraId="4704C75A" w14:textId="77777777" w:rsidR="0010216B" w:rsidRPr="00C85E58" w:rsidRDefault="0010216B" w:rsidP="00046868">
      <w:pPr>
        <w:spacing w:line="240" w:lineRule="auto"/>
        <w:rPr>
          <w:b w:val="0"/>
          <w:bCs/>
        </w:rPr>
      </w:pPr>
    </w:p>
    <w:p w14:paraId="7664DB29" w14:textId="01CC9987" w:rsidR="00A90DE9" w:rsidRPr="00C85E58" w:rsidRDefault="00046868" w:rsidP="00A90DE9">
      <w:pPr>
        <w:spacing w:line="240" w:lineRule="auto"/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</w:pP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Data: </w:t>
      </w:r>
      <w:r w:rsidR="00F54DCB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08/08</w:t>
      </w:r>
      <w:r w:rsidR="00C00A31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/2022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</w:r>
      <w:r w:rsidR="00A90DE9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Disciplina: Matemática 1</w:t>
      </w:r>
      <w:r w:rsidR="00A90DE9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>Conteúdo: Relação entre Grandezas</w:t>
      </w:r>
    </w:p>
    <w:p w14:paraId="1638B00E" w14:textId="77777777" w:rsidR="00A90DE9" w:rsidRPr="00C85E58" w:rsidRDefault="00A90DE9" w:rsidP="00A90DE9">
      <w:pPr>
        <w:spacing w:line="240" w:lineRule="auto"/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</w:pP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Correção coletiva da tarefa. </w:t>
      </w:r>
    </w:p>
    <w:p w14:paraId="2D147FE5" w14:textId="54129713" w:rsidR="0084071D" w:rsidRPr="00C85E58" w:rsidRDefault="00A90DE9" w:rsidP="00A90DE9">
      <w:pPr>
        <w:spacing w:line="240" w:lineRule="auto"/>
        <w:rPr>
          <w:b w:val="0"/>
          <w:bCs/>
          <w:lang w:val="pt-BR"/>
        </w:rPr>
      </w:pP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Noções intuitivas; Definição de função, Conjuntos de uma função. Representação gráfica de uma função; gráfico de uma função.</w:t>
      </w:r>
      <w:r w:rsidR="00D51417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 </w:t>
      </w:r>
      <w:r w:rsidR="00D51417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Domínio, imagem e raiz de uma função no gráfico; Notação de função</w:t>
      </w:r>
      <w:r w:rsidR="00D51417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.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>Referências: Páginas 31 a 4</w:t>
      </w:r>
      <w:r w:rsidR="00D51417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6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.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>Tarefa: página 56. 57 e 58.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51417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12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/08/2022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</w:r>
      <w:r w:rsidR="00046868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Prof. </w:t>
      </w:r>
      <w:r w:rsidR="00404933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Paulo Isaac</w:t>
      </w:r>
      <w:r w:rsidR="00046868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</w:r>
    </w:p>
    <w:p w14:paraId="28B5CB33" w14:textId="31298F37" w:rsidR="00F90FD4" w:rsidRPr="00C85E58" w:rsidRDefault="00F90FD4" w:rsidP="00F90FD4">
      <w:pPr>
        <w:spacing w:line="240" w:lineRule="auto"/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</w:pP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Data: 10/08/2022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 xml:space="preserve">Disciplina: Matemática 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2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>Conteúdo:</w:t>
      </w:r>
      <w:r w:rsidR="00AB3136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 Área de polígonos regulares e regiões circulares.</w:t>
      </w:r>
    </w:p>
    <w:p w14:paraId="36A9CEC6" w14:textId="35C339DE" w:rsidR="00AB3136" w:rsidRPr="00C85E58" w:rsidRDefault="00F90FD4" w:rsidP="00F90FD4">
      <w:pPr>
        <w:spacing w:line="240" w:lineRule="auto"/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</w:pP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Correção coletiva da tarefa.</w:t>
      </w:r>
      <w:r w:rsidR="00AB3136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 Polígonos, polígonos convexos e não convexos, elementos e características de um polígono convexo. Polígonos regulares. Polígono regular </w:t>
      </w:r>
      <w:r w:rsidR="00674AD5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inscrito a uma circunferência. </w:t>
      </w:r>
      <w:r w:rsidR="00674AD5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Polígono regular </w:t>
      </w:r>
      <w:r w:rsidR="00674AD5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circun</w:t>
      </w:r>
      <w:r w:rsidR="00674AD5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scrito a uma circunferência</w:t>
      </w:r>
    </w:p>
    <w:p w14:paraId="683A8965" w14:textId="0D5CCF75" w:rsidR="00F90FD4" w:rsidRPr="00C85E58" w:rsidRDefault="00F90FD4" w:rsidP="00F90FD4">
      <w:pPr>
        <w:spacing w:line="240" w:lineRule="auto"/>
        <w:rPr>
          <w:b w:val="0"/>
          <w:bCs/>
          <w:lang w:val="pt-BR"/>
        </w:rPr>
      </w:pP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Referências: </w:t>
      </w:r>
      <w:r w:rsidR="00674AD5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páginas 251 a 256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 xml:space="preserve">Tarefa: </w:t>
      </w:r>
      <w:r w:rsidR="00C85E58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páginas 271 e 272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674AD5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VISTADA EM AULA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5E58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17/08/2022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>Prof. Paulo Isaac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</w:r>
    </w:p>
    <w:p w14:paraId="161539B4" w14:textId="528A4671" w:rsidR="00A90DE9" w:rsidRPr="00C85E58" w:rsidRDefault="00C00A31" w:rsidP="00A90DE9">
      <w:pPr>
        <w:spacing w:line="240" w:lineRule="auto"/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</w:pP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Data: </w:t>
      </w:r>
      <w:r w:rsidR="00D51417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12</w:t>
      </w:r>
      <w:r w:rsidR="00F54DCB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/08/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2022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>Disciplina: Matemática 1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</w:r>
      <w:r w:rsidR="00A90DE9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Conteúdo: Relação entre Grandezas</w:t>
      </w:r>
      <w:r w:rsidR="00D21257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 e </w:t>
      </w:r>
      <w:r w:rsidR="00D21257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Função Afim</w:t>
      </w:r>
    </w:p>
    <w:p w14:paraId="47537978" w14:textId="77777777" w:rsidR="00A90DE9" w:rsidRPr="00C85E58" w:rsidRDefault="00A90DE9" w:rsidP="00A90DE9">
      <w:pPr>
        <w:spacing w:line="240" w:lineRule="auto"/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</w:pP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Correção coletiva da tarefa.</w:t>
      </w:r>
    </w:p>
    <w:p w14:paraId="6867CA95" w14:textId="598D6988" w:rsidR="00A90DE9" w:rsidRPr="00C85E58" w:rsidRDefault="00A90DE9" w:rsidP="00A90DE9">
      <w:pPr>
        <w:spacing w:line="240" w:lineRule="auto"/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</w:pP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Função real</w:t>
      </w:r>
      <w:r w:rsidR="00D21257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, </w:t>
      </w:r>
      <w:r w:rsidR="00D21257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Definição de uma função afim, lei de formação de uma função afim</w:t>
      </w:r>
      <w:r w:rsidR="00D21257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.</w:t>
      </w:r>
    </w:p>
    <w:p w14:paraId="7FBC216C" w14:textId="593022E2" w:rsidR="00C00A31" w:rsidRPr="00C85E58" w:rsidRDefault="00A90DE9" w:rsidP="00A90DE9">
      <w:pPr>
        <w:spacing w:line="240" w:lineRule="auto"/>
        <w:rPr>
          <w:b w:val="0"/>
          <w:bCs/>
          <w:lang w:val="pt-BR"/>
        </w:rPr>
      </w:pP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Referências: página </w:t>
      </w:r>
      <w:r w:rsidR="00D21257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47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 a </w:t>
      </w:r>
      <w:r w:rsidR="00D21257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76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.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>Tarefa: Página</w:t>
      </w:r>
      <w:r w:rsidR="003A7A76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 63, exercício 06.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</w:r>
      <w:r w:rsidR="00C00A31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Data da Entrega da Tarefa: </w:t>
      </w:r>
      <w:r w:rsidR="003A7A76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15</w:t>
      </w:r>
      <w:r w:rsidR="0009059B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/0</w:t>
      </w:r>
      <w:r w:rsidR="00F54DCB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8</w:t>
      </w:r>
      <w:r w:rsidR="0009059B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/2022</w:t>
      </w:r>
      <w:r w:rsidR="00C00A31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</w:r>
      <w:r w:rsidR="00404933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Prof. Paulo Isaac</w:t>
      </w:r>
      <w:r w:rsidR="00404933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</w:r>
    </w:p>
    <w:p w14:paraId="75CB7F50" w14:textId="42C6752E" w:rsidR="00C00A31" w:rsidRPr="00C85E58" w:rsidRDefault="00C00A31" w:rsidP="00C00A31">
      <w:pPr>
        <w:spacing w:line="240" w:lineRule="auto"/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</w:pP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Data: </w:t>
      </w:r>
      <w:r w:rsidR="00D51417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15</w:t>
      </w:r>
      <w:r w:rsidR="00F54DCB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/08/2022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>Disciplina: Matemática 1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 xml:space="preserve">Conteúdo: </w:t>
      </w:r>
      <w:r w:rsidR="006B53EF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Função Afim</w:t>
      </w:r>
    </w:p>
    <w:p w14:paraId="0B4D5048" w14:textId="77777777" w:rsidR="0009059B" w:rsidRPr="00C85E58" w:rsidRDefault="0009059B" w:rsidP="00C00A31">
      <w:pPr>
        <w:spacing w:line="240" w:lineRule="auto"/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</w:pP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Correção coletiva da tarefa.</w:t>
      </w:r>
    </w:p>
    <w:p w14:paraId="1EF36DC4" w14:textId="3C2E90CE" w:rsidR="006B53EF" w:rsidRPr="00C85E58" w:rsidRDefault="003A7A76" w:rsidP="00C00A31">
      <w:pPr>
        <w:spacing w:line="240" w:lineRule="auto"/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</w:pP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C</w:t>
      </w:r>
      <w:r w:rsidR="006B53EF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oeficientes de uma função afim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, função linear, taxa de variação de uma função afim. 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Interpretação algébrica do coeficiente angular, função estritamente crescente e decrescente</w:t>
      </w:r>
    </w:p>
    <w:p w14:paraId="1AE0285C" w14:textId="01FEAC7B" w:rsidR="00C00A31" w:rsidRPr="00C85E58" w:rsidRDefault="006B53EF" w:rsidP="00C00A31">
      <w:pPr>
        <w:spacing w:line="240" w:lineRule="auto"/>
        <w:rPr>
          <w:b w:val="0"/>
          <w:bCs/>
          <w:lang w:val="pt-BR"/>
        </w:rPr>
      </w:pP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Referências: página </w:t>
      </w:r>
      <w:r w:rsidR="003A7A76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77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 a </w:t>
      </w:r>
      <w:r w:rsidR="003A7A76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85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.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</w:r>
      <w:r w:rsidR="00C00A31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Tarefa: </w:t>
      </w:r>
      <w:r w:rsidR="003A7A76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página 110 exercício 03.</w:t>
      </w:r>
      <w:r w:rsidR="00C00A31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C00A31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E42BF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19</w:t>
      </w:r>
      <w:r w:rsidR="00A64136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/08/2022</w:t>
      </w:r>
      <w:r w:rsidR="00C00A31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</w:r>
      <w:r w:rsidR="00404933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Prof. Paulo Isaac</w:t>
      </w:r>
      <w:r w:rsidR="00404933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</w:r>
    </w:p>
    <w:p w14:paraId="7F6A53EB" w14:textId="250EDCEC" w:rsidR="00F90FD4" w:rsidRPr="00C85E58" w:rsidRDefault="00F90FD4" w:rsidP="00F90FD4">
      <w:pPr>
        <w:spacing w:line="240" w:lineRule="auto"/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</w:pP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Data: 17/08/2022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>Disciplina: Matemática 2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 xml:space="preserve">Aplicação de prova mensal. </w:t>
      </w:r>
    </w:p>
    <w:p w14:paraId="5ED611BA" w14:textId="463E1E8E" w:rsidR="00F90FD4" w:rsidRPr="00C85E58" w:rsidRDefault="00F90FD4" w:rsidP="00F90FD4">
      <w:pPr>
        <w:spacing w:line="240" w:lineRule="auto"/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</w:pP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Referências: PROVA MESAL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 xml:space="preserve">Prof. Paulo 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Isaac</w:t>
      </w:r>
    </w:p>
    <w:p w14:paraId="54C362A2" w14:textId="77777777" w:rsidR="00F90FD4" w:rsidRPr="00C85E58" w:rsidRDefault="00F90FD4" w:rsidP="00F90FD4">
      <w:pPr>
        <w:spacing w:line="240" w:lineRule="auto"/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</w:pPr>
    </w:p>
    <w:p w14:paraId="74936D06" w14:textId="74F6FFF6" w:rsidR="006B53EF" w:rsidRPr="00C85E58" w:rsidRDefault="00C00A31" w:rsidP="00C00A31">
      <w:pPr>
        <w:spacing w:line="240" w:lineRule="auto"/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</w:pP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D51417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19</w:t>
      </w:r>
      <w:r w:rsidR="00F54DCB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/08/2022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>Disciplina: Matemática 1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</w:r>
      <w:r w:rsidR="006B53EF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Conteúdo: Função Afim </w:t>
      </w:r>
    </w:p>
    <w:p w14:paraId="5089691D" w14:textId="7D6DE76E" w:rsidR="006B53EF" w:rsidRPr="00C85E58" w:rsidRDefault="006B53EF" w:rsidP="00C00A31">
      <w:pPr>
        <w:spacing w:line="240" w:lineRule="auto"/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</w:pP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Aplicação de prova mensal.</w:t>
      </w:r>
    </w:p>
    <w:p w14:paraId="7C545840" w14:textId="4818A65E" w:rsidR="003E42BF" w:rsidRPr="00C85E58" w:rsidRDefault="003E42BF" w:rsidP="00C00A31">
      <w:pPr>
        <w:spacing w:line="240" w:lineRule="auto"/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</w:pP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Caso sobre tempo: problemas envolvendo função afim.</w:t>
      </w:r>
    </w:p>
    <w:p w14:paraId="7B2814EF" w14:textId="584F0303" w:rsidR="00C00A31" w:rsidRPr="00C85E58" w:rsidRDefault="00C00A31" w:rsidP="00F90FD4">
      <w:pPr>
        <w:spacing w:line="240" w:lineRule="auto"/>
        <w:rPr>
          <w:b w:val="0"/>
          <w:bCs/>
          <w:lang w:val="pt-BR"/>
        </w:rPr>
      </w:pP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Referências: </w:t>
      </w:r>
      <w:r w:rsidR="0044673B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PROVA MENSAL</w:t>
      </w:r>
      <w:r w:rsidR="003E42BF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 e página 85 a 86.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 xml:space="preserve">Tarefa: </w:t>
      </w:r>
      <w:r w:rsidR="003E42BF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página 108.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44673B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 </w:t>
      </w:r>
      <w:r w:rsidR="003E42BF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VISTADA EM AULA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4673B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 xml:space="preserve"> </w:t>
      </w:r>
      <w:r w:rsidR="003E42BF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22</w:t>
      </w:r>
      <w:r w:rsidR="003E42BF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/08/2022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</w:r>
      <w:r w:rsidR="00404933"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Prof. Paulo Isaac</w:t>
      </w:r>
    </w:p>
    <w:sectPr w:rsidR="00C00A31" w:rsidRPr="00C85E5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9FCFA" w14:textId="77777777" w:rsidR="00B60154" w:rsidRDefault="00B60154">
      <w:r>
        <w:separator/>
      </w:r>
    </w:p>
    <w:p w14:paraId="532AD970" w14:textId="77777777" w:rsidR="00B60154" w:rsidRDefault="00B60154"/>
  </w:endnote>
  <w:endnote w:type="continuationSeparator" w:id="0">
    <w:p w14:paraId="30A7C945" w14:textId="77777777" w:rsidR="00B60154" w:rsidRDefault="00B60154">
      <w:r>
        <w:continuationSeparator/>
      </w:r>
    </w:p>
    <w:p w14:paraId="2FE11A2F" w14:textId="77777777" w:rsidR="00B60154" w:rsidRDefault="00B601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0485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33737D75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F3797" w14:textId="77777777" w:rsidR="00B60154" w:rsidRDefault="00B60154">
      <w:r>
        <w:separator/>
      </w:r>
    </w:p>
    <w:p w14:paraId="4A446A88" w14:textId="77777777" w:rsidR="00B60154" w:rsidRDefault="00B60154"/>
  </w:footnote>
  <w:footnote w:type="continuationSeparator" w:id="0">
    <w:p w14:paraId="4D04FA1C" w14:textId="77777777" w:rsidR="00B60154" w:rsidRDefault="00B60154">
      <w:r>
        <w:continuationSeparator/>
      </w:r>
    </w:p>
    <w:p w14:paraId="52FBD804" w14:textId="77777777" w:rsidR="00B60154" w:rsidRDefault="00B601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EC235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3EFE9E1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7F13DEAC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84D54"/>
    <w:rsid w:val="0009059B"/>
    <w:rsid w:val="000A0150"/>
    <w:rsid w:val="000A3DFB"/>
    <w:rsid w:val="000A4CD1"/>
    <w:rsid w:val="000C730D"/>
    <w:rsid w:val="000D2E09"/>
    <w:rsid w:val="000E63C9"/>
    <w:rsid w:val="0010216B"/>
    <w:rsid w:val="00130E9D"/>
    <w:rsid w:val="00150A6D"/>
    <w:rsid w:val="00185B35"/>
    <w:rsid w:val="001B1D01"/>
    <w:rsid w:val="001C6F0B"/>
    <w:rsid w:val="001F2BC8"/>
    <w:rsid w:val="001F5F6B"/>
    <w:rsid w:val="00243EBC"/>
    <w:rsid w:val="00246A35"/>
    <w:rsid w:val="00284348"/>
    <w:rsid w:val="002E403E"/>
    <w:rsid w:val="002F51F5"/>
    <w:rsid w:val="00312137"/>
    <w:rsid w:val="00330359"/>
    <w:rsid w:val="0033762F"/>
    <w:rsid w:val="003531FC"/>
    <w:rsid w:val="00360494"/>
    <w:rsid w:val="00366C7E"/>
    <w:rsid w:val="00374BE7"/>
    <w:rsid w:val="00384EA3"/>
    <w:rsid w:val="003A39A1"/>
    <w:rsid w:val="003A7A76"/>
    <w:rsid w:val="003C2191"/>
    <w:rsid w:val="003D3863"/>
    <w:rsid w:val="003E42BF"/>
    <w:rsid w:val="00404933"/>
    <w:rsid w:val="004110DE"/>
    <w:rsid w:val="0044085A"/>
    <w:rsid w:val="0044673B"/>
    <w:rsid w:val="004B21A5"/>
    <w:rsid w:val="004F0028"/>
    <w:rsid w:val="004F4F2A"/>
    <w:rsid w:val="004F61D3"/>
    <w:rsid w:val="005037F0"/>
    <w:rsid w:val="00516A86"/>
    <w:rsid w:val="005275F6"/>
    <w:rsid w:val="00542DCC"/>
    <w:rsid w:val="00572102"/>
    <w:rsid w:val="005C6745"/>
    <w:rsid w:val="005F1BB0"/>
    <w:rsid w:val="005F4EAC"/>
    <w:rsid w:val="00656C4D"/>
    <w:rsid w:val="00674AD5"/>
    <w:rsid w:val="006B3C96"/>
    <w:rsid w:val="006B53EF"/>
    <w:rsid w:val="006E2B76"/>
    <w:rsid w:val="006E5716"/>
    <w:rsid w:val="007248D6"/>
    <w:rsid w:val="007302B3"/>
    <w:rsid w:val="00730733"/>
    <w:rsid w:val="00730E3A"/>
    <w:rsid w:val="00736AAF"/>
    <w:rsid w:val="00740F84"/>
    <w:rsid w:val="00765B2A"/>
    <w:rsid w:val="00783A34"/>
    <w:rsid w:val="007C6B52"/>
    <w:rsid w:val="007D16C5"/>
    <w:rsid w:val="007D49A4"/>
    <w:rsid w:val="008333A6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3623D"/>
    <w:rsid w:val="00A53216"/>
    <w:rsid w:val="00A532F3"/>
    <w:rsid w:val="00A64136"/>
    <w:rsid w:val="00A8489E"/>
    <w:rsid w:val="00A90DE9"/>
    <w:rsid w:val="00AB02A7"/>
    <w:rsid w:val="00AB3136"/>
    <w:rsid w:val="00AC29F3"/>
    <w:rsid w:val="00B03EA8"/>
    <w:rsid w:val="00B231E5"/>
    <w:rsid w:val="00B60154"/>
    <w:rsid w:val="00B64BFD"/>
    <w:rsid w:val="00B763D2"/>
    <w:rsid w:val="00BA6B57"/>
    <w:rsid w:val="00C00A31"/>
    <w:rsid w:val="00C02B87"/>
    <w:rsid w:val="00C132F1"/>
    <w:rsid w:val="00C4086D"/>
    <w:rsid w:val="00C552BA"/>
    <w:rsid w:val="00C85E58"/>
    <w:rsid w:val="00CA1896"/>
    <w:rsid w:val="00CA58A4"/>
    <w:rsid w:val="00CB5B28"/>
    <w:rsid w:val="00CF5371"/>
    <w:rsid w:val="00D0323A"/>
    <w:rsid w:val="00D0559F"/>
    <w:rsid w:val="00D077E9"/>
    <w:rsid w:val="00D100E5"/>
    <w:rsid w:val="00D21257"/>
    <w:rsid w:val="00D42CB7"/>
    <w:rsid w:val="00D51417"/>
    <w:rsid w:val="00D5413D"/>
    <w:rsid w:val="00D570A9"/>
    <w:rsid w:val="00D70D02"/>
    <w:rsid w:val="00D770C7"/>
    <w:rsid w:val="00D86945"/>
    <w:rsid w:val="00D90290"/>
    <w:rsid w:val="00DB58B8"/>
    <w:rsid w:val="00DD152F"/>
    <w:rsid w:val="00DE213F"/>
    <w:rsid w:val="00DF027C"/>
    <w:rsid w:val="00E00A32"/>
    <w:rsid w:val="00E22ACD"/>
    <w:rsid w:val="00E620B0"/>
    <w:rsid w:val="00E81B40"/>
    <w:rsid w:val="00E85447"/>
    <w:rsid w:val="00EA7570"/>
    <w:rsid w:val="00EF555B"/>
    <w:rsid w:val="00F027BB"/>
    <w:rsid w:val="00F11DCF"/>
    <w:rsid w:val="00F162EA"/>
    <w:rsid w:val="00F31232"/>
    <w:rsid w:val="00F458E6"/>
    <w:rsid w:val="00F52D27"/>
    <w:rsid w:val="00F54DCB"/>
    <w:rsid w:val="00F83527"/>
    <w:rsid w:val="00F90FD4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3A20C"/>
  <w15:docId w15:val="{E1CEE5FD-FB20-4518-9ACD-1D0F31CD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FD4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  <w:style w:type="paragraph" w:styleId="PargrafodaLista">
    <w:name w:val="List Paragraph"/>
    <w:basedOn w:val="Normal"/>
    <w:uiPriority w:val="34"/>
    <w:qFormat/>
    <w:rsid w:val="00CA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3D1260"/>
    <w:rsid w:val="005007FE"/>
    <w:rsid w:val="00B00E34"/>
    <w:rsid w:val="00B95FCA"/>
    <w:rsid w:val="00C6419C"/>
    <w:rsid w:val="00D25AC2"/>
    <w:rsid w:val="00E267B0"/>
    <w:rsid w:val="00F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Paulo Isaac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26</TotalTime>
  <Pages>3</Pages>
  <Words>362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paulo isaac</cp:lastModifiedBy>
  <cp:revision>5</cp:revision>
  <cp:lastPrinted>2006-08-01T17:47:00Z</cp:lastPrinted>
  <dcterms:created xsi:type="dcterms:W3CDTF">2022-08-10T00:01:00Z</dcterms:created>
  <dcterms:modified xsi:type="dcterms:W3CDTF">2022-08-10T00:28:00Z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