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0619" w:rsidRPr="00D86945" w:rsidRDefault="004A061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3º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</w:p>
                                <w:p w:rsidR="004A0619" w:rsidRPr="00D86945" w:rsidRDefault="004A061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4A0619" w:rsidRPr="00D86945" w:rsidRDefault="004A061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3º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</w:p>
                          <w:p w:rsidR="004A0619" w:rsidRPr="00D86945" w:rsidRDefault="004A061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4A0619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375D01">
                  <w:rPr>
                    <w:lang w:val="pt-BR"/>
                  </w:rPr>
                  <w:t>Rafael Mello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4A0619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</w:p>
    <w:p w:rsidR="0010216B" w:rsidRDefault="0010216B" w:rsidP="00046868">
      <w:pPr>
        <w:spacing w:line="240" w:lineRule="auto"/>
      </w:pPr>
    </w:p>
    <w:p w:rsidR="00375D01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B10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</w:t>
      </w:r>
    </w:p>
    <w:p w:rsidR="00BB1027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75D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61B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75D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61B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 a 37</w:t>
      </w:r>
      <w:r w:rsidR="00375D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61B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61B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61B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 w:rsidR="00375D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F61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agentes internos e estrutura da terra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F61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 a 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F61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8F61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5E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proofErr w:type="gramStart"/>
      <w:r w:rsidR="004A5E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relevo brasileiro e agentes externos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A5E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63 a 85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A5E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4A5E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5E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5E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solos e hidrografia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86 a 105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Clima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106 a 140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paisagens </w:t>
      </w:r>
      <w:proofErr w:type="spellStart"/>
      <w:r w:rsidR="005E4B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climatobotânicas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140 a 164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ambientais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165 a 186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rev. Industriais e modelos de produção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187 a 207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A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velha a nova ordem mundial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208 a 229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Globalização e DIT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 a 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3B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blocos econômicos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B3B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30 a 51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B3B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4B3B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3B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nova dinâmica </w:t>
      </w:r>
      <w:proofErr w:type="gramStart"/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atores</w:t>
      </w:r>
      <w:proofErr w:type="gramEnd"/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globais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52 a 84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África: um continente em transformação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85 a 113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industrialização brasileira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114 a 136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340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agropecuária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135 a 163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 urbano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164 a 192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meios de transporte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193 a 116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Recursos minerais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217 a 238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75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760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760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1027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</w:t>
      </w:r>
    </w:p>
    <w:p w:rsidR="0067194E" w:rsidRDefault="00BB1027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fontes não renováveis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8 a 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BB10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fontes renováveis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30 a 49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 da população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50 a 67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04/08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0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indicadores socioeconômicos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68 a 85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movimentos migratórios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86 a 105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18/08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separatismos e tensões regionais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106 a 121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25/08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oriente-médio: espaço em ebulição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122 a 149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Conflito árabe-israelense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150 a 173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</w:t>
      </w:r>
    </w:p>
    <w:p w:rsidR="0040006B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América contemporânea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452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174 a 206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00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400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00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00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conceitos regionais e formação do território brasileiro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00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 a 33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000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regionalização do Brasil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34 a 56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Regionalização do Brasil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57 a 97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98 a 110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110 a 119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120 a 129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130 a 139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140 a 139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 vestibulares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150 a 159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160 a 159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160 a 169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E003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170 a 179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7194E" w:rsidRDefault="0067194E" w:rsidP="006719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08/12</w:t>
      </w:r>
    </w:p>
    <w:p w:rsidR="0084071D" w:rsidRPr="004F0028" w:rsidRDefault="0067194E" w:rsidP="00E63B78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180 a 191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63B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bookmarkStart w:id="0" w:name="_GoBack"/>
      <w:bookmarkEnd w:id="0"/>
    </w:p>
    <w:sectPr w:rsidR="0084071D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BD3" w:rsidRDefault="00663BD3">
      <w:r>
        <w:separator/>
      </w:r>
    </w:p>
    <w:p w:rsidR="00663BD3" w:rsidRDefault="00663BD3"/>
  </w:endnote>
  <w:endnote w:type="continuationSeparator" w:id="0">
    <w:p w:rsidR="00663BD3" w:rsidRDefault="00663BD3">
      <w:r>
        <w:continuationSeparator/>
      </w:r>
    </w:p>
    <w:p w:rsidR="00663BD3" w:rsidRDefault="00663B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0619" w:rsidRPr="004F0028" w:rsidRDefault="004A061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E63B78">
          <w:rPr>
            <w:noProof/>
            <w:lang w:val="pt-BR" w:bidi="pt-BR"/>
          </w:rPr>
          <w:t>6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4A0619" w:rsidRPr="004F0028" w:rsidRDefault="004A06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BD3" w:rsidRDefault="00663BD3">
      <w:r>
        <w:separator/>
      </w:r>
    </w:p>
    <w:p w:rsidR="00663BD3" w:rsidRDefault="00663BD3"/>
  </w:footnote>
  <w:footnote w:type="continuationSeparator" w:id="0">
    <w:p w:rsidR="00663BD3" w:rsidRDefault="00663BD3">
      <w:r>
        <w:continuationSeparator/>
      </w:r>
    </w:p>
    <w:p w:rsidR="00663BD3" w:rsidRDefault="00663B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4A061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4A0619" w:rsidRPr="004F0028" w:rsidRDefault="004A0619">
          <w:pPr>
            <w:pStyle w:val="Cabealho"/>
            <w:rPr>
              <w:lang w:val="pt-BR"/>
            </w:rPr>
          </w:pPr>
        </w:p>
      </w:tc>
    </w:tr>
  </w:tbl>
  <w:p w:rsidR="004A0619" w:rsidRPr="004F0028" w:rsidRDefault="004A061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2482E"/>
    <w:rsid w:val="00046868"/>
    <w:rsid w:val="00050324"/>
    <w:rsid w:val="000760EB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7594D"/>
    <w:rsid w:val="00276BD9"/>
    <w:rsid w:val="00284348"/>
    <w:rsid w:val="002F51F5"/>
    <w:rsid w:val="00312137"/>
    <w:rsid w:val="00330359"/>
    <w:rsid w:val="0033762F"/>
    <w:rsid w:val="003531FC"/>
    <w:rsid w:val="00360494"/>
    <w:rsid w:val="00366C7E"/>
    <w:rsid w:val="00375D01"/>
    <w:rsid w:val="00384EA3"/>
    <w:rsid w:val="003A39A1"/>
    <w:rsid w:val="003C2191"/>
    <w:rsid w:val="003D3863"/>
    <w:rsid w:val="0040006B"/>
    <w:rsid w:val="004110DE"/>
    <w:rsid w:val="0044085A"/>
    <w:rsid w:val="004A0619"/>
    <w:rsid w:val="004A5E13"/>
    <w:rsid w:val="004B21A5"/>
    <w:rsid w:val="004B3B22"/>
    <w:rsid w:val="004F0028"/>
    <w:rsid w:val="005037F0"/>
    <w:rsid w:val="00516A86"/>
    <w:rsid w:val="005275F6"/>
    <w:rsid w:val="005340E1"/>
    <w:rsid w:val="00572102"/>
    <w:rsid w:val="005C6745"/>
    <w:rsid w:val="005E4BA8"/>
    <w:rsid w:val="005F1BB0"/>
    <w:rsid w:val="00656C4D"/>
    <w:rsid w:val="00663BD3"/>
    <w:rsid w:val="0067194E"/>
    <w:rsid w:val="006E2B76"/>
    <w:rsid w:val="006E5716"/>
    <w:rsid w:val="007302B3"/>
    <w:rsid w:val="00730733"/>
    <w:rsid w:val="00730E3A"/>
    <w:rsid w:val="00736AAF"/>
    <w:rsid w:val="00761BFA"/>
    <w:rsid w:val="00765B2A"/>
    <w:rsid w:val="00783A34"/>
    <w:rsid w:val="007C6B52"/>
    <w:rsid w:val="007D16C5"/>
    <w:rsid w:val="007D49A4"/>
    <w:rsid w:val="007E0039"/>
    <w:rsid w:val="0084071D"/>
    <w:rsid w:val="00862FE4"/>
    <w:rsid w:val="0086389A"/>
    <w:rsid w:val="0087605E"/>
    <w:rsid w:val="008B1FEE"/>
    <w:rsid w:val="008B65C1"/>
    <w:rsid w:val="008F6107"/>
    <w:rsid w:val="00903C32"/>
    <w:rsid w:val="00916B16"/>
    <w:rsid w:val="009173B9"/>
    <w:rsid w:val="0093335D"/>
    <w:rsid w:val="0093613E"/>
    <w:rsid w:val="00943026"/>
    <w:rsid w:val="00960CD7"/>
    <w:rsid w:val="00966B81"/>
    <w:rsid w:val="009A7303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4528C"/>
    <w:rsid w:val="00B64BFD"/>
    <w:rsid w:val="00B763D2"/>
    <w:rsid w:val="00BB1027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63B78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BB10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10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1027"/>
    <w:rPr>
      <w:rFonts w:eastAsiaTheme="minorEastAsia"/>
      <w:b/>
      <w:color w:val="082A75" w:themeColor="text2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1027"/>
    <w:rPr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1027"/>
    <w:rPr>
      <w:rFonts w:eastAsiaTheme="minorEastAsia"/>
      <w:b/>
      <w:bCs/>
      <w:color w:val="082A75" w:themeColor="text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BB10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10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1027"/>
    <w:rPr>
      <w:rFonts w:eastAsiaTheme="minorEastAsia"/>
      <w:b/>
      <w:color w:val="082A75" w:themeColor="text2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1027"/>
    <w:rPr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1027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5007FE"/>
    <w:rsid w:val="00B00E34"/>
    <w:rsid w:val="00D10F60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Rafael Mello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3161</TotalTime>
  <Pages>8</Pages>
  <Words>1327</Words>
  <Characters>7169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Rafael Mello</cp:lastModifiedBy>
  <cp:revision>3</cp:revision>
  <cp:lastPrinted>2006-08-01T17:47:00Z</cp:lastPrinted>
  <dcterms:created xsi:type="dcterms:W3CDTF">2022-01-28T22:10:00Z</dcterms:created>
  <dcterms:modified xsi:type="dcterms:W3CDTF">2022-01-31T02:51:00Z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