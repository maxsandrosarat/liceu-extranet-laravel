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7DB7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1444292B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02B2B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1444292B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02B2B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BE6DF1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9C1E0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9C1E0B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3FB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3B7B7B5A" w:rsidR="0010216B" w:rsidRDefault="0010216B" w:rsidP="00046868">
      <w:pPr>
        <w:spacing w:line="240" w:lineRule="auto"/>
      </w:pPr>
      <w:r>
        <w:t xml:space="preserve">DISCIPLINA: </w:t>
      </w:r>
      <w:r w:rsidR="00702B2B">
        <w:t>FILOSOFIA 1º Ensino Médio</w:t>
      </w:r>
    </w:p>
    <w:p w14:paraId="457E96EB" w14:textId="29CBC235" w:rsidR="00702B2B" w:rsidRPr="00702B2B" w:rsidRDefault="00046868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2B2B"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24707FD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0AE596CE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que é filosofia</w:t>
      </w:r>
    </w:p>
    <w:p w14:paraId="24D710B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1, entre as páginas 112 e 113</w:t>
      </w:r>
    </w:p>
    <w:p w14:paraId="69A7FE1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 Livro de Exercícios das páginas 94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98</w:t>
      </w:r>
    </w:p>
    <w:p w14:paraId="6CCB7D23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58C9E2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0E9D04EF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8D2FD7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152CAB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3037E4C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B50DB1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que é filosofia</w:t>
      </w:r>
    </w:p>
    <w:p w14:paraId="17F20D0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1, entre as páginas 112 e 113</w:t>
      </w:r>
    </w:p>
    <w:p w14:paraId="3BEA68D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94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98</w:t>
      </w:r>
    </w:p>
    <w:p w14:paraId="2AC4A26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497EA6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6308D4E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4DC6713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66B36D7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0A23C86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9CABE81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Filosofia como forma de pensamento</w:t>
      </w:r>
    </w:p>
    <w:p w14:paraId="11FB141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2, entre as páginas 114 a 116.</w:t>
      </w:r>
    </w:p>
    <w:p w14:paraId="683F4751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99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103</w:t>
      </w:r>
    </w:p>
    <w:p w14:paraId="5E9FE3C3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6F19AE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6DD0CC23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E343F57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6EEAB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7B2F169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8819955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Filosofia como forma de pensamento</w:t>
      </w:r>
    </w:p>
    <w:p w14:paraId="7EE43801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2, entre as páginas 114 a 116.</w:t>
      </w:r>
    </w:p>
    <w:p w14:paraId="14456E4F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99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103</w:t>
      </w:r>
    </w:p>
    <w:p w14:paraId="46A58E9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85AF73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34C9D437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DDF0B6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C5954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26FCD8B4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4D123A4C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Sobre Filosofia e eu</w:t>
      </w:r>
    </w:p>
    <w:p w14:paraId="4F534555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3, entre as páginas 117 a 119</w:t>
      </w:r>
    </w:p>
    <w:p w14:paraId="4897B1E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104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108</w:t>
      </w:r>
    </w:p>
    <w:p w14:paraId="7E90FDEC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B6A557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595DDDD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1148DFA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974F85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23D24E6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61777E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Sobre Filosofia e eu</w:t>
      </w:r>
    </w:p>
    <w:p w14:paraId="5D6012B4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3, entre as páginas 117 a 119</w:t>
      </w:r>
    </w:p>
    <w:p w14:paraId="49BA588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104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108</w:t>
      </w:r>
    </w:p>
    <w:p w14:paraId="0CE25A4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2AD401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2B8068FB" w14:textId="4A009E68" w:rsid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4C9DAF1" w14:textId="77777777" w:rsidR="00014176" w:rsidRPr="00702B2B" w:rsidRDefault="00014176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48289E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34B218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18/03/2022</w:t>
      </w:r>
    </w:p>
    <w:p w14:paraId="7451C95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00A659F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Sobre Filosofia e o ser</w:t>
      </w:r>
    </w:p>
    <w:p w14:paraId="08D6223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120 a 121</w:t>
      </w:r>
    </w:p>
    <w:p w14:paraId="19EC38E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109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113</w:t>
      </w:r>
    </w:p>
    <w:p w14:paraId="164FEAD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2F1386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5D351BB0" w14:textId="1EE11D41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97419EF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13CE5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50E01515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F959DEC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Sobre Filosofia e o ser</w:t>
      </w:r>
    </w:p>
    <w:p w14:paraId="69D831A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120 a 121</w:t>
      </w:r>
    </w:p>
    <w:p w14:paraId="25F612D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109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113</w:t>
      </w:r>
    </w:p>
    <w:p w14:paraId="6C3C770C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6AFFE1E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08B4C15C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96A8E96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ECD1C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01/04/2022</w:t>
      </w:r>
    </w:p>
    <w:p w14:paraId="4337BAF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4C0C9E7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Sobre Filosofia e o ser </w:t>
      </w:r>
    </w:p>
    <w:p w14:paraId="1B2874C1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120 a 121</w:t>
      </w:r>
    </w:p>
    <w:p w14:paraId="7A13E00F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109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113</w:t>
      </w:r>
    </w:p>
    <w:p w14:paraId="6787986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7EDC808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581FD257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7D541F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50DCA7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582DBB6C" w14:textId="369C6B43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</w:t>
      </w:r>
    </w:p>
    <w:p w14:paraId="6D7C0662" w14:textId="28AEA92C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Deus Existe?</w:t>
      </w:r>
    </w:p>
    <w:p w14:paraId="4A0DC9DF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5, entre as páginas 122 a 123</w:t>
      </w:r>
    </w:p>
    <w:p w14:paraId="0E065BFD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114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117</w:t>
      </w:r>
    </w:p>
    <w:p w14:paraId="2503A29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7809495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15/04/2022</w:t>
      </w:r>
    </w:p>
    <w:p w14:paraId="3AD0CDEE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65103EB" w14:textId="5FEAB3CD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0FF9C1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28ED4179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0F5891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Deus Existe?</w:t>
      </w:r>
    </w:p>
    <w:p w14:paraId="5697F6F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5, entre as páginas 122 a 123</w:t>
      </w:r>
    </w:p>
    <w:p w14:paraId="1EE9440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114 </w:t>
      </w:r>
      <w:proofErr w:type="gram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117</w:t>
      </w:r>
    </w:p>
    <w:p w14:paraId="75E2CD00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8DF75C2" w14:textId="77777777" w:rsidR="00702B2B" w:rsidRPr="00702B2B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66321547" w14:textId="3D2C07F4" w:rsidR="00046868" w:rsidRDefault="00702B2B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702B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D39DE1A" w14:textId="100A69B5" w:rsidR="00014176" w:rsidRDefault="00014176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847236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0A1E46DB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4690ECBE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Possibilidades do conhecimento</w:t>
      </w:r>
    </w:p>
    <w:p w14:paraId="40D6FCCE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6, entre as páginas 134 a 136</w:t>
      </w:r>
    </w:p>
    <w:p w14:paraId="12AD4521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126 </w:t>
      </w:r>
      <w:proofErr w:type="gram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127</w:t>
      </w:r>
    </w:p>
    <w:p w14:paraId="1C41B1BF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F4CAD0D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5B979C32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2500726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2F269B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32E8CE11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8364023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Possibilidades do conhecimento</w:t>
      </w:r>
    </w:p>
    <w:p w14:paraId="44475003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6, entre as páginas 134 a 136</w:t>
      </w:r>
    </w:p>
    <w:p w14:paraId="7ED55FFF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126 </w:t>
      </w:r>
      <w:proofErr w:type="gram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127</w:t>
      </w:r>
    </w:p>
    <w:p w14:paraId="5AD0C2D4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5CF2F56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67B1D705" w14:textId="2CB2C74A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C92CCB5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16C41931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7C0733AE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Lógica</w:t>
      </w:r>
    </w:p>
    <w:p w14:paraId="3B5693F8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7 entre as páginas 137 a 139</w:t>
      </w:r>
    </w:p>
    <w:p w14:paraId="03777161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133 </w:t>
      </w:r>
      <w:proofErr w:type="gram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134</w:t>
      </w:r>
    </w:p>
    <w:p w14:paraId="18455960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7828820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25ACFBB5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8411E8D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3DF238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648236DE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727FCB78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Lógica</w:t>
      </w:r>
    </w:p>
    <w:p w14:paraId="2BADBF38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7 entre as páginas 137 a 139</w:t>
      </w:r>
    </w:p>
    <w:p w14:paraId="438D8E4D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133 </w:t>
      </w:r>
      <w:proofErr w:type="gram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134</w:t>
      </w:r>
    </w:p>
    <w:p w14:paraId="2898FA57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FC89155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1C7C266C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14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1DACE15" w14:textId="77777777" w:rsidR="00014176" w:rsidRPr="00014176" w:rsidRDefault="00014176" w:rsidP="000141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944E82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3E94B3FC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9C998FF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Ciência</w:t>
      </w:r>
    </w:p>
    <w:p w14:paraId="75FF4F4B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140 a 143</w:t>
      </w:r>
    </w:p>
    <w:p w14:paraId="5E91D639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142 </w:t>
      </w:r>
      <w:proofErr w:type="gram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143</w:t>
      </w:r>
    </w:p>
    <w:p w14:paraId="1BD42ACA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57A584E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319A88C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07DBEA4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076196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0D378053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542B8E9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Ciência</w:t>
      </w:r>
    </w:p>
    <w:p w14:paraId="0BBC846F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140 a 143</w:t>
      </w:r>
    </w:p>
    <w:p w14:paraId="5A315C3B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142 </w:t>
      </w:r>
      <w:proofErr w:type="gram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143</w:t>
      </w:r>
    </w:p>
    <w:p w14:paraId="32AC2F5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2A098F0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3617E67C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DF1FED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7CA1EC6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000B7344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251A94E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Metafísica</w:t>
      </w:r>
    </w:p>
    <w:p w14:paraId="21D8F89F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9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144 a 147</w:t>
      </w:r>
    </w:p>
    <w:p w14:paraId="1BC6A05D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151 </w:t>
      </w:r>
      <w:proofErr w:type="gram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152</w:t>
      </w:r>
    </w:p>
    <w:p w14:paraId="2E02D6E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DFAD121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5A35B2D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91A7908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21812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50826785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5CA3242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Mente</w:t>
      </w:r>
    </w:p>
    <w:p w14:paraId="28F6D8C2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148 a 150</w:t>
      </w:r>
    </w:p>
    <w:p w14:paraId="20E64898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161 </w:t>
      </w:r>
      <w:proofErr w:type="gram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163</w:t>
      </w:r>
    </w:p>
    <w:p w14:paraId="3D7BB8F3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E7311ED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01/07/2022</w:t>
      </w:r>
    </w:p>
    <w:p w14:paraId="2F838E29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4F1854C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0939C9D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01/07/2022</w:t>
      </w:r>
    </w:p>
    <w:p w14:paraId="59EBEB01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4AA37980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Mente</w:t>
      </w:r>
    </w:p>
    <w:p w14:paraId="7C79122A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148 a 150</w:t>
      </w:r>
    </w:p>
    <w:p w14:paraId="4BBAE053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161 </w:t>
      </w:r>
      <w:proofErr w:type="gram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163</w:t>
      </w:r>
    </w:p>
    <w:p w14:paraId="5B3CAEC9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20A3EAB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08/07/2022</w:t>
      </w:r>
    </w:p>
    <w:p w14:paraId="1E13044F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A990A89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C3620AE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08/07/2022</w:t>
      </w:r>
    </w:p>
    <w:p w14:paraId="0390972B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Filosofia </w:t>
      </w:r>
    </w:p>
    <w:p w14:paraId="5D040BEF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Mente</w:t>
      </w:r>
    </w:p>
    <w:p w14:paraId="7F4ABC51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148 a 150</w:t>
      </w:r>
    </w:p>
    <w:p w14:paraId="7127703A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</w:p>
    <w:p w14:paraId="11094434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2B8A3E5B" w14:textId="77777777" w:rsidR="00814580" w:rsidRPr="008026B0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7186FD20" w14:textId="77777777" w:rsidR="00814580" w:rsidRPr="00702B2B" w:rsidRDefault="00814580" w:rsidP="0081458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25F4F64" w14:textId="77777777" w:rsidR="00046868" w:rsidRDefault="00046868" w:rsidP="00046868">
      <w:pPr>
        <w:spacing w:after="200"/>
        <w:rPr>
          <w:lang w:val="pt-BR"/>
        </w:rPr>
      </w:pPr>
    </w:p>
    <w:p w14:paraId="2D759947" w14:textId="77777777" w:rsidR="00B763D2" w:rsidRDefault="00B763D2" w:rsidP="00C132F1">
      <w:pPr>
        <w:spacing w:after="200"/>
        <w:rPr>
          <w:lang w:val="pt-BR"/>
        </w:rPr>
      </w:pP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FB01" w14:textId="77777777" w:rsidR="009C1E0B" w:rsidRDefault="009C1E0B">
      <w:r>
        <w:separator/>
      </w:r>
    </w:p>
    <w:p w14:paraId="57AA13DA" w14:textId="77777777" w:rsidR="009C1E0B" w:rsidRDefault="009C1E0B"/>
  </w:endnote>
  <w:endnote w:type="continuationSeparator" w:id="0">
    <w:p w14:paraId="50B41D9D" w14:textId="77777777" w:rsidR="009C1E0B" w:rsidRDefault="009C1E0B">
      <w:r>
        <w:continuationSeparator/>
      </w:r>
    </w:p>
    <w:p w14:paraId="28E0E5E8" w14:textId="77777777" w:rsidR="009C1E0B" w:rsidRDefault="009C1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1BB4" w14:textId="77777777" w:rsidR="009C1E0B" w:rsidRDefault="009C1E0B">
      <w:r>
        <w:separator/>
      </w:r>
    </w:p>
    <w:p w14:paraId="12809C3D" w14:textId="77777777" w:rsidR="009C1E0B" w:rsidRDefault="009C1E0B"/>
  </w:footnote>
  <w:footnote w:type="continuationSeparator" w:id="0">
    <w:p w14:paraId="0F9D64F3" w14:textId="77777777" w:rsidR="009C1E0B" w:rsidRDefault="009C1E0B">
      <w:r>
        <w:continuationSeparator/>
      </w:r>
    </w:p>
    <w:p w14:paraId="24366E9C" w14:textId="77777777" w:rsidR="009C1E0B" w:rsidRDefault="009C1E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14176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A4ABA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14580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1E0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20B82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991FDB"/>
    <w:rsid w:val="00A26E1B"/>
    <w:rsid w:val="00AA5DA1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5</Pages>
  <Words>980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8</cp:revision>
  <cp:lastPrinted>2006-08-01T17:47:00Z</cp:lastPrinted>
  <dcterms:created xsi:type="dcterms:W3CDTF">2022-01-20T14:58:00Z</dcterms:created>
  <dcterms:modified xsi:type="dcterms:W3CDTF">2022-02-06T18:26:00Z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