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763B" w14:textId="1F6C1E26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4B88" wp14:editId="2C4E82F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1AA0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0"/>
      </w:tblGrid>
      <w:tr w:rsidR="00D077E9" w:rsidRPr="004F0028" w14:paraId="24CCF8F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E6A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02058E" wp14:editId="343A0F42">
                      <wp:extent cx="58674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C4F77" w14:textId="296973E4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C51904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3A74A3">
                                    <w:t xml:space="preserve"> </w:t>
                                  </w:r>
                                  <w:r w:rsidR="007324F5">
                                    <w:t>VESPERTI</w:t>
                                  </w:r>
                                  <w:r w:rsidR="003A74A3">
                                    <w:t>NO</w:t>
                                  </w:r>
                                </w:p>
                                <w:p w14:paraId="702127E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020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62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" filled="f" stroked="f" strokeweight=".5pt">
                      <v:textbox>
                        <w:txbxContent>
                          <w:p w14:paraId="031C4F77" w14:textId="296973E4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51904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3A74A3">
                              <w:t xml:space="preserve"> </w:t>
                            </w:r>
                            <w:r w:rsidR="007324F5">
                              <w:t>VESPERTI</w:t>
                            </w:r>
                            <w:r w:rsidR="003A74A3">
                              <w:t>NO</w:t>
                            </w:r>
                          </w:p>
                          <w:p w14:paraId="702127E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7C621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7B82E5A" wp14:editId="2FD70BF0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C4103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6CC013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77A399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8FB998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56A21F" w14:textId="77777777" w:rsidR="00FE4C8C" w:rsidRPr="004F0028" w:rsidRDefault="000851A9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359659A0" w14:textId="597237C9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A74A3">
                  <w:rPr>
                    <w:lang w:val="pt-BR"/>
                  </w:rPr>
                  <w:t>Luisa Baraldi</w:t>
                </w:r>
              </w:sdtContent>
            </w:sdt>
          </w:p>
          <w:p w14:paraId="63F92B3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73D7A88" w14:textId="6950C6ED" w:rsidR="00FE4C8C" w:rsidRPr="004F0028" w:rsidRDefault="002D0FC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F1B679" wp14:editId="40CF3C8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EF23A51" wp14:editId="6DB400A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AF0D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71128AE3" w14:textId="28F01F80" w:rsidR="002174EF" w:rsidRDefault="0010216B" w:rsidP="00046868">
      <w:pPr>
        <w:spacing w:line="240" w:lineRule="auto"/>
      </w:pPr>
      <w:r>
        <w:t xml:space="preserve">DISCIPLINA: </w:t>
      </w:r>
      <w:r w:rsidR="002174EF">
        <w:t>Biologia 1</w:t>
      </w:r>
    </w:p>
    <w:p w14:paraId="07735E6C" w14:textId="77777777" w:rsidR="0010216B" w:rsidRDefault="0010216B" w:rsidP="00046868">
      <w:pPr>
        <w:spacing w:line="240" w:lineRule="auto"/>
      </w:pPr>
    </w:p>
    <w:p w14:paraId="6E6156F5" w14:textId="3B19AFE1" w:rsidR="00AE5A2F" w:rsidRPr="00AE5A2F" w:rsidRDefault="00AE5A2F" w:rsidP="00AE5A2F">
      <w:pPr>
        <w:spacing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1º BIMESTRE</w:t>
      </w:r>
    </w:p>
    <w:p w14:paraId="6FFA1CDD" w14:textId="7FB06F93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323D00" w14:textId="49A3CD48" w:rsidR="00046868" w:rsidRDefault="002D0FCB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741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7410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741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COMO OS CIENTISTAS TRABALHAM</w:t>
      </w:r>
      <w:r w:rsidR="0087410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741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da disciplina e da turma; Realização da atividade p. 29 (dividindo o quadro em “Antes” e “Depois”)</w:t>
      </w:r>
      <w:r w:rsidR="008741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741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 “Reflita, Argumente e Compartilhe” p. 23.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E7C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838B51" w14:textId="04472D74" w:rsidR="00EB2B79" w:rsidRDefault="00EB2B79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557D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COMO OS CIENTISTAS TRABALHAM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diferentes tipos de conhecimentos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Como os cientistas trabalham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atividades p. 24.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76F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75B066F" w14:textId="26182B8B" w:rsidR="00046868" w:rsidRDefault="00F76F33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557D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COMO OS CIENTISTAS TRABALHAM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ciência não existe verdade absoluta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atividade p. 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 a 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557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12BD93" w14:textId="77777777" w:rsidR="00B763D2" w:rsidRDefault="00B763D2" w:rsidP="00C132F1">
      <w:pPr>
        <w:spacing w:after="200"/>
        <w:rPr>
          <w:lang w:val="pt-BR"/>
        </w:rPr>
      </w:pPr>
    </w:p>
    <w:p w14:paraId="7154ACF6" w14:textId="4426F420" w:rsidR="00F76F33" w:rsidRPr="001A4CA9" w:rsidRDefault="00F76F33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A4C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A4CA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A4C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COMO OS CIENTISTAS TRABALHAM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4C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Terminar atividade p. 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A4C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Folha AZ p.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BFF5D70" w14:textId="0AD77FF6" w:rsidR="0084071D" w:rsidRDefault="0084071D" w:rsidP="0084071D">
      <w:pPr>
        <w:spacing w:after="200"/>
        <w:rPr>
          <w:lang w:val="pt-BR"/>
        </w:rPr>
      </w:pPr>
    </w:p>
    <w:p w14:paraId="3161B4ED" w14:textId="5211B07A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35A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35A2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35A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7F2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– O MUNDO CELULAR: INVESTIGANDO A VIDA COM O MICROSCÓPIO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31D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descoberta da célula; Teoria celular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31D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931D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31D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32BC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854B5CB" w14:textId="2657B190" w:rsidR="00F76F33" w:rsidRDefault="00F76F33" w:rsidP="0084071D">
      <w:pPr>
        <w:spacing w:after="200"/>
        <w:rPr>
          <w:lang w:val="pt-BR"/>
        </w:rPr>
      </w:pPr>
    </w:p>
    <w:p w14:paraId="7F2EE130" w14:textId="05EE0A84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D67D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O MUNDO CELULAR: INVESTIGANDO A VIDA COM O MICROSCÓPIO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Unicelulares, pluricelulares e acelulares; 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celular; Unicelulares, pluricelulares e acelulares; Organização celular (Célula procarionte e eucarionte)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B75D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níveis de organização</w:t>
      </w:r>
      <w:r w:rsidR="00B75D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dos exercícios p. 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75D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BD67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 e 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6064E43" w14:textId="77777777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60C461" w14:textId="6E4655B4" w:rsidR="00252730" w:rsidRDefault="00F76F33" w:rsidP="00252730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68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368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368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O MUNDO CELULAR: INVESTIGANDO A VIDA COM O MICROSCÓPIO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368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dos exercícios p. 44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368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45 e 46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2AA0466" w14:textId="55120935" w:rsidR="00427723" w:rsidRDefault="00427723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1528CD" w14:textId="4532CFC7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556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556A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56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O MUNDO CELULAR: INVESTIGANDO A VIDA COM O MICROSCÓPIO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556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56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556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FF81A49" w14:textId="77777777" w:rsidR="005353B2" w:rsidRDefault="005353B2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369419" w14:textId="1941B28F" w:rsidR="005353B2" w:rsidRDefault="00427723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731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</w:t>
      </w:r>
      <w:r w:rsidR="00731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</w:t>
      </w:r>
      <w:r w:rsidR="00731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PARA AP1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31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319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AP1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D2E062D" w14:textId="29AFBC39" w:rsidR="005353B2" w:rsidRDefault="005353B2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0287CF" w14:textId="47A86C62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454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454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APs de Geografia e Arte.</w:t>
      </w:r>
      <w:r w:rsidR="00E454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454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 leitura do capítulo 3.</w:t>
      </w:r>
      <w:r w:rsidR="00E454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54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5D4A24F" w14:textId="77777777" w:rsidR="005353B2" w:rsidRDefault="005353B2" w:rsidP="005353B2">
      <w:pPr>
        <w:spacing w:after="200"/>
        <w:rPr>
          <w:lang w:val="pt-BR"/>
        </w:rPr>
      </w:pPr>
    </w:p>
    <w:p w14:paraId="7D624E0C" w14:textId="59FC34FC" w:rsidR="00383BD7" w:rsidRDefault="00383BD7" w:rsidP="00383B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31A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31AB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1A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– O MUNDO CELULAR: COMO OS SERES VIVOS PRODUZEM ENERGIA </w:t>
      </w:r>
      <w:r w:rsidR="00631AB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31A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Fotossíntese; Respiração celular aeróbia; </w:t>
      </w:r>
      <w:r w:rsidR="005863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Fotossíntese e respiração celular aeróbia;</w:t>
      </w:r>
      <w:r w:rsidR="005863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1A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dos exercícios p. 55. </w:t>
      </w:r>
      <w:r w:rsidR="00631AB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31A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 a 5</w:t>
      </w:r>
      <w:r w:rsidR="005863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631A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31AB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31A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56 e 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75DDDF6" w14:textId="0588EE2D" w:rsidR="00427723" w:rsidRDefault="00427723" w:rsidP="00F76F33">
      <w:pPr>
        <w:spacing w:after="200"/>
        <w:rPr>
          <w:lang w:val="pt-BR"/>
        </w:rPr>
      </w:pPr>
    </w:p>
    <w:p w14:paraId="5A4F03AB" w14:textId="0F9C3353" w:rsidR="00C849E1" w:rsidRDefault="00C849E1" w:rsidP="00C849E1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AE51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E51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E51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 – O MUNDO CELULAR: COMO OS SERES VIVOS PRODUZEM ENERGIA</w:t>
      </w:r>
      <w:r w:rsidR="00AE51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E51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Fermentação, um tipo de respiração anaeróbia; Correção da tarefa.</w:t>
      </w:r>
      <w:r w:rsidR="00AE51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AE51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 e 54</w:t>
      </w:r>
      <w:r w:rsidR="00AE51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E51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AE51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5863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 e 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E51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E15B7A2" w14:textId="77777777" w:rsidR="00D93A1E" w:rsidRDefault="00D93A1E" w:rsidP="00D93A1E">
      <w:pPr>
        <w:spacing w:after="200"/>
        <w:rPr>
          <w:lang w:val="pt-BR"/>
        </w:rPr>
      </w:pPr>
    </w:p>
    <w:p w14:paraId="72327207" w14:textId="184A28A3" w:rsidR="00D93A1E" w:rsidRDefault="00D93A1E" w:rsidP="00D93A1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B7A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B7A4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B7A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 – O MUNDO CELULAR: COMO OS SERES VIVOS PRODUZEM ENERGIA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B7A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</w:t>
      </w:r>
      <w:r w:rsidR="00BB7A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04E3081" w14:textId="77777777" w:rsidR="00D93A1E" w:rsidRDefault="00D93A1E" w:rsidP="00D93A1E">
      <w:pPr>
        <w:spacing w:after="200"/>
        <w:rPr>
          <w:lang w:val="pt-BR"/>
        </w:rPr>
      </w:pPr>
    </w:p>
    <w:p w14:paraId="5DBBF250" w14:textId="75B1E765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C60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O MUNDO CELULAR: ORGANIZAÇÃO DAS CÉLULAS EM TECIDOS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Visão geral dos tecidos do corpo; Tecido epitelial.</w:t>
      </w:r>
      <w:r w:rsidR="001C60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 a 66</w:t>
      </w:r>
      <w:r w:rsidR="001C60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C60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p.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 e 5 p. 74.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EE46DC8" w14:textId="3C5464C1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A75AD5" w14:textId="07933AC9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C60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O MUNDO CELULAR: ORGANIZAÇÃO DAS CÉLULAS EM TECIDOS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conjuntivo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Tecido muscular; Tecido nervoso; Realização do exercício 2 p. 71</w:t>
      </w:r>
      <w:r w:rsidR="005D23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p. 72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a 70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p. 7</w:t>
      </w:r>
      <w:r w:rsidR="005D23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C6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7</w:t>
      </w:r>
      <w:r w:rsidR="005D23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CAA0474" w14:textId="77777777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99AE07" w14:textId="05F4B80A" w:rsidR="00705F14" w:rsidRDefault="00705F14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D23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D237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D23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O MUNDO CELULAR: ORGANIZAÇÃO DAS CÉLULAS EM TECIDOS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D23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dos exercícios p. 75</w:t>
      </w:r>
      <w:r w:rsidR="006304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304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lista de Revisão para PB1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D23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7EF0FE" w14:textId="42F00642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7C5A98" w14:textId="3DF399CF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E46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E469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46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1, 2, 3 E 4 PARA PB1</w:t>
      </w:r>
      <w:r w:rsidR="007E469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E46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lista.</w:t>
      </w:r>
      <w:r w:rsidR="007E469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E46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76.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D2CDE7B" w14:textId="77777777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A76B68" w14:textId="023520A1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539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539F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39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PBs de Geografia e Arte.</w:t>
      </w:r>
      <w:r w:rsidR="000539F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39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os conteúdos estudados para o Simulado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933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4B7D033" w14:textId="77777777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BAD4C0" w14:textId="4CF1158F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3098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O COMANDO DAS AÇÕES: SISTEMA NERVOSO I</w:t>
      </w:r>
      <w:r w:rsidR="00F3098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nervoso nos animais; Neurônio; Células da Glia.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3098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21</w:t>
      </w:r>
      <w:r w:rsidR="00F3098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F3098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a 3 (nível 1) p. 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62C0457" w14:textId="11AF68FB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5006E2" w14:textId="37B435D8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63ABD65" w14:textId="06E2BC3E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3098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O COMANDO DAS AÇÕES: SISTEMA NERVOSO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Formando redes de comunicação</w:t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dos exercícios 1 e 2 (nível 2) p . 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309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24 e 25.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360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15B23E7" w14:textId="77777777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25DA1C" w14:textId="487B8985" w:rsidR="00C849E1" w:rsidRDefault="005B7B2A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8EF676" w14:textId="0AC72683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360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3602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60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O COMANDO DAS AÇÕES: SISTEMA NERVOSO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360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360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360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D43AD12" w14:textId="7DCA1CC1" w:rsidR="00F76F33" w:rsidRDefault="00F76F33" w:rsidP="0084071D">
      <w:pPr>
        <w:spacing w:after="200"/>
        <w:rPr>
          <w:lang w:val="pt-BR"/>
        </w:rPr>
      </w:pPr>
    </w:p>
    <w:p w14:paraId="568060FF" w14:textId="3884AE9B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87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87AD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87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O MUNDO CELULAR: ORGANIZAÇÃO DAS CÉLULAS EM TECIDOS</w:t>
      </w:r>
      <w:r w:rsidR="00F87AD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87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atividade p. 77</w:t>
      </w:r>
      <w:r w:rsidR="00F87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F87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mapa mental sobre os tecidos do corpo humano.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F87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 </w:t>
      </w:r>
      <w:r w:rsidR="00F87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do “Reflita, Argumente e Compartilhe”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F87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1259442" w14:textId="49B5990B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43D043" w14:textId="254D444F" w:rsidR="00EB49D0" w:rsidRDefault="00EB49D0" w:rsidP="00EB49D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DBE012A" w14:textId="764C6E9F" w:rsidR="005B7B2A" w:rsidRDefault="00EB49D0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92A2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O COMANDO DAS AÇÕES: SISTEMA NERVOSO II</w:t>
      </w:r>
      <w:r w:rsidR="00592A2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Divisão do sistema nervoso</w:t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(Sistema nervoso central).</w:t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r w:rsidR="00592A2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 a 3</w:t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92A2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36.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92A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9CA2BFD" w14:textId="0C068AC4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062C5C" w14:textId="5988CA30" w:rsidR="00AE5A2F" w:rsidRDefault="00AE5A2F" w:rsidP="00AE5A2F">
      <w:pPr>
        <w:spacing w:after="200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AE5A2F"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2º BIMESTRE</w:t>
      </w:r>
    </w:p>
    <w:p w14:paraId="6BF43E2B" w14:textId="2F0F5A95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FC176B7" w14:textId="210CD801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26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26B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26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O COMANDO DAS AÇÕES: SISTEMA NERVOSO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6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Substâncias psicoativas e sistema nervoso</w:t>
      </w:r>
      <w:r w:rsidR="00226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dos exercícios p. 37 e 38.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26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 a 35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26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16BFCFC" w14:textId="36D5390C" w:rsidR="00673848" w:rsidRDefault="00673848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1995C1" w14:textId="0ADE991B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292DCE9" w14:textId="482A8E47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41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41FD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1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O COMANDO DAS AÇÕES: SISTEMA NERVOSO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41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</w:t>
      </w:r>
      <w:r w:rsidR="00D41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C5E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41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5C5CCD2" w14:textId="004F6A76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3FE57FC" w14:textId="1AC8A591" w:rsidR="007C5E95" w:rsidRDefault="007C5E95" w:rsidP="007C5E9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B3E000" w14:textId="662CD913" w:rsidR="00673848" w:rsidRPr="00AE5A2F" w:rsidRDefault="007C5E95" w:rsidP="007C5E9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01A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A ARTE DO MOVIMENTO: SISTEMA LOCOMOTOR</w:t>
      </w:r>
      <w:r w:rsidR="00E01A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Animais em movimento; O sistema esquelético.</w:t>
      </w:r>
      <w:r w:rsidR="00E01A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 a 49</w:t>
      </w:r>
      <w:r w:rsidR="00E01A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01A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Tarefa: Exercícios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da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CFA519C" w14:textId="6FFCF292" w:rsidR="00673848" w:rsidRDefault="00673848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23E06B2" w14:textId="7B9ECFC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093BF38" w14:textId="1C9328A2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01A7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A ARTE DO MOVIMENTO: SISTEMA LOCOMOTOR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sistema muscular; A coordenação entre os sistemas esquelético, muscular e nervoso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exercícios p. 54.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 a 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55 e 56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A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5F2AF38" w14:textId="018BF710" w:rsidR="007C5E95" w:rsidRDefault="007C5E95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3E6E307" w14:textId="58851E5B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FEDAEF" w14:textId="150957A9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97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97A5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97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A ARTE DO MOVIMENTO: SISTEMA LOCOMOTOR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97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Principais traumas físicos do sistema musculoesquelético</w:t>
      </w:r>
      <w:r w:rsidR="00697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Correção da tarefa.</w:t>
      </w:r>
      <w:r w:rsidR="00697A5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97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</w:t>
      </w:r>
      <w:r w:rsidR="00697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53</w:t>
      </w:r>
      <w:r w:rsidR="00697A5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</w:t>
      </w:r>
      <w:r w:rsidR="00697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521D19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71CA92" w14:textId="44E9D81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7518B0" w14:textId="74A32EE1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900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9003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900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A ARTE DO MOVIMENTO: SISTEMA LOCOMOTOR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900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da Folha AZ p. 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900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900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0019E84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92AFC54" w14:textId="0BA1A613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1EFC35" w14:textId="324E35C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A30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 E 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A30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2A30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AP2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66CABCE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207C4B7" w14:textId="58878CF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129A3D" w14:textId="31FA9F25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67B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67B0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67B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APs de Geografia e Arte.</w:t>
      </w:r>
      <w:r w:rsidR="00D67B0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67B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6853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00EC2B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6B0AAF" w14:textId="1407F5A2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85AFCC" w14:textId="6978D919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843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843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843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PERCEBENDO O MUNDO AO SEU REDOR: ÓRGÃOS SENSORIAIS</w:t>
      </w:r>
      <w:r w:rsidR="006843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843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Mecanismos sensoriais; O tato; O olfato; A gustação; Realização do exercício 1 p. 70.</w:t>
      </w:r>
      <w:r w:rsidR="006843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843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 a 65</w:t>
      </w:r>
      <w:r w:rsidR="006843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843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843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da p. </w:t>
      </w:r>
      <w:r w:rsidR="007D31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70 e 1 da p. </w:t>
      </w:r>
      <w:r w:rsidR="006843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087C36D" w14:textId="218739BA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F2A65A1" w14:textId="1DEE5747" w:rsidR="00F06BD5" w:rsidRDefault="00F06BD5" w:rsidP="00F06BD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BBE493E" w14:textId="677A133C" w:rsidR="00F06BD5" w:rsidRPr="00AE5A2F" w:rsidRDefault="00F06BD5" w:rsidP="00F06BD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54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541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4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PERCEBENDO O MUNDO AO SEU REDOR: ÓRGÃOS SENSORIAIS</w:t>
      </w:r>
      <w:r w:rsidR="005541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54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audição e o equilíbrio</w:t>
      </w:r>
      <w:r w:rsidR="00FA72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Correção da tarefa.</w:t>
      </w:r>
      <w:r w:rsidR="005541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54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65 </w:t>
      </w:r>
      <w:r w:rsidR="00FA72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554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6</w:t>
      </w:r>
      <w:r w:rsidR="00BA25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5541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541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FA72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</w:t>
      </w:r>
      <w:r w:rsidR="00554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71.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54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191C4C6" w14:textId="3225C19B" w:rsidR="00701C96" w:rsidRDefault="00701C96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ECA6E67" w14:textId="5D84ABFE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324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FA542A" w14:textId="4FFB9A9B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43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43FC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43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PERCEBENDO O MUNDO AO SEU REDOR: ÓRGÃOS SENSORIAIS</w:t>
      </w:r>
      <w:r w:rsidR="00443FC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43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visão.</w:t>
      </w:r>
      <w:r w:rsidR="007D31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Realização dos exercícios 2 e 3 p. 70</w:t>
      </w:r>
      <w:r w:rsidR="00443FC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443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a 69</w:t>
      </w:r>
      <w:r w:rsidR="00443FC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43FC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43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7D31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43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B8B4DA4" w14:textId="77777777" w:rsidR="008C38EE" w:rsidRDefault="008C38EE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57C99F" w14:textId="1D96C421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DEA855" w14:textId="6AF860C6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87F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87F4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7F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PERCEBENDO O MUNDO AO SEU REDOR: ÓRGÃOS SENSORIAIS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87F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 w:rsidR="00EB76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B76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474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D811619" w14:textId="58581668" w:rsidR="003749BC" w:rsidRDefault="003749BC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B322BC0" w14:textId="76602AD3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EC566FA" w14:textId="220FE4D7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445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4453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45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PERCEBENDO O MUNDO AO SEU REDOR: ÓRGÃOS SENSORIAIS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445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dos exercícios; </w:t>
      </w:r>
      <w:r w:rsidR="008445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dos exercícios da p. 73</w:t>
      </w:r>
      <w:r w:rsidR="001561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Atividade p. 75</w:t>
      </w:r>
      <w:r w:rsidR="008445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6868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868F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66065E7" w14:textId="59BC032B" w:rsidR="00405784" w:rsidRDefault="00405784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36FED8C" w14:textId="5F2C30F5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F8D99F" w14:textId="2CADDC56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F10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F100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F10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 PARA A PB2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10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 lista de atividades complementares.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F10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PB2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0C1605C" w14:textId="77777777" w:rsidR="00E66BE7" w:rsidRDefault="00E66BE7" w:rsidP="00E66BE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59A7AB8" w14:textId="49BF1F26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D25C2B" w14:textId="2ADEFDD4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03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03FB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03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PB de Geografia e Arte</w:t>
      </w:r>
      <w:r w:rsidR="00B03FB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03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o Simulado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03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687A9D" w14:textId="65349B7F" w:rsidR="00701873" w:rsidRDefault="00701873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B91602" w14:textId="0450A65F" w:rsidR="00FD744F" w:rsidRDefault="00FD744F" w:rsidP="00FD744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8E12CE" w14:textId="7405BB91" w:rsidR="00FD744F" w:rsidRPr="00AE5A2F" w:rsidRDefault="00FD744F" w:rsidP="00FD744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A16E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16E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5, 6, 7 E 8</w:t>
      </w:r>
      <w:r w:rsidR="00A16E8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6E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das questões para o Quiz de Ciências.</w:t>
      </w:r>
      <w:r w:rsidR="00A16E8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A16E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o Qui</w:t>
      </w:r>
      <w:r w:rsidR="00A16E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</w:t>
      </w:r>
      <w:r w:rsidR="00A16E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365C51D" w14:textId="77777777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41818F" w14:textId="7CC668BF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141A4C" w14:textId="74FA2573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53B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53B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B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="00D53B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032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primeira rodada do jogo.</w:t>
      </w:r>
      <w:r w:rsidR="00D53B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53B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B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341BD29" w14:textId="77777777" w:rsidR="00DE0227" w:rsidRDefault="00DE0227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02A8C8" w14:textId="3D023150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E3E3566" w14:textId="3D04FA87" w:rsidR="00701873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C032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C0320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032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="00C0320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032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 </w:t>
      </w:r>
      <w:r w:rsidR="00C032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segunda</w:t>
      </w:r>
      <w:r w:rsidR="00C032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rodada do jogo.</w:t>
      </w:r>
      <w:r w:rsidR="00C0320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032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A71D288" w14:textId="77777777" w:rsidR="004D51B8" w:rsidRDefault="004D51B8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8D973C7" w14:textId="33D3C744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3B44E7" w14:textId="1CBEE5AC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041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041D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041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="005041D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041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 </w:t>
      </w:r>
      <w:r w:rsidR="005041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segund</w:t>
      </w:r>
      <w:r w:rsidR="005041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rodada do jogo.</w:t>
      </w:r>
      <w:r w:rsidR="005041D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041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28562A" w14:textId="33ECB2C5" w:rsidR="00CE0BF6" w:rsidRDefault="00CE0BF6" w:rsidP="00CE0BF6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3º BIMESTRE</w:t>
      </w:r>
    </w:p>
    <w:p w14:paraId="1F02BB59" w14:textId="36C4C7C1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DA185A" w14:textId="7EFB631B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629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629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29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A ORIGEM DO SISTEMA SOLAR</w:t>
      </w:r>
      <w:r w:rsidR="003629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629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Como se organiza o Sistema Solar; A origem da Terra; Realização dos exercícios p. 26. </w:t>
      </w:r>
      <w:r w:rsidR="003629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629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23</w:t>
      </w:r>
      <w:r w:rsidR="003629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629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629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7E5186D" w14:textId="77777777" w:rsidR="00FD5223" w:rsidRDefault="00FD5223" w:rsidP="00FD5223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9D1C9FA" w14:textId="7EC93FDD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3E3CC9" w14:textId="0606C156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763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763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63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A ORIGEM DO SISTEMA SOLAR</w:t>
      </w:r>
      <w:r w:rsidR="00E763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763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Estrutura do planeta; O formato da Terra.  </w:t>
      </w:r>
      <w:r w:rsidR="00E763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763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 a 25</w:t>
      </w:r>
      <w:r w:rsidR="00E763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E763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763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28 e 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09CE8D8" w14:textId="6E9D713F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57BF6F" w14:textId="6CC51549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57B8CD" w14:textId="0449ECE6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71E8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A ORIGEM DO SISTEMA SOLAR</w:t>
      </w:r>
      <w:r w:rsidR="00871E8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dos exercícios p. 29.</w:t>
      </w:r>
      <w:r w:rsidR="00871E8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07B1DF3" w14:textId="77777777" w:rsidR="009248F2" w:rsidRDefault="009248F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ED6A73" w14:textId="223E83E5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919991D" w14:textId="71A8DB10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71E8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 EVOLUÇÃO DO PLANETA TERRA</w:t>
      </w:r>
      <w:r w:rsidR="00871E8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tempo geológico. </w:t>
      </w:r>
      <w:r w:rsidR="00871E8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32 a </w:t>
      </w:r>
      <w:r w:rsidR="007151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="00871E8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71E8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151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 da 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44 </w:t>
      </w:r>
      <w:r w:rsidR="007151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3 da p.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</w:t>
      </w:r>
      <w:r w:rsidR="007151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871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305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90E625E" w14:textId="77777777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D651A9" w14:textId="0F9CFBDB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E076FD2" w14:textId="7B2AD7D6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F32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F32F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F32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 EVOLUÇÃO DO PLANETA TERRA</w:t>
      </w:r>
      <w:r w:rsidR="007F32F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rochas; Formação dos fósseis; Realização dos exercícios p. 43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44</w:t>
      </w:r>
      <w:r w:rsidR="007F32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7F32F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C274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</w:t>
      </w:r>
      <w:r w:rsidR="003C274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C274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4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3C2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D688FEB" w14:textId="0D10BAA0" w:rsidR="00CE0BF6" w:rsidRDefault="00CE0BF6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636AC56" w14:textId="435FFE1F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7E340F" w14:textId="0E81A89B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D01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D019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D01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 EVOLUÇÃO DO PLANETA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D01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dos e</w:t>
      </w:r>
      <w:r w:rsidR="00FD01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xercícios da Folha AZ p. 48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D01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D01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5D431AA" w14:textId="77777777" w:rsidR="00F54AEC" w:rsidRPr="00AE5A2F" w:rsidRDefault="00F54AEC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AD16096" w14:textId="2983A7D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7331EF" w14:textId="4A38ECCA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54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54A8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54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9 e 10</w:t>
      </w:r>
      <w:r w:rsidR="00F54A8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4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</w:t>
      </w:r>
      <w:r w:rsidR="00F54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ção da lista de atividades complementares. </w:t>
      </w:r>
      <w:r w:rsidR="00F54A8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54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AP3.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74F76B1" w14:textId="77777777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89281B" w14:textId="5E16868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48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D4A2C5" w14:textId="03A1272B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C07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C075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C07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APs de Geografia e Arte</w:t>
      </w:r>
      <w:r w:rsidR="00BC075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C07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C07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2CEBC60" w14:textId="446F2312" w:rsidR="00DE0227" w:rsidRDefault="00DE0227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0F0D0F3" w14:textId="7DF602ED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8CCB6D" w14:textId="7050A8C1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COMPROVANDO A FORMA DA TERRA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luz do Sol; Plano de inclinação e movimentos da Terra. 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a 57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164E393" w14:textId="77777777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7B431D" w14:textId="2B67FA03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1CA78AB" w14:textId="1EC4DC69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COMPROVANDO A FORMA DA TERRA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Experimento de Erastóstenes; Correção da tarefa.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 e 59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32F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61 e 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32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59F317D" w14:textId="373A4C99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997C5D" w14:textId="1BA6B3B3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4E9C8" w14:textId="52A55190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D3E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D3E6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D3E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COMPROVANDO A FORMA DA TERRA</w:t>
      </w:r>
      <w:r w:rsidR="00BD3E6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D3E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tarefa; Realização dos exercícios p. 63 e 64. </w:t>
      </w:r>
      <w:r w:rsidR="00BD3E6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D3E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p. 65.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BC96A03" w14:textId="77777777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F4AC17" w14:textId="2A435B1D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D7AAE44" w14:textId="0E7A22E8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F25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VIAJANDO PELO PLANETA</w:t>
      </w:r>
      <w:r w:rsidR="00DF25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Estrelas e galáxias. </w:t>
      </w:r>
      <w:r w:rsidR="00DF25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a 7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F25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DF25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e 2 da 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299484C" w14:textId="77777777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1E981A" w14:textId="2C9731F5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DBDEEBF" w14:textId="5FD8CAB1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F25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VIAJANDO PELO PLANETA</w:t>
      </w:r>
      <w:r w:rsidR="00DF25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tarefa; </w:t>
      </w:r>
      <w:r w:rsidR="000B78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grandes navegações; Realização dos exercícios 2 da p. 75 e p. 76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DF25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0B78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77 e 78</w:t>
      </w:r>
      <w:r w:rsidR="00DF2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A7CCBF0" w14:textId="77777777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A872A8" w14:textId="7771D244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4360EA" w14:textId="569DDD56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A56F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VIAJANDO PELO PLANETA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047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6A13164" w14:textId="70DDD3B7" w:rsidR="006E1B20" w:rsidRDefault="006E1B20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71DE5C6" w14:textId="06C4AC6A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04BEC9" w14:textId="6A8AFFD9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A56F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9, 10, 11 E 12</w:t>
      </w:r>
      <w:r w:rsidR="00BA56F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lista.</w:t>
      </w:r>
      <w:r w:rsidR="00BA56F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A5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PB3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E180767" w14:textId="7777777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E0C0DA" w14:textId="6B9234AF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B533B25" w14:textId="0E57AF1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60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604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60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PBs de Geografia e Arte</w:t>
      </w:r>
      <w:r w:rsidR="00A604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A60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o Simulado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60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910085F" w14:textId="4C68D92D" w:rsidR="008404F4" w:rsidRDefault="008404F4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6ADBAD2" w14:textId="3F7C84EA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E4B0F4" w14:textId="5616E955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921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9215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921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A QUÍMICA À NOSSA VOLTA: SUBSTÂNCIAS E MISTURAS</w:t>
      </w:r>
      <w:r w:rsidR="0039215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921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Substância e mistura; </w:t>
      </w:r>
      <w:bookmarkStart w:id="0" w:name="_Hlk94471403"/>
      <w:r w:rsidR="003921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Mistura heterogênea; Mistura homogênea</w:t>
      </w:r>
      <w:bookmarkEnd w:id="0"/>
      <w:r w:rsidR="003921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="0039215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921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22</w:t>
      </w:r>
      <w:r w:rsidR="0039215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9215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921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p. 26 e 1 e 2 p. 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D606518" w14:textId="6463C268" w:rsidR="00A81872" w:rsidRDefault="00A81872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803D671" w14:textId="563934FE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46A5C2" w14:textId="14E96D4A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43C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43CC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3C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A QUÍMICA À NOSSA VOLTA: SUBSTÂNCIAS E MISTURAS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43C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Coloides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3D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0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70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</w:t>
      </w:r>
      <w:r w:rsidR="0070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03D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703D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343C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1 e 3 p.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718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B1F7F48" w14:textId="1E45A946" w:rsidR="00AE105E" w:rsidRDefault="00AE105E" w:rsidP="00AE105E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4º BIMESTRE</w:t>
      </w:r>
    </w:p>
    <w:p w14:paraId="6262D9BA" w14:textId="5A01E295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4795FB" w14:textId="498BE20B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0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03D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0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A QUÍMICA À NOSSA VOLTA: SUBSTÂNCIAS E MISTURAS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037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</w:t>
      </w:r>
      <w:r w:rsidR="00B037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246D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Correção da tarefa; Realização dos exercícios p. 28</w:t>
      </w:r>
      <w:r w:rsidR="00B037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B037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Páginas </w:t>
      </w:r>
      <w:r w:rsidR="00B037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46D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1A977C4" w14:textId="3D6484E7" w:rsidR="00602B1A" w:rsidRDefault="00602B1A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EF9571" w14:textId="6299FFDA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C44C2B5" w14:textId="66C6F624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46D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46D5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46D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A QUÍMICA À NOSSA VOLTA: SUBSTÂNCIAS E MISTURAS</w:t>
      </w:r>
      <w:r w:rsidR="00246D5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46D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 w:rsidR="00246D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dos exercícios da Folha AZ p. 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46D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46D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E503612" w14:textId="26371600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D45641" w14:textId="5D32644F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3FDD1B5" w14:textId="2BD18886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C00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C00C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C00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COMO PODEMOS SEPARAR MISTURAS?</w:t>
      </w:r>
      <w:r w:rsidR="006C00C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00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separação de misturas</w:t>
      </w:r>
      <w:r w:rsidR="006C00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dos exercícios 1 e 2 p. 44.</w:t>
      </w:r>
      <w:r w:rsidR="006C00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00C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</w:t>
      </w:r>
      <w:r w:rsidR="006C00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 a 3</w:t>
      </w:r>
      <w:r w:rsidR="006C00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6C00C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C00C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DB2D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“Reflita, Argumente e Compartilhe” p. 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A53C017" w14:textId="77777777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B3D229" w14:textId="66E445B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921EED" w14:textId="484F999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150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150F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150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COMO PODEMOS SEPARAR MISTURAS?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150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Separação de misturas homogêneas; </w:t>
      </w:r>
      <w:r w:rsidR="005150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do exercício </w:t>
      </w:r>
      <w:r w:rsidR="005150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5150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44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</w:t>
      </w:r>
      <w:r w:rsidR="005150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39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150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45</w:t>
      </w:r>
      <w:r w:rsid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EB92E21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2BA57F" w14:textId="49DCF15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78B635" w14:textId="613DDCA1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B093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COMO PODEMOS SEPARAR MISTURAS?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Separação de misturas</w:t>
      </w:r>
      <w:r w:rsidR="000B093A" w:rsidRP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a indústria petrolífera; Tratamento de água e esgoto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43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B09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465E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11C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BF2C428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5BEF25" w14:textId="1950574D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4B5E92" w14:textId="3F05A1ED" w:rsidR="00602B1A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11C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 w:rsidR="00E11C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 E 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11C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exercícios; Realização da Folha AZ p. 48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11C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AP4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319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22607BD" w14:textId="2117D4C8" w:rsidR="00684559" w:rsidRDefault="00684559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5644451" w14:textId="6A388A7F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29D96BE" w14:textId="45BB08E5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A4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A4A9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A4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APs de Geografia e Arte</w:t>
      </w:r>
      <w:r w:rsidR="006A4A9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A4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A4A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2ACBD28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7E181F7" w14:textId="24A88CB2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143EA27" w14:textId="6D1DC8D4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1" w:name="_Hlk94472591"/>
      <w:r w:rsidR="00055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55D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55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AS TRANSFORMAÇÕES DOS MATERIAIS</w:t>
      </w:r>
      <w:r w:rsidR="00055D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5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Fenômenos; Fenômenos físicos; Fenômenos químicos; Realização dos exercícios 1 e 2 p. 60. </w:t>
      </w:r>
      <w:r w:rsidR="00055D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055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a 5</w:t>
      </w:r>
      <w:r w:rsidR="00055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55D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1"/>
      <w:r w:rsidR="00055D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55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e 2 da </w:t>
      </w:r>
      <w:r w:rsidR="00055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57A92BD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1C8AEF" w14:textId="57DE248C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0AA627" w14:textId="7E59F7ED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C5E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C5E8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C5E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AS TRANSFORMAÇÕES DOS MATERIAIS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C5E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Evidências dos fenômenos químicos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C5E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EC5E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21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21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21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1920297" w14:textId="77777777" w:rsidR="009038EE" w:rsidRDefault="009038EE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A5C3BD3" w14:textId="292B020A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4AC94F" w14:textId="4680692E" w:rsidR="00B579A6" w:rsidRDefault="00B579A6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D50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D50D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D50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AS TRANSFORMAÇÕES DOS MATERIAIS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D50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Combustão e transformações químicas. Realização do exercício 3 p. 60</w:t>
      </w:r>
      <w:r w:rsidR="004D50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p. 61</w:t>
      </w:r>
      <w:r w:rsidR="004D50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D50D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4D50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 e 59</w:t>
      </w:r>
      <w:r w:rsidR="004D50D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D50D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E13C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63 e 64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C7920DB" w14:textId="6DEE2329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FDEEC1" w14:textId="6C74AD61" w:rsidR="007B1EF9" w:rsidRDefault="007B1EF9" w:rsidP="007B1EF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8BD0794" w14:textId="253ED32C" w:rsidR="007B1EF9" w:rsidRPr="00AE5A2F" w:rsidRDefault="007B1EF9" w:rsidP="007B1EF9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19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D196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AS TRANSFORMAÇÕES DOS MATERIAIS</w:t>
      </w:r>
      <w:r w:rsidR="002D196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 w:rsidR="002D19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2D196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16</w:t>
      </w:r>
      <w:r w:rsidR="002D19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D19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3C7BF2C" w14:textId="4A30C966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05C68E0" w14:textId="1DB66994" w:rsidR="008A098D" w:rsidRDefault="008A098D" w:rsidP="008A0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303D67" w14:textId="7A3F91BE" w:rsidR="008A098D" w:rsidRDefault="008A098D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F62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MEDICAMENTOS E TECNOLOGIA</w:t>
      </w:r>
      <w:r w:rsidR="00AF62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Remédios e medicamentos; </w:t>
      </w:r>
      <w:r w:rsidR="00424C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medicamento</w:t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AF62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e 7</w:t>
      </w:r>
      <w:r w:rsidR="00424C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AF62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F62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424C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p. 78</w:t>
      </w:r>
      <w:r w:rsidR="00AF62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3BDB938" w14:textId="00778DF0" w:rsidR="00F33821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EA5ABF" w14:textId="5871BBF9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7A81767" w14:textId="69B22D96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3189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MEDICAMENTOS E TECNOLOGIA</w:t>
      </w:r>
      <w:r w:rsidR="0023189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importância de não se automedicar;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Materiais Naturais e sintéticos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Realizar exercício 3 p. 78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3189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77</w:t>
      </w:r>
      <w:r w:rsidR="0023189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3189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2318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79 e 80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72D4B46" w14:textId="5FAD82A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7B1AB2" w14:textId="2201D24A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BFDD4" w14:textId="3E6ACBAA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2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253E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2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MEDICAMENTOS E TECNOLOGIA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2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2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81 e 82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253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D2954F7" w14:textId="25AD455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3B01BA" w14:textId="7ACE4B3A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E1702" w14:textId="50EF7ECA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94F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94F9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94F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MEDICAMENTOS E TECNOLOGIA</w:t>
      </w:r>
      <w:r w:rsidR="00794F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E REVISÃO PARA PB4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94F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da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757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PB4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3494079" w14:textId="48B0E3AD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EF55350" w14:textId="058FB0F0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489EAF1" w14:textId="2A4521B8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757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757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757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PBs de Geografia e Arte</w:t>
      </w:r>
      <w:r w:rsidR="008757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757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o Simulado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757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D3472DC" w14:textId="702736F6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A3F721" w14:textId="57BC0901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01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4C712C" w14:textId="6F7ACEFF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869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869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69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="000869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869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Preparação para o segundo </w:t>
      </w:r>
      <w:r w:rsidR="000869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Quiz de Ciências. </w:t>
      </w:r>
      <w:r w:rsidR="000869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869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B7481CA" w14:textId="3A366BAF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A6F6E79" w14:textId="6FA0D177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FEE05E1" w14:textId="267B7840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B5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B529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5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="004B529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5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4B5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4CDE8F9" w14:textId="77777777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51B2F60" w14:textId="77777777" w:rsidR="00FB0E21" w:rsidRPr="00AE5A2F" w:rsidRDefault="00FB0E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1E7988A0" w14:textId="77777777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58CD595" w14:textId="77777777" w:rsidR="00F33821" w:rsidRPr="00AE5A2F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AB3D53" w14:textId="77777777" w:rsidR="008A098D" w:rsidRPr="00AE5A2F" w:rsidRDefault="008A098D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sectPr w:rsidR="008A098D" w:rsidRPr="00AE5A2F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08EC" w14:textId="77777777" w:rsidR="000851A9" w:rsidRDefault="000851A9">
      <w:r>
        <w:separator/>
      </w:r>
    </w:p>
    <w:p w14:paraId="163AF850" w14:textId="77777777" w:rsidR="000851A9" w:rsidRDefault="000851A9"/>
  </w:endnote>
  <w:endnote w:type="continuationSeparator" w:id="0">
    <w:p w14:paraId="261C1F96" w14:textId="77777777" w:rsidR="000851A9" w:rsidRDefault="000851A9">
      <w:r>
        <w:continuationSeparator/>
      </w:r>
    </w:p>
    <w:p w14:paraId="1FF4874D" w14:textId="77777777" w:rsidR="000851A9" w:rsidRDefault="000851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53A4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0E3731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41B3" w14:textId="77777777" w:rsidR="000851A9" w:rsidRDefault="000851A9">
      <w:r>
        <w:separator/>
      </w:r>
    </w:p>
    <w:p w14:paraId="5BDA3722" w14:textId="77777777" w:rsidR="000851A9" w:rsidRDefault="000851A9"/>
  </w:footnote>
  <w:footnote w:type="continuationSeparator" w:id="0">
    <w:p w14:paraId="5EA00983" w14:textId="77777777" w:rsidR="000851A9" w:rsidRDefault="000851A9">
      <w:r>
        <w:continuationSeparator/>
      </w:r>
    </w:p>
    <w:p w14:paraId="3C99CA3F" w14:textId="77777777" w:rsidR="000851A9" w:rsidRDefault="000851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DAE4B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D9283E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08562B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647B"/>
    <w:rsid w:val="0001659F"/>
    <w:rsid w:val="0002482E"/>
    <w:rsid w:val="00046868"/>
    <w:rsid w:val="00050324"/>
    <w:rsid w:val="000539F8"/>
    <w:rsid w:val="00055D8E"/>
    <w:rsid w:val="000718AF"/>
    <w:rsid w:val="0007386A"/>
    <w:rsid w:val="000851A9"/>
    <w:rsid w:val="000869AF"/>
    <w:rsid w:val="000A0150"/>
    <w:rsid w:val="000B093A"/>
    <w:rsid w:val="000B787F"/>
    <w:rsid w:val="000C43A3"/>
    <w:rsid w:val="000D2E09"/>
    <w:rsid w:val="000E63C9"/>
    <w:rsid w:val="0010216B"/>
    <w:rsid w:val="00115A3A"/>
    <w:rsid w:val="0012218F"/>
    <w:rsid w:val="00124F0A"/>
    <w:rsid w:val="00130E9D"/>
    <w:rsid w:val="00150A6D"/>
    <w:rsid w:val="001561DD"/>
    <w:rsid w:val="001635D5"/>
    <w:rsid w:val="00185B35"/>
    <w:rsid w:val="001A4CA9"/>
    <w:rsid w:val="001B0E5E"/>
    <w:rsid w:val="001B1D30"/>
    <w:rsid w:val="001C6063"/>
    <w:rsid w:val="001F2BC8"/>
    <w:rsid w:val="001F5F6B"/>
    <w:rsid w:val="002174EF"/>
    <w:rsid w:val="00221FA4"/>
    <w:rsid w:val="00226B0B"/>
    <w:rsid w:val="0023052F"/>
    <w:rsid w:val="0023189F"/>
    <w:rsid w:val="00243EBC"/>
    <w:rsid w:val="00246A35"/>
    <w:rsid w:val="00246D5D"/>
    <w:rsid w:val="00252730"/>
    <w:rsid w:val="002532FF"/>
    <w:rsid w:val="0027754C"/>
    <w:rsid w:val="00282444"/>
    <w:rsid w:val="00284348"/>
    <w:rsid w:val="002A300E"/>
    <w:rsid w:val="002A4838"/>
    <w:rsid w:val="002A764F"/>
    <w:rsid w:val="002D0FCB"/>
    <w:rsid w:val="002D1961"/>
    <w:rsid w:val="002F51F5"/>
    <w:rsid w:val="003047E5"/>
    <w:rsid w:val="00312137"/>
    <w:rsid w:val="00330359"/>
    <w:rsid w:val="0033762F"/>
    <w:rsid w:val="00343CC7"/>
    <w:rsid w:val="003531FC"/>
    <w:rsid w:val="00360494"/>
    <w:rsid w:val="003629C0"/>
    <w:rsid w:val="00366C7E"/>
    <w:rsid w:val="003749BC"/>
    <w:rsid w:val="0037565A"/>
    <w:rsid w:val="00383BD7"/>
    <w:rsid w:val="00384EA3"/>
    <w:rsid w:val="0039215D"/>
    <w:rsid w:val="003950B4"/>
    <w:rsid w:val="003957C8"/>
    <w:rsid w:val="003A39A1"/>
    <w:rsid w:val="003A74A3"/>
    <w:rsid w:val="003C2191"/>
    <w:rsid w:val="003C2747"/>
    <w:rsid w:val="003D1CCF"/>
    <w:rsid w:val="003D3863"/>
    <w:rsid w:val="003D4EEA"/>
    <w:rsid w:val="003F780A"/>
    <w:rsid w:val="00405784"/>
    <w:rsid w:val="004110DE"/>
    <w:rsid w:val="00424CC0"/>
    <w:rsid w:val="004253E6"/>
    <w:rsid w:val="00427723"/>
    <w:rsid w:val="00432BC1"/>
    <w:rsid w:val="0044085A"/>
    <w:rsid w:val="00443FC3"/>
    <w:rsid w:val="00465E0D"/>
    <w:rsid w:val="004B21A5"/>
    <w:rsid w:val="004B529C"/>
    <w:rsid w:val="004D50D0"/>
    <w:rsid w:val="004D51B8"/>
    <w:rsid w:val="004F0028"/>
    <w:rsid w:val="004F1005"/>
    <w:rsid w:val="00500571"/>
    <w:rsid w:val="005037F0"/>
    <w:rsid w:val="005041DD"/>
    <w:rsid w:val="005150F8"/>
    <w:rsid w:val="00516A86"/>
    <w:rsid w:val="005275F6"/>
    <w:rsid w:val="005353B2"/>
    <w:rsid w:val="0055022C"/>
    <w:rsid w:val="005541A8"/>
    <w:rsid w:val="005557D3"/>
    <w:rsid w:val="00572102"/>
    <w:rsid w:val="005728CE"/>
    <w:rsid w:val="005863C5"/>
    <w:rsid w:val="00586646"/>
    <w:rsid w:val="00592A2C"/>
    <w:rsid w:val="005B7B2A"/>
    <w:rsid w:val="005C6745"/>
    <w:rsid w:val="005D2374"/>
    <w:rsid w:val="005F1BB0"/>
    <w:rsid w:val="00602B1A"/>
    <w:rsid w:val="00614911"/>
    <w:rsid w:val="006304E6"/>
    <w:rsid w:val="00631ABA"/>
    <w:rsid w:val="00636023"/>
    <w:rsid w:val="00640BDC"/>
    <w:rsid w:val="00650126"/>
    <w:rsid w:val="00656C4D"/>
    <w:rsid w:val="00673848"/>
    <w:rsid w:val="00684331"/>
    <w:rsid w:val="00684559"/>
    <w:rsid w:val="0068532A"/>
    <w:rsid w:val="006868F7"/>
    <w:rsid w:val="00697A54"/>
    <w:rsid w:val="006A4A90"/>
    <w:rsid w:val="006B6DFC"/>
    <w:rsid w:val="006C00C6"/>
    <w:rsid w:val="006D689C"/>
    <w:rsid w:val="006E1B20"/>
    <w:rsid w:val="006E2B76"/>
    <w:rsid w:val="006E5716"/>
    <w:rsid w:val="00701873"/>
    <w:rsid w:val="00701C96"/>
    <w:rsid w:val="00703D63"/>
    <w:rsid w:val="00705F14"/>
    <w:rsid w:val="00715172"/>
    <w:rsid w:val="00715196"/>
    <w:rsid w:val="00716FC8"/>
    <w:rsid w:val="007302B3"/>
    <w:rsid w:val="00730733"/>
    <w:rsid w:val="00730E3A"/>
    <w:rsid w:val="00731901"/>
    <w:rsid w:val="007324F5"/>
    <w:rsid w:val="00736AAF"/>
    <w:rsid w:val="00765B2A"/>
    <w:rsid w:val="00783A34"/>
    <w:rsid w:val="00794F94"/>
    <w:rsid w:val="007B1EF9"/>
    <w:rsid w:val="007C5E95"/>
    <w:rsid w:val="007C6B52"/>
    <w:rsid w:val="007D16C5"/>
    <w:rsid w:val="007D315B"/>
    <w:rsid w:val="007D49A4"/>
    <w:rsid w:val="007E469F"/>
    <w:rsid w:val="007F20C3"/>
    <w:rsid w:val="007F32FB"/>
    <w:rsid w:val="008404F4"/>
    <w:rsid w:val="0084071D"/>
    <w:rsid w:val="0084453D"/>
    <w:rsid w:val="00850848"/>
    <w:rsid w:val="0085779D"/>
    <w:rsid w:val="00862FE4"/>
    <w:rsid w:val="0086389A"/>
    <w:rsid w:val="00871E87"/>
    <w:rsid w:val="00874108"/>
    <w:rsid w:val="008747B9"/>
    <w:rsid w:val="00875771"/>
    <w:rsid w:val="0087605E"/>
    <w:rsid w:val="0089003A"/>
    <w:rsid w:val="008A098D"/>
    <w:rsid w:val="008B1FEE"/>
    <w:rsid w:val="008B65C1"/>
    <w:rsid w:val="008C38EE"/>
    <w:rsid w:val="009038EE"/>
    <w:rsid w:val="00903C32"/>
    <w:rsid w:val="00916B16"/>
    <w:rsid w:val="009173B9"/>
    <w:rsid w:val="009248F2"/>
    <w:rsid w:val="00931DA1"/>
    <w:rsid w:val="0093335D"/>
    <w:rsid w:val="0093613E"/>
    <w:rsid w:val="00936817"/>
    <w:rsid w:val="00943026"/>
    <w:rsid w:val="00960CD7"/>
    <w:rsid w:val="00966B81"/>
    <w:rsid w:val="0097407A"/>
    <w:rsid w:val="00987F4C"/>
    <w:rsid w:val="009B5D1B"/>
    <w:rsid w:val="009C2A6F"/>
    <w:rsid w:val="009C7720"/>
    <w:rsid w:val="00A16E8C"/>
    <w:rsid w:val="00A23AFA"/>
    <w:rsid w:val="00A31B3E"/>
    <w:rsid w:val="00A532F3"/>
    <w:rsid w:val="00A60445"/>
    <w:rsid w:val="00A81872"/>
    <w:rsid w:val="00A8489E"/>
    <w:rsid w:val="00A9499D"/>
    <w:rsid w:val="00AB02A7"/>
    <w:rsid w:val="00AC29F3"/>
    <w:rsid w:val="00AE105E"/>
    <w:rsid w:val="00AE5145"/>
    <w:rsid w:val="00AE5A2F"/>
    <w:rsid w:val="00AF620B"/>
    <w:rsid w:val="00B0377A"/>
    <w:rsid w:val="00B037ED"/>
    <w:rsid w:val="00B03EA8"/>
    <w:rsid w:val="00B03FBF"/>
    <w:rsid w:val="00B12362"/>
    <w:rsid w:val="00B231E5"/>
    <w:rsid w:val="00B35A28"/>
    <w:rsid w:val="00B579A6"/>
    <w:rsid w:val="00B64BFD"/>
    <w:rsid w:val="00B75A3B"/>
    <w:rsid w:val="00B75D5E"/>
    <w:rsid w:val="00B763D2"/>
    <w:rsid w:val="00BA25F1"/>
    <w:rsid w:val="00BA56F5"/>
    <w:rsid w:val="00BB7A4A"/>
    <w:rsid w:val="00BC075E"/>
    <w:rsid w:val="00BD3E6B"/>
    <w:rsid w:val="00BD67D8"/>
    <w:rsid w:val="00C02B87"/>
    <w:rsid w:val="00C03209"/>
    <w:rsid w:val="00C132F1"/>
    <w:rsid w:val="00C24BFF"/>
    <w:rsid w:val="00C36B81"/>
    <w:rsid w:val="00C4086D"/>
    <w:rsid w:val="00C51904"/>
    <w:rsid w:val="00C849E1"/>
    <w:rsid w:val="00CA1896"/>
    <w:rsid w:val="00CA52B9"/>
    <w:rsid w:val="00CB5B28"/>
    <w:rsid w:val="00CE0BF6"/>
    <w:rsid w:val="00CF5371"/>
    <w:rsid w:val="00CF7233"/>
    <w:rsid w:val="00D0323A"/>
    <w:rsid w:val="00D0559F"/>
    <w:rsid w:val="00D077E9"/>
    <w:rsid w:val="00D31915"/>
    <w:rsid w:val="00D41FD8"/>
    <w:rsid w:val="00D42CB7"/>
    <w:rsid w:val="00D47430"/>
    <w:rsid w:val="00D53BE3"/>
    <w:rsid w:val="00D5413D"/>
    <w:rsid w:val="00D570A9"/>
    <w:rsid w:val="00D67B01"/>
    <w:rsid w:val="00D70AD3"/>
    <w:rsid w:val="00D70D02"/>
    <w:rsid w:val="00D770C7"/>
    <w:rsid w:val="00D86945"/>
    <w:rsid w:val="00D90290"/>
    <w:rsid w:val="00D933AE"/>
    <w:rsid w:val="00D93A1E"/>
    <w:rsid w:val="00DB2DE9"/>
    <w:rsid w:val="00DD152F"/>
    <w:rsid w:val="00DE0227"/>
    <w:rsid w:val="00DE213F"/>
    <w:rsid w:val="00DF027C"/>
    <w:rsid w:val="00DF25EB"/>
    <w:rsid w:val="00E00A32"/>
    <w:rsid w:val="00E011D4"/>
    <w:rsid w:val="00E01A7C"/>
    <w:rsid w:val="00E11C65"/>
    <w:rsid w:val="00E13C0F"/>
    <w:rsid w:val="00E22ACD"/>
    <w:rsid w:val="00E454C0"/>
    <w:rsid w:val="00E556AC"/>
    <w:rsid w:val="00E620B0"/>
    <w:rsid w:val="00E66BE7"/>
    <w:rsid w:val="00E763E3"/>
    <w:rsid w:val="00E81B40"/>
    <w:rsid w:val="00E85447"/>
    <w:rsid w:val="00EB2B79"/>
    <w:rsid w:val="00EB49D0"/>
    <w:rsid w:val="00EB7606"/>
    <w:rsid w:val="00EC5E8D"/>
    <w:rsid w:val="00EE7C0E"/>
    <w:rsid w:val="00EF555B"/>
    <w:rsid w:val="00F027BB"/>
    <w:rsid w:val="00F04A00"/>
    <w:rsid w:val="00F06BD5"/>
    <w:rsid w:val="00F11DCF"/>
    <w:rsid w:val="00F162EA"/>
    <w:rsid w:val="00F3098A"/>
    <w:rsid w:val="00F33821"/>
    <w:rsid w:val="00F52D27"/>
    <w:rsid w:val="00F54A81"/>
    <w:rsid w:val="00F54AEC"/>
    <w:rsid w:val="00F76F33"/>
    <w:rsid w:val="00F83527"/>
    <w:rsid w:val="00F87AD6"/>
    <w:rsid w:val="00FA72EB"/>
    <w:rsid w:val="00FB0E21"/>
    <w:rsid w:val="00FD0197"/>
    <w:rsid w:val="00FD5223"/>
    <w:rsid w:val="00FD583F"/>
    <w:rsid w:val="00FD744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2D61"/>
  <w15:docId w15:val="{0269CA24-0DE9-46A0-8F9B-F0637EB3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60172"/>
    <w:rsid w:val="005007FE"/>
    <w:rsid w:val="00555574"/>
    <w:rsid w:val="007D5647"/>
    <w:rsid w:val="00B00E34"/>
    <w:rsid w:val="00BD2E3A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Luisa Baraldi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AC6983-572C-4526-A1BD-75267638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160</TotalTime>
  <Pages>20</Pages>
  <Words>3682</Words>
  <Characters>19885</Characters>
  <Application>Microsoft Office Word</Application>
  <DocSecurity>0</DocSecurity>
  <Lines>165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</cp:lastModifiedBy>
  <cp:revision>102</cp:revision>
  <cp:lastPrinted>2006-08-01T17:47:00Z</cp:lastPrinted>
  <dcterms:created xsi:type="dcterms:W3CDTF">2022-01-26T21:25:00Z</dcterms:created>
  <dcterms:modified xsi:type="dcterms:W3CDTF">2022-01-31T02:27:00Z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