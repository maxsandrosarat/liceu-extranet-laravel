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90104" w14:textId="77777777" w:rsidR="00D077E9" w:rsidRPr="004F0028" w:rsidRDefault="00AB02A7" w:rsidP="00D70D02">
      <w:pPr>
        <w:rPr>
          <w:lang w:val="pt-BR"/>
        </w:rPr>
      </w:pPr>
      <w:r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5BA9E259" wp14:editId="1F5D5A6F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7DAB3" id="Retângulo 3" o:spid="_x0000_s1026" alt="retângulo branco para o texto na capa" style="position:absolute;margin-left:-15.95pt;margin-top:73.85pt;width:310.15pt;height:681.6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4F0028" w14:paraId="46F5F367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BD8BE15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5B630F97" wp14:editId="025A07B3">
                      <wp:extent cx="3528695" cy="1809750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809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0780166" w14:textId="688A104A" w:rsidR="000D2E09" w:rsidRPr="00D86945" w:rsidRDefault="000D2E09" w:rsidP="00FE4C8C">
                                  <w:pPr>
                                    <w:pStyle w:val="Ttulo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 xml:space="preserve">PLANO DE AÇÃO </w:t>
                                  </w:r>
                                  <w:r w:rsidR="00194431">
                                    <w:rPr>
                                      <w:lang w:val="pt-BR" w:bidi="pt-BR"/>
                                    </w:rPr>
                                    <w:t>7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t xml:space="preserve">º ANO 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br/>
                                  </w:r>
                                  <w:r w:rsidR="0010216B">
                                    <w:t xml:space="preserve">TURNO: </w:t>
                                  </w:r>
                                  <w:r w:rsidR="00252533">
                                    <w:t>A</w:t>
                                  </w:r>
                                </w:p>
                                <w:p w14:paraId="06DA63F3" w14:textId="77777777" w:rsidR="000D2E09" w:rsidRPr="00D86945" w:rsidRDefault="000D2E09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B630F9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277.85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" filled="f" stroked="f" strokeweight=".5pt">
                      <v:textbox>
                        <w:txbxContent>
                          <w:p w14:paraId="30780166" w14:textId="688A104A" w:rsidR="000D2E09" w:rsidRPr="00D86945" w:rsidRDefault="000D2E09" w:rsidP="00FE4C8C">
                            <w:pPr>
                              <w:pStyle w:val="Ttulo"/>
                            </w:pPr>
                            <w:r>
                              <w:rPr>
                                <w:lang w:val="pt-BR" w:bidi="pt-BR"/>
                              </w:rPr>
                              <w:t xml:space="preserve">PLANO DE AÇÃO </w:t>
                            </w:r>
                            <w:r w:rsidR="00194431">
                              <w:rPr>
                                <w:lang w:val="pt-BR" w:bidi="pt-BR"/>
                              </w:rPr>
                              <w:t>7</w:t>
                            </w:r>
                            <w:r>
                              <w:rPr>
                                <w:lang w:val="pt-BR" w:bidi="pt-BR"/>
                              </w:rPr>
                              <w:t xml:space="preserve">º ANO 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 w:rsidR="0010216B">
                              <w:t xml:space="preserve">TURNO: </w:t>
                            </w:r>
                            <w:r w:rsidR="00252533">
                              <w:t>A</w:t>
                            </w:r>
                          </w:p>
                          <w:p w14:paraId="06DA63F3" w14:textId="77777777" w:rsidR="000D2E09" w:rsidRPr="00D86945" w:rsidRDefault="000D2E09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75011E57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52E60A76" wp14:editId="5E2C1FB1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D4CE9C6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14:paraId="42A16406" w14:textId="77777777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487A3BD" w14:textId="77777777"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14:paraId="5384EDC8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4871644" w14:textId="77777777" w:rsidR="00FE4C8C" w:rsidRPr="004F0028" w:rsidRDefault="00000000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14:paraId="0D6E119D" w14:textId="630E64AF" w:rsidR="00FE4C8C" w:rsidRPr="004F0028" w:rsidRDefault="00FE4C8C" w:rsidP="00FE4C8C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Content>
                <w:r w:rsidR="00761836">
                  <w:rPr>
                    <w:lang w:val="pt-BR"/>
                  </w:rPr>
                  <w:t>Jaqueline Lima da Costa</w:t>
                </w:r>
              </w:sdtContent>
            </w:sdt>
          </w:p>
          <w:p w14:paraId="52A65E85" w14:textId="77777777" w:rsidR="00D077E9" w:rsidRPr="004F0028" w:rsidRDefault="00FE4C8C" w:rsidP="00FE4C8C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/>
              </w:rPr>
              <w:t xml:space="preserve"> </w:t>
            </w:r>
          </w:p>
        </w:tc>
      </w:tr>
    </w:tbl>
    <w:p w14:paraId="2DA2E6DA" w14:textId="61B5197C" w:rsidR="00FE4C8C" w:rsidRPr="004F0028" w:rsidRDefault="00770DD4" w:rsidP="00FE4C8C">
      <w:pPr>
        <w:pStyle w:val="Ttulo1"/>
        <w:rPr>
          <w:lang w:val="pt-BR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5DC8BD70" wp14:editId="65ED752D">
            <wp:simplePos x="0" y="0"/>
            <wp:positionH relativeFrom="column">
              <wp:posOffset>-4232910</wp:posOffset>
            </wp:positionH>
            <wp:positionV relativeFrom="paragraph">
              <wp:posOffset>4690110</wp:posOffset>
            </wp:positionV>
            <wp:extent cx="3219450" cy="2085975"/>
            <wp:effectExtent l="0" t="0" r="0" b="0"/>
            <wp:wrapNone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2A7"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7918605A" wp14:editId="373567C3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61E2CE" id="Retângulo 2" o:spid="_x0000_s1026" alt="retângulo colorido" style="position:absolute;margin-left:-58.7pt;margin-top:525pt;width:611.1pt;height:316.5pt;z-index:-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10216B">
        <w:rPr>
          <w:lang w:val="pt-BR" w:bidi="pt-BR"/>
        </w:rPr>
        <w:lastRenderedPageBreak/>
        <w:t>PLANEJAMENTO ANUAL 2022</w:t>
      </w:r>
    </w:p>
    <w:p w14:paraId="5D7F00D3" w14:textId="77777777" w:rsidR="0010216B" w:rsidRDefault="0010216B" w:rsidP="00046868">
      <w:pPr>
        <w:spacing w:line="240" w:lineRule="auto"/>
      </w:pPr>
      <w:r>
        <w:t xml:space="preserve">DISCIPLINA: </w:t>
      </w:r>
    </w:p>
    <w:p w14:paraId="6C4F915D" w14:textId="77777777" w:rsidR="0010216B" w:rsidRDefault="0010216B" w:rsidP="00046868">
      <w:pPr>
        <w:spacing w:line="240" w:lineRule="auto"/>
      </w:pPr>
    </w:p>
    <w:p w14:paraId="1F721C7D" w14:textId="7159BF9B" w:rsidR="00A10302" w:rsidRDefault="00A10302" w:rsidP="00A1030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91124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91124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D536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O litro, seus múltiplos e submúltiplos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 referente ao capítulo 1</w:t>
      </w:r>
      <w:r w:rsidR="00D536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14:paraId="77BBAE37" w14:textId="4573BDBE" w:rsidR="00A10302" w:rsidRDefault="00A10302" w:rsidP="00A1030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D536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="0019443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</w:p>
    <w:p w14:paraId="761766C5" w14:textId="15E82B84" w:rsidR="00A10302" w:rsidRPr="00046868" w:rsidRDefault="00A10302" w:rsidP="00A1030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D536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25253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D536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7ACE77E4" w14:textId="778B2743" w:rsidR="00A10302" w:rsidRDefault="00A10302" w:rsidP="00A1030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91124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25253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91124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D536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Leitura e escrita das medidas de capacidade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 </w:t>
      </w:r>
      <w:r w:rsidR="00D536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 1</w:t>
      </w:r>
      <w:r w:rsidR="00D536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livro </w:t>
      </w:r>
      <w:r w:rsidR="00D536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14:paraId="5DDA6E6C" w14:textId="197756F1" w:rsidR="00A10302" w:rsidRDefault="00A10302" w:rsidP="00A1030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D536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="0019443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</w:p>
    <w:p w14:paraId="1FCB042C" w14:textId="726E9D24" w:rsidR="00A10302" w:rsidRDefault="00A10302" w:rsidP="00A10302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</w:t>
      </w:r>
      <w:r w:rsidR="0025253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D536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3848674D" w14:textId="2C09ECA6" w:rsidR="00A10302" w:rsidRPr="00D53683" w:rsidRDefault="00A10302" w:rsidP="00D5368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25253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91124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</w:t>
      </w:r>
      <w:r w:rsidR="0019443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: Área de figuras planas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Referências:</w:t>
      </w:r>
      <w:r w:rsidR="0019443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 21 a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19443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29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 – capítulo 1</w:t>
      </w:r>
      <w:r w:rsidR="00D536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livro </w:t>
      </w:r>
      <w:r w:rsidR="00D536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14:paraId="4CAFD33B" w14:textId="25C51361" w:rsidR="00A10302" w:rsidRDefault="00A10302" w:rsidP="00A1030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19443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40 a 41</w:t>
      </w:r>
    </w:p>
    <w:p w14:paraId="10476B9B" w14:textId="09753D21" w:rsidR="00A10302" w:rsidRDefault="00A10302" w:rsidP="00A10302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25253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D536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6EBC7A1B" w14:textId="0E7D0D00" w:rsidR="00A10302" w:rsidRDefault="00A10302" w:rsidP="00A1030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25253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91124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</w:p>
    <w:p w14:paraId="1584B14E" w14:textId="77777777" w:rsidR="00A10302" w:rsidRDefault="00A10302" w:rsidP="00A1030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E92C592" w14:textId="64A16272" w:rsidR="00A10302" w:rsidRDefault="00A10302" w:rsidP="00A1030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D536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Área de figuras planas</w:t>
      </w:r>
    </w:p>
    <w:p w14:paraId="7FB22968" w14:textId="5795E5A6" w:rsidR="00A10302" w:rsidRDefault="00A10302" w:rsidP="00A1030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19443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21</w:t>
      </w:r>
      <w:r w:rsidR="00D536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</w:t>
      </w:r>
      <w:r w:rsidR="0019443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29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 1</w:t>
      </w:r>
      <w:r w:rsidR="00D536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livro </w:t>
      </w:r>
      <w:r w:rsidR="00D536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14:paraId="70EB83E6" w14:textId="2A0DB0BB" w:rsidR="00A10302" w:rsidRDefault="00A10302" w:rsidP="00A1030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D536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19443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42 a 50</w:t>
      </w:r>
    </w:p>
    <w:p w14:paraId="41237948" w14:textId="5DFD3845" w:rsidR="00A10302" w:rsidRPr="00046868" w:rsidRDefault="00A10302" w:rsidP="00A1030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</w:t>
      </w:r>
      <w:r w:rsidR="00D536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D536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Jaqueline Lima da Costa   </w:t>
      </w:r>
    </w:p>
    <w:p w14:paraId="08F0970D" w14:textId="77777777" w:rsidR="00A10302" w:rsidRDefault="00A10302" w:rsidP="00A10302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10DF83AD" w14:textId="42014B0D" w:rsidR="00A10302" w:rsidRDefault="00A10302" w:rsidP="00A1030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91124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91124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2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D536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Volume do Cubo e do Paralelepípedo</w:t>
      </w:r>
    </w:p>
    <w:p w14:paraId="69CB2EEE" w14:textId="0FC6A2D2" w:rsidR="00A10302" w:rsidRDefault="00A10302" w:rsidP="00A1030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19443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30 a 37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 1</w:t>
      </w:r>
      <w:r w:rsidR="00D536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livro </w:t>
      </w:r>
      <w:r w:rsidR="00D536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14:paraId="32D44B4F" w14:textId="5595FFB5" w:rsidR="00A10302" w:rsidRDefault="00A10302" w:rsidP="00A1030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D536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forme ficha de sala.</w:t>
      </w:r>
    </w:p>
    <w:p w14:paraId="1559F04A" w14:textId="35CEA4BC" w:rsidR="00A10302" w:rsidRDefault="00A10302" w:rsidP="00A10302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</w:t>
      </w:r>
      <w:r w:rsidR="0025253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D536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D536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36641183" w14:textId="3B88F2DE" w:rsidR="00A10302" w:rsidRDefault="00A10302" w:rsidP="00A1030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25253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91124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91124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D536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Transformação unidade de medida de volume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2F20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32 a 37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 1</w:t>
      </w:r>
      <w:r w:rsidR="002F20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livro </w:t>
      </w:r>
      <w:r w:rsidR="002F20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14:paraId="3800A522" w14:textId="2F8B6993" w:rsidR="00A10302" w:rsidRDefault="00A10302" w:rsidP="00A1030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2F20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conforme ficha de sala</w:t>
      </w:r>
    </w:p>
    <w:p w14:paraId="0BCBDB54" w14:textId="3B142E9E" w:rsidR="00A10302" w:rsidRDefault="00A10302" w:rsidP="00A10302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</w:t>
      </w:r>
      <w:r w:rsidR="0025253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</w:p>
    <w:p w14:paraId="26A9CE0E" w14:textId="77777777" w:rsidR="00A10302" w:rsidRDefault="00A10302" w:rsidP="00A10302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B52ACD3" w14:textId="7BFFB82D" w:rsidR="00A10302" w:rsidRDefault="00A10302" w:rsidP="00A1030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25253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91124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332A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Problemas envolvendo as grandezas estudadas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2F20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32 a 37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 1</w:t>
      </w:r>
      <w:r w:rsidR="002F20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livro </w:t>
      </w:r>
      <w:r w:rsidR="00332A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14:paraId="0DBD0E45" w14:textId="5996EF36" w:rsidR="00A10302" w:rsidRDefault="00A10302" w:rsidP="00A1030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2F20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conforme ficha de sala</w:t>
      </w:r>
      <w:r w:rsidR="00332A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28D92AF5" w14:textId="0157FFE2" w:rsidR="00A10302" w:rsidRDefault="00A10302" w:rsidP="00A10302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332A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332A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</w:p>
    <w:p w14:paraId="2E51D431" w14:textId="77777777" w:rsidR="00A10302" w:rsidRDefault="00A10302" w:rsidP="00A1030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44637D1" w14:textId="4E1C8EF8" w:rsidR="00A10302" w:rsidRDefault="00A10302" w:rsidP="00A1030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91124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91124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332A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coletiva das atividades do capítulo 1</w:t>
      </w:r>
      <w:r w:rsidR="002F20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="00332A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2F20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</w:t>
      </w:r>
      <w:r w:rsidR="00332A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</w:t>
      </w:r>
      <w:r w:rsidR="002F20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37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 1</w:t>
      </w:r>
      <w:r w:rsidR="00332A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livro </w:t>
      </w:r>
      <w:r w:rsidR="00332A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14:paraId="64D8027F" w14:textId="544BB2F9" w:rsidR="00A10302" w:rsidRDefault="00A10302" w:rsidP="00A1030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2F20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39 s 51</w:t>
      </w:r>
    </w:p>
    <w:p w14:paraId="3191DAEC" w14:textId="4A47A2B5" w:rsidR="00911245" w:rsidRDefault="00A10302" w:rsidP="00A10302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</w:t>
      </w:r>
      <w:r w:rsidR="0025253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</w:p>
    <w:p w14:paraId="6AF8B3AD" w14:textId="77777777" w:rsidR="00911245" w:rsidRDefault="00911245" w:rsidP="0091124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5ABC775" w14:textId="77777777" w:rsidR="00911245" w:rsidRDefault="00911245" w:rsidP="0091124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38850FF" w14:textId="78E01430" w:rsidR="00911245" w:rsidRDefault="00911245" w:rsidP="0091124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7C42E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332A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Introdução ao estudo da probabilidade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2F20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="00332A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 1</w:t>
      </w:r>
      <w:r w:rsidR="002F20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livro </w:t>
      </w:r>
      <w:r w:rsidR="00332A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14:paraId="5F98287E" w14:textId="3D30290E" w:rsidR="00911245" w:rsidRDefault="00911245" w:rsidP="0091124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332A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atividades no caderno</w:t>
      </w:r>
    </w:p>
    <w:p w14:paraId="18FF86D1" w14:textId="333B68EA" w:rsidR="00911245" w:rsidRDefault="00911245" w:rsidP="00911245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</w:t>
      </w:r>
      <w:r w:rsidR="00332A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7C42E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332A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</w:p>
    <w:p w14:paraId="432FAA8C" w14:textId="77777777" w:rsidR="00911245" w:rsidRDefault="00911245" w:rsidP="00911245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6AE97D3" w14:textId="41D2CDA4" w:rsidR="00911245" w:rsidRDefault="00911245" w:rsidP="0091124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7C42E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332A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experimento aleatório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2F20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="00332A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 1</w:t>
      </w:r>
      <w:r w:rsidR="00332A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livro </w:t>
      </w:r>
      <w:r w:rsidR="00332A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14:paraId="430340C2" w14:textId="2AF9ABA7" w:rsidR="00911245" w:rsidRDefault="00911245" w:rsidP="0091124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332A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conforme ficha de sala</w:t>
      </w:r>
    </w:p>
    <w:p w14:paraId="0998318B" w14:textId="75C72FA2" w:rsidR="00911245" w:rsidRDefault="00911245" w:rsidP="00911245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</w:t>
      </w:r>
      <w:r w:rsidR="00332A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332A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</w:p>
    <w:p w14:paraId="62103D68" w14:textId="77777777" w:rsidR="00911245" w:rsidRDefault="00911245" w:rsidP="00911245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410A50F" w14:textId="553B1241" w:rsidR="00911245" w:rsidRDefault="00911245" w:rsidP="0091124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332A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Espaço Amostral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2F20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="00332A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 1</w:t>
      </w:r>
      <w:r w:rsidR="00332A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livro </w:t>
      </w:r>
      <w:r w:rsidR="00332A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14:paraId="2D9907F8" w14:textId="4C07BF0D" w:rsidR="00911245" w:rsidRDefault="00911245" w:rsidP="0091124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2F20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62 a 67</w:t>
      </w:r>
    </w:p>
    <w:p w14:paraId="39C7CACE" w14:textId="0B91AD8E" w:rsidR="00911245" w:rsidRDefault="00911245" w:rsidP="00911245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</w:t>
      </w:r>
      <w:r w:rsidR="007C42E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332A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</w:p>
    <w:p w14:paraId="0C97422B" w14:textId="77777777" w:rsidR="00911245" w:rsidRDefault="00911245" w:rsidP="00911245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1D22192" w14:textId="3AC40EEB" w:rsidR="00911245" w:rsidRDefault="00911245" w:rsidP="0091124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7C42E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332A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Cálculo da probabilidade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2F20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53 a 61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 1</w:t>
      </w:r>
      <w:r w:rsidR="00027A7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livro </w:t>
      </w:r>
      <w:r w:rsidR="00027A7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14:paraId="155EAF7D" w14:textId="0B8233E6" w:rsidR="00911245" w:rsidRDefault="00911245" w:rsidP="0091124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2F20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68 a 73 – capítulo 14</w:t>
      </w:r>
    </w:p>
    <w:p w14:paraId="3D4EB884" w14:textId="0FA75060" w:rsidR="00761836" w:rsidRDefault="00911245" w:rsidP="00911245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</w:t>
      </w:r>
      <w:r w:rsidR="00027A7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027A7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A1030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A1030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sectPr w:rsidR="00761836" w:rsidSect="00AB02A7">
      <w:headerReference w:type="default" r:id="rId8"/>
      <w:footerReference w:type="default" r:id="rId9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DC2F4" w14:textId="77777777" w:rsidR="00854A3D" w:rsidRDefault="00854A3D">
      <w:r>
        <w:separator/>
      </w:r>
    </w:p>
    <w:p w14:paraId="5EFCF184" w14:textId="77777777" w:rsidR="00854A3D" w:rsidRDefault="00854A3D"/>
  </w:endnote>
  <w:endnote w:type="continuationSeparator" w:id="0">
    <w:p w14:paraId="71B3B96C" w14:textId="77777777" w:rsidR="00854A3D" w:rsidRDefault="00854A3D">
      <w:r>
        <w:continuationSeparator/>
      </w:r>
    </w:p>
    <w:p w14:paraId="16DD4D49" w14:textId="77777777" w:rsidR="00854A3D" w:rsidRDefault="00854A3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FE2243" w14:textId="77777777" w:rsidR="000D2E09" w:rsidRPr="004F0028" w:rsidRDefault="000D2E09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B64BFD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14:paraId="10756140" w14:textId="77777777" w:rsidR="000D2E09" w:rsidRPr="004F0028" w:rsidRDefault="000D2E0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C800E" w14:textId="77777777" w:rsidR="00854A3D" w:rsidRDefault="00854A3D">
      <w:r>
        <w:separator/>
      </w:r>
    </w:p>
    <w:p w14:paraId="65E98282" w14:textId="77777777" w:rsidR="00854A3D" w:rsidRDefault="00854A3D"/>
  </w:footnote>
  <w:footnote w:type="continuationSeparator" w:id="0">
    <w:p w14:paraId="2D01CB37" w14:textId="77777777" w:rsidR="00854A3D" w:rsidRDefault="00854A3D">
      <w:r>
        <w:continuationSeparator/>
      </w:r>
    </w:p>
    <w:p w14:paraId="38DDCC68" w14:textId="77777777" w:rsidR="00854A3D" w:rsidRDefault="00854A3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0D2E09" w:rsidRPr="004F0028" w14:paraId="75D56C8C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52893C26" w14:textId="77777777" w:rsidR="000D2E09" w:rsidRPr="004F0028" w:rsidRDefault="000D2E09">
          <w:pPr>
            <w:pStyle w:val="Cabealho"/>
            <w:rPr>
              <w:lang w:val="pt-BR"/>
            </w:rPr>
          </w:pPr>
        </w:p>
      </w:tc>
    </w:tr>
  </w:tbl>
  <w:p w14:paraId="17B22289" w14:textId="77777777" w:rsidR="000D2E09" w:rsidRPr="004F0028" w:rsidRDefault="000D2E09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C8C"/>
    <w:rsid w:val="0002482E"/>
    <w:rsid w:val="00027A7B"/>
    <w:rsid w:val="00046868"/>
    <w:rsid w:val="00050324"/>
    <w:rsid w:val="000844BB"/>
    <w:rsid w:val="000A0150"/>
    <w:rsid w:val="000D2E09"/>
    <w:rsid w:val="000D6B20"/>
    <w:rsid w:val="000E63C9"/>
    <w:rsid w:val="0010216B"/>
    <w:rsid w:val="001050DE"/>
    <w:rsid w:val="00130E9D"/>
    <w:rsid w:val="00150A6D"/>
    <w:rsid w:val="00185B35"/>
    <w:rsid w:val="00194431"/>
    <w:rsid w:val="001F1E57"/>
    <w:rsid w:val="001F2BC8"/>
    <w:rsid w:val="001F5F6B"/>
    <w:rsid w:val="00243EBC"/>
    <w:rsid w:val="0024565F"/>
    <w:rsid w:val="00246A35"/>
    <w:rsid w:val="00252533"/>
    <w:rsid w:val="00284348"/>
    <w:rsid w:val="002F204E"/>
    <w:rsid w:val="002F51F5"/>
    <w:rsid w:val="00312137"/>
    <w:rsid w:val="003168F1"/>
    <w:rsid w:val="00330359"/>
    <w:rsid w:val="003324E8"/>
    <w:rsid w:val="00332AD6"/>
    <w:rsid w:val="0033762F"/>
    <w:rsid w:val="003531FC"/>
    <w:rsid w:val="00360494"/>
    <w:rsid w:val="00366C7E"/>
    <w:rsid w:val="00384EA3"/>
    <w:rsid w:val="003A39A1"/>
    <w:rsid w:val="003C2191"/>
    <w:rsid w:val="003D3863"/>
    <w:rsid w:val="003D6EF4"/>
    <w:rsid w:val="004076C5"/>
    <w:rsid w:val="004110DE"/>
    <w:rsid w:val="0044085A"/>
    <w:rsid w:val="00444CBC"/>
    <w:rsid w:val="00455138"/>
    <w:rsid w:val="004B21A5"/>
    <w:rsid w:val="004F0028"/>
    <w:rsid w:val="005037F0"/>
    <w:rsid w:val="00516A86"/>
    <w:rsid w:val="005275F6"/>
    <w:rsid w:val="00572102"/>
    <w:rsid w:val="005C6745"/>
    <w:rsid w:val="005F1BB0"/>
    <w:rsid w:val="00615ACF"/>
    <w:rsid w:val="00646BC7"/>
    <w:rsid w:val="00656C4D"/>
    <w:rsid w:val="006E2B76"/>
    <w:rsid w:val="006E5716"/>
    <w:rsid w:val="006F3502"/>
    <w:rsid w:val="007302B3"/>
    <w:rsid w:val="00730733"/>
    <w:rsid w:val="00730E3A"/>
    <w:rsid w:val="00736AAF"/>
    <w:rsid w:val="00761836"/>
    <w:rsid w:val="00765B2A"/>
    <w:rsid w:val="00770DD4"/>
    <w:rsid w:val="00783A34"/>
    <w:rsid w:val="00797A53"/>
    <w:rsid w:val="007C42EA"/>
    <w:rsid w:val="007C6B52"/>
    <w:rsid w:val="007D04B5"/>
    <w:rsid w:val="007D16C5"/>
    <w:rsid w:val="007D49A4"/>
    <w:rsid w:val="007D4C5F"/>
    <w:rsid w:val="00810908"/>
    <w:rsid w:val="0084071D"/>
    <w:rsid w:val="00854A3D"/>
    <w:rsid w:val="00862FE4"/>
    <w:rsid w:val="0086389A"/>
    <w:rsid w:val="0087605E"/>
    <w:rsid w:val="008933FB"/>
    <w:rsid w:val="008B1FEE"/>
    <w:rsid w:val="008B65C1"/>
    <w:rsid w:val="00903C32"/>
    <w:rsid w:val="00911245"/>
    <w:rsid w:val="00916B16"/>
    <w:rsid w:val="009173B9"/>
    <w:rsid w:val="00917B36"/>
    <w:rsid w:val="0093335D"/>
    <w:rsid w:val="0093613E"/>
    <w:rsid w:val="00943026"/>
    <w:rsid w:val="00960CD7"/>
    <w:rsid w:val="00966B81"/>
    <w:rsid w:val="009A0751"/>
    <w:rsid w:val="009B5D1B"/>
    <w:rsid w:val="009C7720"/>
    <w:rsid w:val="00A10302"/>
    <w:rsid w:val="00A20B63"/>
    <w:rsid w:val="00A20F50"/>
    <w:rsid w:val="00A23AFA"/>
    <w:rsid w:val="00A31B3E"/>
    <w:rsid w:val="00A532F3"/>
    <w:rsid w:val="00A8489E"/>
    <w:rsid w:val="00AB02A7"/>
    <w:rsid w:val="00AC29F3"/>
    <w:rsid w:val="00AC5B32"/>
    <w:rsid w:val="00AD377F"/>
    <w:rsid w:val="00AD759A"/>
    <w:rsid w:val="00B03EA8"/>
    <w:rsid w:val="00B12BD9"/>
    <w:rsid w:val="00B1634F"/>
    <w:rsid w:val="00B231E5"/>
    <w:rsid w:val="00B24A61"/>
    <w:rsid w:val="00B52421"/>
    <w:rsid w:val="00B64BFD"/>
    <w:rsid w:val="00B763D2"/>
    <w:rsid w:val="00BA45A9"/>
    <w:rsid w:val="00BE65DD"/>
    <w:rsid w:val="00C02B87"/>
    <w:rsid w:val="00C132F1"/>
    <w:rsid w:val="00C14195"/>
    <w:rsid w:val="00C4086D"/>
    <w:rsid w:val="00C45ABF"/>
    <w:rsid w:val="00CA1896"/>
    <w:rsid w:val="00CB06CF"/>
    <w:rsid w:val="00CB5B28"/>
    <w:rsid w:val="00CF5371"/>
    <w:rsid w:val="00D015B6"/>
    <w:rsid w:val="00D0323A"/>
    <w:rsid w:val="00D0559F"/>
    <w:rsid w:val="00D07340"/>
    <w:rsid w:val="00D077E9"/>
    <w:rsid w:val="00D24F7E"/>
    <w:rsid w:val="00D42CB7"/>
    <w:rsid w:val="00D52494"/>
    <w:rsid w:val="00D53683"/>
    <w:rsid w:val="00D5413D"/>
    <w:rsid w:val="00D570A9"/>
    <w:rsid w:val="00D60EAB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3224F"/>
    <w:rsid w:val="00E620B0"/>
    <w:rsid w:val="00E81B40"/>
    <w:rsid w:val="00E85447"/>
    <w:rsid w:val="00EC2908"/>
    <w:rsid w:val="00EC5EA9"/>
    <w:rsid w:val="00EF555B"/>
    <w:rsid w:val="00F027BB"/>
    <w:rsid w:val="00F11DCF"/>
    <w:rsid w:val="00F162EA"/>
    <w:rsid w:val="00F45231"/>
    <w:rsid w:val="00F52D27"/>
    <w:rsid w:val="00F83527"/>
    <w:rsid w:val="00FD583F"/>
    <w:rsid w:val="00FD7488"/>
    <w:rsid w:val="00FE4C8C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F22605"/>
  <w15:docId w15:val="{2C335878-6233-46C2-BC82-D6466C6E1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07FE"/>
    <w:rsid w:val="000D77AD"/>
    <w:rsid w:val="002930EF"/>
    <w:rsid w:val="005007FE"/>
    <w:rsid w:val="006628B7"/>
    <w:rsid w:val="00867FD7"/>
    <w:rsid w:val="00AA315B"/>
    <w:rsid w:val="00B00E34"/>
    <w:rsid w:val="00BE5295"/>
    <w:rsid w:val="00C37BDC"/>
    <w:rsid w:val="00E267B0"/>
    <w:rsid w:val="00FA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Jaqueline Lima da Costa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4</TotalTime>
  <Pages>4</Pages>
  <Words>541</Words>
  <Characters>2926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Jaqueline</cp:lastModifiedBy>
  <cp:revision>3</cp:revision>
  <cp:lastPrinted>2006-08-01T17:47:00Z</cp:lastPrinted>
  <dcterms:created xsi:type="dcterms:W3CDTF">2022-10-11T20:24:00Z</dcterms:created>
  <dcterms:modified xsi:type="dcterms:W3CDTF">2022-10-11T20:27:00Z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