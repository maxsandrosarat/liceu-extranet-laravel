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4A5FE59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87A92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4A5FE59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87A92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09E3A94A" w:rsidR="0010216B" w:rsidRDefault="0010216B" w:rsidP="00046868">
      <w:pPr>
        <w:spacing w:line="240" w:lineRule="auto"/>
      </w:pPr>
      <w:r>
        <w:t xml:space="preserve">DISCIPLINA: </w:t>
      </w:r>
      <w:r w:rsidR="005F2D37">
        <w:t>Biologia</w:t>
      </w:r>
    </w:p>
    <w:p w14:paraId="751BCF9C" w14:textId="77777777" w:rsidR="0010216B" w:rsidRDefault="0010216B" w:rsidP="00046868">
      <w:pPr>
        <w:spacing w:line="240" w:lineRule="auto"/>
      </w:pPr>
    </w:p>
    <w:p w14:paraId="65808A4B" w14:textId="56F751CC" w:rsidR="00C87A92" w:rsidRDefault="00C87A9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E505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481F8F17" w14:textId="50304664" w:rsidR="00C87A92" w:rsidRDefault="00C87A9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</w:t>
      </w:r>
    </w:p>
    <w:p w14:paraId="67093913" w14:textId="0738B55C" w:rsidR="00C87A92" w:rsidRDefault="00C87A9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505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</w:t>
      </w:r>
    </w:p>
    <w:p w14:paraId="25924937" w14:textId="572ACFA0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34, 35 e 36</w:t>
      </w:r>
    </w:p>
    <w:p w14:paraId="206C0A0A" w14:textId="1CCA4BD4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1C7839B1" w14:textId="77777777" w:rsidR="00E505B7" w:rsidRDefault="00E505B7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7CBCA14" w14:textId="4B49F359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097FB6" w14:textId="3A58EE00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09/08/2022</w:t>
      </w:r>
    </w:p>
    <w:p w14:paraId="27183DB3" w14:textId="082CF58B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Biologia </w:t>
      </w:r>
    </w:p>
    <w:p w14:paraId="3FD486A6" w14:textId="6B00DF2F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Fisiologia I</w:t>
      </w:r>
    </w:p>
    <w:p w14:paraId="1B7EF601" w14:textId="1A8EC867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Resolução de exercícios no caderno </w:t>
      </w:r>
    </w:p>
    <w:p w14:paraId="72AAE5B7" w14:textId="7B0AF273" w:rsidR="00E505B7" w:rsidRDefault="00E505B7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311AB562" w14:textId="77777777" w:rsidR="00E505B7" w:rsidRDefault="00E505B7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5E8DD12" w14:textId="77777777" w:rsidR="00C87A92" w:rsidRDefault="00C87A9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0FDAE4" w14:textId="77777777" w:rsidR="00C87A92" w:rsidRDefault="00C87A9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27F886" w14:textId="2175B0E4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54762949" w14:textId="59FF34E0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e II – revisão teórica para a prova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a 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41AB20E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F2DA97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41CFB3" w14:textId="0CFF5A4C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2EC9C618" w14:textId="6D9817A8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DC145D0" w14:textId="76439AF9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 e II – revisão no caderno</w:t>
      </w:r>
    </w:p>
    <w:p w14:paraId="4A9FEDCA" w14:textId="39D09244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para a prova no caderno</w:t>
      </w:r>
    </w:p>
    <w:p w14:paraId="7472452E" w14:textId="164EE9D6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87A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42BC2B99" w14:textId="4FC2C8FF" w:rsidR="00C87A92" w:rsidRDefault="00C87A92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revisão do caderno</w:t>
      </w:r>
    </w:p>
    <w:p w14:paraId="47E1685E" w14:textId="3F843514" w:rsidR="00C87A92" w:rsidRDefault="00C87A92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E505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</w:p>
    <w:p w14:paraId="2D6DCB8C" w14:textId="4DF51828" w:rsidR="00C87A92" w:rsidRDefault="00C87A92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EAC92D8" w14:textId="4D8A39EA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DCB0DB" w14:textId="30D732FA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23/08/2022</w:t>
      </w:r>
    </w:p>
    <w:p w14:paraId="4ACB7EEE" w14:textId="1D2EF224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</w:t>
      </w:r>
    </w:p>
    <w:p w14:paraId="2D0C015B" w14:textId="653CD93D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Fisiologia I</w:t>
      </w:r>
      <w:r w:rsidR="005637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EF44FB" w14:textId="24ADBC04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Resolução de exercícios no caderno e questões de vestibular</w:t>
      </w:r>
    </w:p>
    <w:p w14:paraId="3DC3BCA7" w14:textId="77777777" w:rsidR="00E505B7" w:rsidRDefault="00E505B7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92921CC" w14:textId="4AAFEA80" w:rsidR="00E505B7" w:rsidRDefault="00E505B7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9C3FBCD" w14:textId="4E9FD65E" w:rsidR="0056379C" w:rsidRDefault="0056379C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F59FF6" w14:textId="77777777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23/08/2022</w:t>
      </w:r>
    </w:p>
    <w:p w14:paraId="62068B23" w14:textId="77777777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</w:t>
      </w:r>
    </w:p>
    <w:p w14:paraId="3014B7B3" w14:textId="141F673E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Histologia I e II – revisão no caderno</w:t>
      </w:r>
    </w:p>
    <w:p w14:paraId="25D81CC7" w14:textId="56C0F932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exercícios no caderno e questões de vestibular</w:t>
      </w:r>
    </w:p>
    <w:p w14:paraId="6ED4D475" w14:textId="77777777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75E7885B" w14:textId="77777777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E671500" w14:textId="77777777" w:rsidR="0056379C" w:rsidRDefault="0056379C" w:rsidP="0056379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EFA764" w14:textId="77777777" w:rsidR="0056379C" w:rsidRDefault="0056379C" w:rsidP="00E505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12A153" w14:textId="77777777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EC165" w14:textId="77777777" w:rsidR="00E505B7" w:rsidRDefault="00E505B7" w:rsidP="00C87A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CB18F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0005" w14:textId="77777777" w:rsidR="00242C6B" w:rsidRDefault="00242C6B">
      <w:r>
        <w:separator/>
      </w:r>
    </w:p>
    <w:p w14:paraId="6B37B6CD" w14:textId="77777777" w:rsidR="00242C6B" w:rsidRDefault="00242C6B"/>
  </w:endnote>
  <w:endnote w:type="continuationSeparator" w:id="0">
    <w:p w14:paraId="0FFECD69" w14:textId="77777777" w:rsidR="00242C6B" w:rsidRDefault="00242C6B">
      <w:r>
        <w:continuationSeparator/>
      </w:r>
    </w:p>
    <w:p w14:paraId="3D1AEDCA" w14:textId="77777777" w:rsidR="00242C6B" w:rsidRDefault="00242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94AC" w14:textId="77777777" w:rsidR="00242C6B" w:rsidRDefault="00242C6B">
      <w:r>
        <w:separator/>
      </w:r>
    </w:p>
    <w:p w14:paraId="7B5861FF" w14:textId="77777777" w:rsidR="00242C6B" w:rsidRDefault="00242C6B"/>
  </w:footnote>
  <w:footnote w:type="continuationSeparator" w:id="0">
    <w:p w14:paraId="0EB2C682" w14:textId="77777777" w:rsidR="00242C6B" w:rsidRDefault="00242C6B">
      <w:r>
        <w:continuationSeparator/>
      </w:r>
    </w:p>
    <w:p w14:paraId="7B7632CE" w14:textId="77777777" w:rsidR="00242C6B" w:rsidRDefault="00242C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D5FBA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2C6B"/>
    <w:rsid w:val="00243EBC"/>
    <w:rsid w:val="00246A35"/>
    <w:rsid w:val="00270940"/>
    <w:rsid w:val="00284348"/>
    <w:rsid w:val="002E4418"/>
    <w:rsid w:val="002F51F5"/>
    <w:rsid w:val="00312137"/>
    <w:rsid w:val="00330359"/>
    <w:rsid w:val="00333F48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2CC6"/>
    <w:rsid w:val="004110DE"/>
    <w:rsid w:val="0044085A"/>
    <w:rsid w:val="004B21A5"/>
    <w:rsid w:val="004B7592"/>
    <w:rsid w:val="004F0028"/>
    <w:rsid w:val="005037F0"/>
    <w:rsid w:val="00513A1B"/>
    <w:rsid w:val="00516A86"/>
    <w:rsid w:val="005275F6"/>
    <w:rsid w:val="0056379C"/>
    <w:rsid w:val="00572102"/>
    <w:rsid w:val="005C6745"/>
    <w:rsid w:val="005F1BB0"/>
    <w:rsid w:val="005F2D37"/>
    <w:rsid w:val="00632F7D"/>
    <w:rsid w:val="00656C4D"/>
    <w:rsid w:val="00663E69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53D7A"/>
    <w:rsid w:val="00960CD7"/>
    <w:rsid w:val="00966B81"/>
    <w:rsid w:val="009A5DDF"/>
    <w:rsid w:val="009B5D1B"/>
    <w:rsid w:val="009C7720"/>
    <w:rsid w:val="00A23AFA"/>
    <w:rsid w:val="00A31B3E"/>
    <w:rsid w:val="00A532F3"/>
    <w:rsid w:val="00A8489E"/>
    <w:rsid w:val="00AB02A7"/>
    <w:rsid w:val="00AC29F3"/>
    <w:rsid w:val="00AD555C"/>
    <w:rsid w:val="00B03EA8"/>
    <w:rsid w:val="00B231E5"/>
    <w:rsid w:val="00B23712"/>
    <w:rsid w:val="00B64BFD"/>
    <w:rsid w:val="00B763D2"/>
    <w:rsid w:val="00BA4995"/>
    <w:rsid w:val="00BE1E7B"/>
    <w:rsid w:val="00C02B87"/>
    <w:rsid w:val="00C132F1"/>
    <w:rsid w:val="00C4086D"/>
    <w:rsid w:val="00C76489"/>
    <w:rsid w:val="00C87A92"/>
    <w:rsid w:val="00CA1896"/>
    <w:rsid w:val="00CB5B28"/>
    <w:rsid w:val="00CF5371"/>
    <w:rsid w:val="00D0323A"/>
    <w:rsid w:val="00D0559F"/>
    <w:rsid w:val="00D077E9"/>
    <w:rsid w:val="00D42CB7"/>
    <w:rsid w:val="00D5413D"/>
    <w:rsid w:val="00D55EE4"/>
    <w:rsid w:val="00D570A9"/>
    <w:rsid w:val="00D70D02"/>
    <w:rsid w:val="00D770C7"/>
    <w:rsid w:val="00D86945"/>
    <w:rsid w:val="00D90290"/>
    <w:rsid w:val="00D95761"/>
    <w:rsid w:val="00D979B2"/>
    <w:rsid w:val="00DD152F"/>
    <w:rsid w:val="00DE213F"/>
    <w:rsid w:val="00DF027C"/>
    <w:rsid w:val="00E00A32"/>
    <w:rsid w:val="00E22ACD"/>
    <w:rsid w:val="00E505B7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4D200E"/>
    <w:rsid w:val="005007FE"/>
    <w:rsid w:val="00820F21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2022-08-04T15:47:00Z</dcterms:created>
  <dcterms:modified xsi:type="dcterms:W3CDTF">2022-08-04T15:47:00Z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