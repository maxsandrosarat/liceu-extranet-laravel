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A7D" w:rsidRDefault="00C21A7D" w:rsidP="008F58D0">
      <w:pPr>
        <w:spacing w:line="240" w:lineRule="auto"/>
      </w:pPr>
      <w:r>
        <w:t>PLANEJAMENTO MENSAL:</w:t>
      </w:r>
    </w:p>
    <w:p w:rsidR="00B763D2" w:rsidRDefault="0010216B" w:rsidP="008F58D0">
      <w:pPr>
        <w:spacing w:line="240" w:lineRule="auto"/>
      </w:pPr>
      <w:r>
        <w:t xml:space="preserve">DISCIPLINA: </w:t>
      </w:r>
      <w:r w:rsidR="008F58D0">
        <w:t>Redação</w:t>
      </w:r>
      <w:r w:rsidR="00B201A0">
        <w:t xml:space="preserve"> – 7º ANO</w:t>
      </w:r>
      <w:r w:rsidR="00CB7BDC">
        <w:t xml:space="preserve"> A</w:t>
      </w:r>
      <w:r w:rsidR="00B201A0">
        <w:t xml:space="preserve"> - MATUTINO</w:t>
      </w:r>
    </w:p>
    <w:p w:rsidR="00C21A7D" w:rsidRDefault="00C21A7D" w:rsidP="008F58D0">
      <w:pPr>
        <w:spacing w:line="240" w:lineRule="auto"/>
        <w:rPr>
          <w:lang w:val="pt-BR"/>
        </w:rPr>
      </w:pPr>
      <w:r>
        <w:t>PROFESSORA: SELMA</w:t>
      </w:r>
    </w:p>
    <w:p w:rsidR="008F58D0" w:rsidRDefault="008F58D0" w:rsidP="008F58D0">
      <w:pPr>
        <w:spacing w:line="240" w:lineRule="auto"/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Data: 25/10/2022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Artigo de Opinião - cap. 15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Avaliação Bimestral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268 a 284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Justificada em aula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28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/10/2022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28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/10/2022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Artigo de Opinião - cap. 15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Definições e características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268 a 284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Tarefa: Atividades do nível </w:t>
      </w:r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1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e 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Forma de Entrega da Tarefa: VISTADA EM AULA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01/11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Data: 01/11/2022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Artigo de Opinião - cap. 15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Definições e características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268 a 284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Correção Coletiva </w:t>
      </w:r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da Atividades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do nível 1 e 2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Produção de texto – pág. 284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04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/10/2022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lastRenderedPageBreak/>
        <w:t>Data: 04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Apresentação do Ateliê da oralidade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– 286 a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Tarefa: Atividades do nível </w:t>
      </w:r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1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08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08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Correção Coletiva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Referências: Páginas 286 a 298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Tarefa: Atividades do nível </w:t>
      </w:r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2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11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</w:t>
      </w:r>
      <w:r w:rsidR="00F66C96">
        <w:rPr>
          <w:rFonts w:ascii="Verdana" w:hAnsi="Verdana"/>
          <w:b w:val="0"/>
          <w:color w:val="auto"/>
          <w:sz w:val="22"/>
          <w:lang w:val="pt-BR"/>
        </w:rPr>
        <w:t>ta: 11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Correção Coletiva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Produção de texto – pág.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15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15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Prova Bimestral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Justificada em aula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18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18/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Justificada em aula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lastRenderedPageBreak/>
        <w:t>Data da Entrega da Tarefa: 22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22/11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F66C96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Prova Bimestral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Tarefa: Sem tarefa.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25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/12/2022</w:t>
      </w: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F66C96" w:rsidRPr="00246F72" w:rsidRDefault="00F66C96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25/11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F66C96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Prova Bimestral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Tarefa: Sem tarefa.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29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/12/2022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F66C96" w:rsidRPr="00D247E1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29/11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F66C96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Tarefa: Sem tarefa.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02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/12/2022</w:t>
      </w:r>
    </w:p>
    <w:p w:rsidR="00F66C96" w:rsidRPr="00246F72" w:rsidRDefault="00F66C96" w:rsidP="00F66C96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84071D" w:rsidRPr="00D247E1" w:rsidRDefault="0084071D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sectPr w:rsidR="0084071D" w:rsidRPr="00D247E1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914" w:rsidRDefault="00BA3914">
      <w:r>
        <w:separator/>
      </w:r>
    </w:p>
    <w:p w:rsidR="00BA3914" w:rsidRDefault="00BA3914"/>
  </w:endnote>
  <w:endnote w:type="continuationSeparator" w:id="0">
    <w:p w:rsidR="00BA3914" w:rsidRDefault="00BA3914">
      <w:r>
        <w:continuationSeparator/>
      </w:r>
    </w:p>
    <w:p w:rsidR="00BA3914" w:rsidRDefault="00BA391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837FBF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CB7BDC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914" w:rsidRDefault="00BA3914">
      <w:r>
        <w:separator/>
      </w:r>
    </w:p>
    <w:p w:rsidR="00BA3914" w:rsidRDefault="00BA3914"/>
  </w:footnote>
  <w:footnote w:type="continuationSeparator" w:id="0">
    <w:p w:rsidR="00BA3914" w:rsidRDefault="00BA3914">
      <w:r>
        <w:continuationSeparator/>
      </w:r>
    </w:p>
    <w:p w:rsidR="00BA3914" w:rsidRDefault="00BA391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2482E"/>
    <w:rsid w:val="00046868"/>
    <w:rsid w:val="00050324"/>
    <w:rsid w:val="00072FCC"/>
    <w:rsid w:val="000A0150"/>
    <w:rsid w:val="000B295A"/>
    <w:rsid w:val="000D2E09"/>
    <w:rsid w:val="000E63C9"/>
    <w:rsid w:val="0010216B"/>
    <w:rsid w:val="00130E9D"/>
    <w:rsid w:val="00150A6D"/>
    <w:rsid w:val="00185B35"/>
    <w:rsid w:val="001F2BC8"/>
    <w:rsid w:val="001F5F6B"/>
    <w:rsid w:val="00207F64"/>
    <w:rsid w:val="00243EBC"/>
    <w:rsid w:val="00246A35"/>
    <w:rsid w:val="00246F72"/>
    <w:rsid w:val="00284348"/>
    <w:rsid w:val="002B4A29"/>
    <w:rsid w:val="002F51F5"/>
    <w:rsid w:val="00312137"/>
    <w:rsid w:val="00330359"/>
    <w:rsid w:val="003348BE"/>
    <w:rsid w:val="0033762F"/>
    <w:rsid w:val="003531FC"/>
    <w:rsid w:val="00360494"/>
    <w:rsid w:val="00366C7E"/>
    <w:rsid w:val="00384EA3"/>
    <w:rsid w:val="003A1828"/>
    <w:rsid w:val="003A39A1"/>
    <w:rsid w:val="003C2191"/>
    <w:rsid w:val="003D3863"/>
    <w:rsid w:val="004110DE"/>
    <w:rsid w:val="004151E6"/>
    <w:rsid w:val="0044085A"/>
    <w:rsid w:val="004B21A5"/>
    <w:rsid w:val="004F0028"/>
    <w:rsid w:val="004F5E54"/>
    <w:rsid w:val="005037F0"/>
    <w:rsid w:val="00516A86"/>
    <w:rsid w:val="005275F6"/>
    <w:rsid w:val="00572102"/>
    <w:rsid w:val="00582455"/>
    <w:rsid w:val="005A32CE"/>
    <w:rsid w:val="005C6745"/>
    <w:rsid w:val="005C7202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20"/>
    <w:rsid w:val="00783A34"/>
    <w:rsid w:val="007C6B52"/>
    <w:rsid w:val="007D16C5"/>
    <w:rsid w:val="007D2E12"/>
    <w:rsid w:val="007D49A4"/>
    <w:rsid w:val="00837FBF"/>
    <w:rsid w:val="0084071D"/>
    <w:rsid w:val="00862FE4"/>
    <w:rsid w:val="0086389A"/>
    <w:rsid w:val="0087605E"/>
    <w:rsid w:val="008B1FEE"/>
    <w:rsid w:val="008B65C1"/>
    <w:rsid w:val="008F58D0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313E"/>
    <w:rsid w:val="009C7720"/>
    <w:rsid w:val="009D0705"/>
    <w:rsid w:val="009D5600"/>
    <w:rsid w:val="00A23372"/>
    <w:rsid w:val="00A23AFA"/>
    <w:rsid w:val="00A31B3E"/>
    <w:rsid w:val="00A532F3"/>
    <w:rsid w:val="00A8489E"/>
    <w:rsid w:val="00A85F9C"/>
    <w:rsid w:val="00AB02A7"/>
    <w:rsid w:val="00AC29F3"/>
    <w:rsid w:val="00B03EA8"/>
    <w:rsid w:val="00B14905"/>
    <w:rsid w:val="00B201A0"/>
    <w:rsid w:val="00B231E5"/>
    <w:rsid w:val="00B26855"/>
    <w:rsid w:val="00B3209F"/>
    <w:rsid w:val="00B64BFD"/>
    <w:rsid w:val="00B763D2"/>
    <w:rsid w:val="00BA3914"/>
    <w:rsid w:val="00C02B87"/>
    <w:rsid w:val="00C132F1"/>
    <w:rsid w:val="00C1519A"/>
    <w:rsid w:val="00C21A7D"/>
    <w:rsid w:val="00C4086D"/>
    <w:rsid w:val="00C61CFE"/>
    <w:rsid w:val="00CA1896"/>
    <w:rsid w:val="00CB5B28"/>
    <w:rsid w:val="00CB7BDC"/>
    <w:rsid w:val="00CD3ECE"/>
    <w:rsid w:val="00CF5371"/>
    <w:rsid w:val="00D0323A"/>
    <w:rsid w:val="00D0559F"/>
    <w:rsid w:val="00D077E9"/>
    <w:rsid w:val="00D247E1"/>
    <w:rsid w:val="00D42CB7"/>
    <w:rsid w:val="00D5413D"/>
    <w:rsid w:val="00D570A9"/>
    <w:rsid w:val="00D57147"/>
    <w:rsid w:val="00D70D02"/>
    <w:rsid w:val="00D770C7"/>
    <w:rsid w:val="00D86945"/>
    <w:rsid w:val="00D90290"/>
    <w:rsid w:val="00D92258"/>
    <w:rsid w:val="00DD152F"/>
    <w:rsid w:val="00DE213F"/>
    <w:rsid w:val="00DF027C"/>
    <w:rsid w:val="00DF74ED"/>
    <w:rsid w:val="00E00A32"/>
    <w:rsid w:val="00E22ACD"/>
    <w:rsid w:val="00E30228"/>
    <w:rsid w:val="00E620B0"/>
    <w:rsid w:val="00E81B40"/>
    <w:rsid w:val="00E85447"/>
    <w:rsid w:val="00ED05BC"/>
    <w:rsid w:val="00EF555B"/>
    <w:rsid w:val="00F027BB"/>
    <w:rsid w:val="00F11DCF"/>
    <w:rsid w:val="00F162EA"/>
    <w:rsid w:val="00F52D27"/>
    <w:rsid w:val="00F66C96"/>
    <w:rsid w:val="00F83527"/>
    <w:rsid w:val="00F96C11"/>
    <w:rsid w:val="00FA43E8"/>
    <w:rsid w:val="00FD03FE"/>
    <w:rsid w:val="00FD583F"/>
    <w:rsid w:val="00FD7488"/>
    <w:rsid w:val="00FE4C8C"/>
    <w:rsid w:val="00FF16B4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20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09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10</TotalTime>
  <Pages>3</Pages>
  <Words>461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Selma Moraes</cp:lastModifiedBy>
  <cp:revision>9</cp:revision>
  <cp:lastPrinted>2006-08-01T17:47:00Z</cp:lastPrinted>
  <dcterms:created xsi:type="dcterms:W3CDTF">2022-10-23T19:40:00Z</dcterms:created>
  <dcterms:modified xsi:type="dcterms:W3CDTF">2022-10-23T20:08:00Z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