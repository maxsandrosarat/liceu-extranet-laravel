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45D27AF" wp14:editId="34C868AC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A0F92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95"/>
      </w:tblGrid>
      <w:tr w:rsidR="00D077E9" w:rsidRPr="004F0028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07647152" wp14:editId="335BFA4E">
                      <wp:extent cx="374332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4332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6306CD">
                                    <w:rPr>
                                      <w:lang w:val="pt-BR" w:bidi="pt-BR"/>
                                    </w:rPr>
                                    <w:t>9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 w:rsidR="006306CD">
                                    <w:rPr>
                                      <w:lang w:val="pt-BR" w:bidi="pt-BR"/>
                                    </w:rPr>
                                    <w:t>A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>TURNO:</w:t>
                                  </w:r>
                                  <w:r w:rsidR="006306CD">
                                    <w:t>MAT</w:t>
                                  </w:r>
                                  <w:r w:rsidR="0010216B">
                                    <w:t xml:space="preserve"> </w:t>
                                  </w:r>
                                </w:p>
                                <w:p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764715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94.7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" filled="f" stroked="f" strokeweight=".5pt">
                      <v:textbox>
                        <w:txbxContent>
                          <w:p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6306CD">
                              <w:rPr>
                                <w:lang w:val="pt-BR" w:bidi="pt-BR"/>
                              </w:rPr>
                              <w:t>9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 w:rsidR="006306CD">
                              <w:rPr>
                                <w:lang w:val="pt-BR" w:bidi="pt-BR"/>
                              </w:rPr>
                              <w:t>A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>TURNO:</w:t>
                            </w:r>
                            <w:r w:rsidR="006306CD">
                              <w:t>MAT</w:t>
                            </w:r>
                            <w:r w:rsidR="0010216B">
                              <w:t xml:space="preserve"> </w:t>
                            </w:r>
                          </w:p>
                          <w:p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A9E5FEB" wp14:editId="58D2B58D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2B77A0E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FE4C8C" w:rsidRPr="004F0028" w:rsidRDefault="007C1BD4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6306CD">
                  <w:rPr>
                    <w:lang w:val="pt-BR"/>
                  </w:rPr>
                  <w:t>Max Garcia</w:t>
                </w:r>
              </w:sdtContent>
            </w:sdt>
          </w:p>
          <w:p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:rsidR="00FE4C8C" w:rsidRPr="004F0028" w:rsidRDefault="00280691" w:rsidP="00FE4C8C">
      <w:pPr>
        <w:pStyle w:val="Ttulo1"/>
        <w:rPr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 descr="logo_lic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lice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58816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 xml:space="preserve">PLANEJAMENTO </w:t>
      </w:r>
      <w:r w:rsidR="006306CD">
        <w:rPr>
          <w:lang w:val="pt-BR" w:bidi="pt-BR"/>
        </w:rPr>
        <w:t>QUINZENAL</w:t>
      </w:r>
      <w:r w:rsidR="0010216B">
        <w:rPr>
          <w:lang w:val="pt-BR" w:bidi="pt-BR"/>
        </w:rPr>
        <w:t xml:space="preserve"> 2022</w:t>
      </w:r>
    </w:p>
    <w:p w:rsidR="0010216B" w:rsidRDefault="0010216B" w:rsidP="00046868">
      <w:pPr>
        <w:spacing w:line="240" w:lineRule="auto"/>
      </w:pPr>
      <w:r>
        <w:t xml:space="preserve">DISCIPLINA: </w:t>
      </w:r>
      <w:r w:rsidR="006306CD">
        <w:t>MATEMÁTICA</w:t>
      </w:r>
      <w:r w:rsidR="006306CD">
        <w:tab/>
        <w:t>-</w:t>
      </w:r>
      <w:r w:rsidR="006306CD">
        <w:tab/>
        <w:t>FRENTE 2</w:t>
      </w:r>
    </w:p>
    <w:p w:rsidR="0010216B" w:rsidRDefault="0010216B" w:rsidP="00046868">
      <w:pPr>
        <w:spacing w:line="240" w:lineRule="auto"/>
      </w:pPr>
    </w:p>
    <w:p w:rsidR="006306CD" w:rsidRPr="00BF22F1" w:rsidRDefault="00046868" w:rsidP="0010216B">
      <w:pPr>
        <w:spacing w:line="240" w:lineRule="auto"/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</w:pPr>
      <w:r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D</w:t>
      </w:r>
      <w:r w:rsidR="00BF22F1"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ia: 11/08/2022</w:t>
      </w:r>
      <w:r w:rsidR="00BF22F1"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ab/>
      </w:r>
      <w:r w:rsidR="00BF22F1"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ab/>
        <w:t>-</w:t>
      </w:r>
      <w:r w:rsidR="00BF22F1"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ab/>
        <w:t>02 tempos</w:t>
      </w:r>
      <w:r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</w:r>
      <w:r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  <w:t xml:space="preserve">Disciplina: </w:t>
      </w:r>
      <w:r w:rsidR="006306CD"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Matemática</w:t>
      </w:r>
      <w:r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</w:r>
      <w:r w:rsidR="006306CD"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Módulo: 9</w:t>
      </w:r>
    </w:p>
    <w:p w:rsidR="00BF22F1" w:rsidRDefault="00046868" w:rsidP="0010216B">
      <w:pPr>
        <w:spacing w:line="240" w:lineRule="auto"/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</w:pPr>
      <w:r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Conteúdo: </w:t>
      </w:r>
      <w:r w:rsidR="006306CD"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Áreas de quadriláteros e Triângulos</w:t>
      </w:r>
      <w:r w:rsid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.</w:t>
      </w:r>
      <w:r w:rsid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  <w:t>Referências: APOSTILA</w:t>
      </w:r>
    </w:p>
    <w:p w:rsidR="00BF22F1" w:rsidRPr="00BF22F1" w:rsidRDefault="00BF22F1" w:rsidP="0010216B">
      <w:pPr>
        <w:spacing w:line="240" w:lineRule="auto"/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</w:pP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Teoria e Exercícios: </w:t>
      </w:r>
      <w:r w:rsidR="00046868"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Página </w:t>
      </w:r>
      <w:r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238</w:t>
      </w:r>
      <w:r w:rsidR="0084520D"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 a </w:t>
      </w:r>
      <w:r w:rsidR="00494CD8"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246.</w:t>
      </w:r>
      <w:r w:rsidR="00494CD8"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  <w:t xml:space="preserve">Tarefa: Página </w:t>
      </w:r>
      <w:r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247</w:t>
      </w:r>
      <w:r w:rsidR="00494CD8"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 </w:t>
      </w:r>
      <w:r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e</w:t>
      </w:r>
      <w:r w:rsidR="00494CD8"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 </w:t>
      </w:r>
      <w:r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248</w:t>
      </w:r>
      <w:r w:rsidR="00046868"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 </w:t>
      </w:r>
    </w:p>
    <w:p w:rsidR="00BF22F1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Forma de Entrega da Tarefa: VISTADA EM AULA</w:t>
      </w:r>
      <w:r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  <w:t xml:space="preserve">Data da Entrega da Tarefa: </w:t>
      </w:r>
      <w:r w:rsidR="00BF22F1"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18</w:t>
      </w:r>
      <w:r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/08/202</w:t>
      </w:r>
      <w:r w:rsidR="0084520D"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2</w:t>
      </w:r>
      <w:r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  <w:t>Prof</w:t>
      </w:r>
      <w:r w:rsidR="0084520D"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. Max Garcia</w:t>
      </w:r>
      <w:r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</w:r>
    </w:p>
    <w:p w:rsidR="00BF22F1" w:rsidRDefault="00BF22F1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BF22F1" w:rsidRPr="00BF22F1" w:rsidRDefault="00BF22F1" w:rsidP="00BF22F1">
      <w:pPr>
        <w:spacing w:line="240" w:lineRule="auto"/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</w:pPr>
      <w:r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Dia: 1</w:t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8</w:t>
      </w:r>
      <w:r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/08/2022</w:t>
      </w:r>
      <w:r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ab/>
      </w:r>
      <w:r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ab/>
        <w:t>-</w:t>
      </w:r>
      <w:r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ab/>
        <w:t>02 tempos</w:t>
      </w:r>
      <w:r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</w:r>
      <w:r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  <w:t>Disciplina: Matemática</w:t>
      </w:r>
      <w:r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  <w:t xml:space="preserve">Módulo: </w:t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10</w:t>
      </w:r>
    </w:p>
    <w:p w:rsidR="00BF22F1" w:rsidRDefault="00BF22F1" w:rsidP="00BF22F1">
      <w:pPr>
        <w:spacing w:line="240" w:lineRule="auto"/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</w:pPr>
      <w:r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Conteúdo: Áreas de </w:t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Polígonos Regulares e regiões circulares</w:t>
      </w:r>
      <w:r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.</w:t>
      </w:r>
      <w:r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  <w:t>Referências:</w:t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 APOSTILA</w:t>
      </w:r>
    </w:p>
    <w:p w:rsidR="00BF22F1" w:rsidRDefault="00BF22F1" w:rsidP="00BF22F1">
      <w:pPr>
        <w:spacing w:line="240" w:lineRule="auto"/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</w:pP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Teoria: </w:t>
      </w:r>
      <w:r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Página 2</w:t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51</w:t>
      </w:r>
      <w:r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 a 2</w:t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60</w:t>
      </w:r>
      <w:r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.</w:t>
      </w:r>
    </w:p>
    <w:p w:rsidR="006D2D6B" w:rsidRDefault="00BF22F1" w:rsidP="00BF22F1">
      <w:pPr>
        <w:spacing w:line="240" w:lineRule="auto"/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</w:pP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Atividades: Pág. </w:t>
      </w:r>
      <w:r w:rsidR="006D2D6B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271 até 273 </w:t>
      </w:r>
    </w:p>
    <w:p w:rsidR="00BF22F1" w:rsidRPr="00BF22F1" w:rsidRDefault="00BF22F1" w:rsidP="00BF22F1">
      <w:pPr>
        <w:spacing w:line="240" w:lineRule="auto"/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</w:pPr>
      <w:r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Tarefa: Página 2</w:t>
      </w:r>
      <w:r w:rsidR="006D2D6B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75</w:t>
      </w:r>
      <w:r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 </w:t>
      </w:r>
      <w:r w:rsidR="006D2D6B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até</w:t>
      </w:r>
      <w:r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 2</w:t>
      </w:r>
      <w:r w:rsidR="006D2D6B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76</w:t>
      </w:r>
    </w:p>
    <w:p w:rsidR="00046868" w:rsidRPr="00046868" w:rsidRDefault="00BF22F1" w:rsidP="00BF22F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Forma de Entrega da Tarefa: VISTADA EM AULA</w:t>
      </w:r>
      <w:r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  <w:t xml:space="preserve">Data da Entrega da Tarefa: </w:t>
      </w:r>
      <w:r w:rsidR="006D2D6B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25</w:t>
      </w:r>
      <w:r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/08/2022</w:t>
      </w:r>
      <w:r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  <w:t>Prof. Max Garcia</w:t>
      </w:r>
      <w:r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046868" w:rsidRDefault="00046868" w:rsidP="00046868">
      <w:pPr>
        <w:spacing w:after="200"/>
        <w:rPr>
          <w:lang w:val="pt-BR"/>
        </w:rPr>
      </w:pPr>
    </w:p>
    <w:p w:rsidR="00046868" w:rsidRDefault="00046868" w:rsidP="00046868">
      <w:pPr>
        <w:spacing w:after="200"/>
        <w:rPr>
          <w:lang w:val="pt-BR"/>
        </w:rPr>
      </w:pPr>
    </w:p>
    <w:p w:rsidR="00B763D2" w:rsidRDefault="00B763D2" w:rsidP="00C132F1">
      <w:pPr>
        <w:spacing w:after="200"/>
        <w:rPr>
          <w:lang w:val="pt-BR"/>
        </w:rPr>
      </w:pPr>
    </w:p>
    <w:p w:rsidR="0084071D" w:rsidRPr="004F0028" w:rsidRDefault="0084071D" w:rsidP="0084071D">
      <w:pPr>
        <w:spacing w:after="200"/>
        <w:rPr>
          <w:lang w:val="pt-BR"/>
        </w:rPr>
      </w:pPr>
      <w:bookmarkStart w:id="0" w:name="_GoBack"/>
      <w:bookmarkEnd w:id="0"/>
    </w:p>
    <w:sectPr w:rsidR="0084071D" w:rsidRPr="004F0028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BD4" w:rsidRDefault="007C1BD4">
      <w:r>
        <w:separator/>
      </w:r>
    </w:p>
    <w:p w:rsidR="007C1BD4" w:rsidRDefault="007C1BD4"/>
  </w:endnote>
  <w:endnote w:type="continuationSeparator" w:id="0">
    <w:p w:rsidR="007C1BD4" w:rsidRDefault="007C1BD4">
      <w:r>
        <w:continuationSeparator/>
      </w:r>
    </w:p>
    <w:p w:rsidR="007C1BD4" w:rsidRDefault="007C1B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6D2D6B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BD4" w:rsidRDefault="007C1BD4">
      <w:r>
        <w:separator/>
      </w:r>
    </w:p>
    <w:p w:rsidR="007C1BD4" w:rsidRDefault="007C1BD4"/>
  </w:footnote>
  <w:footnote w:type="continuationSeparator" w:id="0">
    <w:p w:rsidR="007C1BD4" w:rsidRDefault="007C1BD4">
      <w:r>
        <w:continuationSeparator/>
      </w:r>
    </w:p>
    <w:p w:rsidR="007C1BD4" w:rsidRDefault="007C1BD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C8C"/>
    <w:rsid w:val="0002482E"/>
    <w:rsid w:val="00046868"/>
    <w:rsid w:val="00050324"/>
    <w:rsid w:val="000A0150"/>
    <w:rsid w:val="000D2E09"/>
    <w:rsid w:val="000E63C9"/>
    <w:rsid w:val="0010216B"/>
    <w:rsid w:val="00130E9D"/>
    <w:rsid w:val="00150A6D"/>
    <w:rsid w:val="00185B35"/>
    <w:rsid w:val="001F2BC8"/>
    <w:rsid w:val="001F5F6B"/>
    <w:rsid w:val="00243EBC"/>
    <w:rsid w:val="00246A35"/>
    <w:rsid w:val="00280691"/>
    <w:rsid w:val="00284348"/>
    <w:rsid w:val="002F51F5"/>
    <w:rsid w:val="00312137"/>
    <w:rsid w:val="00330359"/>
    <w:rsid w:val="0033762F"/>
    <w:rsid w:val="003531FC"/>
    <w:rsid w:val="00360494"/>
    <w:rsid w:val="00366C7E"/>
    <w:rsid w:val="00384EA3"/>
    <w:rsid w:val="003A39A1"/>
    <w:rsid w:val="003C2191"/>
    <w:rsid w:val="003D3863"/>
    <w:rsid w:val="004110DE"/>
    <w:rsid w:val="0044085A"/>
    <w:rsid w:val="00494CD8"/>
    <w:rsid w:val="004B21A5"/>
    <w:rsid w:val="004F0028"/>
    <w:rsid w:val="005037F0"/>
    <w:rsid w:val="00516A86"/>
    <w:rsid w:val="005275F6"/>
    <w:rsid w:val="00572102"/>
    <w:rsid w:val="005C6745"/>
    <w:rsid w:val="005F1BB0"/>
    <w:rsid w:val="006306CD"/>
    <w:rsid w:val="00656C4D"/>
    <w:rsid w:val="006D2D6B"/>
    <w:rsid w:val="006E2B76"/>
    <w:rsid w:val="006E5716"/>
    <w:rsid w:val="007302B3"/>
    <w:rsid w:val="00730733"/>
    <w:rsid w:val="00730E3A"/>
    <w:rsid w:val="00736AAF"/>
    <w:rsid w:val="007600DA"/>
    <w:rsid w:val="00765B2A"/>
    <w:rsid w:val="00783A34"/>
    <w:rsid w:val="007C1BD4"/>
    <w:rsid w:val="007C6B52"/>
    <w:rsid w:val="007D16C5"/>
    <w:rsid w:val="007D49A4"/>
    <w:rsid w:val="0084071D"/>
    <w:rsid w:val="0084520D"/>
    <w:rsid w:val="00862FE4"/>
    <w:rsid w:val="0086389A"/>
    <w:rsid w:val="0087605E"/>
    <w:rsid w:val="008B1FEE"/>
    <w:rsid w:val="008B65C1"/>
    <w:rsid w:val="00903C32"/>
    <w:rsid w:val="00916B16"/>
    <w:rsid w:val="009173B9"/>
    <w:rsid w:val="0093335D"/>
    <w:rsid w:val="0093613E"/>
    <w:rsid w:val="00943026"/>
    <w:rsid w:val="00960CD7"/>
    <w:rsid w:val="00966B81"/>
    <w:rsid w:val="009B5D1B"/>
    <w:rsid w:val="009C7720"/>
    <w:rsid w:val="00A23AFA"/>
    <w:rsid w:val="00A31B3E"/>
    <w:rsid w:val="00A532F3"/>
    <w:rsid w:val="00A8489E"/>
    <w:rsid w:val="00AB02A7"/>
    <w:rsid w:val="00AC29F3"/>
    <w:rsid w:val="00B03EA8"/>
    <w:rsid w:val="00B231E5"/>
    <w:rsid w:val="00B64BFD"/>
    <w:rsid w:val="00B763D2"/>
    <w:rsid w:val="00BF22F1"/>
    <w:rsid w:val="00C02B87"/>
    <w:rsid w:val="00C132F1"/>
    <w:rsid w:val="00C4086D"/>
    <w:rsid w:val="00CA1896"/>
    <w:rsid w:val="00CB5B28"/>
    <w:rsid w:val="00CF5371"/>
    <w:rsid w:val="00D0323A"/>
    <w:rsid w:val="00D0559F"/>
    <w:rsid w:val="00D077E9"/>
    <w:rsid w:val="00D16DB5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85447"/>
    <w:rsid w:val="00EF555B"/>
    <w:rsid w:val="00F027BB"/>
    <w:rsid w:val="00F11DCF"/>
    <w:rsid w:val="00F162EA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A6A4F94-B8EA-401B-83A0-CFC6821C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7FE"/>
    <w:rsid w:val="00291D0E"/>
    <w:rsid w:val="004B13E5"/>
    <w:rsid w:val="005007FE"/>
    <w:rsid w:val="00B00E34"/>
    <w:rsid w:val="00E267B0"/>
    <w:rsid w:val="00EB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228F876D84034A93B2A6C3AED55A3A81">
    <w:name w:val="228F876D84034A93B2A6C3AED55A3A81"/>
  </w:style>
  <w:style w:type="paragraph" w:customStyle="1" w:styleId="02237BAB051C4B40A48622D5805FF0D8">
    <w:name w:val="02237BAB051C4B40A48622D5805FF0D8"/>
  </w:style>
  <w:style w:type="paragraph" w:customStyle="1" w:styleId="81E515CD1A6043B4A325A39118B3EEEA">
    <w:name w:val="81E515CD1A6043B4A325A39118B3EEEA"/>
  </w:style>
  <w:style w:type="paragraph" w:customStyle="1" w:styleId="5352AB74D60D489FAEFB1F40BD4F8943">
    <w:name w:val="5352AB74D60D489FAEFB1F40BD4F8943"/>
  </w:style>
  <w:style w:type="paragraph" w:customStyle="1" w:styleId="4907836B1FDD444485046B591C51845F">
    <w:name w:val="4907836B1FDD444485046B591C51845F"/>
  </w:style>
  <w:style w:type="paragraph" w:customStyle="1" w:styleId="C58B10EDD44F436BB9C9850CF1220399">
    <w:name w:val="C58B10EDD44F436BB9C9850CF1220399"/>
  </w:style>
  <w:style w:type="paragraph" w:customStyle="1" w:styleId="70810D25C9D249489AE82331BFBDF7D6">
    <w:name w:val="70810D25C9D249489AE82331BFBDF7D6"/>
  </w:style>
  <w:style w:type="paragraph" w:customStyle="1" w:styleId="073B210B5B8E4E80B780DE8545C805B8">
    <w:name w:val="073B210B5B8E4E80B780DE8545C805B8"/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Max Garcia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21</TotalTime>
  <Pages>2</Pages>
  <Words>119</Words>
  <Characters>646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profmaxgarcia@gmail.com</cp:lastModifiedBy>
  <cp:revision>4</cp:revision>
  <cp:lastPrinted>2006-08-01T17:47:00Z</cp:lastPrinted>
  <dcterms:created xsi:type="dcterms:W3CDTF">2022-07-26T07:36:00Z</dcterms:created>
  <dcterms:modified xsi:type="dcterms:W3CDTF">2022-08-07T14:49:00Z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