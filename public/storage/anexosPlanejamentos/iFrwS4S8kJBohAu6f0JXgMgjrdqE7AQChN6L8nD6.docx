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78E0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2DB18353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BC455F">
                                    <w:rPr>
                                      <w:lang w:val="pt-BR" w:bidi="pt-BR"/>
                                    </w:rPr>
                                    <w:t>1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2DB18353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BC455F">
                              <w:rPr>
                                <w:lang w:val="pt-BR" w:bidi="pt-BR"/>
                              </w:rPr>
                              <w:t>1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ABF3FF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3B23E263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>Diego Zanoni</w:t>
                </w:r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0633E475" w:rsidR="004732D5" w:rsidRDefault="00BC455F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60C1CF20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C698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7BD44F21" w:rsidR="00FE4C8C" w:rsidRPr="004F0028" w:rsidRDefault="004732D5" w:rsidP="00FE4C8C">
      <w:pPr>
        <w:pStyle w:val="Ttulo1"/>
        <w:rPr>
          <w:lang w:val="pt-BR"/>
        </w:rPr>
      </w:pPr>
      <w:r>
        <w:rPr>
          <w:lang w:val="pt-BR" w:bidi="pt-BR"/>
        </w:rPr>
        <w:t>25/07/22 – 05/08/22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6AB0C262" w14:textId="77777777" w:rsidR="00BC455F" w:rsidRPr="001F4CED" w:rsidRDefault="00BC455F" w:rsidP="00BC455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(Adverbs).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A1E2250" w14:textId="77777777" w:rsidR="00BC455F" w:rsidRDefault="00BC455F" w:rsidP="00BC455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1172272" w14:textId="77777777" w:rsidR="00BC455F" w:rsidRDefault="00BC455F" w:rsidP="00BC455F">
      <w:pPr>
        <w:spacing w:line="240" w:lineRule="auto"/>
        <w:rPr>
          <w:lang w:val="pt-BR"/>
        </w:rPr>
      </w:pPr>
    </w:p>
    <w:p w14:paraId="3F91188D" w14:textId="77777777" w:rsidR="00BC455F" w:rsidRPr="001F4CED" w:rsidRDefault="00BC455F" w:rsidP="00BC455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C67A859" w14:textId="77777777" w:rsidR="00BC455F" w:rsidRDefault="00BC455F" w:rsidP="00BC455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11)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DC1DF78" w14:textId="77777777" w:rsidR="004732D5" w:rsidRDefault="004732D5" w:rsidP="004732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93C62" w14:textId="77777777" w:rsidR="001E1D8E" w:rsidRDefault="001E1D8E">
      <w:r>
        <w:separator/>
      </w:r>
    </w:p>
    <w:p w14:paraId="39FE390B" w14:textId="77777777" w:rsidR="001E1D8E" w:rsidRDefault="001E1D8E"/>
  </w:endnote>
  <w:endnote w:type="continuationSeparator" w:id="0">
    <w:p w14:paraId="55AA4B09" w14:textId="77777777" w:rsidR="001E1D8E" w:rsidRDefault="001E1D8E">
      <w:r>
        <w:continuationSeparator/>
      </w:r>
    </w:p>
    <w:p w14:paraId="010D71F6" w14:textId="77777777" w:rsidR="001E1D8E" w:rsidRDefault="001E1D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9BBDE" w14:textId="77777777" w:rsidR="001E1D8E" w:rsidRDefault="001E1D8E">
      <w:r>
        <w:separator/>
      </w:r>
    </w:p>
    <w:p w14:paraId="77B8EEEA" w14:textId="77777777" w:rsidR="001E1D8E" w:rsidRDefault="001E1D8E"/>
  </w:footnote>
  <w:footnote w:type="continuationSeparator" w:id="0">
    <w:p w14:paraId="361FA9C7" w14:textId="77777777" w:rsidR="001E1D8E" w:rsidRDefault="001E1D8E">
      <w:r>
        <w:continuationSeparator/>
      </w:r>
    </w:p>
    <w:p w14:paraId="77C1140D" w14:textId="77777777" w:rsidR="001E1D8E" w:rsidRDefault="001E1D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06EF5"/>
    <w:rsid w:val="00130E9D"/>
    <w:rsid w:val="00150A6D"/>
    <w:rsid w:val="00185B35"/>
    <w:rsid w:val="001E1D8E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64BFD"/>
    <w:rsid w:val="00B763D2"/>
    <w:rsid w:val="00BC455F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B00E34"/>
    <w:rsid w:val="00D84616"/>
    <w:rsid w:val="00E267B0"/>
    <w:rsid w:val="00F8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2</Pages>
  <Words>110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2</cp:revision>
  <cp:lastPrinted>2006-08-01T17:47:00Z</cp:lastPrinted>
  <dcterms:created xsi:type="dcterms:W3CDTF">2022-07-25T09:44:00Z</dcterms:created>
  <dcterms:modified xsi:type="dcterms:W3CDTF">2022-07-25T09:44:00Z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