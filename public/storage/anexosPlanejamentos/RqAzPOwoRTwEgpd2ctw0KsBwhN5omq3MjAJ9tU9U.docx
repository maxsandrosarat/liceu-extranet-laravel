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B56F8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7410AE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12AE2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7410AE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12AE2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875C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19ED5FC9" w:rsidR="004732D5" w:rsidRDefault="00C12AE2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36B6B29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734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2AECF260" w:rsidR="00FE4C8C" w:rsidRPr="004F0028" w:rsidRDefault="00357FAA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/0</w:t>
      </w:r>
      <w:r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7F1F03C8" w14:textId="77777777" w:rsidR="00357FAA" w:rsidRPr="001F4CED" w:rsidRDefault="00357FAA" w:rsidP="00357F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(Artes).</w:t>
      </w:r>
    </w:p>
    <w:p w14:paraId="63E1128E" w14:textId="77777777" w:rsidR="00357FAA" w:rsidRDefault="00357FAA" w:rsidP="00357F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C91B803" w14:textId="77777777" w:rsidR="00357FAA" w:rsidRDefault="00357FAA" w:rsidP="00357FAA">
      <w:pPr>
        <w:spacing w:line="240" w:lineRule="auto"/>
        <w:rPr>
          <w:lang w:val="pt-BR"/>
        </w:rPr>
      </w:pPr>
    </w:p>
    <w:p w14:paraId="0D4D308C" w14:textId="77777777" w:rsidR="00357FAA" w:rsidRPr="001F4CED" w:rsidRDefault="00357FAA" w:rsidP="00357F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654C1C16" w14:textId="77777777" w:rsidR="00357FAA" w:rsidRDefault="00357FAA" w:rsidP="00357FA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6AB2" w14:textId="77777777" w:rsidR="00930813" w:rsidRDefault="00930813">
      <w:r>
        <w:separator/>
      </w:r>
    </w:p>
    <w:p w14:paraId="7619F1F2" w14:textId="77777777" w:rsidR="00930813" w:rsidRDefault="00930813"/>
  </w:endnote>
  <w:endnote w:type="continuationSeparator" w:id="0">
    <w:p w14:paraId="7D00F624" w14:textId="77777777" w:rsidR="00930813" w:rsidRDefault="00930813">
      <w:r>
        <w:continuationSeparator/>
      </w:r>
    </w:p>
    <w:p w14:paraId="28EFC0F6" w14:textId="77777777" w:rsidR="00930813" w:rsidRDefault="00930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9B96" w14:textId="77777777" w:rsidR="00930813" w:rsidRDefault="00930813">
      <w:r>
        <w:separator/>
      </w:r>
    </w:p>
    <w:p w14:paraId="4D42B324" w14:textId="77777777" w:rsidR="00930813" w:rsidRDefault="00930813"/>
  </w:footnote>
  <w:footnote w:type="continuationSeparator" w:id="0">
    <w:p w14:paraId="1B369249" w14:textId="77777777" w:rsidR="00930813" w:rsidRDefault="00930813">
      <w:r>
        <w:continuationSeparator/>
      </w:r>
    </w:p>
    <w:p w14:paraId="1796C2D4" w14:textId="77777777" w:rsidR="00930813" w:rsidRDefault="00930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57FAA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0813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2AE2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B195A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87D2F"/>
    <w:rsid w:val="005007FE"/>
    <w:rsid w:val="00716185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106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3</cp:revision>
  <cp:lastPrinted>2006-08-01T17:47:00Z</cp:lastPrinted>
  <dcterms:created xsi:type="dcterms:W3CDTF">2022-07-25T09:42:00Z</dcterms:created>
  <dcterms:modified xsi:type="dcterms:W3CDTF">2022-08-08T16:10:00Z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