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EB24B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3D066F9A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EA38AE">
                                    <w:rPr>
                                      <w:lang w:val="pt-BR" w:bidi="pt-BR"/>
                                    </w:rPr>
                                    <w:t>3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3D066F9A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EA38AE">
                              <w:rPr>
                                <w:lang w:val="pt-BR" w:bidi="pt-BR"/>
                              </w:rPr>
                              <w:t>3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8084CF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3C6879B8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 xml:space="preserve">Diego </w:t>
                </w:r>
                <w:proofErr w:type="spellStart"/>
                <w:r w:rsidR="004732D5">
                  <w:rPr>
                    <w:lang w:val="pt-BR"/>
                  </w:rPr>
                  <w:t>Zanoni</w:t>
                </w:r>
                <w:proofErr w:type="spellEnd"/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347B1FA3" w:rsidR="004732D5" w:rsidRDefault="00EA38AE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2B534497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873DF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600383DF" w:rsidR="00FE4C8C" w:rsidRPr="004F0028" w:rsidRDefault="001A4A8A" w:rsidP="00FE4C8C">
      <w:pPr>
        <w:pStyle w:val="Ttulo1"/>
        <w:rPr>
          <w:lang w:val="pt-BR"/>
        </w:rPr>
      </w:pPr>
      <w:r>
        <w:rPr>
          <w:lang w:val="pt-BR" w:bidi="pt-BR"/>
        </w:rPr>
        <w:t>08</w:t>
      </w:r>
      <w:r w:rsidR="004732D5">
        <w:rPr>
          <w:lang w:val="pt-BR" w:bidi="pt-BR"/>
        </w:rPr>
        <w:t>/</w:t>
      </w:r>
      <w:r>
        <w:rPr>
          <w:lang w:val="pt-BR" w:bidi="pt-BR"/>
        </w:rPr>
        <w:t>08</w:t>
      </w:r>
      <w:r w:rsidR="004732D5">
        <w:rPr>
          <w:lang w:val="pt-BR" w:bidi="pt-BR"/>
        </w:rPr>
        <w:t xml:space="preserve">/22 – </w:t>
      </w:r>
      <w:r>
        <w:rPr>
          <w:lang w:val="pt-BR" w:bidi="pt-BR"/>
        </w:rPr>
        <w:t>19</w:t>
      </w:r>
      <w:r w:rsidR="004732D5">
        <w:rPr>
          <w:lang w:val="pt-BR" w:bidi="pt-BR"/>
        </w:rPr>
        <w:t>/08/22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19489FFA" w14:textId="77777777" w:rsidR="001A4A8A" w:rsidRDefault="001A4A8A" w:rsidP="001A4A8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122E04AD" w14:textId="77777777" w:rsidR="001A4A8A" w:rsidRPr="00852C62" w:rsidRDefault="001A4A8A" w:rsidP="001A4A8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Reported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speech</w:t>
      </w:r>
      <w:r w:rsidRPr="00852C6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0A7625EF" w14:textId="77777777" w:rsidR="001A4A8A" w:rsidRDefault="001A4A8A" w:rsidP="001A4A8A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22)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19A076E" w14:textId="77777777" w:rsidR="001A4A8A" w:rsidRDefault="001A4A8A" w:rsidP="001A4A8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Língua Inglesa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14:paraId="3D1BFD59" w14:textId="77777777" w:rsidR="001A4A8A" w:rsidRPr="00320033" w:rsidRDefault="001A4A8A" w:rsidP="001A4A8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320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</w:t>
      </w:r>
      <w:proofErr w:type="spellStart"/>
      <w:r w:rsidRPr="00320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Degrees</w:t>
      </w:r>
      <w:proofErr w:type="spellEnd"/>
      <w:r w:rsidRPr="00320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320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of</w:t>
      </w:r>
      <w:proofErr w:type="spellEnd"/>
      <w:r w:rsidRPr="00320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320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the</w:t>
      </w:r>
      <w:proofErr w:type="spellEnd"/>
      <w:r w:rsidRPr="00320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320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adjectives</w:t>
      </w:r>
      <w:proofErr w:type="spellEnd"/>
      <w:r w:rsidRPr="00320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320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and</w:t>
      </w:r>
      <w:proofErr w:type="spellEnd"/>
      <w:r w:rsidRPr="00320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320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adverbs</w:t>
      </w:r>
      <w:proofErr w:type="spellEnd"/>
      <w:r w:rsidRPr="0032003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</w:p>
    <w:p w14:paraId="4DC1DF78" w14:textId="75D318DE" w:rsidR="004732D5" w:rsidRDefault="001A4A8A" w:rsidP="001A4A8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23)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4732D5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64983" w14:textId="77777777" w:rsidR="00934E0C" w:rsidRDefault="00934E0C">
      <w:r>
        <w:separator/>
      </w:r>
    </w:p>
    <w:p w14:paraId="739F0539" w14:textId="77777777" w:rsidR="00934E0C" w:rsidRDefault="00934E0C"/>
  </w:endnote>
  <w:endnote w:type="continuationSeparator" w:id="0">
    <w:p w14:paraId="0E1C0A9E" w14:textId="77777777" w:rsidR="00934E0C" w:rsidRDefault="00934E0C">
      <w:r>
        <w:continuationSeparator/>
      </w:r>
    </w:p>
    <w:p w14:paraId="64D01707" w14:textId="77777777" w:rsidR="00934E0C" w:rsidRDefault="00934E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DA6D8" w14:textId="77777777" w:rsidR="00934E0C" w:rsidRDefault="00934E0C">
      <w:r>
        <w:separator/>
      </w:r>
    </w:p>
    <w:p w14:paraId="67B69D3C" w14:textId="77777777" w:rsidR="00934E0C" w:rsidRDefault="00934E0C"/>
  </w:footnote>
  <w:footnote w:type="continuationSeparator" w:id="0">
    <w:p w14:paraId="1567E672" w14:textId="77777777" w:rsidR="00934E0C" w:rsidRDefault="00934E0C">
      <w:r>
        <w:continuationSeparator/>
      </w:r>
    </w:p>
    <w:p w14:paraId="4E007130" w14:textId="77777777" w:rsidR="00934E0C" w:rsidRDefault="00934E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06EF5"/>
    <w:rsid w:val="00130E9D"/>
    <w:rsid w:val="00150A6D"/>
    <w:rsid w:val="00185B35"/>
    <w:rsid w:val="001A4A8A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732D5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D0BC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4E0C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3F69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A38AE"/>
    <w:rsid w:val="00EF555B"/>
    <w:rsid w:val="00F027BB"/>
    <w:rsid w:val="00F11DCF"/>
    <w:rsid w:val="00F162EA"/>
    <w:rsid w:val="00F52D27"/>
    <w:rsid w:val="00F83527"/>
    <w:rsid w:val="00F91724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5007FE"/>
    <w:rsid w:val="0062264C"/>
    <w:rsid w:val="00AA6573"/>
    <w:rsid w:val="00B00E34"/>
    <w:rsid w:val="00D84616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</TotalTime>
  <Pages>2</Pages>
  <Words>107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3</cp:revision>
  <cp:lastPrinted>2006-08-01T17:47:00Z</cp:lastPrinted>
  <dcterms:created xsi:type="dcterms:W3CDTF">2022-07-25T09:49:00Z</dcterms:created>
  <dcterms:modified xsi:type="dcterms:W3CDTF">2022-08-08T16:05:00Z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