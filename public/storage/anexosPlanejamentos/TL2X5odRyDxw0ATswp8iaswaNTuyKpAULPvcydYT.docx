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90104" w14:textId="77777777"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5BA9E259" wp14:editId="1F5D5A6F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7DAB3" id="Retângulo 3" o:spid="_x0000_s1026" alt="retângulo branco para o texto na capa" style="position:absolute;margin-left:-15.95pt;margin-top:73.85pt;width:310.15pt;height:681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4F0028" w14:paraId="46F5F367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BD8BE15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5B630F97" wp14:editId="025A07B3">
                      <wp:extent cx="3528695" cy="180975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0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0780166" w14:textId="6CC0A27F" w:rsidR="000D2E09" w:rsidRPr="00D86945" w:rsidRDefault="000D2E09" w:rsidP="00FE4C8C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PLANO DE AÇÃO </w:t>
                                  </w:r>
                                  <w:r w:rsidR="00761836">
                                    <w:rPr>
                                      <w:lang w:val="pt-BR" w:bidi="pt-BR"/>
                                    </w:rPr>
                                    <w:t>6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t xml:space="preserve">º ANO 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 w:rsidR="0010216B">
                                    <w:t xml:space="preserve">TURNO: </w:t>
                                  </w:r>
                                  <w:r w:rsidR="00761836">
                                    <w:t>A</w:t>
                                  </w:r>
                                </w:p>
                                <w:p w14:paraId="06DA63F3" w14:textId="77777777" w:rsidR="000D2E09" w:rsidRPr="00D86945" w:rsidRDefault="000D2E09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B630F9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77.8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" filled="f" stroked="f" strokeweight=".5pt">
                      <v:textbox>
                        <w:txbxContent>
                          <w:p w14:paraId="30780166" w14:textId="6CC0A27F" w:rsidR="000D2E09" w:rsidRPr="00D86945" w:rsidRDefault="000D2E09" w:rsidP="00FE4C8C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PLANO DE AÇÃO </w:t>
                            </w:r>
                            <w:r w:rsidR="00761836">
                              <w:rPr>
                                <w:lang w:val="pt-BR" w:bidi="pt-BR"/>
                              </w:rPr>
                              <w:t>6</w:t>
                            </w:r>
                            <w:r>
                              <w:rPr>
                                <w:lang w:val="pt-BR" w:bidi="pt-BR"/>
                              </w:rPr>
                              <w:t xml:space="preserve">º ANO 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 w:rsidR="0010216B">
                              <w:t xml:space="preserve">TURNO: </w:t>
                            </w:r>
                            <w:r w:rsidR="00761836">
                              <w:t>A</w:t>
                            </w:r>
                          </w:p>
                          <w:p w14:paraId="06DA63F3" w14:textId="77777777" w:rsidR="000D2E09" w:rsidRPr="00D86945" w:rsidRDefault="000D2E09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75011E57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52E60A76" wp14:editId="5E2C1FB1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D4CE9C6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14:paraId="42A16406" w14:textId="77777777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487A3BD" w14:textId="77777777"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14:paraId="5384EDC8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4871644" w14:textId="77777777" w:rsidR="00FE4C8C" w:rsidRPr="004F0028" w:rsidRDefault="00000000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14:paraId="0D6E119D" w14:textId="630E64AF"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Content>
                <w:r w:rsidR="00761836">
                  <w:rPr>
                    <w:lang w:val="pt-BR"/>
                  </w:rPr>
                  <w:t>Jaqueline Lima da Costa</w:t>
                </w:r>
              </w:sdtContent>
            </w:sdt>
          </w:p>
          <w:p w14:paraId="52A65E85" w14:textId="77777777"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14:paraId="2DA2E6DA" w14:textId="61B5197C" w:rsidR="00FE4C8C" w:rsidRPr="004F0028" w:rsidRDefault="00770DD4" w:rsidP="00FE4C8C">
      <w:pPr>
        <w:pStyle w:val="Ttulo1"/>
        <w:rPr>
          <w:lang w:val="pt-BR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5DC8BD70" wp14:editId="65ED752D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7918605A" wp14:editId="373567C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61E2CE" id="Retângulo 2" o:spid="_x0000_s1026" alt="retângulo colorido" style="position:absolute;margin-left:-58.7pt;margin-top:525pt;width:611.1pt;height:316.5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>PLANEJAMENTO ANUAL 2022</w:t>
      </w:r>
    </w:p>
    <w:p w14:paraId="5D7F00D3" w14:textId="77777777" w:rsidR="0010216B" w:rsidRDefault="0010216B" w:rsidP="00046868">
      <w:pPr>
        <w:spacing w:line="240" w:lineRule="auto"/>
      </w:pPr>
      <w:r>
        <w:t xml:space="preserve">DISCIPLINA: </w:t>
      </w:r>
    </w:p>
    <w:p w14:paraId="6C4F915D" w14:textId="77777777" w:rsidR="0010216B" w:rsidRDefault="0010216B" w:rsidP="00046868">
      <w:pPr>
        <w:spacing w:line="240" w:lineRule="auto"/>
      </w:pPr>
    </w:p>
    <w:p w14:paraId="018C813B" w14:textId="4E701506" w:rsidR="00761836" w:rsidRDefault="00046868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D65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615AC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27448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 w:rsidR="007618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7618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7618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4F22C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Poliedros e não poliedros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615AC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 referente ao capítulo </w:t>
      </w:r>
      <w:r w:rsidR="0027448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B579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615AC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14:paraId="12FAFCAB" w14:textId="43C6BEFC" w:rsidR="00761836" w:rsidRDefault="00046868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27448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B579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97</w:t>
      </w:r>
    </w:p>
    <w:p w14:paraId="4388A082" w14:textId="31E48CBC" w:rsidR="00046868" w:rsidRPr="00046868" w:rsidRDefault="00046868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579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27448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F452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27448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 w:rsidR="007618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 w:rsidR="007618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3F35D0A2" w14:textId="036B9BE4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D65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27448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3D65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B579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Planta Baixa</w:t>
      </w:r>
      <w:r w:rsidR="00F452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</w:t>
      </w:r>
      <w:r w:rsidR="00F452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 </w:t>
      </w:r>
      <w:r w:rsidR="008201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86 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– capítulo </w:t>
      </w:r>
      <w:r w:rsidR="0027448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8201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livro </w:t>
      </w:r>
      <w:r w:rsidR="0027448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14:paraId="0E919E7D" w14:textId="356C419B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7D4C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8201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="007D4C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</w:p>
    <w:p w14:paraId="6B8281A7" w14:textId="3817D9FD" w:rsidR="00046868" w:rsidRDefault="00761836" w:rsidP="00761836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 w:rsidR="008201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27448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8933F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8201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5F50579C" w14:textId="702BFA71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D65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27448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3D65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8201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Vistas de um objeto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8201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87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 – capítulo </w:t>
      </w:r>
      <w:r w:rsidR="00D9480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8201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livro </w:t>
      </w:r>
      <w:r w:rsidR="007D4C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14:paraId="283DE27A" w14:textId="2D2167BF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8201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99</w:t>
      </w:r>
    </w:p>
    <w:p w14:paraId="3D82D5C9" w14:textId="5AFEDE1D" w:rsidR="00761836" w:rsidRDefault="00761836" w:rsidP="00761836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8201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D9480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8201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1048DE90" w14:textId="20B24F1F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D65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27448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3D65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8201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Lista de atividades de fixação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8201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11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14:paraId="568EE9F7" w14:textId="15BD7E46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810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8201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100</w:t>
      </w:r>
    </w:p>
    <w:p w14:paraId="47BBF23D" w14:textId="500541C5" w:rsidR="00761836" w:rsidRDefault="00761836" w:rsidP="00761836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D9480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8933F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B24A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29815747" w14:textId="77777777" w:rsidR="00820127" w:rsidRDefault="00761836" w:rsidP="0082012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D65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27448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3D65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3D65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  FERIADO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20127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8201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="00820127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8201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Lista de atividades de fixação</w:t>
      </w:r>
      <w:r w:rsidR="00820127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8201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11.</w:t>
      </w:r>
    </w:p>
    <w:p w14:paraId="61FE0BBE" w14:textId="77777777" w:rsidR="00820127" w:rsidRDefault="00820127" w:rsidP="0082012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100</w:t>
      </w:r>
    </w:p>
    <w:p w14:paraId="08E5CECC" w14:textId="10234BC3" w:rsidR="00820127" w:rsidRPr="00046868" w:rsidRDefault="00820127" w:rsidP="0082012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</w:p>
    <w:p w14:paraId="7E07B633" w14:textId="5C6D3E28" w:rsidR="00761836" w:rsidRDefault="00761836" w:rsidP="00761836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54B93806" w14:textId="2FD90DFE" w:rsidR="00876901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D65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27448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3D65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87690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Sistema Internacional de unidades</w:t>
      </w:r>
    </w:p>
    <w:p w14:paraId="100977D9" w14:textId="618EB1A6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444C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87690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104</w:t>
      </w:r>
      <w:r w:rsidR="00444C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</w:t>
      </w:r>
      <w:r w:rsidR="00B769B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87690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444C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livro </w:t>
      </w:r>
      <w:r w:rsidR="00B5242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444C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14:paraId="564775C8" w14:textId="27B0AA29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87690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forme ficha de sala.</w:t>
      </w:r>
    </w:p>
    <w:p w14:paraId="3D4EB884" w14:textId="4606D64C" w:rsidR="00761836" w:rsidRDefault="00761836" w:rsidP="00761836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 w:rsidR="0087690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B769B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444C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87690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44148A3A" w14:textId="4857CD05" w:rsidR="00115BC0" w:rsidRDefault="00115BC0" w:rsidP="00115BC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D65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3D65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7690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Comprimento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87690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 – capítulo 11 – livro 3.</w:t>
      </w:r>
    </w:p>
    <w:p w14:paraId="63079947" w14:textId="65EA79F3" w:rsidR="00115BC0" w:rsidRDefault="00115BC0" w:rsidP="00115BC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87690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117 – capítulo 11</w:t>
      </w:r>
    </w:p>
    <w:p w14:paraId="73245BB3" w14:textId="6EC01B10" w:rsidR="00115BC0" w:rsidRDefault="00115BC0" w:rsidP="00115BC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 w:rsidR="0087690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87690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</w:p>
    <w:p w14:paraId="2230475B" w14:textId="77777777" w:rsidR="00115BC0" w:rsidRDefault="00115BC0" w:rsidP="00115BC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12E4042" w14:textId="61308B02" w:rsidR="00115BC0" w:rsidRDefault="00115BC0" w:rsidP="00115BC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D65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3D65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87690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Leitura e escrita das medidas de comprimento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87690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 – capítulo 11 – livro 3.</w:t>
      </w:r>
    </w:p>
    <w:p w14:paraId="5663E16B" w14:textId="76046930" w:rsidR="00115BC0" w:rsidRDefault="00115BC0" w:rsidP="00115BC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87690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118</w:t>
      </w:r>
    </w:p>
    <w:p w14:paraId="2DFABB1E" w14:textId="6913CAA1" w:rsidR="00115BC0" w:rsidRDefault="00115BC0" w:rsidP="00115BC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 w:rsidR="0087690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87690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</w:p>
    <w:p w14:paraId="1ABE6FE0" w14:textId="77777777" w:rsidR="00115BC0" w:rsidRDefault="00115BC0" w:rsidP="00115BC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6E9305D" w14:textId="19356647" w:rsidR="00115BC0" w:rsidRDefault="00115BC0" w:rsidP="00115BC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D65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3D65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7690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Transformando medidas de comprimento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87690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107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1</w:t>
      </w:r>
      <w:r w:rsidR="0087690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livro 3.</w:t>
      </w:r>
    </w:p>
    <w:p w14:paraId="3AF117AF" w14:textId="7E066898" w:rsidR="00115BC0" w:rsidRDefault="00115BC0" w:rsidP="00115BC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87690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</w:p>
    <w:p w14:paraId="039346EC" w14:textId="72C5AEFC" w:rsidR="00115BC0" w:rsidRDefault="00115BC0" w:rsidP="00115BC0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 w:rsidR="0087690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87690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sectPr w:rsidR="00115BC0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5D81E" w14:textId="77777777" w:rsidR="008A4840" w:rsidRDefault="008A4840">
      <w:r>
        <w:separator/>
      </w:r>
    </w:p>
    <w:p w14:paraId="5E70F00E" w14:textId="77777777" w:rsidR="008A4840" w:rsidRDefault="008A4840"/>
  </w:endnote>
  <w:endnote w:type="continuationSeparator" w:id="0">
    <w:p w14:paraId="437FE091" w14:textId="77777777" w:rsidR="008A4840" w:rsidRDefault="008A4840">
      <w:r>
        <w:continuationSeparator/>
      </w:r>
    </w:p>
    <w:p w14:paraId="1BD6EC0D" w14:textId="77777777" w:rsidR="008A4840" w:rsidRDefault="008A484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FE2243" w14:textId="77777777" w:rsidR="000D2E09" w:rsidRPr="004F0028" w:rsidRDefault="000D2E09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B64BFD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10756140" w14:textId="77777777"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9144F" w14:textId="77777777" w:rsidR="008A4840" w:rsidRDefault="008A4840">
      <w:r>
        <w:separator/>
      </w:r>
    </w:p>
    <w:p w14:paraId="479CC901" w14:textId="77777777" w:rsidR="008A4840" w:rsidRDefault="008A4840"/>
  </w:footnote>
  <w:footnote w:type="continuationSeparator" w:id="0">
    <w:p w14:paraId="4FC21CC0" w14:textId="77777777" w:rsidR="008A4840" w:rsidRDefault="008A4840">
      <w:r>
        <w:continuationSeparator/>
      </w:r>
    </w:p>
    <w:p w14:paraId="64D5CC7C" w14:textId="77777777" w:rsidR="008A4840" w:rsidRDefault="008A484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14:paraId="75D56C8C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52893C26" w14:textId="77777777"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14:paraId="17B22289" w14:textId="77777777"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8C"/>
    <w:rsid w:val="0002482E"/>
    <w:rsid w:val="00046868"/>
    <w:rsid w:val="00050324"/>
    <w:rsid w:val="000A0150"/>
    <w:rsid w:val="000B407B"/>
    <w:rsid w:val="000D2E09"/>
    <w:rsid w:val="000E63C9"/>
    <w:rsid w:val="0010216B"/>
    <w:rsid w:val="00112290"/>
    <w:rsid w:val="00115BC0"/>
    <w:rsid w:val="00130E9D"/>
    <w:rsid w:val="00150A6D"/>
    <w:rsid w:val="00185B35"/>
    <w:rsid w:val="001F2BC8"/>
    <w:rsid w:val="001F5F6B"/>
    <w:rsid w:val="00243EBC"/>
    <w:rsid w:val="00246A35"/>
    <w:rsid w:val="0027448C"/>
    <w:rsid w:val="00284348"/>
    <w:rsid w:val="002D68DD"/>
    <w:rsid w:val="002F51F5"/>
    <w:rsid w:val="00312137"/>
    <w:rsid w:val="003168F1"/>
    <w:rsid w:val="00330359"/>
    <w:rsid w:val="003324E8"/>
    <w:rsid w:val="0033762F"/>
    <w:rsid w:val="003531FC"/>
    <w:rsid w:val="00360494"/>
    <w:rsid w:val="00366C7E"/>
    <w:rsid w:val="00384EA3"/>
    <w:rsid w:val="003A39A1"/>
    <w:rsid w:val="003C2191"/>
    <w:rsid w:val="003D3863"/>
    <w:rsid w:val="003D652C"/>
    <w:rsid w:val="003D6EF4"/>
    <w:rsid w:val="004110DE"/>
    <w:rsid w:val="0044085A"/>
    <w:rsid w:val="00444CBC"/>
    <w:rsid w:val="004B21A5"/>
    <w:rsid w:val="004F0028"/>
    <w:rsid w:val="004F22CC"/>
    <w:rsid w:val="005037F0"/>
    <w:rsid w:val="00516A86"/>
    <w:rsid w:val="005275F6"/>
    <w:rsid w:val="00572102"/>
    <w:rsid w:val="005C6745"/>
    <w:rsid w:val="005F1BB0"/>
    <w:rsid w:val="00615ACF"/>
    <w:rsid w:val="00656C4D"/>
    <w:rsid w:val="006E2B76"/>
    <w:rsid w:val="006E5716"/>
    <w:rsid w:val="006F3502"/>
    <w:rsid w:val="007302B3"/>
    <w:rsid w:val="00730733"/>
    <w:rsid w:val="00730E3A"/>
    <w:rsid w:val="00736AAF"/>
    <w:rsid w:val="00761836"/>
    <w:rsid w:val="00765B2A"/>
    <w:rsid w:val="00770DD4"/>
    <w:rsid w:val="00783A34"/>
    <w:rsid w:val="00797A53"/>
    <w:rsid w:val="007C6B52"/>
    <w:rsid w:val="007D04B5"/>
    <w:rsid w:val="007D16C5"/>
    <w:rsid w:val="007D49A4"/>
    <w:rsid w:val="007D4C5F"/>
    <w:rsid w:val="00810908"/>
    <w:rsid w:val="00820127"/>
    <w:rsid w:val="0084071D"/>
    <w:rsid w:val="00862FE4"/>
    <w:rsid w:val="0086389A"/>
    <w:rsid w:val="0087605E"/>
    <w:rsid w:val="00876901"/>
    <w:rsid w:val="008933FB"/>
    <w:rsid w:val="008A4840"/>
    <w:rsid w:val="008B1FEE"/>
    <w:rsid w:val="008B65C1"/>
    <w:rsid w:val="00903C32"/>
    <w:rsid w:val="00916B16"/>
    <w:rsid w:val="009173B9"/>
    <w:rsid w:val="00917B36"/>
    <w:rsid w:val="0093335D"/>
    <w:rsid w:val="0093613E"/>
    <w:rsid w:val="00943026"/>
    <w:rsid w:val="00960CD7"/>
    <w:rsid w:val="00966B81"/>
    <w:rsid w:val="00987B99"/>
    <w:rsid w:val="009A0751"/>
    <w:rsid w:val="009B5D1B"/>
    <w:rsid w:val="009C7720"/>
    <w:rsid w:val="00A20B63"/>
    <w:rsid w:val="00A20F50"/>
    <w:rsid w:val="00A23AFA"/>
    <w:rsid w:val="00A31B3E"/>
    <w:rsid w:val="00A532F3"/>
    <w:rsid w:val="00A8489E"/>
    <w:rsid w:val="00AB02A7"/>
    <w:rsid w:val="00AC29F3"/>
    <w:rsid w:val="00AD377F"/>
    <w:rsid w:val="00AD759A"/>
    <w:rsid w:val="00B03EA8"/>
    <w:rsid w:val="00B12BD9"/>
    <w:rsid w:val="00B1634F"/>
    <w:rsid w:val="00B231E5"/>
    <w:rsid w:val="00B24A61"/>
    <w:rsid w:val="00B52421"/>
    <w:rsid w:val="00B57936"/>
    <w:rsid w:val="00B64BFD"/>
    <w:rsid w:val="00B763D2"/>
    <w:rsid w:val="00B769B8"/>
    <w:rsid w:val="00BA45A9"/>
    <w:rsid w:val="00BE65DD"/>
    <w:rsid w:val="00C02B87"/>
    <w:rsid w:val="00C132F1"/>
    <w:rsid w:val="00C14195"/>
    <w:rsid w:val="00C4086D"/>
    <w:rsid w:val="00C45ABF"/>
    <w:rsid w:val="00C73B43"/>
    <w:rsid w:val="00CA1896"/>
    <w:rsid w:val="00CB06CF"/>
    <w:rsid w:val="00CB5B28"/>
    <w:rsid w:val="00CF5371"/>
    <w:rsid w:val="00D015B6"/>
    <w:rsid w:val="00D0323A"/>
    <w:rsid w:val="00D0559F"/>
    <w:rsid w:val="00D07340"/>
    <w:rsid w:val="00D077E9"/>
    <w:rsid w:val="00D24F7E"/>
    <w:rsid w:val="00D42CB7"/>
    <w:rsid w:val="00D52494"/>
    <w:rsid w:val="00D5413D"/>
    <w:rsid w:val="00D570A9"/>
    <w:rsid w:val="00D60EAB"/>
    <w:rsid w:val="00D70D02"/>
    <w:rsid w:val="00D770C7"/>
    <w:rsid w:val="00D86945"/>
    <w:rsid w:val="00D90290"/>
    <w:rsid w:val="00D9480B"/>
    <w:rsid w:val="00DC2CDA"/>
    <w:rsid w:val="00DD152F"/>
    <w:rsid w:val="00DE213F"/>
    <w:rsid w:val="00DF027C"/>
    <w:rsid w:val="00E00A32"/>
    <w:rsid w:val="00E22ACD"/>
    <w:rsid w:val="00E3224F"/>
    <w:rsid w:val="00E620B0"/>
    <w:rsid w:val="00E81B40"/>
    <w:rsid w:val="00E85447"/>
    <w:rsid w:val="00EC2908"/>
    <w:rsid w:val="00EC5EA9"/>
    <w:rsid w:val="00EF555B"/>
    <w:rsid w:val="00F027BB"/>
    <w:rsid w:val="00F11DCF"/>
    <w:rsid w:val="00F162EA"/>
    <w:rsid w:val="00F45231"/>
    <w:rsid w:val="00F52D27"/>
    <w:rsid w:val="00F83527"/>
    <w:rsid w:val="00FD583F"/>
    <w:rsid w:val="00FD7488"/>
    <w:rsid w:val="00FE4C8C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F22605"/>
  <w15:docId w15:val="{2C335878-6233-46C2-BC82-D6466C6E1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07FE"/>
    <w:rsid w:val="002930EF"/>
    <w:rsid w:val="005007FE"/>
    <w:rsid w:val="00861483"/>
    <w:rsid w:val="00A5393A"/>
    <w:rsid w:val="00AA315B"/>
    <w:rsid w:val="00B00E34"/>
    <w:rsid w:val="00D00669"/>
    <w:rsid w:val="00E267B0"/>
    <w:rsid w:val="00EF136C"/>
    <w:rsid w:val="00FA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Jaqueline Lima da Costa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43</TotalTime>
  <Pages>3</Pages>
  <Words>384</Words>
  <Characters>2079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Jaqueline</cp:lastModifiedBy>
  <cp:revision>3</cp:revision>
  <cp:lastPrinted>2006-08-01T17:47:00Z</cp:lastPrinted>
  <dcterms:created xsi:type="dcterms:W3CDTF">2022-08-28T23:09:00Z</dcterms:created>
  <dcterms:modified xsi:type="dcterms:W3CDTF">2022-08-28T23:51:00Z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