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DCC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899ED21" wp14:editId="642ADD0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27549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0"/>
      </w:tblGrid>
      <w:tr w:rsidR="00D077E9" w:rsidRPr="004F0028" w14:paraId="0DC471A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9DF0B38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E7823" wp14:editId="73F03561">
                      <wp:extent cx="422910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2910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42DBFE" w14:textId="1447F413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9B79D9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02B2B">
                                    <w:t>Matutino</w:t>
                                  </w:r>
                                </w:p>
                                <w:p w14:paraId="11FE5C7E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E78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33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" filled="f" stroked="f" strokeweight=".5pt">
                      <v:textbox>
                        <w:txbxContent>
                          <w:p w14:paraId="1A42DBFE" w14:textId="1447F413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9B79D9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02B2B">
                              <w:t>Matutino</w:t>
                            </w:r>
                          </w:p>
                          <w:p w14:paraId="11FE5C7E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CBE5B61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184BEA8" wp14:editId="5C92ED6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780E7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890673C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47FBB7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729CCB3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6D534C5" w14:textId="77777777" w:rsidR="00FE4C8C" w:rsidRPr="004F0028" w:rsidRDefault="001A70BB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C5670CF" w14:textId="6E197F26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D20B82">
                  <w:rPr>
                    <w:lang w:val="pt-BR"/>
                  </w:rPr>
                  <w:t>Marcelo Godoy</w:t>
                </w:r>
              </w:sdtContent>
            </w:sdt>
          </w:p>
          <w:p w14:paraId="4B32B028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042CF146" w14:textId="77777777" w:rsidR="00FE4C8C" w:rsidRPr="004F0028" w:rsidRDefault="001A70BB" w:rsidP="00FE4C8C">
      <w:pPr>
        <w:pStyle w:val="Ttulo1"/>
        <w:rPr>
          <w:lang w:val="pt-BR"/>
        </w:rPr>
      </w:pPr>
      <w:r>
        <w:rPr>
          <w:noProof/>
        </w:rPr>
        <w:pict w14:anchorId="0BAA4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333.3pt;margin-top:369.3pt;width:253.5pt;height:164.25pt;z-index:-251657728;mso-position-horizontal-relative:text;mso-position-vertical-relative:text">
            <v:imagedata r:id="rId7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FA59C5A" wp14:editId="2F6BEB0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C1975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4B30BA4F" w14:textId="0435042C" w:rsidR="0010216B" w:rsidRDefault="0010216B" w:rsidP="00046868">
      <w:pPr>
        <w:spacing w:line="240" w:lineRule="auto"/>
      </w:pPr>
      <w:r>
        <w:t xml:space="preserve">DISCIPLINA: </w:t>
      </w:r>
      <w:r w:rsidR="00702B2B">
        <w:t xml:space="preserve">FILOSOFIA </w:t>
      </w:r>
      <w:r w:rsidR="009B79D9">
        <w:t>6</w:t>
      </w:r>
      <w:r w:rsidR="00702B2B">
        <w:t xml:space="preserve">º Ensino </w:t>
      </w:r>
      <w:r w:rsidR="009B79D9">
        <w:t>Fundamental</w:t>
      </w:r>
    </w:p>
    <w:p w14:paraId="3A67240A" w14:textId="21DE7185" w:rsidR="003A6493" w:rsidRDefault="003A6493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283915" w14:textId="62E05392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03/02/2022</w:t>
      </w:r>
    </w:p>
    <w:p w14:paraId="1D22B11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6F0D71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Introdução aos estudos históricos</w:t>
      </w:r>
    </w:p>
    <w:p w14:paraId="70783A0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1, entre as páginas 184 à 194</w:t>
      </w:r>
    </w:p>
    <w:p w14:paraId="4F5668D2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195 à 199</w:t>
      </w:r>
    </w:p>
    <w:p w14:paraId="4100112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3A9E452E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04/02/2022</w:t>
      </w:r>
    </w:p>
    <w:p w14:paraId="64D0CAE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3904EDE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D27F65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04/02/2022</w:t>
      </w:r>
    </w:p>
    <w:p w14:paraId="512304C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77B52E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Introdução aos estudos históricos </w:t>
      </w:r>
    </w:p>
    <w:p w14:paraId="6129725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1, entre as páginas 184 à 194</w:t>
      </w:r>
    </w:p>
    <w:p w14:paraId="0E14537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195 à 199</w:t>
      </w:r>
    </w:p>
    <w:p w14:paraId="3CD1D5BE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59019CA2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10/02/2022</w:t>
      </w:r>
    </w:p>
    <w:p w14:paraId="2DE2DF0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393B44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4784810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10/02/2022</w:t>
      </w:r>
    </w:p>
    <w:p w14:paraId="157144E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56C7F5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Introdução aos estudos históricos</w:t>
      </w:r>
    </w:p>
    <w:p w14:paraId="1E5E4CB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1, entre as páginas 184 à 194</w:t>
      </w:r>
    </w:p>
    <w:p w14:paraId="22B25BC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195 à 199</w:t>
      </w:r>
    </w:p>
    <w:p w14:paraId="2F77C3D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0A04A0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11/02/2022</w:t>
      </w:r>
    </w:p>
    <w:p w14:paraId="40448FE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150CAC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3805A4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11/02/2022</w:t>
      </w:r>
    </w:p>
    <w:p w14:paraId="5E137CA0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CA1007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Introdução aos estudos históricos</w:t>
      </w:r>
    </w:p>
    <w:p w14:paraId="379C604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1, entre as páginas 184 à 194</w:t>
      </w:r>
    </w:p>
    <w:p w14:paraId="0526455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200</w:t>
      </w:r>
    </w:p>
    <w:p w14:paraId="283F8B6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8D4A67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17/02/2022</w:t>
      </w:r>
    </w:p>
    <w:p w14:paraId="01041E12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16025A6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352EE4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17/02/2022</w:t>
      </w:r>
    </w:p>
    <w:p w14:paraId="4F8CA68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1DD3ADE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Pré História</w:t>
      </w:r>
    </w:p>
    <w:p w14:paraId="7F284ED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Exercícios da página 202 à 214</w:t>
      </w:r>
    </w:p>
    <w:p w14:paraId="486528B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215 à 219</w:t>
      </w:r>
    </w:p>
    <w:p w14:paraId="6BD76DC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29C980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18/02/2022</w:t>
      </w:r>
    </w:p>
    <w:p w14:paraId="0C81523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583C8DC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617FE2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18/02/2022</w:t>
      </w:r>
    </w:p>
    <w:p w14:paraId="017E2FD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0FDB60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Pré História</w:t>
      </w:r>
    </w:p>
    <w:p w14:paraId="003DE8FE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Exercícios da página 202 à 214</w:t>
      </w:r>
    </w:p>
    <w:p w14:paraId="6220162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215 à 219</w:t>
      </w:r>
    </w:p>
    <w:p w14:paraId="03FF247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6E2613C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24/02/2022</w:t>
      </w:r>
    </w:p>
    <w:p w14:paraId="45D2E9B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475C81D2" w14:textId="52F2E313" w:rsid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FE4457" w14:textId="1790A1CA" w:rsid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46A7CC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2ED308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24/02/2022</w:t>
      </w:r>
    </w:p>
    <w:p w14:paraId="206C743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Pré História</w:t>
      </w:r>
    </w:p>
    <w:p w14:paraId="7BB2C6B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que é filosofia</w:t>
      </w:r>
    </w:p>
    <w:p w14:paraId="147DE31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Exercícios da página 202 à 214</w:t>
      </w:r>
    </w:p>
    <w:p w14:paraId="3C7E0BB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215 à 219</w:t>
      </w:r>
    </w:p>
    <w:p w14:paraId="4A94A9A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43D1F4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25/02/2022</w:t>
      </w:r>
    </w:p>
    <w:p w14:paraId="77E65FD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5BF825B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9CB5FC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25/02/2022</w:t>
      </w:r>
    </w:p>
    <w:p w14:paraId="6A272D8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C09E5F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Pré História </w:t>
      </w:r>
    </w:p>
    <w:p w14:paraId="22C7F35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 Capítulo 2, entre as páginas </w:t>
      </w:r>
    </w:p>
    <w:p w14:paraId="6BD057A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220</w:t>
      </w:r>
    </w:p>
    <w:p w14:paraId="32BFA132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7C97DAFE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03/03/2022</w:t>
      </w:r>
    </w:p>
    <w:p w14:paraId="68B94EB0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80C9F10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73EFC9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03/03/2022</w:t>
      </w:r>
    </w:p>
    <w:p w14:paraId="166CBCD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4946BD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para avaliação parcial</w:t>
      </w:r>
    </w:p>
    <w:p w14:paraId="2CFA6070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1 e 2</w:t>
      </w:r>
    </w:p>
    <w:p w14:paraId="1C52852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Pesquisa no caderno sobre a Mesopotâmia </w:t>
      </w:r>
    </w:p>
    <w:p w14:paraId="24CAE23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16542E0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04/03/2022</w:t>
      </w:r>
    </w:p>
    <w:p w14:paraId="3677375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1692A1D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5715B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04/03/2022</w:t>
      </w:r>
    </w:p>
    <w:p w14:paraId="31E8BCD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8A12FC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para avaliação parcial</w:t>
      </w:r>
    </w:p>
    <w:p w14:paraId="6AB32E40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1 e 2</w:t>
      </w:r>
    </w:p>
    <w:p w14:paraId="77022D3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no caderno sobre a Mesopotâmia</w:t>
      </w:r>
    </w:p>
    <w:p w14:paraId="298E246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D1823F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10/03/2022</w:t>
      </w:r>
    </w:p>
    <w:p w14:paraId="387277A0" w14:textId="7442E9B0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1A64162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CB2DEFE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10/03/2022</w:t>
      </w:r>
    </w:p>
    <w:p w14:paraId="45215D50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C0591E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Antiguidade no Oriente próximo</w:t>
      </w:r>
    </w:p>
    <w:p w14:paraId="6CBAAAC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3, entre as páginas 222 à 232</w:t>
      </w:r>
    </w:p>
    <w:p w14:paraId="50364AB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232 à 237</w:t>
      </w:r>
    </w:p>
    <w:p w14:paraId="4DDC3D5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152A390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11/03/2022</w:t>
      </w:r>
    </w:p>
    <w:p w14:paraId="0FDA962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4FBE995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E0CF27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11/03/2022</w:t>
      </w:r>
    </w:p>
    <w:p w14:paraId="31BEE652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396B3E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Antiguidade no Oriente próximo</w:t>
      </w:r>
    </w:p>
    <w:p w14:paraId="477F7B4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3, entre as páginas 222 à 232</w:t>
      </w:r>
    </w:p>
    <w:p w14:paraId="00A94A02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232 à 237</w:t>
      </w:r>
    </w:p>
    <w:p w14:paraId="7988E1D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134C573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17/03/2022</w:t>
      </w:r>
    </w:p>
    <w:p w14:paraId="72BA85D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8AE418E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015CF82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17/03/2022</w:t>
      </w:r>
    </w:p>
    <w:p w14:paraId="6FC68FD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F89B86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Antiguidade no Oriente próximo</w:t>
      </w:r>
    </w:p>
    <w:p w14:paraId="5173F400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3, entre as páginas 222 à 232</w:t>
      </w:r>
    </w:p>
    <w:p w14:paraId="686480C2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232 à 237</w:t>
      </w:r>
    </w:p>
    <w:p w14:paraId="72AC8DB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60C6376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18/03/2022</w:t>
      </w:r>
    </w:p>
    <w:p w14:paraId="75848A65" w14:textId="536807B1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8BE484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18/03/2022</w:t>
      </w:r>
    </w:p>
    <w:p w14:paraId="36E7310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E5152D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Antiguidade no Oriente próximo</w:t>
      </w:r>
    </w:p>
    <w:p w14:paraId="70E3751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3, entre as páginas 222 à 232</w:t>
      </w:r>
    </w:p>
    <w:p w14:paraId="610EF62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298</w:t>
      </w:r>
    </w:p>
    <w:p w14:paraId="1605FC1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7EA450C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24/03/2022</w:t>
      </w:r>
    </w:p>
    <w:p w14:paraId="00BC918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5D27C5C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9DB460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24/03/2022</w:t>
      </w:r>
    </w:p>
    <w:p w14:paraId="4C1B2F1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9EAABC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América Pré Colombiana</w:t>
      </w:r>
    </w:p>
    <w:p w14:paraId="4ACC8EA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</w:t>
      </w:r>
    </w:p>
    <w:p w14:paraId="2489F16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</w:t>
      </w:r>
    </w:p>
    <w:p w14:paraId="5AFE56C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6A54EFA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25/03/2022</w:t>
      </w:r>
    </w:p>
    <w:p w14:paraId="5779E8A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011EC1E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02386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25/03/2022</w:t>
      </w:r>
    </w:p>
    <w:p w14:paraId="343A8DB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55AFFE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América Pré Colombiana</w:t>
      </w:r>
    </w:p>
    <w:p w14:paraId="4F182A6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</w:t>
      </w:r>
    </w:p>
    <w:p w14:paraId="6D1EAB2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</w:t>
      </w:r>
    </w:p>
    <w:p w14:paraId="4C98977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14F76EC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31/03/2022</w:t>
      </w:r>
    </w:p>
    <w:p w14:paraId="7362554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1E6EAEC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34F43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31/03/2022</w:t>
      </w:r>
    </w:p>
    <w:p w14:paraId="6589EAF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707479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América Pré Colombiana</w:t>
      </w:r>
    </w:p>
    <w:p w14:paraId="6D533BF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4, entre as páginas 240 à 251</w:t>
      </w:r>
    </w:p>
    <w:p w14:paraId="2D31066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252 à 255</w:t>
      </w:r>
    </w:p>
    <w:p w14:paraId="4CCF0E0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3E5B263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01/04/2022</w:t>
      </w:r>
    </w:p>
    <w:p w14:paraId="49D62B3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3844433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D30F8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01/04/2022</w:t>
      </w:r>
    </w:p>
    <w:p w14:paraId="1506E47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47774D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América Pré Colombiana</w:t>
      </w:r>
    </w:p>
    <w:p w14:paraId="35C9F3C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4, entre as páginas 240 à 251</w:t>
      </w:r>
    </w:p>
    <w:p w14:paraId="1F9A28C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252 à 255</w:t>
      </w:r>
    </w:p>
    <w:p w14:paraId="781B546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B82B64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07/04/2022</w:t>
      </w:r>
    </w:p>
    <w:p w14:paraId="7097DC8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0CF3B78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CD48E6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07/04/2022</w:t>
      </w:r>
    </w:p>
    <w:p w14:paraId="0167255D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D1119A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para Avaliação Bimestral de História</w:t>
      </w:r>
    </w:p>
    <w:p w14:paraId="441216B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Capítulos 1,2,3 e 4</w:t>
      </w:r>
    </w:p>
    <w:p w14:paraId="04FDC02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252 à 255</w:t>
      </w:r>
    </w:p>
    <w:p w14:paraId="15C1339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FE5142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08/04/2022</w:t>
      </w:r>
    </w:p>
    <w:p w14:paraId="0241FB87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385B0CB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80465F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08/04/2022</w:t>
      </w:r>
    </w:p>
    <w:p w14:paraId="7BC85AC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050021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 de História</w:t>
      </w:r>
    </w:p>
    <w:p w14:paraId="286C752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Capítulos 1,2,3 e 4</w:t>
      </w:r>
    </w:p>
    <w:p w14:paraId="63D6783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Não houve tarefa, pois era dia de avaliação bimestral</w:t>
      </w:r>
    </w:p>
    <w:p w14:paraId="35CE87CF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F3CE20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14/04/2022</w:t>
      </w:r>
    </w:p>
    <w:p w14:paraId="4445221F" w14:textId="1CA051C6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B3AD53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14/04/2022</w:t>
      </w:r>
    </w:p>
    <w:p w14:paraId="0B1212D8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F69B1F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América Pré Colombiana</w:t>
      </w:r>
    </w:p>
    <w:p w14:paraId="24DD7E9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4, entre as páginas 240 à 251</w:t>
      </w:r>
    </w:p>
    <w:p w14:paraId="604D43BC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256</w:t>
      </w:r>
    </w:p>
    <w:p w14:paraId="0F2C72F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374253C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15/04/2022</w:t>
      </w:r>
    </w:p>
    <w:p w14:paraId="0693E28B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2669049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3BA3DA6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15/04/2022</w:t>
      </w:r>
    </w:p>
    <w:p w14:paraId="7ADBF054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29FBD5A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América Pré Colombiana</w:t>
      </w:r>
    </w:p>
    <w:p w14:paraId="253002D5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 Capítulo 4, entre as páginas 240 à 251</w:t>
      </w:r>
    </w:p>
    <w:p w14:paraId="3DE976C0" w14:textId="2D9AC9CC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sobre</w:t>
      </w:r>
      <w:r w:rsidR="00611E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Civilizações africanas</w:t>
      </w:r>
    </w:p>
    <w:p w14:paraId="407D87A1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AC90A33" w14:textId="77777777" w:rsidR="009B79D9" w:rsidRPr="009B79D9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28/04/2022</w:t>
      </w:r>
    </w:p>
    <w:p w14:paraId="408FFB5F" w14:textId="6237350F" w:rsidR="00CF652C" w:rsidRDefault="009B79D9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79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AFB67C6" w14:textId="19C90347" w:rsidR="000D2FC1" w:rsidRDefault="000D2FC1" w:rsidP="009B79D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C4370B4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28/04/2022</w:t>
      </w:r>
    </w:p>
    <w:p w14:paraId="12477183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9DA6EB1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Antiguidade Africana</w:t>
      </w:r>
    </w:p>
    <w:p w14:paraId="2BD5520F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5, entre as páginas 156 a 167</w:t>
      </w:r>
    </w:p>
    <w:p w14:paraId="31B9CBD6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168 a 171</w:t>
      </w:r>
    </w:p>
    <w:p w14:paraId="3FCDA809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FB42C32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29/04/2022</w:t>
      </w:r>
    </w:p>
    <w:p w14:paraId="4E106C94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6722519D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AA1EACC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29/04/2022</w:t>
      </w:r>
    </w:p>
    <w:p w14:paraId="20B96A21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4293B8C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Antiguidade Africana</w:t>
      </w:r>
    </w:p>
    <w:p w14:paraId="3CDE2F3E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5, entre as páginas 156 a 167</w:t>
      </w:r>
    </w:p>
    <w:p w14:paraId="32C73F02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168 a 171</w:t>
      </w:r>
    </w:p>
    <w:p w14:paraId="20C8EF45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578FDEBD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05/05/2022</w:t>
      </w:r>
    </w:p>
    <w:p w14:paraId="4560ED19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3274BC43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672A8F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05/05/2022</w:t>
      </w:r>
    </w:p>
    <w:p w14:paraId="67D89015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A1C5130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Grécia Antiga</w:t>
      </w:r>
    </w:p>
    <w:p w14:paraId="2B639D4B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6 entre as páginas 174 a 182</w:t>
      </w:r>
    </w:p>
    <w:p w14:paraId="27960DA8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183 a 185</w:t>
      </w:r>
    </w:p>
    <w:p w14:paraId="42969D7A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7243B0C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06/05/2022</w:t>
      </w:r>
    </w:p>
    <w:p w14:paraId="33F9FA26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17FE65E3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5978664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06/05/2022</w:t>
      </w:r>
    </w:p>
    <w:p w14:paraId="710B6465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D176E20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Grécia Antiga </w:t>
      </w:r>
    </w:p>
    <w:p w14:paraId="66E8B024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6 entre as páginas 174 a 182</w:t>
      </w:r>
    </w:p>
    <w:p w14:paraId="07BA5236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183 a 185</w:t>
      </w:r>
    </w:p>
    <w:p w14:paraId="11F0A222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5788B4E3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12/05/2022</w:t>
      </w:r>
    </w:p>
    <w:p w14:paraId="32904DB2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65016859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0D1180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12/05/2022</w:t>
      </w:r>
    </w:p>
    <w:p w14:paraId="4A6515F2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307B278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Conflitos no mundo grego e dominação Macedônica</w:t>
      </w:r>
    </w:p>
    <w:p w14:paraId="79566FFF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6 entre as páginas 188 a 195 </w:t>
      </w:r>
    </w:p>
    <w:p w14:paraId="041371A4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196 a 199</w:t>
      </w:r>
    </w:p>
    <w:p w14:paraId="78FB588C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5D80E6FF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13/05/2022</w:t>
      </w:r>
    </w:p>
    <w:p w14:paraId="42335BC8" w14:textId="4D6DDA5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4754DE0C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13/05/2022</w:t>
      </w:r>
    </w:p>
    <w:p w14:paraId="1DD75CC3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A0E559E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Conflitos no mundo grego e dominação Macedônica</w:t>
      </w:r>
    </w:p>
    <w:p w14:paraId="42F771C1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6 entre as páginas 188 a 195</w:t>
      </w:r>
    </w:p>
    <w:p w14:paraId="29D3CD69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196 a 199</w:t>
      </w:r>
    </w:p>
    <w:p w14:paraId="3D7BF5E2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5794B68B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19/05/2022</w:t>
      </w:r>
    </w:p>
    <w:p w14:paraId="7F2BCB5C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4E257298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DAA19E6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19/05/2022</w:t>
      </w:r>
    </w:p>
    <w:p w14:paraId="51B03684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0283500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Conflitos no mundo grego e dominação Macedônica</w:t>
      </w:r>
    </w:p>
    <w:p w14:paraId="5186330A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6 entre as páginas 188 a 195</w:t>
      </w:r>
    </w:p>
    <w:p w14:paraId="2460F228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196 a 199</w:t>
      </w:r>
    </w:p>
    <w:p w14:paraId="3636B51C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6BCEBF12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20/05/2022</w:t>
      </w:r>
    </w:p>
    <w:p w14:paraId="758515D0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0DA2CB92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9684F05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20/05/2022</w:t>
      </w:r>
    </w:p>
    <w:p w14:paraId="71AC4862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961C212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Conflitos no mundo grego e dominação Macedônica</w:t>
      </w:r>
    </w:p>
    <w:p w14:paraId="365F3117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6 entre as páginas 188 a 195</w:t>
      </w:r>
    </w:p>
    <w:p w14:paraId="7CEAFF44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196 a 199</w:t>
      </w:r>
    </w:p>
    <w:p w14:paraId="5E4FD195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372820F7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26/05/2022</w:t>
      </w:r>
    </w:p>
    <w:p w14:paraId="1985636C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D43E8D9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4892AB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26/05/2022</w:t>
      </w:r>
    </w:p>
    <w:p w14:paraId="782F68AF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DCFF51D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Parcial</w:t>
      </w:r>
    </w:p>
    <w:p w14:paraId="3DFB36F9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5 e 6</w:t>
      </w:r>
    </w:p>
    <w:p w14:paraId="6978B556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172</w:t>
      </w:r>
    </w:p>
    <w:p w14:paraId="56D19E00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2A74635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27/05/2022</w:t>
      </w:r>
    </w:p>
    <w:p w14:paraId="263D41C9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17119064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DD140A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27/05/2022</w:t>
      </w:r>
    </w:p>
    <w:p w14:paraId="17567098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A2A2A18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Parcial</w:t>
      </w:r>
    </w:p>
    <w:p w14:paraId="6E9DC15E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5 e 6</w:t>
      </w:r>
    </w:p>
    <w:p w14:paraId="35102D82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186</w:t>
      </w:r>
    </w:p>
    <w:p w14:paraId="48AE9F87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6E2AECEF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02/06/2022</w:t>
      </w:r>
    </w:p>
    <w:p w14:paraId="7FD0866E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0402CBB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900D3E7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02/06/2022</w:t>
      </w:r>
    </w:p>
    <w:p w14:paraId="0FCE3A2F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59ADAD0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cultura grega e a formação do mundo Ocidental</w:t>
      </w:r>
    </w:p>
    <w:p w14:paraId="50C9512D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8 entre as páginas 202 a 210</w:t>
      </w:r>
    </w:p>
    <w:p w14:paraId="563C0FAD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211 a 215</w:t>
      </w:r>
    </w:p>
    <w:p w14:paraId="59324201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781AF840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03/06/2022</w:t>
      </w:r>
    </w:p>
    <w:p w14:paraId="3DB2B1ED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0B60A28C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5489959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03/06/2022</w:t>
      </w:r>
    </w:p>
    <w:p w14:paraId="1D2F9F8F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708FB94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A cultura grega e a formação do mundo Ocidental </w:t>
      </w:r>
    </w:p>
    <w:p w14:paraId="3EA8334F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8 entre as páginas 202 a 210 </w:t>
      </w:r>
    </w:p>
    <w:p w14:paraId="55C52FAB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211 a 215</w:t>
      </w:r>
    </w:p>
    <w:p w14:paraId="08C2A863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EC29BB5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09/06/2022</w:t>
      </w:r>
    </w:p>
    <w:p w14:paraId="7ADC3C00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6DF6D69D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19446BD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09/06/2022</w:t>
      </w:r>
    </w:p>
    <w:p w14:paraId="206A8453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1631874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cultura grega e a formação do mundo Ocidental</w:t>
      </w:r>
    </w:p>
    <w:p w14:paraId="41ADEBBD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8 entre as páginas 202 a 210</w:t>
      </w:r>
    </w:p>
    <w:p w14:paraId="48398415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211 a 215</w:t>
      </w:r>
    </w:p>
    <w:p w14:paraId="618CEBF9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7645A132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10/06/2022</w:t>
      </w:r>
    </w:p>
    <w:p w14:paraId="6845F106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5E3C68BE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E8B1AA3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10/06/2022</w:t>
      </w:r>
    </w:p>
    <w:p w14:paraId="4989C258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4F18FB9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cultura grega e a formação do mundo Ocidental</w:t>
      </w:r>
    </w:p>
    <w:p w14:paraId="02237950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8 entre as páginas 202 a 210</w:t>
      </w:r>
    </w:p>
    <w:p w14:paraId="25F1A205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211 a 215</w:t>
      </w:r>
    </w:p>
    <w:p w14:paraId="41E156E3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7CCF0E5D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23/06/2022</w:t>
      </w:r>
    </w:p>
    <w:p w14:paraId="2E670610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41606C74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2D7369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23/06/2022</w:t>
      </w:r>
    </w:p>
    <w:p w14:paraId="09B151BF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299D49D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</w:t>
      </w:r>
    </w:p>
    <w:p w14:paraId="127E8F23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entre os capítulos 5 a 8</w:t>
      </w:r>
    </w:p>
    <w:p w14:paraId="1C45EE2F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</w:t>
      </w:r>
    </w:p>
    <w:p w14:paraId="41CF4AF4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87B503A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24/06/2022</w:t>
      </w:r>
    </w:p>
    <w:p w14:paraId="3DC195E4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090D4C92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E3F2832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F5F7FB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24/06/2022</w:t>
      </w:r>
    </w:p>
    <w:p w14:paraId="72372EA6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A0587AC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</w:t>
      </w:r>
    </w:p>
    <w:p w14:paraId="5132A494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entre os capítulos 5 a 8</w:t>
      </w:r>
    </w:p>
    <w:p w14:paraId="1EE0AC77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200</w:t>
      </w:r>
    </w:p>
    <w:p w14:paraId="2C451DE2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729839F8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07/07/2022</w:t>
      </w:r>
    </w:p>
    <w:p w14:paraId="54F4DB40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508BFF57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5CF8553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07/07/2022</w:t>
      </w:r>
    </w:p>
    <w:p w14:paraId="253A7707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EF51205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Bimestral</w:t>
      </w:r>
    </w:p>
    <w:p w14:paraId="2AC138C9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entre os capítulos 5 a 8</w:t>
      </w:r>
    </w:p>
    <w:p w14:paraId="51AC513C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216</w:t>
      </w:r>
    </w:p>
    <w:p w14:paraId="5AB538F2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7556870F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08/07/2022</w:t>
      </w:r>
    </w:p>
    <w:p w14:paraId="138840EA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6D2F0B3A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CE8F14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08/07/2022</w:t>
      </w:r>
    </w:p>
    <w:p w14:paraId="4F53D864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EA16445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Bimestral</w:t>
      </w:r>
    </w:p>
    <w:p w14:paraId="70909324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entre os capítulos 5 a 8</w:t>
      </w:r>
    </w:p>
    <w:p w14:paraId="7569B161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</w:p>
    <w:p w14:paraId="72C6C641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Não houve tarefa por ser início de recesso escolar</w:t>
      </w:r>
    </w:p>
    <w:p w14:paraId="4EB09ABB" w14:textId="77777777" w:rsidR="000D2FC1" w:rsidRPr="000D2FC1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Não houve tarefa por ser início de recesso escolar</w:t>
      </w:r>
    </w:p>
    <w:p w14:paraId="4F8F8772" w14:textId="682CE028" w:rsidR="000D2FC1" w:rsidRPr="00CF652C" w:rsidRDefault="000D2FC1" w:rsidP="000D2FC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D2F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D759947" w14:textId="77777777" w:rsidR="00B763D2" w:rsidRDefault="00B763D2" w:rsidP="00C132F1">
      <w:pPr>
        <w:spacing w:after="200"/>
        <w:rPr>
          <w:lang w:val="pt-BR"/>
        </w:rPr>
      </w:pPr>
    </w:p>
    <w:p w14:paraId="13860C7E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5FED6" w14:textId="77777777" w:rsidR="001A70BB" w:rsidRDefault="001A70BB">
      <w:r>
        <w:separator/>
      </w:r>
    </w:p>
    <w:p w14:paraId="4BEDFBDB" w14:textId="77777777" w:rsidR="001A70BB" w:rsidRDefault="001A70BB"/>
  </w:endnote>
  <w:endnote w:type="continuationSeparator" w:id="0">
    <w:p w14:paraId="5A68E841" w14:textId="77777777" w:rsidR="001A70BB" w:rsidRDefault="001A70BB">
      <w:r>
        <w:continuationSeparator/>
      </w:r>
    </w:p>
    <w:p w14:paraId="05A2FA21" w14:textId="77777777" w:rsidR="001A70BB" w:rsidRDefault="001A70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AFF9D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F0D148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9ADA2" w14:textId="77777777" w:rsidR="001A70BB" w:rsidRDefault="001A70BB">
      <w:r>
        <w:separator/>
      </w:r>
    </w:p>
    <w:p w14:paraId="20370861" w14:textId="77777777" w:rsidR="001A70BB" w:rsidRDefault="001A70BB"/>
  </w:footnote>
  <w:footnote w:type="continuationSeparator" w:id="0">
    <w:p w14:paraId="65513849" w14:textId="77777777" w:rsidR="001A70BB" w:rsidRDefault="001A70BB">
      <w:r>
        <w:continuationSeparator/>
      </w:r>
    </w:p>
    <w:p w14:paraId="77E935D6" w14:textId="77777777" w:rsidR="001A70BB" w:rsidRDefault="001A70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6B1F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A7C5F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51FCA74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D2FC1"/>
    <w:rsid w:val="000E63C9"/>
    <w:rsid w:val="0010216B"/>
    <w:rsid w:val="00130E9D"/>
    <w:rsid w:val="0014117C"/>
    <w:rsid w:val="00143F3D"/>
    <w:rsid w:val="00150A6D"/>
    <w:rsid w:val="00185B35"/>
    <w:rsid w:val="001A70BB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A6493"/>
    <w:rsid w:val="003C2191"/>
    <w:rsid w:val="003D3863"/>
    <w:rsid w:val="004110DE"/>
    <w:rsid w:val="0044085A"/>
    <w:rsid w:val="0047285A"/>
    <w:rsid w:val="004B21A5"/>
    <w:rsid w:val="004F0028"/>
    <w:rsid w:val="005037F0"/>
    <w:rsid w:val="00516A86"/>
    <w:rsid w:val="005275F6"/>
    <w:rsid w:val="00572102"/>
    <w:rsid w:val="005C6745"/>
    <w:rsid w:val="005F1BB0"/>
    <w:rsid w:val="00611E35"/>
    <w:rsid w:val="00656C4D"/>
    <w:rsid w:val="006B62FA"/>
    <w:rsid w:val="006E2B76"/>
    <w:rsid w:val="006E5716"/>
    <w:rsid w:val="00702B2B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B79D9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CF652C"/>
    <w:rsid w:val="00D0323A"/>
    <w:rsid w:val="00D0559F"/>
    <w:rsid w:val="00D077E9"/>
    <w:rsid w:val="00D20B82"/>
    <w:rsid w:val="00D42CB7"/>
    <w:rsid w:val="00D5413D"/>
    <w:rsid w:val="00D570A9"/>
    <w:rsid w:val="00D70D02"/>
    <w:rsid w:val="00D770C7"/>
    <w:rsid w:val="00D86945"/>
    <w:rsid w:val="00D90290"/>
    <w:rsid w:val="00DA3862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9EE7B6B"/>
  <w15:docId w15:val="{1829580C-2B60-43E2-9B25-D12901A2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563A8"/>
    <w:rsid w:val="005007FE"/>
    <w:rsid w:val="006D10AB"/>
    <w:rsid w:val="00741546"/>
    <w:rsid w:val="00991FDB"/>
    <w:rsid w:val="00A31609"/>
    <w:rsid w:val="00B00E34"/>
    <w:rsid w:val="00BB302C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Marcelo Godoy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16</TotalTime>
  <Pages>1</Pages>
  <Words>1801</Words>
  <Characters>9729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argentino dice esse meu jeito de viver</cp:lastModifiedBy>
  <cp:revision>12</cp:revision>
  <cp:lastPrinted>2006-08-01T17:47:00Z</cp:lastPrinted>
  <dcterms:created xsi:type="dcterms:W3CDTF">2022-01-20T14:58:00Z</dcterms:created>
  <dcterms:modified xsi:type="dcterms:W3CDTF">2022-02-06T17:34:00Z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