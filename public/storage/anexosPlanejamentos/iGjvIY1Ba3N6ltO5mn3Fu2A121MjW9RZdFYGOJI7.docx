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0634BC65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65226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A2682A">
                                    <w:rPr>
                                      <w:sz w:val="40"/>
                                      <w:szCs w:val="32"/>
                                    </w:rPr>
                                    <w:t>Matutino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0634BC65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65226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A2682A">
                              <w:rPr>
                                <w:sz w:val="40"/>
                                <w:szCs w:val="32"/>
                              </w:rPr>
                              <w:t>Matutino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36696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25C91895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e experimentação; novas mídias.</w:t>
      </w:r>
    </w:p>
    <w:p w14:paraId="40F8EA43" w14:textId="1552DF6E" w:rsidR="00C23C0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134 a 137.</w:t>
      </w:r>
    </w:p>
    <w:p w14:paraId="3858713D" w14:textId="19FEC9B4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374663A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Land </w:t>
      </w:r>
      <w:proofErr w:type="spellStart"/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linguagens artísticas misturadas.</w:t>
      </w:r>
    </w:p>
    <w:p w14:paraId="17A19E0F" w14:textId="2E65965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137 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5740058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Simetria e suas aplicações.</w:t>
      </w:r>
    </w:p>
    <w:p w14:paraId="1FAD3E2B" w14:textId="6EAA8F4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142 a 145.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149 e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06AEB92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Assimetria e suas aplicações.</w:t>
      </w:r>
    </w:p>
    <w:p w14:paraId="4ED1A7D2" w14:textId="78EDEA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146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04E4035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Retomada dos capítulos 1 e 2.</w:t>
      </w:r>
    </w:p>
    <w:p w14:paraId="39F01B47" w14:textId="43D288D3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</w:p>
    <w:p w14:paraId="661BAE55" w14:textId="018DA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538C5E7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cinética e suas obras.</w:t>
      </w:r>
    </w:p>
    <w:p w14:paraId="534FC060" w14:textId="5344BE5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152 a 157.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0898CF3F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interativa.</w:t>
      </w:r>
    </w:p>
    <w:p w14:paraId="779A29B1" w14:textId="063E46B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157 a 159.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159 e 160.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3B17F5C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Impressionismo.</w:t>
      </w:r>
    </w:p>
    <w:p w14:paraId="7C012BC0" w14:textId="43F93E2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162 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1F25A7E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impressão do ambiente. </w:t>
      </w:r>
    </w:p>
    <w:p w14:paraId="7B9B9F86" w14:textId="0A0BE9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168 a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171 e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6599085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7B4BC6AD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1080E4B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do momento nerd.</w:t>
      </w:r>
    </w:p>
    <w:p w14:paraId="0522B17F" w14:textId="3E9CD1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ao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e registrar no caderno um artista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impressionismo.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5617501E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04BB2B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7B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 na arte e no cinema.</w:t>
      </w:r>
    </w:p>
    <w:p w14:paraId="5A7F7483" w14:textId="28DEB1D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2E7B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176 a 186.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7B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187 a 189.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5742329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27D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 contemporânea e as novas mídias.</w:t>
      </w:r>
    </w:p>
    <w:p w14:paraId="72828C18" w14:textId="2A68068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6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127D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190 a 198.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27D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199 a 201.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6D62D7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 com área de conhecimento; níveis do espaço.</w:t>
      </w:r>
    </w:p>
    <w:p w14:paraId="64437618" w14:textId="3DE2C6F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 a 205.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383EF5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Direções, trajetórias e deslocamentos; o corpo e o espaço.</w:t>
      </w:r>
    </w:p>
    <w:p w14:paraId="43ADDB71" w14:textId="0CEB234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205 a 207.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77CF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877CF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54DA3E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dança e os diferentes tipos de corpo.</w:t>
      </w:r>
    </w:p>
    <w:p w14:paraId="6CED0849" w14:textId="73D4C5D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 a 213.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217 e 218.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2869A9E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Possibilidades de criação na dança.</w:t>
      </w:r>
    </w:p>
    <w:p w14:paraId="5ECA97B8" w14:textId="4D9BC13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214 a 216.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Pesquise e registre grupos de dança não convencionais, que fogem dos padrões estéticos.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1F4925F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diferença entre o balé clássico e as danças contemporâneas.</w:t>
      </w:r>
    </w:p>
    <w:p w14:paraId="4E035759" w14:textId="5FF5D5D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2808119E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753EBA3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digitais dos capítulos 7 e 8.</w:t>
      </w:r>
    </w:p>
    <w:p w14:paraId="0BE4E5A2" w14:textId="57C541F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Capítulos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5238C7" w14:textId="0C196DD1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F58F599" w14:textId="6AEA453C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A0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 a 216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1A89EFA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História e origem do rap.</w:t>
      </w:r>
    </w:p>
    <w:p w14:paraId="0498844F" w14:textId="1962D61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 a 204.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207 e 208.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6C171E3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Mulheres no rap e freestyle.</w:t>
      </w:r>
    </w:p>
    <w:p w14:paraId="7215B6A3" w14:textId="5843963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205 a 209.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79C4FE9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Rock </w:t>
      </w:r>
      <w:proofErr w:type="spellStart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roll</w:t>
      </w:r>
      <w:proofErr w:type="spellEnd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71E0B08" w14:textId="73A6E65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10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 a 216.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217 a 219.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65E8C9D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Música na televisão brasileira; Bossa Nova.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9E00C79" w14:textId="293D7A5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220 a 223.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6659F4F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Videoclipes na indústria musical.</w:t>
      </w:r>
    </w:p>
    <w:p w14:paraId="0B35672D" w14:textId="5F6FF3F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223 a 225.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2EAE367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experimental.</w:t>
      </w:r>
    </w:p>
    <w:p w14:paraId="1F544A1B" w14:textId="7D52E7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228 a 230.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233 e 234.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7F23748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Jorge Antunes e Hermeto Pascoal. </w:t>
      </w:r>
    </w:p>
    <w:p w14:paraId="662A7272" w14:textId="544958C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231 e 232.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7B040B4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sobre o capítulo 10.</w:t>
      </w:r>
    </w:p>
    <w:p w14:paraId="0020A975" w14:textId="64D0C1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10 e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4AEE198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Teatro realista; folhetim; </w:t>
      </w:r>
    </w:p>
    <w:p w14:paraId="678613EF" w14:textId="454D47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158 a 160.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47B8DA6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do palco.</w:t>
      </w:r>
    </w:p>
    <w:p w14:paraId="4AEBAB35" w14:textId="3C98663C" w:rsidR="00E72F61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161 a 165.</w:t>
      </w:r>
    </w:p>
    <w:p w14:paraId="326385AB" w14:textId="2CB835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315DACB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naturalista.</w:t>
      </w:r>
    </w:p>
    <w:p w14:paraId="36F4FA73" w14:textId="2AE5382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168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E72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174 a 176.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30FFDCF7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6061F76" w14:textId="58ADC11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teatro no cinema; possibilidades de atuação.</w:t>
      </w:r>
    </w:p>
    <w:p w14:paraId="63F1F8F6" w14:textId="16D926F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171 a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60DFEB71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8E427F" w14:textId="6ED3528C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0C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13 e 14.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15BFEA5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11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movimentos de vanguarda do século XX.</w:t>
      </w:r>
    </w:p>
    <w:p w14:paraId="22579D32" w14:textId="7B53340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F11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178 a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185 e 186.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2C6D3E9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Surrealismo, futurismo, dadaísmo e expressionismo.</w:t>
      </w:r>
    </w:p>
    <w:p w14:paraId="17E8E935" w14:textId="2E33E57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182 a 184.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097852E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animação.</w:t>
      </w:r>
    </w:p>
    <w:p w14:paraId="090E7664" w14:textId="12107B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188 a 191.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195 e 196.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5BC052F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sombras, lambe-lambe e de objetos.</w:t>
      </w:r>
    </w:p>
    <w:p w14:paraId="0F65AE02" w14:textId="1E14665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192 a 194.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14E38" w14:textId="7E26C2C3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Conteúdos interativos sobre teatro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animação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25CBD" w14:textId="73A227C4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história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Mamulengos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2219A60F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268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348100A2" w14:textId="76D08845" w:rsidR="00046868" w:rsidRDefault="00FB01A3" w:rsidP="00A2682A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020CE9" w14:textId="77777777" w:rsidR="00B763D2" w:rsidRDefault="00B763D2" w:rsidP="00C132F1">
      <w:pPr>
        <w:spacing w:after="200"/>
        <w:rPr>
          <w:lang w:val="pt-BR"/>
        </w:rPr>
      </w:pPr>
    </w:p>
    <w:sectPr w:rsidR="00B763D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ECF0" w14:textId="77777777" w:rsidR="0036696B" w:rsidRDefault="0036696B">
      <w:r>
        <w:separator/>
      </w:r>
    </w:p>
    <w:p w14:paraId="3A869A11" w14:textId="77777777" w:rsidR="0036696B" w:rsidRDefault="0036696B"/>
  </w:endnote>
  <w:endnote w:type="continuationSeparator" w:id="0">
    <w:p w14:paraId="6EAC6B58" w14:textId="77777777" w:rsidR="0036696B" w:rsidRDefault="0036696B">
      <w:r>
        <w:continuationSeparator/>
      </w:r>
    </w:p>
    <w:p w14:paraId="679EF804" w14:textId="77777777" w:rsidR="0036696B" w:rsidRDefault="00366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096B" w14:textId="77777777" w:rsidR="0036696B" w:rsidRDefault="0036696B">
      <w:r>
        <w:separator/>
      </w:r>
    </w:p>
    <w:p w14:paraId="21D210EF" w14:textId="77777777" w:rsidR="0036696B" w:rsidRDefault="0036696B"/>
  </w:footnote>
  <w:footnote w:type="continuationSeparator" w:id="0">
    <w:p w14:paraId="46535A03" w14:textId="77777777" w:rsidR="0036696B" w:rsidRDefault="0036696B">
      <w:r>
        <w:continuationSeparator/>
      </w:r>
    </w:p>
    <w:p w14:paraId="06B0F485" w14:textId="77777777" w:rsidR="0036696B" w:rsidRDefault="003669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65226"/>
    <w:rsid w:val="000A0150"/>
    <w:rsid w:val="000D2E09"/>
    <w:rsid w:val="000E0B41"/>
    <w:rsid w:val="000E63C9"/>
    <w:rsid w:val="0010216B"/>
    <w:rsid w:val="00127D5A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43EBC"/>
    <w:rsid w:val="00246A35"/>
    <w:rsid w:val="00280732"/>
    <w:rsid w:val="00284348"/>
    <w:rsid w:val="002A0C5B"/>
    <w:rsid w:val="002A2E4F"/>
    <w:rsid w:val="002E0ADE"/>
    <w:rsid w:val="002E7B96"/>
    <w:rsid w:val="002F51F5"/>
    <w:rsid w:val="00312137"/>
    <w:rsid w:val="00320E27"/>
    <w:rsid w:val="00330359"/>
    <w:rsid w:val="003304DB"/>
    <w:rsid w:val="0033762F"/>
    <w:rsid w:val="003531FC"/>
    <w:rsid w:val="003603A8"/>
    <w:rsid w:val="00360494"/>
    <w:rsid w:val="0036696B"/>
    <w:rsid w:val="00366C7E"/>
    <w:rsid w:val="00384EA3"/>
    <w:rsid w:val="0038580D"/>
    <w:rsid w:val="003A02AF"/>
    <w:rsid w:val="003A39A1"/>
    <w:rsid w:val="003B6D12"/>
    <w:rsid w:val="003C2191"/>
    <w:rsid w:val="003D3863"/>
    <w:rsid w:val="003D4993"/>
    <w:rsid w:val="003E0A6F"/>
    <w:rsid w:val="003E749D"/>
    <w:rsid w:val="004110DE"/>
    <w:rsid w:val="00435289"/>
    <w:rsid w:val="0044085A"/>
    <w:rsid w:val="004530A5"/>
    <w:rsid w:val="004656D8"/>
    <w:rsid w:val="004B21A5"/>
    <w:rsid w:val="004B590F"/>
    <w:rsid w:val="004D1392"/>
    <w:rsid w:val="004F0028"/>
    <w:rsid w:val="005037F0"/>
    <w:rsid w:val="005135E8"/>
    <w:rsid w:val="00516A86"/>
    <w:rsid w:val="005275F6"/>
    <w:rsid w:val="00572102"/>
    <w:rsid w:val="005A2D57"/>
    <w:rsid w:val="005C2803"/>
    <w:rsid w:val="005C6745"/>
    <w:rsid w:val="005D32B4"/>
    <w:rsid w:val="005F1BB0"/>
    <w:rsid w:val="006109D4"/>
    <w:rsid w:val="006164CA"/>
    <w:rsid w:val="006375BB"/>
    <w:rsid w:val="00656C4D"/>
    <w:rsid w:val="00675074"/>
    <w:rsid w:val="006E1774"/>
    <w:rsid w:val="006E2B76"/>
    <w:rsid w:val="006E5716"/>
    <w:rsid w:val="00721F32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84071D"/>
    <w:rsid w:val="008543AE"/>
    <w:rsid w:val="00862FE4"/>
    <w:rsid w:val="0086389A"/>
    <w:rsid w:val="0087605E"/>
    <w:rsid w:val="00877CFE"/>
    <w:rsid w:val="00882B1C"/>
    <w:rsid w:val="00895E87"/>
    <w:rsid w:val="008B1FEE"/>
    <w:rsid w:val="008B65C1"/>
    <w:rsid w:val="008C5A2A"/>
    <w:rsid w:val="008E2E5A"/>
    <w:rsid w:val="00903C32"/>
    <w:rsid w:val="00904577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B3623"/>
    <w:rsid w:val="009B5D1B"/>
    <w:rsid w:val="009C7720"/>
    <w:rsid w:val="00A21B2D"/>
    <w:rsid w:val="00A23AFA"/>
    <w:rsid w:val="00A2682A"/>
    <w:rsid w:val="00A31B3E"/>
    <w:rsid w:val="00A4441B"/>
    <w:rsid w:val="00A45E2B"/>
    <w:rsid w:val="00A532F3"/>
    <w:rsid w:val="00A67E0B"/>
    <w:rsid w:val="00A8489E"/>
    <w:rsid w:val="00A91441"/>
    <w:rsid w:val="00AA1C6C"/>
    <w:rsid w:val="00AB02A7"/>
    <w:rsid w:val="00AC29F3"/>
    <w:rsid w:val="00AC5093"/>
    <w:rsid w:val="00B03EA8"/>
    <w:rsid w:val="00B231E5"/>
    <w:rsid w:val="00B64BFD"/>
    <w:rsid w:val="00B763D2"/>
    <w:rsid w:val="00B96456"/>
    <w:rsid w:val="00BD3FA4"/>
    <w:rsid w:val="00C02B87"/>
    <w:rsid w:val="00C132F1"/>
    <w:rsid w:val="00C23C0F"/>
    <w:rsid w:val="00C348AC"/>
    <w:rsid w:val="00C36D0D"/>
    <w:rsid w:val="00C4086D"/>
    <w:rsid w:val="00C70FC2"/>
    <w:rsid w:val="00C93E0F"/>
    <w:rsid w:val="00C9479E"/>
    <w:rsid w:val="00C97C91"/>
    <w:rsid w:val="00CA1896"/>
    <w:rsid w:val="00CB5B28"/>
    <w:rsid w:val="00CD0502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22ACD"/>
    <w:rsid w:val="00E40C86"/>
    <w:rsid w:val="00E53D33"/>
    <w:rsid w:val="00E620B0"/>
    <w:rsid w:val="00E70055"/>
    <w:rsid w:val="00E72F61"/>
    <w:rsid w:val="00E764F3"/>
    <w:rsid w:val="00E77B0A"/>
    <w:rsid w:val="00E81B40"/>
    <w:rsid w:val="00E85447"/>
    <w:rsid w:val="00EB77A4"/>
    <w:rsid w:val="00EF555B"/>
    <w:rsid w:val="00EF7ED6"/>
    <w:rsid w:val="00F027BB"/>
    <w:rsid w:val="00F11C5B"/>
    <w:rsid w:val="00F11DCF"/>
    <w:rsid w:val="00F162EA"/>
    <w:rsid w:val="00F52D27"/>
    <w:rsid w:val="00F83527"/>
    <w:rsid w:val="00F855FD"/>
    <w:rsid w:val="00FB01A3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AD427C"/>
    <w:rsid w:val="00B00E34"/>
    <w:rsid w:val="00C612D6"/>
    <w:rsid w:val="00E267B0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4</TotalTime>
  <Pages>7</Pages>
  <Words>1576</Words>
  <Characters>8516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2</cp:revision>
  <cp:lastPrinted>2006-08-01T17:47:00Z</cp:lastPrinted>
  <dcterms:created xsi:type="dcterms:W3CDTF">2022-01-29T01:33:00Z</dcterms:created>
  <dcterms:modified xsi:type="dcterms:W3CDTF">2022-01-29T01:33:00Z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