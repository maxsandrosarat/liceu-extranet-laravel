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59772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55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w:lastRenderedPageBreak/>
              <mc:AlternateContent>
                <mc:Choice Requires="wps">
                  <w:drawing>
                    <wp:inline distT="0" distB="0" distL="0" distR="0" wp14:anchorId="07647152" wp14:editId="335BFA4E">
                      <wp:extent cx="3971925" cy="2486025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71925" cy="2486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133CB" w:rsidRDefault="001133CB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6º ANO B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>TURNO: Vespertino</w:t>
                                  </w:r>
                                </w:p>
                                <w:p w:rsidR="001133CB" w:rsidRPr="00D86945" w:rsidRDefault="001133CB" w:rsidP="00FE4C8C">
                                  <w:pPr>
                                    <w:pStyle w:val="Ttulo"/>
                                  </w:pPr>
                                </w:p>
                                <w:p w:rsidR="001133CB" w:rsidRPr="00D86945" w:rsidRDefault="001133CB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6471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312.75pt;height:19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" filled="f" stroked="f" strokeweight=".5pt">
                      <v:textbox>
                        <w:txbxContent>
                          <w:p w:rsidR="001133CB" w:rsidRDefault="001133CB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6º ANO B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>TURNO: Vespertino</w:t>
                            </w:r>
                          </w:p>
                          <w:p w:rsidR="001133CB" w:rsidRPr="00D86945" w:rsidRDefault="001133CB" w:rsidP="00FE4C8C">
                            <w:pPr>
                              <w:pStyle w:val="Ttulo"/>
                            </w:pPr>
                          </w:p>
                          <w:p w:rsidR="001133CB" w:rsidRPr="00D86945" w:rsidRDefault="001133CB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3186B5F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7E7E7A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0B2D0F">
                  <w:rPr>
                    <w:lang w:val="pt-BR"/>
                  </w:rPr>
                  <w:t>Selma Regina Pinheiro de Moraes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91550D" w:rsidP="00FE4C8C">
      <w:pPr>
        <w:pStyle w:val="Ttulo1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 descr="logo_lic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lice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9FFCA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0B2D0F">
        <w:t>REDAÇÃO</w:t>
      </w:r>
    </w:p>
    <w:p w:rsidR="0010216B" w:rsidRDefault="0010216B" w:rsidP="00046868">
      <w:pPr>
        <w:spacing w:line="240" w:lineRule="auto"/>
      </w:pPr>
    </w:p>
    <w:p w:rsidR="00046868" w:rsidRPr="00046868" w:rsidRDefault="000B2D0F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E14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onteúdo: Variação </w:t>
      </w:r>
      <w:r w:rsidR="00657D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Linguística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dialeto</w:t>
      </w:r>
      <w:r w:rsidR="00657D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cap. 1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C26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Definição e características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</w:t>
      </w:r>
      <w:r w:rsidR="00B911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Páginas 270 a 277</w:t>
      </w:r>
      <w:r w:rsidR="00C041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B7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nível 1 e 2 – páginas 282-283</w:t>
      </w:r>
      <w:r w:rsidR="003B7F0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57D5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657D5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57D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3B7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657D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="00657D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="00657D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657D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="00657D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FD79B6" w:rsidRDefault="003B7F0A" w:rsidP="00FD79B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07</w:t>
      </w:r>
      <w:r w:rsidR="00D441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="00D4413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FD79B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FD79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Variação Linguística e dialeto – cap. 1</w:t>
      </w:r>
      <w:r w:rsidR="00FD79B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D79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– atividades do nível 1 e 2</w:t>
      </w:r>
    </w:p>
    <w:p w:rsidR="00FD79B6" w:rsidRDefault="00FD79B6" w:rsidP="00FD79B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Páginas 282-283</w:t>
      </w:r>
    </w:p>
    <w:p w:rsidR="00FD79B6" w:rsidRPr="00046868" w:rsidRDefault="00FD79B6" w:rsidP="00FD79B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Reescrita da música na norma- padrão – pág. 284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B7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153BB9" w:rsidRDefault="00153BB9" w:rsidP="00153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</w:t>
      </w:r>
      <w:r w:rsidR="00B327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Musicalidade – Rimas perfeitas e imperfeitas - cap. 2</w:t>
      </w:r>
    </w:p>
    <w:p w:rsidR="00153BB9" w:rsidRDefault="00153BB9" w:rsidP="00153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Definição e características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ências: Páginas </w:t>
      </w:r>
      <w:r w:rsidR="00691CB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286 a 296.</w:t>
      </w:r>
    </w:p>
    <w:p w:rsidR="00153BB9" w:rsidRPr="00046868" w:rsidRDefault="00691CB7" w:rsidP="00153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Ateliê da oralidade – produção de uma música – pág. 297</w:t>
      </w:r>
      <w:r w:rsidR="00153BB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53BB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327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="00153B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="00153B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="00153B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153B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="00153B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  <w:r w:rsidR="00153BB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691CB7" w:rsidRDefault="00B327F3" w:rsidP="00691CB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</w:t>
      </w:r>
      <w:r w:rsidR="00691CB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="00691CB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691CB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691CB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Musicalidade – Rimas perfeitas e imperfeitas - cap. 2</w:t>
      </w:r>
    </w:p>
    <w:p w:rsidR="00691CB7" w:rsidRDefault="00691CB7" w:rsidP="00691CB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Página 297 – Apresentação do Ateliê da oralidade</w:t>
      </w:r>
    </w:p>
    <w:p w:rsidR="00B327F3" w:rsidRDefault="00691CB7" w:rsidP="00691CB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DB08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Atividade do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Nível 1 </w:t>
      </w:r>
      <w:r w:rsidR="00B911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 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– página </w:t>
      </w:r>
      <w:r w:rsidR="00B327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299</w:t>
      </w:r>
      <w:r w:rsidR="00B327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301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327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</w:p>
    <w:p w:rsidR="00DB0886" w:rsidRDefault="00691CB7" w:rsidP="00691CB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DB0886" w:rsidRDefault="00DB0886" w:rsidP="00691CB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B0886" w:rsidRDefault="00B327F3" w:rsidP="00DB088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21</w:t>
      </w:r>
      <w:r w:rsidR="00DB08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="00DB08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DB088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DB08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Musicalidade – Rimas perfeitas e imperfeitas - cap. 2</w:t>
      </w:r>
    </w:p>
    <w:p w:rsidR="00B327F3" w:rsidRDefault="00B327F3" w:rsidP="00DB088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das atividades do nível 1 e 2</w:t>
      </w:r>
    </w:p>
    <w:p w:rsidR="00DB0886" w:rsidRDefault="00DB0886" w:rsidP="00DB088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Página 299-300-301</w:t>
      </w:r>
    </w:p>
    <w:p w:rsidR="00281B6E" w:rsidRDefault="00DB0886" w:rsidP="00281B6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7D6A4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Criar um rap – página 303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327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327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B327F3" w:rsidRDefault="00B327F3" w:rsidP="00281B6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327F3" w:rsidRDefault="00B327F3" w:rsidP="00281B6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327F3" w:rsidRDefault="00B327F3" w:rsidP="00281B6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327F3" w:rsidRDefault="00B327F3" w:rsidP="00281B6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327F3" w:rsidRDefault="00B327F3" w:rsidP="00281B6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327F3" w:rsidRDefault="00B327F3" w:rsidP="00B327F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22/02/2022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Musicalidade – Rimas perfeitas e imperfeitas - cap. 2</w:t>
      </w:r>
    </w:p>
    <w:p w:rsidR="00B327F3" w:rsidRDefault="00B327F3" w:rsidP="00B327F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das atividades </w:t>
      </w:r>
    </w:p>
    <w:p w:rsidR="00B327F3" w:rsidRDefault="00B327F3" w:rsidP="00B327F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Página 299-300-301</w:t>
      </w:r>
    </w:p>
    <w:p w:rsidR="00B327F3" w:rsidRDefault="00556653" w:rsidP="00281B6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Lista de exercícios</w:t>
      </w:r>
      <w:r w:rsidR="00B327F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B327F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="00B327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B327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="00B327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="00B327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B327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="00B327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281B6E" w:rsidRDefault="00281B6E" w:rsidP="00281B6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4FC5" w:rsidRPr="009D4FC5" w:rsidRDefault="009D4FC5" w:rsidP="009D4FC5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  <w:r w:rsidRPr="009D4FC5"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>Data: 28/02/2022</w:t>
      </w:r>
    </w:p>
    <w:p w:rsidR="009D4FC5" w:rsidRPr="009D4FC5" w:rsidRDefault="009D4FC5" w:rsidP="009D4FC5">
      <w:pPr>
        <w:spacing w:line="240" w:lineRule="auto"/>
        <w:rPr>
          <w:color w:val="FF0000"/>
          <w:lang w:val="pt-BR"/>
        </w:rPr>
      </w:pPr>
      <w:r w:rsidRPr="009D4FC5"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>Feriado de Carnaval</w:t>
      </w:r>
    </w:p>
    <w:p w:rsidR="009D4FC5" w:rsidRPr="009D4FC5" w:rsidRDefault="009D4FC5" w:rsidP="009D4FC5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  <w:r w:rsidRPr="009D4FC5"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>Data: 01/03/2022</w:t>
      </w:r>
    </w:p>
    <w:p w:rsidR="009D4FC5" w:rsidRPr="009D4FC5" w:rsidRDefault="009D4FC5" w:rsidP="009D4FC5">
      <w:pPr>
        <w:spacing w:line="240" w:lineRule="auto"/>
        <w:rPr>
          <w:color w:val="FF0000"/>
          <w:lang w:val="pt-BR"/>
        </w:rPr>
      </w:pPr>
      <w:r w:rsidRPr="009D4FC5"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>Feriado de Carnaval</w:t>
      </w:r>
    </w:p>
    <w:p w:rsidR="009D4FC5" w:rsidRPr="009D4FC5" w:rsidRDefault="009D4FC5" w:rsidP="009D4FC5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  <w:r w:rsidRPr="009D4FC5"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>Data: 02/03/2022</w:t>
      </w:r>
    </w:p>
    <w:p w:rsidR="009D4FC5" w:rsidRPr="009D4FC5" w:rsidRDefault="009D4FC5" w:rsidP="009D4FC5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  <w:r w:rsidRPr="009D4FC5"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>Feriado de Carnaval</w:t>
      </w:r>
    </w:p>
    <w:p w:rsidR="009D4FC5" w:rsidRPr="009D4FC5" w:rsidRDefault="009D4FC5" w:rsidP="009D4FC5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</w:p>
    <w:p w:rsidR="00281B6E" w:rsidRDefault="009D4FC5" w:rsidP="00281B6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07</w:t>
      </w:r>
      <w:r w:rsidR="00281B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281B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281B6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281B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Contos e causos populares - cap. 3</w:t>
      </w:r>
    </w:p>
    <w:p w:rsidR="00281B6E" w:rsidRDefault="00281B6E" w:rsidP="00281B6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Página 304 a 310</w:t>
      </w:r>
    </w:p>
    <w:p w:rsidR="009D4FC5" w:rsidRDefault="009D4FC5" w:rsidP="00281B6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Avaliação Parcial</w:t>
      </w:r>
    </w:p>
    <w:p w:rsidR="00281B6E" w:rsidRDefault="00810DCD" w:rsidP="00281B6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Ateliê da Oralidade – página 315</w:t>
      </w:r>
      <w:r w:rsidR="00281B6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81B6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9335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="00281B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281B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="00281B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281B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="00281B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281B6E" w:rsidRDefault="00281B6E" w:rsidP="00281B6E">
      <w:pPr>
        <w:spacing w:line="240" w:lineRule="auto"/>
        <w:rPr>
          <w:lang w:val="pt-BR"/>
        </w:rPr>
      </w:pPr>
    </w:p>
    <w:p w:rsidR="00407ADE" w:rsidRDefault="00B9335C" w:rsidP="00407AD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</w:t>
      </w:r>
      <w:r w:rsidR="00407A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407A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407AD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407A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Contos e causos populares - cap. 3</w:t>
      </w:r>
    </w:p>
    <w:p w:rsidR="00407ADE" w:rsidRDefault="000A3967" w:rsidP="00407AD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Apresentação do </w:t>
      </w:r>
      <w:r w:rsidR="001710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 w:rsidR="00407A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teliê da oralidade</w:t>
      </w:r>
    </w:p>
    <w:p w:rsidR="00407ADE" w:rsidRDefault="00407ADE" w:rsidP="00407AD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Páginas 315</w:t>
      </w:r>
    </w:p>
    <w:p w:rsidR="00407ADE" w:rsidRDefault="00407ADE" w:rsidP="00407AD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nível 1 e 2 – páginas 317-318-319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9335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556653" w:rsidRDefault="00556653" w:rsidP="00407ADE">
      <w:pPr>
        <w:spacing w:line="240" w:lineRule="auto"/>
        <w:rPr>
          <w:lang w:val="pt-BR"/>
        </w:rPr>
      </w:pPr>
    </w:p>
    <w:p w:rsidR="00407ADE" w:rsidRDefault="00B9335C" w:rsidP="00407AD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14</w:t>
      </w:r>
      <w:r w:rsidR="00407A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407A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407AD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407A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Contos e causos populares - cap. 3</w:t>
      </w:r>
    </w:p>
    <w:p w:rsidR="00407ADE" w:rsidRDefault="00407ADE" w:rsidP="00407AD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</w:t>
      </w:r>
    </w:p>
    <w:p w:rsidR="00407ADE" w:rsidRDefault="00407ADE" w:rsidP="00407AD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Páginas 316-317-318-319</w:t>
      </w:r>
    </w:p>
    <w:p w:rsidR="00556653" w:rsidRDefault="00407ADE" w:rsidP="00407ADE">
      <w:pPr>
        <w:spacing w:line="240" w:lineRule="auto"/>
        <w:rPr>
          <w:lang w:val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Criar um conto popular – pág. 320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9335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556653" w:rsidRDefault="00556653" w:rsidP="00407ADE">
      <w:pPr>
        <w:spacing w:line="240" w:lineRule="auto"/>
        <w:rPr>
          <w:lang w:val="pt-BR"/>
        </w:rPr>
      </w:pPr>
    </w:p>
    <w:p w:rsidR="00556653" w:rsidRDefault="00556653" w:rsidP="005566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Contos e causos populares - cap. 3</w:t>
      </w:r>
    </w:p>
    <w:p w:rsidR="00556653" w:rsidRDefault="00556653" w:rsidP="005566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e correção do conto</w:t>
      </w:r>
    </w:p>
    <w:p w:rsidR="00556653" w:rsidRDefault="00556653" w:rsidP="005566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Página - 320</w:t>
      </w:r>
    </w:p>
    <w:p w:rsidR="00556653" w:rsidRDefault="00556653" w:rsidP="005566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556653" w:rsidRDefault="00556653" w:rsidP="00556653">
      <w:pPr>
        <w:spacing w:line="240" w:lineRule="auto"/>
        <w:rPr>
          <w:lang w:val="pt-BR"/>
        </w:rPr>
      </w:pPr>
    </w:p>
    <w:p w:rsidR="00556653" w:rsidRDefault="00556653" w:rsidP="00407ADE">
      <w:pPr>
        <w:spacing w:line="240" w:lineRule="auto"/>
        <w:rPr>
          <w:lang w:val="pt-BR"/>
        </w:rPr>
      </w:pPr>
    </w:p>
    <w:p w:rsidR="00556653" w:rsidRDefault="00556653" w:rsidP="00407ADE">
      <w:pPr>
        <w:spacing w:line="240" w:lineRule="auto"/>
        <w:rPr>
          <w:lang w:val="pt-BR"/>
        </w:rPr>
      </w:pPr>
    </w:p>
    <w:p w:rsidR="00556653" w:rsidRDefault="00556653" w:rsidP="00407ADE">
      <w:pPr>
        <w:spacing w:line="240" w:lineRule="auto"/>
        <w:rPr>
          <w:lang w:val="pt-BR"/>
        </w:rPr>
      </w:pPr>
    </w:p>
    <w:p w:rsidR="00556653" w:rsidRDefault="00556653" w:rsidP="00407ADE">
      <w:pPr>
        <w:spacing w:line="240" w:lineRule="auto"/>
        <w:rPr>
          <w:lang w:val="pt-BR"/>
        </w:rPr>
      </w:pPr>
    </w:p>
    <w:p w:rsidR="00407ADE" w:rsidRDefault="00556653" w:rsidP="00407AD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21</w:t>
      </w:r>
      <w:r w:rsidR="00407A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407A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407AD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407A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</w:t>
      </w:r>
      <w:r w:rsidR="00D819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teúdo: Fábulas - cap. 4</w:t>
      </w:r>
    </w:p>
    <w:p w:rsidR="00407ADE" w:rsidRDefault="00407ADE" w:rsidP="00407AD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</w:t>
      </w:r>
      <w:r w:rsidR="00EE48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cias: Páginas 322 a 328.</w:t>
      </w:r>
    </w:p>
    <w:p w:rsidR="00407ADE" w:rsidRDefault="00407ADE" w:rsidP="00407AD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D819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Ateliê da Oralidade – Pesquisar uma fábula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D09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="006A21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422AD3" w:rsidRDefault="00422AD3" w:rsidP="00407AD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2AD3" w:rsidRDefault="00422AD3" w:rsidP="00407AD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22AD3" w:rsidRDefault="001D09F5" w:rsidP="00422A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</w:t>
      </w:r>
      <w:r w:rsidR="00422A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422A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422AD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422A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Fábulas - cap. 4</w:t>
      </w:r>
    </w:p>
    <w:p w:rsidR="00422AD3" w:rsidRDefault="00D8198D" w:rsidP="00422A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das Fábulas</w:t>
      </w:r>
    </w:p>
    <w:p w:rsidR="00422AD3" w:rsidRDefault="00422AD3" w:rsidP="00422A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 w:rsidR="00D819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Páginas 329</w:t>
      </w:r>
      <w:r w:rsidR="00EE48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333</w:t>
      </w:r>
    </w:p>
    <w:p w:rsidR="00422AD3" w:rsidRDefault="00422AD3" w:rsidP="00422A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EE48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Atividades do nível 1 e 2 – páginas 331-332-333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D09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="002972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422AD3" w:rsidRDefault="00422AD3" w:rsidP="00422AD3">
      <w:pPr>
        <w:spacing w:line="240" w:lineRule="auto"/>
        <w:rPr>
          <w:lang w:val="pt-BR"/>
        </w:rPr>
      </w:pPr>
    </w:p>
    <w:p w:rsidR="00737975" w:rsidRDefault="001D09F5" w:rsidP="0073797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28</w:t>
      </w:r>
      <w:r w:rsidR="002972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</w:t>
      </w:r>
      <w:r w:rsidR="007379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="007379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73797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7379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Fábulas - cap. 4</w:t>
      </w:r>
    </w:p>
    <w:p w:rsidR="00737975" w:rsidRDefault="00EE4872" w:rsidP="0073797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Coletiva das atividades do nível 1 e 2 </w:t>
      </w:r>
    </w:p>
    <w:p w:rsidR="00737975" w:rsidRDefault="00737975" w:rsidP="0073797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 w:rsidR="00EE48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Páginas 335</w:t>
      </w:r>
    </w:p>
    <w:p w:rsidR="00737975" w:rsidRDefault="00EE4872" w:rsidP="0073797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Criar uma nova versão para a fábula – página- 334</w:t>
      </w:r>
      <w:r w:rsidR="0073797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73797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D09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="007379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7379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="007379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7379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="007379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737975" w:rsidRDefault="00737975" w:rsidP="00737975">
      <w:pPr>
        <w:spacing w:line="240" w:lineRule="auto"/>
        <w:rPr>
          <w:lang w:val="pt-BR"/>
        </w:rPr>
      </w:pPr>
    </w:p>
    <w:p w:rsidR="00FD7431" w:rsidRDefault="001D09F5" w:rsidP="00FD74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</w:t>
      </w:r>
      <w:r w:rsidR="00FD74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FD74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FD743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FD74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Fábulas - cap. 4</w:t>
      </w:r>
    </w:p>
    <w:p w:rsidR="00FD7431" w:rsidRDefault="0048753F" w:rsidP="00FD74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e correção da fábula</w:t>
      </w:r>
      <w:r w:rsidR="00FD74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:rsidR="00FD7431" w:rsidRDefault="00FD7431" w:rsidP="00FD74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 w:rsidR="004875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Páginas 331 a 335</w:t>
      </w:r>
    </w:p>
    <w:p w:rsidR="00FD7431" w:rsidRDefault="00FD7431" w:rsidP="00FD743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</w:t>
      </w:r>
      <w:r w:rsidR="0048753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Resumo para a prova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E12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="003836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3E12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B763D2" w:rsidRDefault="00B763D2" w:rsidP="00C132F1">
      <w:pPr>
        <w:spacing w:after="200"/>
        <w:rPr>
          <w:lang w:val="pt-BR"/>
        </w:rPr>
      </w:pPr>
    </w:p>
    <w:p w:rsidR="00F91EF5" w:rsidRDefault="001D09F5" w:rsidP="0048753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</w:t>
      </w:r>
      <w:r w:rsidR="00F91E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F91E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="00F91E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F91EF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F91E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Fábulas - cap. 4</w:t>
      </w:r>
    </w:p>
    <w:p w:rsidR="00F91EF5" w:rsidRDefault="00F91EF5" w:rsidP="00F91EF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Página 334</w:t>
      </w:r>
    </w:p>
    <w:p w:rsidR="001D09F5" w:rsidRDefault="001D09F5" w:rsidP="00F91EF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Prova Bimestral</w:t>
      </w:r>
    </w:p>
    <w:p w:rsidR="00F91EF5" w:rsidRDefault="0048753F" w:rsidP="00F91EF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sala de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</w:t>
      </w:r>
      <w:r w:rsidR="00F91EF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ntrega da Tarefa: VISTADA EM AULA</w:t>
      </w:r>
      <w:r w:rsidR="00F91EF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D09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="00F91E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A310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4/2022</w:t>
      </w:r>
      <w:r w:rsidR="00F91E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="00F91E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F91E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="00F91E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4071D" w:rsidRDefault="0084071D" w:rsidP="0084071D">
      <w:pPr>
        <w:spacing w:after="200"/>
        <w:rPr>
          <w:lang w:val="pt-BR"/>
        </w:rPr>
      </w:pPr>
    </w:p>
    <w:p w:rsidR="001D09F5" w:rsidRDefault="001D09F5" w:rsidP="0084071D">
      <w:pPr>
        <w:spacing w:after="200"/>
        <w:rPr>
          <w:lang w:val="pt-BR"/>
        </w:rPr>
      </w:pPr>
    </w:p>
    <w:p w:rsidR="001D09F5" w:rsidRDefault="001D09F5" w:rsidP="0084071D">
      <w:pPr>
        <w:spacing w:after="200"/>
        <w:rPr>
          <w:lang w:val="pt-BR"/>
        </w:rPr>
      </w:pPr>
    </w:p>
    <w:p w:rsidR="00A310C7" w:rsidRDefault="001D09F5" w:rsidP="00A310C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05</w:t>
      </w:r>
      <w:r w:rsidR="00A310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="00A310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A310C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A310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Fábulas - cap. 4</w:t>
      </w:r>
    </w:p>
    <w:p w:rsidR="00A310C7" w:rsidRDefault="00A310C7" w:rsidP="00A310C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Página 334</w:t>
      </w:r>
    </w:p>
    <w:p w:rsidR="00A310C7" w:rsidRDefault="001D09F5" w:rsidP="00A310C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Lista de exercícios</w:t>
      </w:r>
      <w:r w:rsidR="00A310C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310C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A310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="00A310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="00A310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A310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="00A310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A310C7" w:rsidRDefault="00A310C7" w:rsidP="00A310C7">
      <w:pPr>
        <w:spacing w:after="200"/>
        <w:rPr>
          <w:lang w:val="pt-BR"/>
        </w:rPr>
      </w:pPr>
    </w:p>
    <w:p w:rsidR="000A5961" w:rsidRDefault="0038369D" w:rsidP="000A596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</w:t>
      </w:r>
      <w:r w:rsidR="000A59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="000A59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0A596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0A59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Fábulas - cap. 4</w:t>
      </w:r>
    </w:p>
    <w:p w:rsidR="000A5961" w:rsidRDefault="0038369D" w:rsidP="000A596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Simulado AZ</w:t>
      </w:r>
    </w:p>
    <w:p w:rsidR="000A5961" w:rsidRDefault="000A5961" w:rsidP="000A596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Página 334</w:t>
      </w:r>
    </w:p>
    <w:p w:rsidR="000A5961" w:rsidRDefault="000A5961" w:rsidP="000A596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</w:t>
      </w:r>
      <w:r w:rsidR="004845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eitura das páginas 238-239-240 do cap. 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836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0A5961" w:rsidRDefault="000A5961" w:rsidP="000A5961">
      <w:pPr>
        <w:spacing w:after="200"/>
        <w:rPr>
          <w:lang w:val="pt-BR"/>
        </w:rPr>
      </w:pPr>
    </w:p>
    <w:p w:rsidR="0048458D" w:rsidRDefault="0038369D" w:rsidP="004845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12</w:t>
      </w:r>
      <w:r w:rsidR="004845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="004845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48458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4845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Imagens que falam - cap. 5</w:t>
      </w:r>
    </w:p>
    <w:p w:rsidR="0048458D" w:rsidRDefault="0048458D" w:rsidP="004845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 w:rsidR="004B345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Páginas 238 a 244</w:t>
      </w:r>
    </w:p>
    <w:p w:rsidR="0048458D" w:rsidRDefault="004B3452" w:rsidP="004845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Ateliê da oralidade – página 245-246</w:t>
      </w:r>
      <w:r w:rsidR="0048458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48458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E14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4845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="004845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="004845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4845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="004845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48458D" w:rsidRDefault="0048458D" w:rsidP="0048458D">
      <w:pPr>
        <w:spacing w:after="200"/>
        <w:rPr>
          <w:lang w:val="pt-BR"/>
        </w:rPr>
      </w:pPr>
    </w:p>
    <w:p w:rsidR="00045E48" w:rsidRDefault="00045E48" w:rsidP="0048458D">
      <w:pPr>
        <w:spacing w:after="200"/>
        <w:rPr>
          <w:lang w:val="pt-BR"/>
        </w:rPr>
      </w:pPr>
    </w:p>
    <w:p w:rsidR="00045E48" w:rsidRDefault="00045E48" w:rsidP="0048458D">
      <w:pPr>
        <w:spacing w:after="200"/>
        <w:rPr>
          <w:lang w:val="pt-BR"/>
        </w:rPr>
      </w:pPr>
    </w:p>
    <w:p w:rsidR="00045E48" w:rsidRDefault="00045E48" w:rsidP="00045E4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E14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Imagens que falam - cap. 5</w:t>
      </w:r>
    </w:p>
    <w:p w:rsidR="00045E48" w:rsidRDefault="00952CA8" w:rsidP="00045E4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do ateliê da oralidade</w:t>
      </w:r>
    </w:p>
    <w:p w:rsidR="00045E48" w:rsidRDefault="00045E48" w:rsidP="00045E4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 w:rsidR="00952C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Páginas 245-246</w:t>
      </w:r>
    </w:p>
    <w:p w:rsidR="00045E48" w:rsidRDefault="00045E48" w:rsidP="00045E4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</w:t>
      </w:r>
      <w:r w:rsidR="00952C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Atividades do nível 1 e 2 – páginas- 247-248-249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E14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045E48" w:rsidRDefault="00045E48" w:rsidP="00045E48">
      <w:pPr>
        <w:spacing w:after="200"/>
        <w:rPr>
          <w:lang w:val="pt-BR"/>
        </w:rPr>
      </w:pPr>
    </w:p>
    <w:p w:rsidR="00905829" w:rsidRDefault="003E14E4" w:rsidP="0090582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19</w:t>
      </w:r>
      <w:r w:rsidR="009058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="009058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90582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9058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Imagens que falam - cap. 5</w:t>
      </w:r>
    </w:p>
    <w:p w:rsidR="00905829" w:rsidRDefault="00952CA8" w:rsidP="0090582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das atividades do nível 1 e 2</w:t>
      </w:r>
    </w:p>
    <w:p w:rsidR="00905829" w:rsidRDefault="00905829" w:rsidP="0090582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 w:rsidR="00952C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Páginas 247-249</w:t>
      </w:r>
    </w:p>
    <w:p w:rsidR="00952CA8" w:rsidRDefault="00952CA8" w:rsidP="0090582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da página 250 – criar uma charge ou cartum</w:t>
      </w:r>
    </w:p>
    <w:p w:rsidR="00905829" w:rsidRDefault="00905829" w:rsidP="0090582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3E14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905829" w:rsidRDefault="00905829" w:rsidP="00905829">
      <w:pPr>
        <w:spacing w:after="200"/>
        <w:rPr>
          <w:lang w:val="pt-BR"/>
        </w:rPr>
      </w:pPr>
    </w:p>
    <w:p w:rsidR="003D1E98" w:rsidRDefault="003E14E4" w:rsidP="003D1E9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25</w:t>
      </w:r>
      <w:r w:rsidR="003D1E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="003D1E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3D1E9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3D1E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Imagens que falam - cap. 5</w:t>
      </w:r>
    </w:p>
    <w:p w:rsidR="003D1E98" w:rsidRDefault="003D1E98" w:rsidP="003D1E9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</w:t>
      </w:r>
      <w:r w:rsidR="00952C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atividade da página 250</w:t>
      </w:r>
    </w:p>
    <w:p w:rsidR="003D1E98" w:rsidRDefault="003D1E98" w:rsidP="003D1E9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 w:rsidR="00952C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Páginas 250-251</w:t>
      </w:r>
    </w:p>
    <w:p w:rsidR="003D1E98" w:rsidRDefault="00952CA8" w:rsidP="003D1E9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0E7F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 sobre a dengue – pág. 259</w:t>
      </w:r>
      <w:r w:rsidR="003D1E9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3D1E9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E14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26/04</w:t>
      </w:r>
      <w:r w:rsidR="003D1E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="003D1E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="003D1E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3D1E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="003D1E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A60B14" w:rsidRDefault="00A60B14" w:rsidP="003D1E9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C536B" w:rsidRDefault="003E14E4" w:rsidP="002C53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26/04</w:t>
      </w:r>
      <w:r w:rsidR="002C53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="002C53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2C536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2C53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Textos instrucionais - cap. 6</w:t>
      </w:r>
    </w:p>
    <w:p w:rsidR="002C536B" w:rsidRDefault="002C536B" w:rsidP="002C53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Páginas 252-253-254-255</w:t>
      </w:r>
      <w:r w:rsidR="00AA08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-256</w:t>
      </w:r>
    </w:p>
    <w:p w:rsidR="002C536B" w:rsidRDefault="002C536B" w:rsidP="002C53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94A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do nível 1 e 2 – páginas- 261-62-263</w:t>
      </w:r>
      <w:r w:rsidR="00994A9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60B1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970F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970FAB" w:rsidRDefault="00970FAB" w:rsidP="00970FA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70FAB" w:rsidRDefault="00A60B14" w:rsidP="00970FA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02</w:t>
      </w:r>
      <w:r w:rsidR="00970F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="00970F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970FA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970F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Textos instrucionais - cap. 6</w:t>
      </w:r>
    </w:p>
    <w:p w:rsidR="00970FAB" w:rsidRDefault="00970FAB" w:rsidP="00970FA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Páginas 259-260</w:t>
      </w:r>
    </w:p>
    <w:p w:rsidR="00994A9E" w:rsidRDefault="00970FAB" w:rsidP="00970FA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</w:t>
      </w:r>
      <w:r w:rsidR="00994A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Criar um folheto instrucional</w:t>
      </w:r>
    </w:p>
    <w:p w:rsidR="00970FAB" w:rsidRDefault="00970FAB" w:rsidP="00970FA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60B1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981A8E" w:rsidRDefault="00981A8E" w:rsidP="00970FA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81A8E" w:rsidRDefault="00981A8E" w:rsidP="00970FA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81A8E" w:rsidRDefault="00981A8E" w:rsidP="00981A8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Textos instrucionais - cap. 6</w:t>
      </w:r>
    </w:p>
    <w:p w:rsidR="00981A8E" w:rsidRDefault="00981A8E" w:rsidP="00981A8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Páginas 259-260</w:t>
      </w:r>
    </w:p>
    <w:p w:rsidR="00981A8E" w:rsidRDefault="00981A8E" w:rsidP="00981A8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Justificada em sala de aula</w:t>
      </w:r>
    </w:p>
    <w:p w:rsidR="00981A8E" w:rsidRDefault="00981A8E" w:rsidP="00981A8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981A8E" w:rsidRDefault="00981A8E" w:rsidP="00981A8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70FAB" w:rsidRDefault="00970FAB" w:rsidP="00970FA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981A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onteúdo: </w:t>
      </w:r>
      <w:r w:rsidR="00994A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Crônica Narrativa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</w:t>
      </w:r>
      <w:r w:rsidR="00994A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</w:p>
    <w:p w:rsidR="00A60B14" w:rsidRDefault="00A60B14" w:rsidP="00970FA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Definição e característica</w:t>
      </w:r>
    </w:p>
    <w:p w:rsidR="00970FAB" w:rsidRDefault="00970FAB" w:rsidP="00970FA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P</w:t>
      </w:r>
      <w:r w:rsidR="000E7F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áginas 266 a </w:t>
      </w:r>
      <w:r w:rsidR="00A60B1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277</w:t>
      </w:r>
    </w:p>
    <w:p w:rsidR="00A60B14" w:rsidRDefault="00970FAB" w:rsidP="00A60B1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A60B1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Atividades do nível 1 e 2 – páginas 274 a 277.</w:t>
      </w:r>
    </w:p>
    <w:p w:rsidR="00970FAB" w:rsidRDefault="00970FAB" w:rsidP="00970FA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A08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981A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A60B14" w:rsidRDefault="00A60B14" w:rsidP="00970FA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27DDD" w:rsidRDefault="00981A8E" w:rsidP="00927DD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16</w:t>
      </w:r>
      <w:r w:rsidR="00927D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="00927D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927DD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927D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Crônica Narrativa - cap. 7</w:t>
      </w:r>
    </w:p>
    <w:p w:rsidR="006779EA" w:rsidRDefault="006779EA" w:rsidP="006779E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das Atividades do nível 1 e 2 </w:t>
      </w:r>
    </w:p>
    <w:p w:rsidR="00927DDD" w:rsidRDefault="00927DDD" w:rsidP="00927DD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 w:rsidR="00A60B1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274 a 277</w:t>
      </w:r>
    </w:p>
    <w:p w:rsidR="00A60B14" w:rsidRDefault="00927DDD" w:rsidP="00A60B1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A60B14" w:rsidRPr="00A60B1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60B1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Criar uma crônica narrativa – página 278</w:t>
      </w:r>
    </w:p>
    <w:p w:rsidR="00927DDD" w:rsidRDefault="00927DDD" w:rsidP="00927DD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81A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981A8E" w:rsidRDefault="00981A8E" w:rsidP="00927DD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81A8E" w:rsidRDefault="00981A8E" w:rsidP="00927DD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81A8E" w:rsidRDefault="00981A8E" w:rsidP="00927DD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81A8E" w:rsidRDefault="00981A8E" w:rsidP="00927DD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81A8E" w:rsidRDefault="00981A8E" w:rsidP="00927DD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81A8E" w:rsidRDefault="00981A8E" w:rsidP="00981A8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Crônica Narrativa - cap. 7</w:t>
      </w:r>
    </w:p>
    <w:p w:rsidR="00981A8E" w:rsidRDefault="00981A8E" w:rsidP="00981A8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278</w:t>
      </w:r>
    </w:p>
    <w:p w:rsidR="00981A8E" w:rsidRDefault="00981A8E" w:rsidP="00981A8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para AP</w:t>
      </w:r>
    </w:p>
    <w:p w:rsidR="00981A8E" w:rsidRDefault="00981A8E" w:rsidP="00981A8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981A8E" w:rsidRDefault="00981A8E" w:rsidP="00927DD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81A8E" w:rsidRDefault="00981A8E" w:rsidP="00981A8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Crônica Narrativa - cap. 7</w:t>
      </w:r>
    </w:p>
    <w:p w:rsidR="00981A8E" w:rsidRDefault="00981A8E" w:rsidP="00981A8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278</w:t>
      </w:r>
    </w:p>
    <w:p w:rsidR="00981A8E" w:rsidRDefault="00981A8E" w:rsidP="00981A8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Avaliação Parcial</w:t>
      </w:r>
    </w:p>
    <w:p w:rsidR="00981A8E" w:rsidRDefault="00981A8E" w:rsidP="00981A8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Justificada em sala de aula</w:t>
      </w:r>
    </w:p>
    <w:p w:rsidR="00981A8E" w:rsidRDefault="00981A8E" w:rsidP="00981A8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981A8E" w:rsidRDefault="00981A8E" w:rsidP="00981A8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60B14" w:rsidRDefault="00A60B14" w:rsidP="005D5B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D5B32" w:rsidRDefault="006779EA" w:rsidP="005D5B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</w:t>
      </w:r>
      <w:r w:rsidR="005D5B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="005D5B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5D5B3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5D5B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Crônica Narrativa - cap. 7</w:t>
      </w:r>
    </w:p>
    <w:p w:rsidR="005D5B32" w:rsidRDefault="005D5B32" w:rsidP="005D5B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278</w:t>
      </w:r>
    </w:p>
    <w:p w:rsidR="006779EA" w:rsidRDefault="005D5B32" w:rsidP="005D5B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6779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Lista de exercício</w:t>
      </w:r>
      <w:r w:rsidR="00943D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</w:p>
    <w:p w:rsidR="005D5B32" w:rsidRDefault="005D5B32" w:rsidP="005D5B3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779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5D5B32" w:rsidRDefault="005D5B32" w:rsidP="005D5B32">
      <w:pPr>
        <w:spacing w:after="200"/>
        <w:rPr>
          <w:lang w:val="pt-BR"/>
        </w:rPr>
      </w:pPr>
    </w:p>
    <w:p w:rsidR="00D278A1" w:rsidRDefault="00D278A1" w:rsidP="0055055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E1445" w:rsidRDefault="00943D77" w:rsidP="004E14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30</w:t>
      </w:r>
      <w:r w:rsidR="004E14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="004E14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4E144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4E14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Crônica Argumentativa - cap. 8</w:t>
      </w:r>
    </w:p>
    <w:p w:rsidR="00943D77" w:rsidRDefault="00943D77" w:rsidP="004E14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Definição e características.</w:t>
      </w:r>
    </w:p>
    <w:p w:rsidR="004E1445" w:rsidRDefault="004E1445" w:rsidP="004E14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ências: </w:t>
      </w:r>
      <w:r w:rsidR="00A61B1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280-281-282</w:t>
      </w:r>
    </w:p>
    <w:p w:rsidR="004E1445" w:rsidRDefault="004E1445" w:rsidP="004E14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A61B1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Pesquisar sobre o tema </w:t>
      </w:r>
      <w:proofErr w:type="spellStart"/>
      <w:r w:rsidR="00A61B1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Bullying</w:t>
      </w:r>
      <w:proofErr w:type="spellEnd"/>
    </w:p>
    <w:p w:rsidR="004E1445" w:rsidRDefault="004E1445" w:rsidP="004E14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43D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31/05/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943D77" w:rsidRDefault="00943D77" w:rsidP="00BC0B5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C0B59" w:rsidRDefault="00BC0B59" w:rsidP="00BC0B5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943D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Crônica Argumentativa - cap. 8</w:t>
      </w:r>
    </w:p>
    <w:p w:rsidR="00BC0B59" w:rsidRDefault="00BC0B59" w:rsidP="00BC0B5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Ateliê da oralidade - Debate sobre o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Bullying</w:t>
      </w:r>
      <w:proofErr w:type="spellEnd"/>
    </w:p>
    <w:p w:rsidR="00BC0B59" w:rsidRDefault="00BC0B59" w:rsidP="00BC0B5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286-287</w:t>
      </w:r>
    </w:p>
    <w:p w:rsidR="00BC0B59" w:rsidRDefault="00BC0B59" w:rsidP="00BC0B5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907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 questões no caderno</w:t>
      </w:r>
    </w:p>
    <w:p w:rsidR="00BC0B59" w:rsidRDefault="00BC0B59" w:rsidP="00BC0B5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43D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907D5" w:rsidRDefault="008907D5" w:rsidP="00BC0B5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907D5" w:rsidRDefault="00943D77" w:rsidP="008907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06</w:t>
      </w:r>
      <w:r w:rsidR="008907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="008907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907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8907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Crônica Argumentativa - cap. 8</w:t>
      </w:r>
    </w:p>
    <w:p w:rsidR="008907D5" w:rsidRDefault="008907D5" w:rsidP="008907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Coletiva </w:t>
      </w:r>
    </w:p>
    <w:p w:rsidR="008907D5" w:rsidRDefault="008907D5" w:rsidP="008907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290-291-292-293</w:t>
      </w:r>
    </w:p>
    <w:p w:rsidR="008907D5" w:rsidRDefault="008907D5" w:rsidP="008907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Criar uma crônica argumentativa – pág.294</w:t>
      </w:r>
    </w:p>
    <w:p w:rsidR="008907D5" w:rsidRDefault="008907D5" w:rsidP="008907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907D5" w:rsidRDefault="008907D5" w:rsidP="008907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C0B59" w:rsidRDefault="00BC0B59" w:rsidP="00BC0B59">
      <w:pPr>
        <w:spacing w:after="200"/>
        <w:rPr>
          <w:lang w:val="pt-BR"/>
        </w:rPr>
      </w:pPr>
    </w:p>
    <w:p w:rsidR="008907D5" w:rsidRDefault="008907D5" w:rsidP="0071090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907D5" w:rsidRDefault="008907D5" w:rsidP="0071090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10908" w:rsidRDefault="00710908" w:rsidP="00710908">
      <w:pPr>
        <w:spacing w:after="200"/>
        <w:rPr>
          <w:lang w:val="pt-BR"/>
        </w:rPr>
      </w:pPr>
    </w:p>
    <w:p w:rsidR="008907D5" w:rsidRDefault="00943D77" w:rsidP="008907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07</w:t>
      </w:r>
      <w:r w:rsidR="008907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="008907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907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8907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Crônica Argumentativa - cap. 8</w:t>
      </w:r>
    </w:p>
    <w:p w:rsidR="008907D5" w:rsidRDefault="008907D5" w:rsidP="008907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e correção da crônica</w:t>
      </w:r>
    </w:p>
    <w:p w:rsidR="008907D5" w:rsidRDefault="008907D5" w:rsidP="008907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294-295</w:t>
      </w:r>
    </w:p>
    <w:p w:rsidR="008907D5" w:rsidRDefault="008907D5" w:rsidP="008907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Resumo para a PB</w:t>
      </w:r>
    </w:p>
    <w:p w:rsidR="008907D5" w:rsidRDefault="008907D5" w:rsidP="008907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43D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907D5" w:rsidRDefault="008907D5" w:rsidP="008907D5">
      <w:pPr>
        <w:spacing w:after="200"/>
        <w:rPr>
          <w:lang w:val="pt-BR"/>
        </w:rPr>
      </w:pPr>
    </w:p>
    <w:p w:rsidR="008907D5" w:rsidRDefault="008907D5" w:rsidP="008907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943D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Crônica Argumentativa - cap. 8</w:t>
      </w:r>
    </w:p>
    <w:p w:rsidR="008907D5" w:rsidRDefault="008907D5" w:rsidP="008907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294-295</w:t>
      </w:r>
    </w:p>
    <w:p w:rsidR="008907D5" w:rsidRDefault="008907D5" w:rsidP="008907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52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atividades impressa</w:t>
      </w:r>
    </w:p>
    <w:p w:rsidR="008907D5" w:rsidRDefault="008907D5" w:rsidP="008907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43D7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907D5" w:rsidRDefault="008907D5" w:rsidP="008907D5">
      <w:pPr>
        <w:spacing w:after="200"/>
        <w:rPr>
          <w:lang w:val="pt-BR"/>
        </w:rPr>
      </w:pPr>
    </w:p>
    <w:p w:rsidR="00BA2113" w:rsidRDefault="00F03F50" w:rsidP="00BA21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14</w:t>
      </w:r>
      <w:r w:rsidR="00BA21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="00BA21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BA21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BA21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Crônica Argumentativa - cap. 8</w:t>
      </w:r>
    </w:p>
    <w:p w:rsidR="00366FBE" w:rsidRDefault="00366FBE" w:rsidP="00BA21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das atividades </w:t>
      </w:r>
    </w:p>
    <w:p w:rsidR="00BA2113" w:rsidRDefault="00BA2113" w:rsidP="00BA21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294-295</w:t>
      </w:r>
    </w:p>
    <w:p w:rsidR="00BA2113" w:rsidRDefault="00BA2113" w:rsidP="00BA21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</w:t>
      </w:r>
      <w:r w:rsidR="00366FB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fa: Escolha de um tema para apresentação de seminário.</w:t>
      </w:r>
    </w:p>
    <w:p w:rsidR="00BA2113" w:rsidRDefault="00BA2113" w:rsidP="00BA21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03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E4809" w:rsidRDefault="008E4809" w:rsidP="00BA21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A2113" w:rsidRDefault="00F03F50" w:rsidP="00BA21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20</w:t>
      </w:r>
      <w:r w:rsidR="00BA21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="00BA21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BA211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BA21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Crônica Argumentativa - cap. 8</w:t>
      </w:r>
    </w:p>
    <w:p w:rsidR="00BA2113" w:rsidRDefault="00BA2113" w:rsidP="00BA21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294-295</w:t>
      </w:r>
    </w:p>
    <w:p w:rsidR="00F03F50" w:rsidRDefault="00F03F50" w:rsidP="00BA21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Prova Bimestral</w:t>
      </w:r>
    </w:p>
    <w:p w:rsidR="00BA2113" w:rsidRDefault="00BA2113" w:rsidP="00BA21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</w:t>
      </w:r>
      <w:r w:rsidR="00A94C4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efa: Justificada em sala de aula</w:t>
      </w:r>
    </w:p>
    <w:p w:rsidR="00BA2113" w:rsidRDefault="00BA2113" w:rsidP="00BA211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03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BA2113" w:rsidRDefault="00BA2113" w:rsidP="00BA2113">
      <w:pPr>
        <w:spacing w:after="200"/>
        <w:rPr>
          <w:lang w:val="pt-BR"/>
        </w:rPr>
      </w:pPr>
    </w:p>
    <w:p w:rsidR="004F2D8E" w:rsidRDefault="00F03F50" w:rsidP="004F2D8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21</w:t>
      </w:r>
      <w:r w:rsidR="004F2D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="004F2D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4F2D8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4F2D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Crônica Argumentativa - cap. 8</w:t>
      </w:r>
    </w:p>
    <w:p w:rsidR="004F2D8E" w:rsidRDefault="004F2D8E" w:rsidP="004F2D8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294-295</w:t>
      </w:r>
    </w:p>
    <w:p w:rsidR="004F2D8E" w:rsidRDefault="004F2D8E" w:rsidP="004F2D8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</w:t>
      </w:r>
      <w:r w:rsidR="00F03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efa: </w:t>
      </w:r>
      <w:r w:rsidR="008E48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Justificada em sala de aula</w:t>
      </w:r>
    </w:p>
    <w:p w:rsidR="004F2D8E" w:rsidRDefault="004F2D8E" w:rsidP="004F2D8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03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="00A94C4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F03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E4809" w:rsidRDefault="008E4809" w:rsidP="00A94C4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4C46" w:rsidRDefault="00F03F50" w:rsidP="00A94C4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27/06</w:t>
      </w:r>
      <w:r w:rsidR="00A94C4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="00A94C4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A94C4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A94C4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Crônica Argumentativa - cap. 8</w:t>
      </w:r>
    </w:p>
    <w:p w:rsidR="00A94C46" w:rsidRDefault="00A94C46" w:rsidP="00A94C4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294-295</w:t>
      </w:r>
    </w:p>
    <w:p w:rsidR="008E4809" w:rsidRDefault="008E4809" w:rsidP="00A94C4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Simulado AZ</w:t>
      </w:r>
    </w:p>
    <w:p w:rsidR="00A94C46" w:rsidRDefault="00A94C46" w:rsidP="00A94C4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sala de aula</w:t>
      </w:r>
    </w:p>
    <w:p w:rsidR="00A94C46" w:rsidRDefault="00A94C46" w:rsidP="00A94C4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E48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="00EB1F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E4809" w:rsidRDefault="008E4809" w:rsidP="00A94C4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4C46" w:rsidRDefault="00EB1F16" w:rsidP="00A94C4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28/06</w:t>
      </w:r>
      <w:r w:rsidR="00A94C4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="00A94C4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A94C4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A94C4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Crônica Argumentativa - cap. 8</w:t>
      </w:r>
    </w:p>
    <w:p w:rsidR="00A94C46" w:rsidRDefault="00A94C46" w:rsidP="00A94C4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do seminário</w:t>
      </w:r>
    </w:p>
    <w:p w:rsidR="00A94C46" w:rsidRDefault="00A94C46" w:rsidP="00A94C4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294-295</w:t>
      </w:r>
    </w:p>
    <w:p w:rsidR="00A94C46" w:rsidRDefault="00A94C46" w:rsidP="00A94C4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</w:t>
      </w:r>
      <w:r w:rsidR="001309A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efa</w:t>
      </w:r>
      <w:r w:rsidR="008E48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Justificada em sala de aula</w:t>
      </w:r>
    </w:p>
    <w:p w:rsidR="00A94C46" w:rsidRDefault="00A94C46" w:rsidP="00A94C4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B1F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E4809" w:rsidRDefault="008E4809" w:rsidP="00A94C4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E4809" w:rsidRDefault="008E4809" w:rsidP="00A94C4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E4809" w:rsidRDefault="00EB1F16" w:rsidP="008E480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</w:t>
      </w:r>
      <w:r w:rsidR="008E48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 w:rsidR="008E48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E480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8E48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Crônica Argumentativa - cap. 8</w:t>
      </w:r>
    </w:p>
    <w:p w:rsidR="008E4809" w:rsidRDefault="008E4809" w:rsidP="008E480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do seminário</w:t>
      </w:r>
    </w:p>
    <w:p w:rsidR="008E4809" w:rsidRDefault="008E4809" w:rsidP="008E480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294-295</w:t>
      </w:r>
    </w:p>
    <w:p w:rsidR="008E4809" w:rsidRDefault="008E4809" w:rsidP="008E480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</w:t>
      </w:r>
      <w:r w:rsidR="00EB1F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Lista de exercícios</w:t>
      </w:r>
    </w:p>
    <w:p w:rsidR="008E4809" w:rsidRDefault="008E4809" w:rsidP="008E480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B1F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E4809" w:rsidRDefault="008E4809" w:rsidP="008E480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B1F16" w:rsidRDefault="00EB1F16" w:rsidP="00EB1F1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04/07/2022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Crônica Argumentativa - cap. 8</w:t>
      </w:r>
    </w:p>
    <w:p w:rsidR="00EB1F16" w:rsidRDefault="00EB1F16" w:rsidP="00EB1F1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294-295</w:t>
      </w:r>
    </w:p>
    <w:p w:rsidR="00EB1F16" w:rsidRDefault="00EB1F16" w:rsidP="00EB1F1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Lista de exercícios</w:t>
      </w:r>
    </w:p>
    <w:p w:rsidR="00EB1F16" w:rsidRDefault="00EB1F16" w:rsidP="00EB1F1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05/07/2022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EB1F16" w:rsidRDefault="00EB1F16" w:rsidP="00EB1F1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E4809" w:rsidRDefault="008E4809" w:rsidP="008E480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B1F16" w:rsidRDefault="00EB1F16" w:rsidP="00EB1F1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Crônica Argumentativa - cap. 8</w:t>
      </w:r>
    </w:p>
    <w:p w:rsidR="00EB1F16" w:rsidRDefault="00EB1F16" w:rsidP="00EB1F1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294-295</w:t>
      </w:r>
    </w:p>
    <w:p w:rsidR="00EB1F16" w:rsidRDefault="00EB1F16" w:rsidP="00EB1F1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Lista de exercícios</w:t>
      </w:r>
    </w:p>
    <w:p w:rsidR="00EB1F16" w:rsidRDefault="00EB1F16" w:rsidP="00EB1F1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EB1F16" w:rsidRDefault="00EB1F16" w:rsidP="00EB1F1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E4809" w:rsidRDefault="008E4809" w:rsidP="00A94C4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E4809" w:rsidRDefault="008E4809" w:rsidP="00A94C4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E4809" w:rsidRDefault="008E4809" w:rsidP="00A94C4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E4809" w:rsidRDefault="008E4809" w:rsidP="00A94C4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E4809" w:rsidRDefault="008E4809" w:rsidP="00A94C4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E4809" w:rsidRDefault="008E4809" w:rsidP="00A94C4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E4809" w:rsidRDefault="008E4809" w:rsidP="00A94C4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309A2" w:rsidRDefault="001309A2" w:rsidP="00A94C4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309A2" w:rsidRPr="001309A2" w:rsidRDefault="00EB1F16" w:rsidP="00A94C46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>Recesso Escolar 11/07/2022 a 24</w:t>
      </w:r>
      <w:r w:rsidR="001309A2" w:rsidRPr="001309A2"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>/07/2022</w:t>
      </w:r>
    </w:p>
    <w:p w:rsidR="001309A2" w:rsidRPr="001309A2" w:rsidRDefault="001309A2" w:rsidP="00905829">
      <w:pPr>
        <w:spacing w:after="200"/>
        <w:rPr>
          <w:color w:val="FF0000"/>
          <w:lang w:val="pt-BR"/>
        </w:rPr>
      </w:pPr>
    </w:p>
    <w:p w:rsidR="001309A2" w:rsidRDefault="00544E11" w:rsidP="001309A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25</w:t>
      </w:r>
      <w:r w:rsidR="001309A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 w:rsidR="001309A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1309A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1309A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Narrativa de ficção - cap. 9</w:t>
      </w:r>
    </w:p>
    <w:p w:rsidR="001309A2" w:rsidRDefault="001309A2" w:rsidP="001309A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 w:rsidR="00E52A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268-274</w:t>
      </w:r>
    </w:p>
    <w:p w:rsidR="001309A2" w:rsidRDefault="001309A2" w:rsidP="001309A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</w:t>
      </w:r>
      <w:r w:rsidR="00E52A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efa: Ateliê da Oralidade – pág. 276</w:t>
      </w:r>
    </w:p>
    <w:p w:rsidR="001309A2" w:rsidRDefault="001309A2" w:rsidP="001309A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44E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F91EF5" w:rsidRDefault="00F91EF5" w:rsidP="0084071D">
      <w:pPr>
        <w:spacing w:after="200"/>
        <w:rPr>
          <w:lang w:val="pt-BR"/>
        </w:rPr>
      </w:pPr>
    </w:p>
    <w:p w:rsidR="000F1C56" w:rsidRDefault="000F1C56" w:rsidP="0084071D">
      <w:pPr>
        <w:spacing w:after="200"/>
        <w:rPr>
          <w:lang w:val="pt-BR"/>
        </w:rPr>
      </w:pPr>
    </w:p>
    <w:p w:rsidR="000F1C56" w:rsidRDefault="00544E11" w:rsidP="000F1C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</w:t>
      </w:r>
      <w:r w:rsidR="000F1C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 w:rsidR="000F1C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0F1C5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0F1C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Narrativa de ficção - cap. 9</w:t>
      </w:r>
    </w:p>
    <w:p w:rsidR="000F1C56" w:rsidRDefault="000F1C56" w:rsidP="000F1C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275-276</w:t>
      </w:r>
    </w:p>
    <w:p w:rsidR="000F1C56" w:rsidRDefault="000F1C56" w:rsidP="000F1C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do Ateliê da Oralidade – pág. 276</w:t>
      </w:r>
    </w:p>
    <w:p w:rsidR="000F1C56" w:rsidRDefault="000F1C56" w:rsidP="000F1C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nível 1 e 2 – páginas 277-283</w:t>
      </w:r>
    </w:p>
    <w:p w:rsidR="000F1C56" w:rsidRDefault="000F1C56" w:rsidP="000F1C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133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D47E54" w:rsidRDefault="00D47E54" w:rsidP="000F1C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F1C56" w:rsidRDefault="001133CB" w:rsidP="000F1C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</w:t>
      </w:r>
      <w:r w:rsidR="000F1C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="000F1C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0F1C5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0F1C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Narrativa de ficção - cap. 9</w:t>
      </w:r>
    </w:p>
    <w:p w:rsidR="000F1C56" w:rsidRDefault="000F1C56" w:rsidP="000F1C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277-283</w:t>
      </w:r>
    </w:p>
    <w:p w:rsidR="000F1C56" w:rsidRDefault="000F1C56" w:rsidP="000F1C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das atividades do nível 1 e 2 – páginas 277-283</w:t>
      </w:r>
    </w:p>
    <w:p w:rsidR="000F1C56" w:rsidRDefault="000F1C56" w:rsidP="000F1C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Escrever um conto de ficção científica – pág. 284</w:t>
      </w:r>
    </w:p>
    <w:p w:rsidR="000F1C56" w:rsidRDefault="000F1C56" w:rsidP="000F1C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133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0F1C56" w:rsidRPr="004F0028" w:rsidRDefault="000F1C56" w:rsidP="000F1C56">
      <w:pPr>
        <w:spacing w:after="200"/>
        <w:rPr>
          <w:lang w:val="pt-BR"/>
        </w:rPr>
      </w:pPr>
    </w:p>
    <w:p w:rsidR="000F1C56" w:rsidRDefault="001133CB" w:rsidP="000F1C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02</w:t>
      </w:r>
      <w:r w:rsidR="000F1C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="000F1C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0F1C5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D47E5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Narrativa de Mistério - cap. 10</w:t>
      </w:r>
    </w:p>
    <w:p w:rsidR="000F1C56" w:rsidRDefault="000F1C56" w:rsidP="000F1C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 w:rsidR="00D47E5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286-295</w:t>
      </w:r>
    </w:p>
    <w:p w:rsidR="000F1C56" w:rsidRDefault="000F1C56" w:rsidP="000F1C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D47E5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Atividades do nível 1 e 2 – pág. 296-301</w:t>
      </w:r>
    </w:p>
    <w:p w:rsidR="000F1C56" w:rsidRDefault="000F1C56" w:rsidP="000F1C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133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0F1C56" w:rsidRPr="004F0028" w:rsidRDefault="000F1C56" w:rsidP="000F1C56">
      <w:pPr>
        <w:spacing w:after="200"/>
        <w:rPr>
          <w:lang w:val="pt-BR"/>
        </w:rPr>
      </w:pPr>
    </w:p>
    <w:p w:rsidR="00166AF1" w:rsidRDefault="00166AF1" w:rsidP="0061739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66AF1" w:rsidRDefault="00166AF1" w:rsidP="0061739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1739E" w:rsidRDefault="001133CB" w:rsidP="0061739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</w:t>
      </w:r>
      <w:r w:rsidR="006173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="006173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61739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6173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Narrativa de ficção - cap. 10</w:t>
      </w:r>
    </w:p>
    <w:p w:rsidR="0061739E" w:rsidRDefault="0061739E" w:rsidP="0061739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</w:t>
      </w:r>
      <w:r w:rsidR="00044D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86 a 295</w:t>
      </w:r>
    </w:p>
    <w:p w:rsidR="0061739E" w:rsidRDefault="0061739E" w:rsidP="0061739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</w:t>
      </w:r>
      <w:r w:rsidR="00044D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tividades do nível 1 e 2 – pág. 296 a 301</w:t>
      </w:r>
    </w:p>
    <w:p w:rsidR="0061739E" w:rsidRDefault="0061739E" w:rsidP="0061739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133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61739E" w:rsidRPr="004F0028" w:rsidRDefault="0061739E" w:rsidP="0061739E">
      <w:pPr>
        <w:spacing w:after="200"/>
        <w:rPr>
          <w:lang w:val="pt-BR"/>
        </w:rPr>
      </w:pPr>
    </w:p>
    <w:p w:rsidR="00044D59" w:rsidRDefault="00C97816" w:rsidP="00044D5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</w:t>
      </w:r>
      <w:r w:rsidR="00044D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="00044D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044D5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044D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Narrativa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 de mistério</w:t>
      </w:r>
      <w:r w:rsidR="00044D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10</w:t>
      </w:r>
    </w:p>
    <w:p w:rsidR="00044D59" w:rsidRDefault="00044D59" w:rsidP="00044D5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286 a 295</w:t>
      </w:r>
    </w:p>
    <w:p w:rsidR="00044D59" w:rsidRDefault="00044D59" w:rsidP="00044D5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Correção das Atividades do nível 1 e 2 – pág. 296 a 301</w:t>
      </w:r>
    </w:p>
    <w:p w:rsidR="00044D59" w:rsidRDefault="00044D59" w:rsidP="00044D5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Criar um conto de mistério – pág. 302</w:t>
      </w:r>
    </w:p>
    <w:p w:rsidR="00044D59" w:rsidRDefault="00044D59" w:rsidP="00044D5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978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0F1C56" w:rsidRDefault="000F1C56" w:rsidP="000F1C56">
      <w:pPr>
        <w:spacing w:after="200"/>
        <w:rPr>
          <w:lang w:val="pt-BR"/>
        </w:rPr>
      </w:pPr>
    </w:p>
    <w:p w:rsidR="00C01D1F" w:rsidRDefault="00C01D1F" w:rsidP="000F1C56">
      <w:pPr>
        <w:spacing w:after="200"/>
        <w:rPr>
          <w:lang w:val="pt-BR"/>
        </w:rPr>
      </w:pPr>
    </w:p>
    <w:p w:rsidR="00C01D1F" w:rsidRDefault="00C01D1F" w:rsidP="000F1C56">
      <w:pPr>
        <w:spacing w:after="200"/>
        <w:rPr>
          <w:lang w:val="pt-BR"/>
        </w:rPr>
      </w:pPr>
    </w:p>
    <w:p w:rsidR="00C01D1F" w:rsidRDefault="00C01D1F" w:rsidP="00C01D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</w:t>
      </w:r>
      <w:r w:rsidR="00C978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ta: 15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C978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Narrativa de mistério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cap. 10</w:t>
      </w:r>
    </w:p>
    <w:p w:rsidR="00C01D1F" w:rsidRDefault="00C01D1F" w:rsidP="00C01D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286 a 295</w:t>
      </w:r>
    </w:p>
    <w:p w:rsidR="00C01D1F" w:rsidRDefault="00C01D1F" w:rsidP="00C01D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Avaliação Parcial</w:t>
      </w:r>
    </w:p>
    <w:p w:rsidR="00C01D1F" w:rsidRDefault="00C01D1F" w:rsidP="00C01D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C01D1F" w:rsidRDefault="00C01D1F" w:rsidP="00C01D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570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5C130C" w:rsidRDefault="005C130C" w:rsidP="00C01D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130C" w:rsidRDefault="005C130C" w:rsidP="005C130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ta: 16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Narrativa de mistério - cap. 10</w:t>
      </w:r>
    </w:p>
    <w:p w:rsidR="005C130C" w:rsidRDefault="005C130C" w:rsidP="005C130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286 a 295</w:t>
      </w:r>
    </w:p>
    <w:p w:rsidR="005C130C" w:rsidRDefault="005C130C" w:rsidP="005C130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5C130C" w:rsidRDefault="005C130C" w:rsidP="005C130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5C130C" w:rsidRDefault="005C130C" w:rsidP="005C130C">
      <w:pPr>
        <w:spacing w:after="200"/>
        <w:rPr>
          <w:lang w:val="pt-BR"/>
        </w:rPr>
      </w:pPr>
    </w:p>
    <w:p w:rsidR="00C01D1F" w:rsidRDefault="00FF4C29" w:rsidP="00C01D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447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="00C01D1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="00C01D1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C01D1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C01D1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Narrativa de caráter pessoal - cap. 11</w:t>
      </w:r>
    </w:p>
    <w:p w:rsidR="00C01D1F" w:rsidRDefault="00C01D1F" w:rsidP="00C01D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 w:rsidR="00FF4C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304 a 308</w:t>
      </w:r>
    </w:p>
    <w:p w:rsidR="00744733" w:rsidRDefault="00744733" w:rsidP="00C01D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Simulado Liceu</w:t>
      </w:r>
    </w:p>
    <w:p w:rsidR="00C01D1F" w:rsidRDefault="00744733" w:rsidP="00C01D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Justificada em aula </w:t>
      </w:r>
    </w:p>
    <w:p w:rsidR="00C01D1F" w:rsidRDefault="00C01D1F" w:rsidP="00C01D1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447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C01D1F" w:rsidRDefault="00C01D1F" w:rsidP="00C01D1F">
      <w:pPr>
        <w:spacing w:after="200"/>
        <w:rPr>
          <w:lang w:val="pt-BR"/>
        </w:rPr>
      </w:pPr>
    </w:p>
    <w:p w:rsidR="00855B0A" w:rsidRDefault="00744733" w:rsidP="00855B0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23</w:t>
      </w:r>
      <w:r w:rsidR="00855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="00855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855B0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855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Narrativa de caráter pessoal - cap. 11</w:t>
      </w:r>
    </w:p>
    <w:p w:rsidR="00855B0A" w:rsidRDefault="00855B0A" w:rsidP="00855B0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309-310</w:t>
      </w:r>
    </w:p>
    <w:p w:rsidR="00855B0A" w:rsidRDefault="00855B0A" w:rsidP="00855B0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nível 1 e 2 – pág. 311-312-313-314-315</w:t>
      </w:r>
    </w:p>
    <w:p w:rsidR="00855B0A" w:rsidRDefault="00855B0A" w:rsidP="00855B0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44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55B0A" w:rsidRDefault="00855B0A" w:rsidP="00855B0A">
      <w:pPr>
        <w:spacing w:after="200"/>
        <w:rPr>
          <w:lang w:val="pt-BR"/>
        </w:rPr>
      </w:pPr>
    </w:p>
    <w:p w:rsidR="005C130C" w:rsidRDefault="005C130C" w:rsidP="009221E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130C" w:rsidRDefault="005C130C" w:rsidP="009221E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130C" w:rsidRDefault="005C130C" w:rsidP="009221E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130C" w:rsidRDefault="005C130C" w:rsidP="009221E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221E4" w:rsidRDefault="00844C99" w:rsidP="009221E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29</w:t>
      </w:r>
      <w:r w:rsidR="009221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="009221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9221E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9221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Narrativa de caráter pessoal - cap. 11</w:t>
      </w:r>
    </w:p>
    <w:p w:rsidR="009221E4" w:rsidRDefault="009221E4" w:rsidP="009221E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Coletiva das atividades do nível 1 e 2 </w:t>
      </w:r>
    </w:p>
    <w:p w:rsidR="009221E4" w:rsidRDefault="009221E4" w:rsidP="009221E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311 a 315</w:t>
      </w:r>
    </w:p>
    <w:p w:rsidR="009221E4" w:rsidRDefault="009221E4" w:rsidP="009221E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texto – pág. 316</w:t>
      </w:r>
    </w:p>
    <w:p w:rsidR="009221E4" w:rsidRDefault="009221E4" w:rsidP="009221E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44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844C99" w:rsidRDefault="00844C99" w:rsidP="00C727F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4CC" w:rsidRDefault="00D664CC" w:rsidP="00CF7EB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F7EBD" w:rsidRDefault="00D664CC" w:rsidP="00CF7EB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30/08</w:t>
      </w:r>
      <w:r w:rsidR="00CF7E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="00CF7E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CF7EB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CF7E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Textos Publicitários - cap. 12</w:t>
      </w:r>
    </w:p>
    <w:p w:rsidR="00CF7EBD" w:rsidRDefault="00CF7EBD" w:rsidP="00CF7EB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Definição e </w:t>
      </w:r>
      <w:r w:rsidR="001A4D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características</w:t>
      </w:r>
    </w:p>
    <w:p w:rsidR="00CF7EBD" w:rsidRDefault="00CF7EBD" w:rsidP="00CF7EB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 w:rsidR="006C17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318 a 323</w:t>
      </w:r>
    </w:p>
    <w:p w:rsidR="00CF7EBD" w:rsidRDefault="00CF7EBD" w:rsidP="00CF7EB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1A4D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 w:rsidR="006C17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tividades do nível 1 e 2 – pág. 324 a 327</w:t>
      </w:r>
    </w:p>
    <w:p w:rsidR="00CF7EBD" w:rsidRDefault="00CF7EBD" w:rsidP="00CF7EB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664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CF7EBD" w:rsidRDefault="00CF7EBD" w:rsidP="00CF7EBD">
      <w:pPr>
        <w:spacing w:after="200"/>
        <w:rPr>
          <w:lang w:val="pt-BR"/>
        </w:rPr>
      </w:pPr>
    </w:p>
    <w:p w:rsidR="006C1769" w:rsidRDefault="00D664CC" w:rsidP="006C176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</w:t>
      </w:r>
      <w:r w:rsidR="006C17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="006C17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6C176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6C17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Textos Publicitários - cap. 12</w:t>
      </w:r>
    </w:p>
    <w:p w:rsidR="006C1769" w:rsidRDefault="006C1769" w:rsidP="006C176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318 a 323</w:t>
      </w:r>
    </w:p>
    <w:p w:rsidR="006C1769" w:rsidRDefault="006C1769" w:rsidP="006C176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das Atividades do nível 1 e 2 – pág. 324 a 327</w:t>
      </w:r>
    </w:p>
    <w:p w:rsidR="006C1769" w:rsidRDefault="006C1769" w:rsidP="006C176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um cartaz – pág. 328</w:t>
      </w:r>
    </w:p>
    <w:p w:rsidR="006C1769" w:rsidRDefault="006C1769" w:rsidP="006C176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664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5C130C" w:rsidRDefault="005C130C" w:rsidP="006C176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130C" w:rsidRDefault="005C130C" w:rsidP="005C130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Textos Publicitários - cap. 12</w:t>
      </w:r>
    </w:p>
    <w:p w:rsidR="005C130C" w:rsidRDefault="005C130C" w:rsidP="005C130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318 a 323</w:t>
      </w:r>
    </w:p>
    <w:p w:rsidR="005C130C" w:rsidRDefault="005C130C" w:rsidP="005C130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do Cartaz</w:t>
      </w:r>
    </w:p>
    <w:p w:rsidR="005C130C" w:rsidRDefault="005C130C" w:rsidP="005C130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Justificada em sala de aula</w:t>
      </w:r>
    </w:p>
    <w:p w:rsidR="005C130C" w:rsidRDefault="005C130C" w:rsidP="005C130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5C130C" w:rsidRDefault="005C130C" w:rsidP="009367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36792" w:rsidRDefault="00936792" w:rsidP="009367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12/09/2022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Textos Publicitários - cap. 12</w:t>
      </w:r>
    </w:p>
    <w:p w:rsidR="00936792" w:rsidRDefault="00936792" w:rsidP="009367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318 a 323</w:t>
      </w:r>
    </w:p>
    <w:p w:rsidR="00936792" w:rsidRDefault="00936792" w:rsidP="009367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Prova Bimestral</w:t>
      </w:r>
    </w:p>
    <w:p w:rsidR="00936792" w:rsidRDefault="00936792" w:rsidP="009367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936792" w:rsidRDefault="00936792" w:rsidP="009367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936792" w:rsidRDefault="00936792" w:rsidP="006C1769">
      <w:pPr>
        <w:spacing w:after="200"/>
        <w:rPr>
          <w:lang w:val="pt-BR"/>
        </w:rPr>
      </w:pPr>
    </w:p>
    <w:p w:rsidR="005C130C" w:rsidRDefault="005C130C" w:rsidP="003E51C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130C" w:rsidRDefault="005C130C" w:rsidP="003E51C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130C" w:rsidRDefault="005C130C" w:rsidP="003E51C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130C" w:rsidRDefault="005C130C" w:rsidP="003E51C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130C" w:rsidRDefault="005C130C" w:rsidP="003E51C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130C" w:rsidRDefault="005C130C" w:rsidP="003E51C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C130C" w:rsidRDefault="005C130C" w:rsidP="003E51C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36792" w:rsidRDefault="00936792" w:rsidP="003E51C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13</w:t>
      </w:r>
      <w:r w:rsidR="001946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E51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09/2022</w:t>
      </w:r>
      <w:r w:rsidR="003E51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</w:p>
    <w:p w:rsidR="003E51C2" w:rsidRDefault="003E51C2" w:rsidP="003E51C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onteúdo: Textos Jornalísticos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  -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13</w:t>
      </w:r>
    </w:p>
    <w:p w:rsidR="003E51C2" w:rsidRDefault="003E51C2" w:rsidP="003E51C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 e características</w:t>
      </w:r>
    </w:p>
    <w:p w:rsidR="003E51C2" w:rsidRDefault="003E51C2" w:rsidP="003E51C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248 a 255</w:t>
      </w:r>
    </w:p>
    <w:p w:rsidR="003E51C2" w:rsidRDefault="003E51C2" w:rsidP="003E51C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Criar um telejornal – pág. 256-257</w:t>
      </w:r>
    </w:p>
    <w:p w:rsidR="003E51C2" w:rsidRDefault="003E51C2" w:rsidP="003E51C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367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5C130C" w:rsidRDefault="005C130C" w:rsidP="000C01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C010B" w:rsidRDefault="00936792" w:rsidP="000C01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19</w:t>
      </w:r>
      <w:r w:rsidR="000C01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="000C01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0C010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0C01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onteúdo: Textos Jornalísticos </w:t>
      </w:r>
      <w:r w:rsidR="00F87B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 -</w:t>
      </w:r>
      <w:r w:rsidR="000C01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13</w:t>
      </w:r>
    </w:p>
    <w:p w:rsidR="000C010B" w:rsidRDefault="000C010B" w:rsidP="000C01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Definições e características</w:t>
      </w:r>
    </w:p>
    <w:p w:rsidR="000C010B" w:rsidRDefault="000C010B" w:rsidP="000C01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256-257</w:t>
      </w:r>
    </w:p>
    <w:p w:rsidR="000C010B" w:rsidRDefault="000C010B" w:rsidP="000C01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Apresentação do telejornal </w:t>
      </w:r>
    </w:p>
    <w:p w:rsidR="000C010B" w:rsidRDefault="000C010B" w:rsidP="000C01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Atividades do nível 1 e 2 – pág. 258 a </w:t>
      </w:r>
      <w:r w:rsidR="00DE1EE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261</w:t>
      </w:r>
    </w:p>
    <w:p w:rsidR="000C010B" w:rsidRDefault="000C010B" w:rsidP="000C010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367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0C010B" w:rsidRDefault="000C010B" w:rsidP="000C010B">
      <w:pPr>
        <w:spacing w:after="200"/>
        <w:rPr>
          <w:lang w:val="pt-BR"/>
        </w:rPr>
      </w:pPr>
    </w:p>
    <w:p w:rsidR="00652758" w:rsidRDefault="00936792" w:rsidP="006527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20</w:t>
      </w:r>
      <w:r w:rsidR="006527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="006527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65275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6527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onteúdo: Textos Jornalísticos </w:t>
      </w:r>
      <w:proofErr w:type="gramStart"/>
      <w:r w:rsidR="006527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  -</w:t>
      </w:r>
      <w:proofErr w:type="gramEnd"/>
      <w:r w:rsidR="006527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13</w:t>
      </w:r>
    </w:p>
    <w:p w:rsidR="00652758" w:rsidRDefault="00652758" w:rsidP="006527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das atividades do nível 1 e 2 – pág. 258 a 261</w:t>
      </w:r>
    </w:p>
    <w:p w:rsidR="00652758" w:rsidRDefault="00652758" w:rsidP="006527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 w:rsidR="00BD5C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262</w:t>
      </w:r>
    </w:p>
    <w:p w:rsidR="00652758" w:rsidRDefault="00652758" w:rsidP="006527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Criar uma notícia</w:t>
      </w:r>
      <w:r w:rsidR="00BD5C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pág. 262</w:t>
      </w:r>
    </w:p>
    <w:p w:rsidR="00936792" w:rsidRDefault="00652758" w:rsidP="006527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367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:rsidR="00652758" w:rsidRDefault="00652758" w:rsidP="006527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652758" w:rsidRDefault="00652758" w:rsidP="00652758">
      <w:pPr>
        <w:spacing w:after="200"/>
        <w:rPr>
          <w:lang w:val="pt-BR"/>
        </w:rPr>
      </w:pPr>
    </w:p>
    <w:p w:rsidR="00936792" w:rsidRDefault="00936792" w:rsidP="009367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onteúdo: Textos Jornalísticos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  -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13</w:t>
      </w:r>
    </w:p>
    <w:p w:rsidR="00936792" w:rsidRDefault="00292205" w:rsidP="009367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</w:t>
      </w:r>
      <w:r w:rsidR="009367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correção da notícia </w:t>
      </w:r>
    </w:p>
    <w:p w:rsidR="00936792" w:rsidRDefault="00936792" w:rsidP="009367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262</w:t>
      </w:r>
    </w:p>
    <w:p w:rsidR="00936792" w:rsidRDefault="00936792" w:rsidP="009367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292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Lista de exercícios </w:t>
      </w:r>
    </w:p>
    <w:p w:rsidR="00936792" w:rsidRDefault="00936792" w:rsidP="009367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27/09/2022</w:t>
      </w:r>
    </w:p>
    <w:p w:rsidR="00936792" w:rsidRDefault="00936792" w:rsidP="0093679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5C130C" w:rsidRDefault="005C130C" w:rsidP="005C130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onteúdo: Textos Jornalísticos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  -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13</w:t>
      </w:r>
    </w:p>
    <w:p w:rsidR="005C130C" w:rsidRDefault="005C130C" w:rsidP="005C130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262</w:t>
      </w:r>
    </w:p>
    <w:p w:rsidR="005C130C" w:rsidRDefault="005C130C" w:rsidP="005C130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Justificada em sala de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:rsidR="005C130C" w:rsidRDefault="005C130C" w:rsidP="005C130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:rsidR="005C130C" w:rsidRDefault="005C130C" w:rsidP="005C130C">
      <w:pPr>
        <w:spacing w:after="200"/>
        <w:rPr>
          <w:lang w:val="pt-BR"/>
        </w:rPr>
      </w:pP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1946F8" w:rsidRDefault="00936792" w:rsidP="001946F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92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03/10</w:t>
      </w:r>
      <w:r w:rsidR="001946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="001946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1946F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1946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onteúdo: Textos Jornalísticos </w:t>
      </w:r>
      <w:proofErr w:type="gramStart"/>
      <w:r w:rsidR="001946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II  -</w:t>
      </w:r>
      <w:proofErr w:type="gramEnd"/>
      <w:r w:rsidR="001946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14</w:t>
      </w:r>
    </w:p>
    <w:p w:rsidR="00540DD3" w:rsidRDefault="00540DD3" w:rsidP="001946F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Definição e características</w:t>
      </w:r>
    </w:p>
    <w:p w:rsidR="00540DD3" w:rsidRDefault="001946F8" w:rsidP="001946F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</w:t>
      </w:r>
      <w:r w:rsidR="00540D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264 a 272</w:t>
      </w:r>
    </w:p>
    <w:p w:rsidR="001946F8" w:rsidRDefault="001946F8" w:rsidP="001946F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540D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do nível 1 e 2 – pág. 273-274-275-276-277</w:t>
      </w:r>
    </w:p>
    <w:p w:rsidR="001946F8" w:rsidRDefault="001946F8" w:rsidP="001946F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559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04/10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1946F8" w:rsidRDefault="001946F8" w:rsidP="001946F8">
      <w:pPr>
        <w:spacing w:after="200"/>
        <w:rPr>
          <w:lang w:val="pt-BR"/>
        </w:rPr>
      </w:pPr>
    </w:p>
    <w:p w:rsidR="00540DD3" w:rsidRDefault="00292205" w:rsidP="00540D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</w:t>
      </w:r>
      <w:r w:rsidR="00540D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="00540D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540DD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540D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onteúdo: Textos Jornalísticos </w:t>
      </w:r>
      <w:proofErr w:type="gramStart"/>
      <w:r w:rsidR="00540D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II  -</w:t>
      </w:r>
      <w:proofErr w:type="gramEnd"/>
      <w:r w:rsidR="00540D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14</w:t>
      </w:r>
    </w:p>
    <w:p w:rsidR="00540DD3" w:rsidRDefault="00540DD3" w:rsidP="00540D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das atividades do nível 1 e 2</w:t>
      </w:r>
    </w:p>
    <w:p w:rsidR="00540DD3" w:rsidRDefault="00540DD3" w:rsidP="00540D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273 a 277</w:t>
      </w:r>
    </w:p>
    <w:p w:rsidR="00540DD3" w:rsidRDefault="00540DD3" w:rsidP="00540D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Criar uma reportagem – pág. 280</w:t>
      </w:r>
    </w:p>
    <w:p w:rsidR="00540DD3" w:rsidRDefault="00540DD3" w:rsidP="00540D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92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540DD3" w:rsidRDefault="00540DD3" w:rsidP="00540DD3">
      <w:pPr>
        <w:spacing w:after="200"/>
        <w:rPr>
          <w:lang w:val="pt-BR"/>
        </w:rPr>
      </w:pPr>
    </w:p>
    <w:p w:rsidR="00CF7EBD" w:rsidRDefault="00CF7EBD" w:rsidP="00CF7EBD">
      <w:pPr>
        <w:spacing w:after="200"/>
        <w:rPr>
          <w:lang w:val="pt-BR"/>
        </w:rPr>
      </w:pPr>
    </w:p>
    <w:p w:rsidR="00540DD3" w:rsidRDefault="00292205" w:rsidP="00540D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17</w:t>
      </w:r>
      <w:r w:rsidR="00540D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="00540D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540DD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540D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onteúdo: Textos Jornalísticos </w:t>
      </w:r>
      <w:proofErr w:type="gramStart"/>
      <w:r w:rsidR="00540D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II  -</w:t>
      </w:r>
      <w:proofErr w:type="gramEnd"/>
      <w:r w:rsidR="00540D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14</w:t>
      </w:r>
    </w:p>
    <w:p w:rsidR="00540DD3" w:rsidRDefault="00540DD3" w:rsidP="00540D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Avaliação Parcial</w:t>
      </w:r>
    </w:p>
    <w:p w:rsidR="00540DD3" w:rsidRDefault="00540DD3" w:rsidP="00540D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280</w:t>
      </w:r>
    </w:p>
    <w:p w:rsidR="00540DD3" w:rsidRDefault="00540DD3" w:rsidP="00540D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540DD3" w:rsidRDefault="00540DD3" w:rsidP="00540DD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92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540DD3" w:rsidRDefault="00540DD3" w:rsidP="00540DD3">
      <w:pPr>
        <w:spacing w:after="200"/>
        <w:rPr>
          <w:lang w:val="pt-BR"/>
        </w:rPr>
      </w:pPr>
    </w:p>
    <w:p w:rsidR="00A51FA7" w:rsidRDefault="00A51FA7" w:rsidP="00A51FA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onteúdo: Textos Jornalísticos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II  -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14</w:t>
      </w:r>
    </w:p>
    <w:p w:rsidR="00A51FA7" w:rsidRDefault="00A51FA7" w:rsidP="00A51FA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280</w:t>
      </w:r>
    </w:p>
    <w:p w:rsidR="00A51FA7" w:rsidRDefault="00A51FA7" w:rsidP="00A51FA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Lista de exercícios</w:t>
      </w:r>
    </w:p>
    <w:p w:rsidR="00A51FA7" w:rsidRDefault="00A51FA7" w:rsidP="00A51FA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A51FA7" w:rsidRDefault="00A51FA7" w:rsidP="00A51FA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F26BC" w:rsidRDefault="00A51FA7" w:rsidP="005F26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5F26B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5F26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onteúdo: Textos Jornalísticos </w:t>
      </w:r>
      <w:proofErr w:type="gramStart"/>
      <w:r w:rsidR="005F26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III  -</w:t>
      </w:r>
      <w:proofErr w:type="gramEnd"/>
      <w:r w:rsidR="005F26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15</w:t>
      </w:r>
    </w:p>
    <w:p w:rsidR="005F26BC" w:rsidRDefault="005F26BC" w:rsidP="005F26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Definição e características</w:t>
      </w:r>
    </w:p>
    <w:p w:rsidR="005F26BC" w:rsidRDefault="005F26BC" w:rsidP="005F26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282 a 290</w:t>
      </w:r>
    </w:p>
    <w:p w:rsidR="005F26BC" w:rsidRDefault="005F26BC" w:rsidP="005F26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Atividades do nível 1 e 2 – pág. 291-292-293</w:t>
      </w:r>
    </w:p>
    <w:p w:rsidR="005F26BC" w:rsidRDefault="005F26BC" w:rsidP="005F26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5F26BC" w:rsidRDefault="005F26BC" w:rsidP="005F26BC">
      <w:pPr>
        <w:spacing w:after="200"/>
        <w:rPr>
          <w:lang w:val="pt-BR"/>
        </w:rPr>
      </w:pPr>
    </w:p>
    <w:p w:rsidR="005F26BC" w:rsidRDefault="00A51FA7" w:rsidP="005F26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</w:t>
      </w:r>
      <w:r w:rsidR="005F26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="005F26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5F26B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5F26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onteúdo: Textos Jornalísticos </w:t>
      </w:r>
      <w:proofErr w:type="gramStart"/>
      <w:r w:rsidR="005F26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III  -</w:t>
      </w:r>
      <w:proofErr w:type="gramEnd"/>
      <w:r w:rsidR="005F26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15</w:t>
      </w:r>
    </w:p>
    <w:p w:rsidR="005F26BC" w:rsidRDefault="005F26BC" w:rsidP="005F26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das atividades do nível 1 e 2</w:t>
      </w:r>
    </w:p>
    <w:p w:rsidR="005F26BC" w:rsidRDefault="005F26BC" w:rsidP="005F26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294-295</w:t>
      </w:r>
    </w:p>
    <w:p w:rsidR="005F26BC" w:rsidRDefault="005F26BC" w:rsidP="005F26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Produção de texto – pág. 294</w:t>
      </w:r>
    </w:p>
    <w:p w:rsidR="005F26BC" w:rsidRDefault="005F26BC" w:rsidP="005F26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51FA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31/10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5F26BC" w:rsidRDefault="005F26BC" w:rsidP="005F26B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51FA7" w:rsidRDefault="00A51FA7" w:rsidP="00A51FA7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</w:p>
    <w:p w:rsidR="00A51FA7" w:rsidRDefault="00A51FA7" w:rsidP="00A51FA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31/10/2022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onteúdo: Textos Jornalísticos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III  -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15</w:t>
      </w:r>
    </w:p>
    <w:p w:rsidR="00A51FA7" w:rsidRDefault="00A51FA7" w:rsidP="00A51FA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e correção da produção de texto</w:t>
      </w:r>
    </w:p>
    <w:p w:rsidR="00A51FA7" w:rsidRDefault="00A51FA7" w:rsidP="00A51FA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294-295</w:t>
      </w:r>
    </w:p>
    <w:p w:rsidR="00A51FA7" w:rsidRDefault="00A51FA7" w:rsidP="00A51FA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Lista de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exercicios</w:t>
      </w:r>
      <w:proofErr w:type="spellEnd"/>
    </w:p>
    <w:p w:rsidR="00A51FA7" w:rsidRDefault="00A51FA7" w:rsidP="00C80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A51FA7" w:rsidRDefault="00A51FA7" w:rsidP="00C80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51FA7" w:rsidRDefault="00A51FA7" w:rsidP="00C80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5591D" w:rsidRDefault="00D5591D" w:rsidP="00D5591D">
      <w:pPr>
        <w:spacing w:line="240" w:lineRule="auto"/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</w:pPr>
      <w:r w:rsidRPr="005F26BC">
        <w:rPr>
          <w:rFonts w:ascii="Arial" w:eastAsia="Times New Roman" w:hAnsi="Arial" w:cs="Arial"/>
          <w:color w:val="FF0000"/>
          <w:sz w:val="20"/>
          <w:szCs w:val="20"/>
          <w:lang w:val="pt-BR" w:eastAsia="pt-BR"/>
        </w:rPr>
        <w:t xml:space="preserve">02/11/2022 – Finados </w:t>
      </w:r>
    </w:p>
    <w:p w:rsidR="00A51FA7" w:rsidRDefault="00A51FA7" w:rsidP="00C80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bookmarkStart w:id="0" w:name="_GoBack"/>
      <w:bookmarkEnd w:id="0"/>
    </w:p>
    <w:p w:rsidR="00A51FA7" w:rsidRDefault="00A51FA7" w:rsidP="00C80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51FA7" w:rsidRDefault="00A51FA7" w:rsidP="00A51FA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07/11//2022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onteúdo: Textos Jornalísticos IV - cap. 16</w:t>
      </w:r>
    </w:p>
    <w:p w:rsidR="00A51FA7" w:rsidRDefault="00A51FA7" w:rsidP="00A51FA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Definição e características </w:t>
      </w:r>
    </w:p>
    <w:p w:rsidR="00A51FA7" w:rsidRDefault="00A51FA7" w:rsidP="00A51FA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296-301</w:t>
      </w:r>
    </w:p>
    <w:p w:rsidR="009B472B" w:rsidRDefault="00A51FA7" w:rsidP="00A51FA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B47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do nível 2 – pág. 305-306-307</w:t>
      </w:r>
    </w:p>
    <w:p w:rsidR="00A51FA7" w:rsidRDefault="00A51FA7" w:rsidP="00A51FA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A51FA7" w:rsidRDefault="00A51FA7" w:rsidP="00A51FA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51FA7" w:rsidRDefault="00A51FA7" w:rsidP="00C80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51FA7" w:rsidRDefault="00A51FA7" w:rsidP="00C80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51FA7" w:rsidRDefault="00A51FA7" w:rsidP="00C80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05B1E" w:rsidRDefault="009B472B" w:rsidP="00905B1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</w:t>
      </w:r>
      <w:r w:rsidR="00905B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/11//2022</w:t>
      </w:r>
      <w:r w:rsidR="00905B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905B1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905B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onteúdo: Textos Jornalísticos </w:t>
      </w:r>
      <w:proofErr w:type="gramStart"/>
      <w:r w:rsidR="00905B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</w:t>
      </w:r>
      <w:r w:rsidR="002805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</w:t>
      </w:r>
      <w:r w:rsidR="00905B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-</w:t>
      </w:r>
      <w:proofErr w:type="gramEnd"/>
      <w:r w:rsidR="00905B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16</w:t>
      </w:r>
    </w:p>
    <w:p w:rsidR="00905B1E" w:rsidRDefault="00905B1E" w:rsidP="00905B1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Coletiva </w:t>
      </w:r>
    </w:p>
    <w:p w:rsidR="00905B1E" w:rsidRDefault="00905B1E" w:rsidP="00905B1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305-306-307</w:t>
      </w:r>
    </w:p>
    <w:p w:rsidR="009B472B" w:rsidRDefault="00905B1E" w:rsidP="009B47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B47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de texto – pág. 308</w:t>
      </w:r>
    </w:p>
    <w:p w:rsidR="00905B1E" w:rsidRDefault="00905B1E" w:rsidP="00905B1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B47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905B1E" w:rsidRDefault="00905B1E" w:rsidP="00905B1E">
      <w:pPr>
        <w:spacing w:after="200"/>
        <w:rPr>
          <w:color w:val="FF0000"/>
          <w:lang w:val="pt-BR"/>
        </w:rPr>
      </w:pPr>
    </w:p>
    <w:p w:rsidR="009B472B" w:rsidRDefault="009B472B" w:rsidP="009B47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21/11//2022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onteúdo: Textos Jornalísticos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IV  -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16</w:t>
      </w:r>
    </w:p>
    <w:p w:rsidR="009B472B" w:rsidRDefault="009B472B" w:rsidP="009B47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Prova Bimestral</w:t>
      </w:r>
    </w:p>
    <w:p w:rsidR="009B472B" w:rsidRDefault="009B472B" w:rsidP="009B47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305-306-307</w:t>
      </w:r>
    </w:p>
    <w:p w:rsidR="009B472B" w:rsidRDefault="009B472B" w:rsidP="009B47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Justificada em aula </w:t>
      </w:r>
    </w:p>
    <w:p w:rsidR="009B472B" w:rsidRDefault="009B472B" w:rsidP="009B47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28053E" w:rsidRDefault="0028053E" w:rsidP="0028053E">
      <w:pPr>
        <w:spacing w:after="200"/>
        <w:rPr>
          <w:color w:val="FF0000"/>
          <w:lang w:val="pt-BR"/>
        </w:rPr>
      </w:pPr>
    </w:p>
    <w:p w:rsidR="0028053E" w:rsidRDefault="0028053E" w:rsidP="0028053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22/11//2022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onteúdo: Textos Jornalísticos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IV  -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16</w:t>
      </w:r>
    </w:p>
    <w:p w:rsidR="0028053E" w:rsidRDefault="009B472B" w:rsidP="0028053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produção de texto</w:t>
      </w:r>
    </w:p>
    <w:p w:rsidR="0028053E" w:rsidRDefault="0028053E" w:rsidP="0028053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308</w:t>
      </w:r>
    </w:p>
    <w:p w:rsidR="0028053E" w:rsidRDefault="009B472B" w:rsidP="0028053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lista de exercícios</w:t>
      </w:r>
    </w:p>
    <w:p w:rsidR="0028053E" w:rsidRDefault="0028053E" w:rsidP="0028053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B47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28053E" w:rsidRPr="005F26BC" w:rsidRDefault="0028053E" w:rsidP="0028053E">
      <w:pPr>
        <w:spacing w:after="200"/>
        <w:rPr>
          <w:color w:val="FF0000"/>
          <w:lang w:val="pt-BR"/>
        </w:rPr>
      </w:pPr>
    </w:p>
    <w:p w:rsidR="00BB5FEB" w:rsidRDefault="009B472B" w:rsidP="00BB5FE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28</w:t>
      </w:r>
      <w:r w:rsidR="00BB5F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/11//2022</w:t>
      </w:r>
      <w:r w:rsidR="00BB5F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="00BB5FE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 w:rsidR="00BB5F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onteúdo: Textos Jornalísticos </w:t>
      </w:r>
      <w:proofErr w:type="gramStart"/>
      <w:r w:rsidR="00BB5F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IV  -</w:t>
      </w:r>
      <w:proofErr w:type="gramEnd"/>
      <w:r w:rsidR="00BB5F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16</w:t>
      </w:r>
    </w:p>
    <w:p w:rsidR="00BB5FEB" w:rsidRDefault="00BB5FEB" w:rsidP="00BB5FE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308</w:t>
      </w:r>
    </w:p>
    <w:p w:rsidR="00BB5FEB" w:rsidRDefault="00BB5FEB" w:rsidP="00BB5FE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Justificada em aula</w:t>
      </w:r>
    </w:p>
    <w:p w:rsidR="00BB5FEB" w:rsidRDefault="00BB5FEB" w:rsidP="00BB5FE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B47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BB5FEB" w:rsidRDefault="00BB5FEB" w:rsidP="00BB5FEB">
      <w:pPr>
        <w:spacing w:after="200"/>
        <w:rPr>
          <w:color w:val="FF0000"/>
          <w:lang w:val="pt-BR"/>
        </w:rPr>
      </w:pPr>
    </w:p>
    <w:p w:rsidR="009B472B" w:rsidRDefault="009B472B" w:rsidP="00BB5FEB">
      <w:pPr>
        <w:spacing w:after="200"/>
        <w:rPr>
          <w:color w:val="FF0000"/>
          <w:lang w:val="pt-BR"/>
        </w:rPr>
      </w:pPr>
    </w:p>
    <w:p w:rsidR="00BB5FEB" w:rsidRDefault="00BB5FEB" w:rsidP="00BB5FE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29/11//2022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onteúdo: Textos Jornalísticos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IV  -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16</w:t>
      </w:r>
    </w:p>
    <w:p w:rsidR="00BB5FEB" w:rsidRDefault="00BB5FEB" w:rsidP="00BB5FE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 conteúdo</w:t>
      </w:r>
    </w:p>
    <w:p w:rsidR="00BB5FEB" w:rsidRDefault="00BB5FEB" w:rsidP="00BB5FE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308</w:t>
      </w:r>
    </w:p>
    <w:p w:rsidR="00BB5FEB" w:rsidRDefault="00BB5FEB" w:rsidP="00BB5FE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Lista de exercícios </w:t>
      </w:r>
    </w:p>
    <w:p w:rsidR="00BB5FEB" w:rsidRDefault="00BB5FEB" w:rsidP="00BB5FE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9B472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74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BB5FEB" w:rsidRPr="005F26BC" w:rsidRDefault="00BB5FEB" w:rsidP="00905B1E">
      <w:pPr>
        <w:spacing w:after="200"/>
        <w:rPr>
          <w:color w:val="FF0000"/>
          <w:lang w:val="pt-BR"/>
        </w:rPr>
      </w:pPr>
    </w:p>
    <w:p w:rsidR="00BB5FEB" w:rsidRDefault="00BB5FEB" w:rsidP="00BB5FE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05/12//2022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onteúdo: Textos Jornalísticos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IV  -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16</w:t>
      </w:r>
    </w:p>
    <w:p w:rsidR="00BB5FEB" w:rsidRDefault="00BB5FEB" w:rsidP="00BB5FE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 conteúdo</w:t>
      </w:r>
    </w:p>
    <w:p w:rsidR="00BB5FEB" w:rsidRDefault="00BB5FEB" w:rsidP="00BB5FE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308</w:t>
      </w:r>
    </w:p>
    <w:p w:rsidR="00BB5FEB" w:rsidRDefault="00BB5FEB" w:rsidP="00BB5FE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Lista de exercícios </w:t>
      </w:r>
    </w:p>
    <w:p w:rsidR="00BB5FEB" w:rsidRDefault="00BB5FEB" w:rsidP="00BB5FE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BB5FEB" w:rsidRPr="005F26BC" w:rsidRDefault="00BB5FEB" w:rsidP="00BB5FEB">
      <w:pPr>
        <w:spacing w:after="200"/>
        <w:rPr>
          <w:color w:val="FF0000"/>
          <w:lang w:val="pt-BR"/>
        </w:rPr>
      </w:pPr>
    </w:p>
    <w:p w:rsidR="00BB5FEB" w:rsidRDefault="00BB5FEB" w:rsidP="00BB5FE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06/12//2022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Redação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onteúdo: Textos Jornalísticos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IV  -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16</w:t>
      </w:r>
    </w:p>
    <w:p w:rsidR="00BB5FEB" w:rsidRDefault="00BB5FEB" w:rsidP="00BB5FE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 conteúdo</w:t>
      </w:r>
    </w:p>
    <w:p w:rsidR="00BB5FEB" w:rsidRDefault="00BB5FEB" w:rsidP="00BB5FE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ências: 308</w:t>
      </w:r>
    </w:p>
    <w:p w:rsidR="00BB5FEB" w:rsidRDefault="00BB5FEB" w:rsidP="00BB5FE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7F31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Sem Tarefa</w:t>
      </w:r>
    </w:p>
    <w:p w:rsidR="00BB5FEB" w:rsidRDefault="00BB5FEB" w:rsidP="00BB5FE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F53E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------------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a). Selma Moraes</w:t>
      </w:r>
    </w:p>
    <w:p w:rsidR="00BB5FEB" w:rsidRPr="005F26BC" w:rsidRDefault="00BB5FEB" w:rsidP="00BB5FEB">
      <w:pPr>
        <w:spacing w:after="200"/>
        <w:rPr>
          <w:color w:val="FF0000"/>
          <w:lang w:val="pt-BR"/>
        </w:rPr>
      </w:pPr>
    </w:p>
    <w:p w:rsidR="00905B1E" w:rsidRPr="005F26BC" w:rsidRDefault="00905B1E" w:rsidP="00C80A11">
      <w:pPr>
        <w:spacing w:after="200"/>
        <w:rPr>
          <w:color w:val="FF0000"/>
          <w:lang w:val="pt-BR"/>
        </w:rPr>
      </w:pPr>
    </w:p>
    <w:sectPr w:rsidR="00905B1E" w:rsidRPr="005F26BC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E7A" w:rsidRDefault="007E7E7A">
      <w:r>
        <w:separator/>
      </w:r>
    </w:p>
    <w:p w:rsidR="007E7E7A" w:rsidRDefault="007E7E7A"/>
  </w:endnote>
  <w:endnote w:type="continuationSeparator" w:id="0">
    <w:p w:rsidR="007E7E7A" w:rsidRDefault="007E7E7A">
      <w:r>
        <w:continuationSeparator/>
      </w:r>
    </w:p>
    <w:p w:rsidR="007E7E7A" w:rsidRDefault="007E7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33CB" w:rsidRPr="004F0028" w:rsidRDefault="001133CB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D5591D">
          <w:rPr>
            <w:noProof/>
            <w:lang w:val="pt-BR" w:bidi="pt-BR"/>
          </w:rPr>
          <w:t>17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1133CB" w:rsidRPr="004F0028" w:rsidRDefault="001133CB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E7A" w:rsidRDefault="007E7E7A">
      <w:r>
        <w:separator/>
      </w:r>
    </w:p>
    <w:p w:rsidR="007E7E7A" w:rsidRDefault="007E7E7A"/>
  </w:footnote>
  <w:footnote w:type="continuationSeparator" w:id="0">
    <w:p w:rsidR="007E7E7A" w:rsidRDefault="007E7E7A">
      <w:r>
        <w:continuationSeparator/>
      </w:r>
    </w:p>
    <w:p w:rsidR="007E7E7A" w:rsidRDefault="007E7E7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1133CB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1133CB" w:rsidRPr="004F0028" w:rsidRDefault="001133CB">
          <w:pPr>
            <w:pStyle w:val="Cabealho"/>
            <w:rPr>
              <w:lang w:val="pt-BR"/>
            </w:rPr>
          </w:pPr>
        </w:p>
      </w:tc>
    </w:tr>
  </w:tbl>
  <w:p w:rsidR="001133CB" w:rsidRPr="004F0028" w:rsidRDefault="001133CB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8C"/>
    <w:rsid w:val="00002D1A"/>
    <w:rsid w:val="00007820"/>
    <w:rsid w:val="0002482E"/>
    <w:rsid w:val="00041762"/>
    <w:rsid w:val="00044D59"/>
    <w:rsid w:val="00045E48"/>
    <w:rsid w:val="00046868"/>
    <w:rsid w:val="00050324"/>
    <w:rsid w:val="00057036"/>
    <w:rsid w:val="000A0150"/>
    <w:rsid w:val="000A3967"/>
    <w:rsid w:val="000A5961"/>
    <w:rsid w:val="000B2D0F"/>
    <w:rsid w:val="000C010B"/>
    <w:rsid w:val="000D2E09"/>
    <w:rsid w:val="000E63C9"/>
    <w:rsid w:val="000E7F45"/>
    <w:rsid w:val="000F1C56"/>
    <w:rsid w:val="0010216B"/>
    <w:rsid w:val="001133CB"/>
    <w:rsid w:val="001309A2"/>
    <w:rsid w:val="00130E9D"/>
    <w:rsid w:val="00150A6D"/>
    <w:rsid w:val="00153BB9"/>
    <w:rsid w:val="00166AF1"/>
    <w:rsid w:val="00171098"/>
    <w:rsid w:val="00185B35"/>
    <w:rsid w:val="001946F8"/>
    <w:rsid w:val="001A4D4F"/>
    <w:rsid w:val="001D09F5"/>
    <w:rsid w:val="001F2BC8"/>
    <w:rsid w:val="001F5F6B"/>
    <w:rsid w:val="00215B87"/>
    <w:rsid w:val="00243EBC"/>
    <w:rsid w:val="00246A35"/>
    <w:rsid w:val="0028053E"/>
    <w:rsid w:val="00281B6E"/>
    <w:rsid w:val="00284348"/>
    <w:rsid w:val="00292205"/>
    <w:rsid w:val="00297262"/>
    <w:rsid w:val="002C536B"/>
    <w:rsid w:val="002D5A8E"/>
    <w:rsid w:val="002D6588"/>
    <w:rsid w:val="002F519E"/>
    <w:rsid w:val="002F51F5"/>
    <w:rsid w:val="00312137"/>
    <w:rsid w:val="00330359"/>
    <w:rsid w:val="0033762F"/>
    <w:rsid w:val="003531FC"/>
    <w:rsid w:val="00360494"/>
    <w:rsid w:val="00366C7E"/>
    <w:rsid w:val="00366FBE"/>
    <w:rsid w:val="00382D43"/>
    <w:rsid w:val="0038369D"/>
    <w:rsid w:val="00384EA3"/>
    <w:rsid w:val="003A39A1"/>
    <w:rsid w:val="003B7F0A"/>
    <w:rsid w:val="003C2191"/>
    <w:rsid w:val="003C3FD7"/>
    <w:rsid w:val="003D1E98"/>
    <w:rsid w:val="003D3863"/>
    <w:rsid w:val="003D43DA"/>
    <w:rsid w:val="003E1241"/>
    <w:rsid w:val="003E14E4"/>
    <w:rsid w:val="003E51C2"/>
    <w:rsid w:val="00407ADE"/>
    <w:rsid w:val="004110DE"/>
    <w:rsid w:val="00422AD3"/>
    <w:rsid w:val="00433176"/>
    <w:rsid w:val="0044085A"/>
    <w:rsid w:val="0048458D"/>
    <w:rsid w:val="0048753F"/>
    <w:rsid w:val="004B21A5"/>
    <w:rsid w:val="004B3452"/>
    <w:rsid w:val="004B4BE5"/>
    <w:rsid w:val="004E1445"/>
    <w:rsid w:val="004F0028"/>
    <w:rsid w:val="004F0315"/>
    <w:rsid w:val="004F2D8E"/>
    <w:rsid w:val="005037F0"/>
    <w:rsid w:val="00516A86"/>
    <w:rsid w:val="005275F6"/>
    <w:rsid w:val="00540DD3"/>
    <w:rsid w:val="00544E11"/>
    <w:rsid w:val="0055055F"/>
    <w:rsid w:val="00556653"/>
    <w:rsid w:val="00572102"/>
    <w:rsid w:val="005C130C"/>
    <w:rsid w:val="005C2269"/>
    <w:rsid w:val="005C269F"/>
    <w:rsid w:val="005C6745"/>
    <w:rsid w:val="005D5B32"/>
    <w:rsid w:val="005F1BB0"/>
    <w:rsid w:val="005F26BC"/>
    <w:rsid w:val="0061739E"/>
    <w:rsid w:val="006348FB"/>
    <w:rsid w:val="00642246"/>
    <w:rsid w:val="00652758"/>
    <w:rsid w:val="00656C4D"/>
    <w:rsid w:val="00657D56"/>
    <w:rsid w:val="006779EA"/>
    <w:rsid w:val="00691CB7"/>
    <w:rsid w:val="006A2118"/>
    <w:rsid w:val="006C1769"/>
    <w:rsid w:val="006E2B76"/>
    <w:rsid w:val="006E5716"/>
    <w:rsid w:val="007076E2"/>
    <w:rsid w:val="00710908"/>
    <w:rsid w:val="00711F96"/>
    <w:rsid w:val="007302B3"/>
    <w:rsid w:val="00730733"/>
    <w:rsid w:val="00730E3A"/>
    <w:rsid w:val="00736AAF"/>
    <w:rsid w:val="00737975"/>
    <w:rsid w:val="00744733"/>
    <w:rsid w:val="00765B2A"/>
    <w:rsid w:val="00783A34"/>
    <w:rsid w:val="00784B1A"/>
    <w:rsid w:val="007A00A2"/>
    <w:rsid w:val="007B5BE5"/>
    <w:rsid w:val="007C6B52"/>
    <w:rsid w:val="007D16C5"/>
    <w:rsid w:val="007D49A4"/>
    <w:rsid w:val="007D6A44"/>
    <w:rsid w:val="007E7E7A"/>
    <w:rsid w:val="007F3113"/>
    <w:rsid w:val="00805208"/>
    <w:rsid w:val="00810DCD"/>
    <w:rsid w:val="0084071D"/>
    <w:rsid w:val="00844C99"/>
    <w:rsid w:val="00853126"/>
    <w:rsid w:val="00855B0A"/>
    <w:rsid w:val="00862FE4"/>
    <w:rsid w:val="0086389A"/>
    <w:rsid w:val="0087605E"/>
    <w:rsid w:val="008907D5"/>
    <w:rsid w:val="008B1FEE"/>
    <w:rsid w:val="008B65C1"/>
    <w:rsid w:val="008E4809"/>
    <w:rsid w:val="00903C32"/>
    <w:rsid w:val="00905829"/>
    <w:rsid w:val="00905B1E"/>
    <w:rsid w:val="0091550D"/>
    <w:rsid w:val="00916B16"/>
    <w:rsid w:val="009173B9"/>
    <w:rsid w:val="009221E4"/>
    <w:rsid w:val="00927DDD"/>
    <w:rsid w:val="0093335D"/>
    <w:rsid w:val="0093613E"/>
    <w:rsid w:val="00936792"/>
    <w:rsid w:val="00943026"/>
    <w:rsid w:val="00943D77"/>
    <w:rsid w:val="00952CA8"/>
    <w:rsid w:val="00960CD7"/>
    <w:rsid w:val="009633F5"/>
    <w:rsid w:val="00966B81"/>
    <w:rsid w:val="00970FAB"/>
    <w:rsid w:val="00981A8E"/>
    <w:rsid w:val="00994A9E"/>
    <w:rsid w:val="009B472B"/>
    <w:rsid w:val="009B5D1B"/>
    <w:rsid w:val="009C7720"/>
    <w:rsid w:val="009D4FC5"/>
    <w:rsid w:val="00A23AFA"/>
    <w:rsid w:val="00A310C7"/>
    <w:rsid w:val="00A31B3E"/>
    <w:rsid w:val="00A51FA7"/>
    <w:rsid w:val="00A532F3"/>
    <w:rsid w:val="00A60B14"/>
    <w:rsid w:val="00A61B1F"/>
    <w:rsid w:val="00A831BE"/>
    <w:rsid w:val="00A8489E"/>
    <w:rsid w:val="00A94C46"/>
    <w:rsid w:val="00A9740D"/>
    <w:rsid w:val="00AA0832"/>
    <w:rsid w:val="00AB02A7"/>
    <w:rsid w:val="00AC29F3"/>
    <w:rsid w:val="00AD34CF"/>
    <w:rsid w:val="00AF2424"/>
    <w:rsid w:val="00B03EA8"/>
    <w:rsid w:val="00B20E24"/>
    <w:rsid w:val="00B231E5"/>
    <w:rsid w:val="00B327F3"/>
    <w:rsid w:val="00B64BFD"/>
    <w:rsid w:val="00B763D2"/>
    <w:rsid w:val="00B9115A"/>
    <w:rsid w:val="00B9335C"/>
    <w:rsid w:val="00BA2113"/>
    <w:rsid w:val="00BB5FEB"/>
    <w:rsid w:val="00BC0B59"/>
    <w:rsid w:val="00BD5C22"/>
    <w:rsid w:val="00C01D1F"/>
    <w:rsid w:val="00C02B87"/>
    <w:rsid w:val="00C04171"/>
    <w:rsid w:val="00C132F1"/>
    <w:rsid w:val="00C272C6"/>
    <w:rsid w:val="00C4086D"/>
    <w:rsid w:val="00C47C53"/>
    <w:rsid w:val="00C727FF"/>
    <w:rsid w:val="00C80A11"/>
    <w:rsid w:val="00C97816"/>
    <w:rsid w:val="00CA1896"/>
    <w:rsid w:val="00CA7123"/>
    <w:rsid w:val="00CB5B28"/>
    <w:rsid w:val="00CC0BB8"/>
    <w:rsid w:val="00CF0053"/>
    <w:rsid w:val="00CF4499"/>
    <w:rsid w:val="00CF5371"/>
    <w:rsid w:val="00CF7EBD"/>
    <w:rsid w:val="00D0323A"/>
    <w:rsid w:val="00D0559F"/>
    <w:rsid w:val="00D077E9"/>
    <w:rsid w:val="00D278A1"/>
    <w:rsid w:val="00D42CB7"/>
    <w:rsid w:val="00D4413D"/>
    <w:rsid w:val="00D47E54"/>
    <w:rsid w:val="00D50BFB"/>
    <w:rsid w:val="00D532DE"/>
    <w:rsid w:val="00D5413D"/>
    <w:rsid w:val="00D5591D"/>
    <w:rsid w:val="00D570A9"/>
    <w:rsid w:val="00D664CC"/>
    <w:rsid w:val="00D703F3"/>
    <w:rsid w:val="00D70D02"/>
    <w:rsid w:val="00D770C7"/>
    <w:rsid w:val="00D8198D"/>
    <w:rsid w:val="00D86945"/>
    <w:rsid w:val="00D90290"/>
    <w:rsid w:val="00DB0886"/>
    <w:rsid w:val="00DD152F"/>
    <w:rsid w:val="00DD710E"/>
    <w:rsid w:val="00DE1EEC"/>
    <w:rsid w:val="00DE213F"/>
    <w:rsid w:val="00DF027C"/>
    <w:rsid w:val="00E00A32"/>
    <w:rsid w:val="00E22ACD"/>
    <w:rsid w:val="00E52AFA"/>
    <w:rsid w:val="00E620B0"/>
    <w:rsid w:val="00E81B40"/>
    <w:rsid w:val="00E85447"/>
    <w:rsid w:val="00EB1F16"/>
    <w:rsid w:val="00EE4872"/>
    <w:rsid w:val="00EF555B"/>
    <w:rsid w:val="00F027BB"/>
    <w:rsid w:val="00F03F50"/>
    <w:rsid w:val="00F11DCF"/>
    <w:rsid w:val="00F162EA"/>
    <w:rsid w:val="00F52D27"/>
    <w:rsid w:val="00F53E81"/>
    <w:rsid w:val="00F661F0"/>
    <w:rsid w:val="00F83527"/>
    <w:rsid w:val="00F87B18"/>
    <w:rsid w:val="00F91EF5"/>
    <w:rsid w:val="00FB5155"/>
    <w:rsid w:val="00FD583F"/>
    <w:rsid w:val="00FD7431"/>
    <w:rsid w:val="00FD7488"/>
    <w:rsid w:val="00FD79B6"/>
    <w:rsid w:val="00FE4C8C"/>
    <w:rsid w:val="00FF16B4"/>
    <w:rsid w:val="00FF4C2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AA160DD-6F26-4CD9-BB7C-1BEEF988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012899"/>
    <w:rsid w:val="001546D1"/>
    <w:rsid w:val="00257E2A"/>
    <w:rsid w:val="005007FE"/>
    <w:rsid w:val="005746F6"/>
    <w:rsid w:val="00750F3F"/>
    <w:rsid w:val="007D0917"/>
    <w:rsid w:val="00992AAB"/>
    <w:rsid w:val="00AA1FFC"/>
    <w:rsid w:val="00B00E34"/>
    <w:rsid w:val="00D21545"/>
    <w:rsid w:val="00DC0BA6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Selma Regina Pinheiro de Moraes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272</TotalTime>
  <Pages>17</Pages>
  <Words>3331</Words>
  <Characters>17992</Characters>
  <Application>Microsoft Office Word</Application>
  <DocSecurity>0</DocSecurity>
  <Lines>149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Jurandir</cp:lastModifiedBy>
  <cp:revision>17</cp:revision>
  <cp:lastPrinted>2006-08-01T17:47:00Z</cp:lastPrinted>
  <dcterms:created xsi:type="dcterms:W3CDTF">2022-01-28T14:37:00Z</dcterms:created>
  <dcterms:modified xsi:type="dcterms:W3CDTF">2022-01-31T01:44:00Z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