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06A1" w:rsidRPr="00D86945" w:rsidRDefault="004206A1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6º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</w:p>
                                <w:p w:rsidR="004206A1" w:rsidRPr="00D86945" w:rsidRDefault="004206A1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4206A1" w:rsidRPr="00D86945" w:rsidRDefault="004206A1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6º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</w:p>
                          <w:p w:rsidR="004206A1" w:rsidRPr="00D86945" w:rsidRDefault="004206A1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206A1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3853F3" w:rsidP="00FE4C8C">
            <w:pPr>
              <w:rPr>
                <w:lang w:val="pt-BR"/>
              </w:rPr>
            </w:pPr>
            <w:r>
              <w:rPr>
                <w:lang w:val="pt-BR" w:bidi="pt-BR"/>
              </w:rPr>
              <w:t>Criado por: Rafael Mello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4206A1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3853F3" w:rsidRDefault="003853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0425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Paisagem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82 a 87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das páginas 87 a 88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3853F3" w:rsidRDefault="003853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3853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0425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Geográfico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90 a 92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nível </w:t>
      </w:r>
      <w:proofErr w:type="gramStart"/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95 a 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rural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100 a 105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checagem página 105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Agricultura familiar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106 a 110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checagem – página 111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mecanização agrícola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87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112 a 121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123 a 125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urbano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páginas128 a 132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checagem página 132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Urbanização no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132 a 136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tipos de cidade – hierarquia urbana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Efeitos da urbanização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136 a 145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147 a 149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057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nosso lugar no universo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152 a 157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a ordem dos planetas do sistema solar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desenho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solar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158 a 162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 do tópico O planeta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4255A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04255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F1C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Rotação e translação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163 a 167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checagem página 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48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Fusos horários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168 a 171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173 a 175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geral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3 e 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Reler todas as anotações de sala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1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bookmarkStart w:id="0" w:name="_GoBack"/>
      <w:bookmarkEnd w:id="0"/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F1CE9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4F1CE9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30C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21/06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30CAF" w:rsidRDefault="00730CAF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20/09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07/11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4071D" w:rsidRPr="004206A1" w:rsidRDefault="004206A1" w:rsidP="004F1C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0C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0C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0C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0C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0C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C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84071D" w:rsidRPr="004206A1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6A0" w:rsidRDefault="00B416A0">
      <w:r>
        <w:separator/>
      </w:r>
    </w:p>
    <w:p w:rsidR="00B416A0" w:rsidRDefault="00B416A0"/>
  </w:endnote>
  <w:endnote w:type="continuationSeparator" w:id="0">
    <w:p w:rsidR="00B416A0" w:rsidRDefault="00B416A0">
      <w:r>
        <w:continuationSeparator/>
      </w:r>
    </w:p>
    <w:p w:rsidR="00B416A0" w:rsidRDefault="00B41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6A1" w:rsidRPr="004F0028" w:rsidRDefault="004206A1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FD1D90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4206A1" w:rsidRPr="004F0028" w:rsidRDefault="004206A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6A0" w:rsidRDefault="00B416A0">
      <w:r>
        <w:separator/>
      </w:r>
    </w:p>
    <w:p w:rsidR="00B416A0" w:rsidRDefault="00B416A0"/>
  </w:footnote>
  <w:footnote w:type="continuationSeparator" w:id="0">
    <w:p w:rsidR="00B416A0" w:rsidRDefault="00B416A0">
      <w:r>
        <w:continuationSeparator/>
      </w:r>
    </w:p>
    <w:p w:rsidR="00B416A0" w:rsidRDefault="00B416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206A1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4206A1" w:rsidRPr="004F0028" w:rsidRDefault="004206A1">
          <w:pPr>
            <w:pStyle w:val="Cabealho"/>
            <w:rPr>
              <w:lang w:val="pt-BR"/>
            </w:rPr>
          </w:pPr>
        </w:p>
      </w:tc>
    </w:tr>
  </w:tbl>
  <w:p w:rsidR="004206A1" w:rsidRPr="004F0028" w:rsidRDefault="004206A1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05762"/>
    <w:rsid w:val="0002482E"/>
    <w:rsid w:val="0004255A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853F3"/>
    <w:rsid w:val="003A39A1"/>
    <w:rsid w:val="003C2191"/>
    <w:rsid w:val="003D3863"/>
    <w:rsid w:val="004110DE"/>
    <w:rsid w:val="004206A1"/>
    <w:rsid w:val="0044085A"/>
    <w:rsid w:val="004B21A5"/>
    <w:rsid w:val="004F0028"/>
    <w:rsid w:val="004F1CE9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CAF"/>
    <w:rsid w:val="00730E3A"/>
    <w:rsid w:val="00736AAF"/>
    <w:rsid w:val="00765B2A"/>
    <w:rsid w:val="00783A34"/>
    <w:rsid w:val="007C6B52"/>
    <w:rsid w:val="007D16C5"/>
    <w:rsid w:val="007D49A4"/>
    <w:rsid w:val="0084071D"/>
    <w:rsid w:val="008448AE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87EB8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416A0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1D90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2C6A9D"/>
    <w:rsid w:val="005007F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17</Pages>
  <Words>2282</Words>
  <Characters>12327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Mello</cp:lastModifiedBy>
  <cp:revision>2</cp:revision>
  <cp:lastPrinted>2006-08-01T17:47:00Z</cp:lastPrinted>
  <dcterms:created xsi:type="dcterms:W3CDTF">2022-01-26T19:15:00Z</dcterms:created>
  <dcterms:modified xsi:type="dcterms:W3CDTF">2022-01-26T19:15:00Z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