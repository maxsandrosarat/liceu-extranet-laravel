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8C33DB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45D27AF" wp14:editId="34C868AC">
                      <wp:simplePos x="0" y="0"/>
                      <wp:positionH relativeFrom="column">
                        <wp:posOffset>3463290</wp:posOffset>
                      </wp:positionH>
                      <wp:positionV relativeFrom="page">
                        <wp:posOffset>627380</wp:posOffset>
                      </wp:positionV>
                      <wp:extent cx="3938905" cy="99523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9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54F5D" id="Retângulo 3" o:spid="_x0000_s1026" alt="retângulo branco para o texto na capa" style="position:absolute;margin-left:272.7pt;margin-top:49.4pt;width:310.15pt;height:78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D077E9"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BB8" w:rsidRDefault="00D13BB8" w:rsidP="00FE4C8C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</w:pPr>
                                  <w:r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PLANO DE AÇÃO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ANUAL</w:t>
                                  </w:r>
                                </w:p>
                                <w:p w:rsidR="00D13BB8" w:rsidRPr="008C33DB" w:rsidRDefault="00A47B28" w:rsidP="00D13BB8">
                                  <w:pPr>
                                    <w:pStyle w:val="Ttulo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º 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Ano 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B</w:t>
                                  </w:r>
                                  <w:r w:rsidR="00D13BB8"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.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Turno 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Vespertino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.</w:t>
                                  </w:r>
                                </w:p>
                                <w:p w:rsidR="00D13BB8" w:rsidRPr="00D86945" w:rsidRDefault="00D13BB8" w:rsidP="00D077E9">
                                  <w:pPr>
                                    <w:pStyle w:val="Ttulo"/>
                                    <w:spacing w:after="0"/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D13BB8" w:rsidRDefault="00D13BB8" w:rsidP="00FE4C8C">
                            <w:pPr>
                              <w:pStyle w:val="Ttulo"/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</w:pPr>
                            <w:r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PLANO DE AÇÃO</w:t>
                            </w: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ANUAL</w:t>
                            </w:r>
                          </w:p>
                          <w:p w:rsidR="00D13BB8" w:rsidRPr="008C33DB" w:rsidRDefault="00A47B28" w:rsidP="00D13BB8">
                            <w:pPr>
                              <w:pStyle w:val="Ttulo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º 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Ano </w:t>
                            </w: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B</w:t>
                            </w:r>
                            <w:r w:rsidR="00D13BB8"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.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Turno </w:t>
                            </w: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Vespertino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.</w:t>
                            </w:r>
                          </w:p>
                          <w:p w:rsidR="00D13BB8" w:rsidRPr="00D86945" w:rsidRDefault="00D13BB8" w:rsidP="00D077E9">
                            <w:pPr>
                              <w:pStyle w:val="Ttulo"/>
                              <w:spacing w:after="0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3D9001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971D7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C33DB">
                  <w:rPr>
                    <w:lang w:val="pt-BR"/>
                  </w:rPr>
                  <w:t>Samara Lima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Default="00971D7A" w:rsidP="00FE4C8C">
      <w:pPr>
        <w:pStyle w:val="Ttulo1"/>
        <w:rPr>
          <w:lang w:val="pt-BR" w:bidi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25AA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787C47" w:rsidRPr="004F0028" w:rsidRDefault="00D13BB8" w:rsidP="00787C47">
      <w:pPr>
        <w:pStyle w:val="Ttulo1"/>
        <w:rPr>
          <w:lang w:val="pt-BR"/>
        </w:rPr>
      </w:pPr>
      <w:r>
        <w:rPr>
          <w:lang w:val="pt-BR" w:bidi="pt-BR"/>
        </w:rPr>
        <w:t>8</w:t>
      </w:r>
      <w:r w:rsidR="000F1573">
        <w:rPr>
          <w:lang w:val="pt-BR" w:bidi="pt-BR"/>
        </w:rPr>
        <w:t>º</w:t>
      </w:r>
      <w:r>
        <w:rPr>
          <w:lang w:val="pt-BR" w:bidi="pt-BR"/>
        </w:rPr>
        <w:t xml:space="preserve"> ano </w:t>
      </w:r>
      <w:r w:rsidR="000F1573">
        <w:rPr>
          <w:lang w:val="pt-BR" w:bidi="pt-BR"/>
        </w:rPr>
        <w:t>B</w:t>
      </w:r>
      <w:r>
        <w:rPr>
          <w:lang w:val="pt-BR" w:bidi="pt-BR"/>
        </w:rPr>
        <w:t xml:space="preserve">, </w:t>
      </w:r>
      <w:proofErr w:type="gramStart"/>
      <w:r w:rsidR="000F1573">
        <w:rPr>
          <w:lang w:val="pt-BR" w:bidi="pt-BR"/>
        </w:rPr>
        <w:t>Vespertino</w:t>
      </w:r>
      <w:proofErr w:type="gramEnd"/>
    </w:p>
    <w:p w:rsidR="00787C47" w:rsidRDefault="00787C47" w:rsidP="00787C47">
      <w:pPr>
        <w:spacing w:line="240" w:lineRule="auto"/>
      </w:pPr>
      <w:r>
        <w:t xml:space="preserve">DISCIPLINA: </w:t>
      </w:r>
      <w:r w:rsidR="00D13BB8">
        <w:t>Língua Portuguesa</w:t>
      </w:r>
    </w:p>
    <w:p w:rsidR="00E45B65" w:rsidRDefault="00E45B65" w:rsidP="00787C47">
      <w:pPr>
        <w:spacing w:line="240" w:lineRule="auto"/>
      </w:pPr>
    </w:p>
    <w:p w:rsidR="00D13BB8" w:rsidRDefault="00787C47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Data: 02/02/2022 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</w:t>
      </w:r>
      <w:r w:rsidR="00701F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177 – 18</w:t>
      </w:r>
      <w:r w:rsidR="000F1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:rsidR="005A7F01" w:rsidRDefault="005A7F0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Explanação, exemplos, discussão do tema.</w:t>
      </w:r>
    </w:p>
    <w:p w:rsidR="005A7F01" w:rsidRDefault="005A7F0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Relembrar o que é frase, texto, contexto etc.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C4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Ca. 1, 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177-1</w:t>
      </w:r>
      <w:r w:rsidR="000F1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82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A7F01" w:rsidRPr="005A7F0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Pesquisar o que é denotação e conotação.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454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350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54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3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/02/2022 2h/a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intencionalidade; conotação e denotação; </w:t>
      </w:r>
    </w:p>
    <w:p w:rsidR="000F12F4" w:rsidRDefault="000F12F4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Variação linguística;</w:t>
      </w:r>
    </w:p>
    <w:p w:rsidR="007329A2" w:rsidRDefault="007329A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Exemplificar denotação e conotação; atividades de nível 1: fazer e corrigir.</w:t>
      </w:r>
    </w:p>
    <w:p w:rsidR="007329A2" w:rsidRDefault="007329A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complementação no caderno.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1, p. 18</w:t>
      </w:r>
      <w:r w:rsidR="000F1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-18</w:t>
      </w:r>
      <w:r w:rsidR="007C4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C4BFB" w:rsidRPr="007C4BF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Elaborar no caderno um exemplo de frase no sentido conotativo e um exemplo de frase no sentido denotativo.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C4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350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C4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/02/2022 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2 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C1D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6C1D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intencionalidade; conotação e denotação; atividades de nível 2.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C1D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1, p. 188-192.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C1D50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Fazer atividades da folha Az.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09/02/2022 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intencionalidade; conotação e denotação; correção das atividades de nível 2.</w:t>
      </w:r>
    </w:p>
    <w:p w:rsidR="0064583E" w:rsidRDefault="0064583E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mental da folha Az em sala, p. 195.</w:t>
      </w:r>
    </w:p>
    <w:p w:rsidR="0064583E" w:rsidRDefault="0064583E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Referências: 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1, p. 188-192</w:t>
      </w:r>
      <w:r w:rsidR="00CC1A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p. 195.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4583E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1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350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0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C1A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1517A" w:rsidRP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Enunciado e construção de intencionalidade; conotação e denotação etc.</w:t>
      </w:r>
    </w:p>
    <w:p w:rsidR="0031517A" w:rsidRDefault="0031517A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complementares.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46C72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Ler cap.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86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350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86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/02/2022 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 de palavras; frase verbal e frase nominal.</w:t>
      </w:r>
    </w:p>
    <w:p w:rsidR="00246C72" w:rsidRDefault="00246C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Explanação oral; exemplos no quadro. </w:t>
      </w:r>
    </w:p>
    <w:p w:rsidR="00F52B8A" w:rsidRDefault="00F52B8A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 complementar no caderno. </w:t>
      </w:r>
    </w:p>
    <w:p w:rsidR="00B05803" w:rsidRDefault="00B05803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Introduzir o que é período simples e período composto.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A2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197-20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46C72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Criar no caderno uma frase verbal e uma frase nominal.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917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 w:rsidR="00573AB5"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16/02/2022 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="00573AB5"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A2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A2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tipos de sujeito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AE268B" w:rsidRDefault="00AE268B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 Fazer e corrigir.</w:t>
      </w:r>
    </w:p>
    <w:p w:rsidR="00AE268B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DA2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p. 202-204.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E268B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uma frase no caderno com sujeito oculto.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350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7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Atividades de nível 1 (fazer e corrigir).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A2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205-208. 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2013EA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2013EA" w:rsidRPr="002013EA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no caderno uma frase com sujeito indeterminado.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350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18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/02/2022 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Disciplina: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atividades de nível 2.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F2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208-212.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21872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Elaborar no caderno uma frase com sujeito inexistente.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F2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23/02/2022 </w:t>
      </w:r>
      <w:r w:rsidR="00B357B4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2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correção das atividades de nível 2. </w:t>
      </w:r>
    </w:p>
    <w:p w:rsidR="00F21872" w:rsidRDefault="00F218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mental, p. 215.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21872" w:rsidRDefault="00F218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complementares no caderno. </w:t>
      </w:r>
    </w:p>
    <w:p w:rsidR="00F21872" w:rsidRDefault="00F218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2, p. 208-212; p. 215.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21872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Terminar mapa mental da folha AZ, cap.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6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350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D56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B66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56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 w:rsidR="005E212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tipos de sujeito; atividades complementares de revisão.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</w:p>
    <w:p w:rsidR="005E2129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D00B7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Revisar cap. 1 e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248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248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5E2129" w:rsidRDefault="005E2129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D29FB" w:rsidRPr="007F529C" w:rsidRDefault="005E2129" w:rsidP="00E45B65">
      <w:pPr>
        <w:spacing w:line="24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highlight w:val="yellow"/>
          <w:lang w:val="pt-BR" w:eastAsia="pt-BR"/>
        </w:rPr>
        <w:t>Data: 25/02/202</w:t>
      </w:r>
      <w:r w:rsidR="00FD29FB" w:rsidRPr="007F529C">
        <w:rPr>
          <w:rFonts w:ascii="Arial" w:eastAsia="Times New Roman" w:hAnsi="Arial" w:cs="Arial"/>
          <w:b w:val="0"/>
          <w:color w:val="auto"/>
          <w:sz w:val="20"/>
          <w:szCs w:val="20"/>
          <w:highlight w:val="yellow"/>
          <w:lang w:val="pt-BR" w:eastAsia="pt-BR"/>
        </w:rPr>
        <w:t>2 2 h/a</w:t>
      </w:r>
    </w:p>
    <w:p w:rsidR="00FD29FB" w:rsidRPr="007F529C" w:rsidRDefault="00FD29FB" w:rsidP="00FD29FB">
      <w:pPr>
        <w:spacing w:line="24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Disciplina: Língua Portuguesa</w:t>
      </w: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Conteúdo: Sujeito e classes de palavras; tipos de sujeito; atividades complementares de revisão.</w:t>
      </w:r>
    </w:p>
    <w:p w:rsidR="00FD29FB" w:rsidRPr="007F529C" w:rsidRDefault="00FD29FB" w:rsidP="00FD29FB">
      <w:pPr>
        <w:spacing w:line="24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Referências: cap. 2</w:t>
      </w:r>
    </w:p>
    <w:p w:rsidR="00FD29FB" w:rsidRPr="007F529C" w:rsidRDefault="00FD29FB" w:rsidP="00FD29FB">
      <w:pPr>
        <w:spacing w:line="24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Revisar cap. 1 e 2. </w:t>
      </w: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Forma de Entrega da Tarefa: VISTADA EM AULA</w:t>
      </w: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7F529C"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03/04/2022</w:t>
      </w:r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7F529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(a). Samara Lima</w:t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P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02/03/2022 – FERIADO DE CARNAVAL</w:t>
      </w:r>
    </w:p>
    <w:p w:rsidR="00FD29FB" w:rsidRDefault="00FD29FB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FD29FB" w:rsidRDefault="00FD29FB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03/03/2022</w:t>
      </w:r>
      <w:r w:rsidR="00690F4A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2 h/a</w:t>
      </w:r>
    </w:p>
    <w:p w:rsidR="00555B47" w:rsidRDefault="00555B47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FD29FB" w:rsidRPr="0078567D" w:rsidRDefault="00FD29FB" w:rsidP="00FD29FB">
      <w:pPr>
        <w:spacing w:line="24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Disciplina: Língua Portuguesa</w:t>
      </w: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Conteúdo: Revisão geral, cap. 1 e 2.</w:t>
      </w:r>
    </w:p>
    <w:p w:rsidR="00FD29FB" w:rsidRPr="0078567D" w:rsidRDefault="00FD29FB" w:rsidP="00FD29FB">
      <w:pPr>
        <w:spacing w:line="24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Lista de atividades (fazer e corrigir)</w:t>
      </w:r>
    </w:p>
    <w:p w:rsidR="00FD29FB" w:rsidRPr="0078567D" w:rsidRDefault="00FD29FB" w:rsidP="00FD29FB">
      <w:pPr>
        <w:spacing w:line="24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cap. 1 e 2. </w:t>
      </w:r>
    </w:p>
    <w:p w:rsidR="00FD29FB" w:rsidRDefault="00FD29FB" w:rsidP="00FD29F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r w:rsidRPr="0078567D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revisar cap. 1 e 2.</w:t>
      </w: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Forma de Entrega da Tarefa: VISTADA EM AULA</w:t>
      </w: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>Data da Entrega da Tarefa: 0</w:t>
      </w:r>
      <w:r w:rsidR="0078567D"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4/</w:t>
      </w: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03/2022</w:t>
      </w:r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78567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(a). 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45B65" w:rsidRP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04/03/2022 2 h/a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F72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F72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geral, cap. 1 e 2.</w:t>
      </w:r>
    </w:p>
    <w:p w:rsidR="001F7281" w:rsidRDefault="001F728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(fazer e corrigir)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D0E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e 2. 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083C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cap. 1 e 2.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</w:t>
      </w:r>
      <w:r w:rsidR="00690F4A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9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/03/2022 1 h/a – AVALIAÇÃO PARCIAL</w:t>
      </w:r>
      <w:r w:rsidR="00217448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</w:t>
      </w:r>
    </w:p>
    <w:p w:rsidR="003E083C" w:rsidRDefault="003E083C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3E083C" w:rsidRDefault="003E083C" w:rsidP="003E08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adnominais. </w:t>
      </w:r>
    </w:p>
    <w:p w:rsidR="003E083C" w:rsidRDefault="003E083C" w:rsidP="003E08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3, p. </w:t>
      </w:r>
      <w:r w:rsidR="00FC3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216-220. </w:t>
      </w:r>
    </w:p>
    <w:p w:rsidR="003E083C" w:rsidRDefault="003E083C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C3BD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Fazer folha az do cap. 2 e postar respostas no sistema.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5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FC3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7448" w:rsidRPr="00E45B65" w:rsidRDefault="00217448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 w:rsidR="00690F4A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10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/03/2022 2 h/a – AVALIAÇÃO PARCIAL</w:t>
      </w:r>
    </w:p>
    <w:p w:rsidR="00FC3BD7" w:rsidRDefault="00FC3BD7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adnominais; atividades de nível 1; fazer e corrigir.</w:t>
      </w:r>
    </w:p>
    <w:p w:rsidR="005A42D8" w:rsidRDefault="005A42D8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3, p. 221-222. 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Estudar para a avaliação </w:t>
      </w:r>
      <w:r w:rsidR="00F85CDD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parcial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B471E" w:rsidRDefault="002B471E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B471E" w:rsidRDefault="002B471E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17448" w:rsidRPr="00E45B65" w:rsidRDefault="00217448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11/03/2022 2 h/a – AVALIAÇÃO PARCIAL</w:t>
      </w:r>
    </w:p>
    <w:p w:rsidR="00FC3BD7" w:rsidRDefault="00FC3BD7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adnominais. 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 (fazer e corrigir).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3. </w:t>
      </w:r>
    </w:p>
    <w:p w:rsidR="00FC3BD7" w:rsidRPr="00E45B65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Estudar para o simulado Liceu.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Pr="00E45B65" w:rsidRDefault="00E45B6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16/03/2022 </w:t>
      </w:r>
      <w:r w:rsidR="00527D51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Disciplina: </w:t>
      </w:r>
      <w:r w:rsidR="00BE44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E44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adnominais; atividades de nível 2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44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3, p. 223-227.</w:t>
      </w:r>
    </w:p>
    <w:p w:rsidR="00527D51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D61D6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</w:t>
      </w:r>
      <w:r w:rsidR="00D61D66" w:rsidRPr="00D61D6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Fazer folha az, cap. 3.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527D51" w:rsidRDefault="00527D5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27D51" w:rsidRDefault="00527D5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640BE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17/03/2022</w:t>
      </w:r>
      <w:r w:rsidR="002640BE" w:rsidRPr="002640BE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2 h/a</w:t>
      </w:r>
      <w:r w:rsidR="002640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2640BE" w:rsidRDefault="002640BE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0BE" w:rsidRDefault="002640BE" w:rsidP="002640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adnominais; atividades de nível 2 (terminar correção).</w:t>
      </w:r>
    </w:p>
    <w:p w:rsidR="002640BE" w:rsidRDefault="002640BE" w:rsidP="002640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mapa mental da folha az, p. 229. </w:t>
      </w:r>
    </w:p>
    <w:p w:rsidR="002640BE" w:rsidRDefault="002640BE" w:rsidP="002640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3, p. 223-227.</w:t>
      </w:r>
    </w:p>
    <w:p w:rsidR="002640BE" w:rsidRDefault="002640BE" w:rsidP="002640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D61D6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Fazer folha az, cap. 3.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18/03/2022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6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6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adnominais; atividades complementares no caderno.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6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65C5B"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3 no sistema.</w:t>
      </w:r>
      <w:r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1E5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DC1E5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 w:rsidR="00B351EF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3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/03/2022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Complementos nominais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04, p. 231-23</w:t>
      </w:r>
      <w:r w:rsidR="008D1F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 w:rsidR="00B351EF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/03/2022 2 h/a</w:t>
      </w:r>
    </w:p>
    <w:p w:rsidR="00FB1B21" w:rsidRDefault="00E45B65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54747" w:rsidRP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Complementos nominais.</w:t>
      </w:r>
    </w:p>
    <w:p w:rsidR="00FB1B21" w:rsidRDefault="00FB1B21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em slides; diferenciação entre complemento nominal e adjunto adnominal. </w:t>
      </w:r>
    </w:p>
    <w:p w:rsidR="00FB1B21" w:rsidRDefault="00FB1B21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</w:t>
      </w:r>
      <w:r w:rsidR="00696D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696DC8"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exercícios propostos.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B1B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25/03/2022 2 h/a</w:t>
      </w:r>
    </w:p>
    <w:p w:rsidR="0021479B" w:rsidRDefault="00E45B65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47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147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Complemento nominal; exercícios complementares. </w:t>
      </w:r>
    </w:p>
    <w:p w:rsidR="00FB39A8" w:rsidRDefault="00FB39A8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 corrigir.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B1B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B39A8"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exercícios propostos</w:t>
      </w:r>
      <w:r w:rsid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de acordo com ficha de sala</w:t>
      </w:r>
      <w:r w:rsidR="00FB39A8"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 w:rsidR="00B351EF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30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/03/2022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nominal; atividades de nível 1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236.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12C3B"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mapa mental, cap. 4, p. 243.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45B65" w:rsidRDefault="00E45B6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3</w:t>
      </w:r>
      <w:r w:rsidR="00B351EF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/03/2022 2 h/a</w:t>
      </w:r>
    </w:p>
    <w:p w:rsidR="00812C3B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nominal; atividades de nível 2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4, p. 237-241.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12C3B"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folha az do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01/04/2022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12C3B" w:rsidRP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Complemento nominal.</w:t>
      </w:r>
    </w:p>
    <w:p w:rsidR="00812C3B" w:rsidRDefault="00812C3B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correção das atividades de nível 2.</w:t>
      </w:r>
    </w:p>
    <w:p w:rsidR="00812C3B" w:rsidRDefault="00812C3B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no caderno.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12C3B"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4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62D7" w:rsidRPr="005A62D7" w:rsidRDefault="00360D66" w:rsidP="005A62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</w:t>
      </w:r>
      <w:r w:rsid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6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/04/2022 1 h/a – AVALIAÇÃO BIMESTRAL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60D66" w:rsidRDefault="00360D66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</w:t>
      </w:r>
      <w:r w:rsid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7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/04/2022 2 h/a – AVALIAÇÃO BIMESTRAL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60D66" w:rsidRDefault="00360D66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08/04/2022 2 h/a – AVALIAÇÃO BIMESTRAL</w:t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Pr="00E45B65" w:rsidRDefault="00E45B65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Default="0027283D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13/04/2022 </w:t>
      </w:r>
      <w:r w:rsid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nominal.</w:t>
      </w:r>
    </w:p>
    <w:p w:rsidR="00C5469E" w:rsidRDefault="00C5469E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 no caderno (cap. 1, 2, 3 e 4).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27283D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1218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1218E2" w:rsidRDefault="001218E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54F62" w:rsidRDefault="00954F6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14/0</w:t>
      </w:r>
      <w:r w:rsidR="00A01087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2h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a</w:t>
      </w:r>
    </w:p>
    <w:p w:rsidR="001218E2" w:rsidRDefault="001218E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218E2" w:rsidRDefault="001218E2" w:rsidP="001218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nominal.</w:t>
      </w:r>
    </w:p>
    <w:p w:rsidR="001218E2" w:rsidRDefault="001218E2" w:rsidP="001218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 no caderno (cap. 1, 2, 3 e 4).</w:t>
      </w:r>
    </w:p>
    <w:p w:rsidR="001218E2" w:rsidRDefault="001218E2" w:rsidP="001218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1218E2" w:rsidRDefault="001218E2" w:rsidP="001218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/2022.</w:t>
      </w:r>
    </w:p>
    <w:p w:rsidR="00954F62" w:rsidRDefault="00954F6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15/0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/2022 2 h/a</w:t>
      </w:r>
    </w:p>
    <w:p w:rsidR="00C5469E" w:rsidRDefault="00E45B65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5469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="00C5469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nominal.</w:t>
      </w:r>
    </w:p>
    <w:p w:rsidR="00C5469E" w:rsidRDefault="00C5469E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 no caderno (cap. 1, 2, 3 e 4).</w:t>
      </w:r>
    </w:p>
    <w:p w:rsidR="00C5469E" w:rsidRDefault="00C5469E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C5469E" w:rsidRDefault="00C5469E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45B65" w:rsidRPr="00E45B65" w:rsidRDefault="00E45B65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 w:rsid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20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</w:t>
      </w:r>
      <w:r w:rsidR="00A01087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verbos: tipos, tempos e modos.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p. 222-22</w:t>
      </w:r>
      <w:r w:rsidR="001831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831C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354B56" w:rsidRPr="001831C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ler cap. 5.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54F62" w:rsidRPr="00954F62" w:rsidRDefault="0027283D" w:rsidP="00954F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 w:rsid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/04/2022 2 h/a</w:t>
      </w:r>
      <w:r w:rsidR="00954F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- FERIADO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22/04/2022 2 h/a – FERIADO</w:t>
      </w:r>
    </w:p>
    <w:p w:rsidR="00E45B65" w:rsidRPr="00E45B65" w:rsidRDefault="00E45B65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 w:rsidR="00C75FB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7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/04/2022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A5D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319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verbos: tempos, tipos e modos verbais: atividades de nível 1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319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5, p.236-237.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319DF"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tabelas de modos verbais, p. 229-231.</w:t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319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F319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45B65" w:rsidRPr="00E45B65" w:rsidRDefault="00E45B65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 w:rsidR="00C75FB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8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/04/2022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Verbos; atividades de nível 2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p. 237-242.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AE60A2"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folha az do cap. 5 e postar no sistema.</w:t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F7D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29/04/2022 2 h/a – ENTREGA DE NOTAS</w:t>
      </w:r>
    </w:p>
    <w:p w:rsidR="004C52A7" w:rsidRDefault="004C52A7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C52A7" w:rsidRDefault="004C52A7" w:rsidP="004C52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Verbos; atividades de nível 2 (terminar correção); atividades complementares no caderno.</w:t>
      </w:r>
    </w:p>
    <w:p w:rsidR="004C52A7" w:rsidRDefault="004C52A7" w:rsidP="004C52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p. 237-242.</w:t>
      </w:r>
    </w:p>
    <w:p w:rsidR="004C52A7" w:rsidRDefault="004C52A7" w:rsidP="004C52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AE60A2"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ler cap. 6.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821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60D66" w:rsidRDefault="00360D66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BB8" w:rsidRDefault="00D13BB8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87C47" w:rsidRPr="00046868" w:rsidRDefault="00787C47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F4F1E" w:rsidRPr="004F0028" w:rsidRDefault="003F4F1E" w:rsidP="003F4F1E">
      <w:pPr>
        <w:spacing w:after="200"/>
        <w:rPr>
          <w:lang w:val="pt-BR"/>
        </w:rPr>
      </w:pPr>
    </w:p>
    <w:p w:rsidR="003F4F1E" w:rsidRPr="004F0028" w:rsidRDefault="003F4F1E" w:rsidP="0084071D">
      <w:pPr>
        <w:spacing w:after="200"/>
        <w:rPr>
          <w:lang w:val="pt-BR"/>
        </w:rPr>
      </w:pPr>
    </w:p>
    <w:sectPr w:rsidR="003F4F1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D7A" w:rsidRDefault="00971D7A">
      <w:r>
        <w:separator/>
      </w:r>
    </w:p>
    <w:p w:rsidR="00971D7A" w:rsidRDefault="00971D7A"/>
  </w:endnote>
  <w:endnote w:type="continuationSeparator" w:id="0">
    <w:p w:rsidR="00971D7A" w:rsidRDefault="00971D7A">
      <w:r>
        <w:continuationSeparator/>
      </w:r>
    </w:p>
    <w:p w:rsidR="00971D7A" w:rsidRDefault="00971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BB8" w:rsidRPr="004F0028" w:rsidRDefault="00D13BB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13BB8" w:rsidRPr="004F0028" w:rsidRDefault="00D13BB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D7A" w:rsidRDefault="00971D7A">
      <w:r>
        <w:separator/>
      </w:r>
    </w:p>
    <w:p w:rsidR="00971D7A" w:rsidRDefault="00971D7A"/>
  </w:footnote>
  <w:footnote w:type="continuationSeparator" w:id="0">
    <w:p w:rsidR="00971D7A" w:rsidRDefault="00971D7A">
      <w:r>
        <w:continuationSeparator/>
      </w:r>
    </w:p>
    <w:p w:rsidR="00971D7A" w:rsidRDefault="00971D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13BB8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13BB8" w:rsidRPr="004F0028" w:rsidRDefault="00D13BB8">
          <w:pPr>
            <w:pStyle w:val="Cabealho"/>
            <w:rPr>
              <w:lang w:val="pt-BR"/>
            </w:rPr>
          </w:pPr>
        </w:p>
      </w:tc>
    </w:tr>
  </w:tbl>
  <w:p w:rsidR="00D13BB8" w:rsidRPr="004F0028" w:rsidRDefault="00D13BB8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6076"/>
    <w:multiLevelType w:val="hybridMultilevel"/>
    <w:tmpl w:val="8A8EEC94"/>
    <w:lvl w:ilvl="0" w:tplc="C29C9084">
      <w:numFmt w:val="bullet"/>
      <w:lvlText w:val=""/>
      <w:lvlJc w:val="left"/>
      <w:pPr>
        <w:ind w:left="1080" w:hanging="72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501"/>
    <w:multiLevelType w:val="hybridMultilevel"/>
    <w:tmpl w:val="AC14257A"/>
    <w:lvl w:ilvl="0" w:tplc="297C03D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12DD6"/>
    <w:rsid w:val="0002482E"/>
    <w:rsid w:val="00046868"/>
    <w:rsid w:val="00050324"/>
    <w:rsid w:val="00066960"/>
    <w:rsid w:val="00071F60"/>
    <w:rsid w:val="000A0150"/>
    <w:rsid w:val="000A2E02"/>
    <w:rsid w:val="000D2E09"/>
    <w:rsid w:val="000D4DC3"/>
    <w:rsid w:val="000E63C9"/>
    <w:rsid w:val="000F12F4"/>
    <w:rsid w:val="000F1573"/>
    <w:rsid w:val="00101B62"/>
    <w:rsid w:val="0010216B"/>
    <w:rsid w:val="001163BF"/>
    <w:rsid w:val="001218E2"/>
    <w:rsid w:val="0012675A"/>
    <w:rsid w:val="00130E9D"/>
    <w:rsid w:val="00140E5F"/>
    <w:rsid w:val="00150A6D"/>
    <w:rsid w:val="00165C5B"/>
    <w:rsid w:val="00174BB0"/>
    <w:rsid w:val="001831C7"/>
    <w:rsid w:val="00185B35"/>
    <w:rsid w:val="001C4913"/>
    <w:rsid w:val="001D5546"/>
    <w:rsid w:val="001F2BC8"/>
    <w:rsid w:val="001F5F6B"/>
    <w:rsid w:val="001F7281"/>
    <w:rsid w:val="002013EA"/>
    <w:rsid w:val="0021479B"/>
    <w:rsid w:val="002157B6"/>
    <w:rsid w:val="00217448"/>
    <w:rsid w:val="002324DF"/>
    <w:rsid w:val="00243EBC"/>
    <w:rsid w:val="00246A35"/>
    <w:rsid w:val="00246C72"/>
    <w:rsid w:val="002640BE"/>
    <w:rsid w:val="0027283D"/>
    <w:rsid w:val="00284348"/>
    <w:rsid w:val="00286610"/>
    <w:rsid w:val="002B471E"/>
    <w:rsid w:val="002F3DF4"/>
    <w:rsid w:val="002F51F5"/>
    <w:rsid w:val="002F6452"/>
    <w:rsid w:val="00312137"/>
    <w:rsid w:val="0031517A"/>
    <w:rsid w:val="00330359"/>
    <w:rsid w:val="0033762F"/>
    <w:rsid w:val="003447D7"/>
    <w:rsid w:val="003531FC"/>
    <w:rsid w:val="00354B56"/>
    <w:rsid w:val="00360494"/>
    <w:rsid w:val="00360D66"/>
    <w:rsid w:val="00366C7E"/>
    <w:rsid w:val="00366D92"/>
    <w:rsid w:val="00384EA3"/>
    <w:rsid w:val="003A1851"/>
    <w:rsid w:val="003A39A1"/>
    <w:rsid w:val="003C2191"/>
    <w:rsid w:val="003D3863"/>
    <w:rsid w:val="003E083C"/>
    <w:rsid w:val="003E2B4A"/>
    <w:rsid w:val="003F3F1D"/>
    <w:rsid w:val="003F4F1E"/>
    <w:rsid w:val="003F600E"/>
    <w:rsid w:val="004110DE"/>
    <w:rsid w:val="0044085A"/>
    <w:rsid w:val="0044544B"/>
    <w:rsid w:val="004A6BAB"/>
    <w:rsid w:val="004B1E57"/>
    <w:rsid w:val="004B21A5"/>
    <w:rsid w:val="004C52A7"/>
    <w:rsid w:val="004D414C"/>
    <w:rsid w:val="004F0028"/>
    <w:rsid w:val="005037F0"/>
    <w:rsid w:val="00510878"/>
    <w:rsid w:val="00511393"/>
    <w:rsid w:val="00511587"/>
    <w:rsid w:val="00516A86"/>
    <w:rsid w:val="00526FD9"/>
    <w:rsid w:val="005275F6"/>
    <w:rsid w:val="00527D51"/>
    <w:rsid w:val="00540C5F"/>
    <w:rsid w:val="00555B47"/>
    <w:rsid w:val="00572102"/>
    <w:rsid w:val="00573AB5"/>
    <w:rsid w:val="00577958"/>
    <w:rsid w:val="005816C8"/>
    <w:rsid w:val="0058213F"/>
    <w:rsid w:val="005A42D8"/>
    <w:rsid w:val="005A5E15"/>
    <w:rsid w:val="005A62D7"/>
    <w:rsid w:val="005A7F01"/>
    <w:rsid w:val="005C6745"/>
    <w:rsid w:val="005E2129"/>
    <w:rsid w:val="005E47F8"/>
    <w:rsid w:val="005F1BB0"/>
    <w:rsid w:val="006030CD"/>
    <w:rsid w:val="006269AF"/>
    <w:rsid w:val="0063509F"/>
    <w:rsid w:val="0064583E"/>
    <w:rsid w:val="006556CB"/>
    <w:rsid w:val="00656C4D"/>
    <w:rsid w:val="00675292"/>
    <w:rsid w:val="00690F4A"/>
    <w:rsid w:val="00691711"/>
    <w:rsid w:val="00696DC8"/>
    <w:rsid w:val="006A7341"/>
    <w:rsid w:val="006B6E03"/>
    <w:rsid w:val="006C1D50"/>
    <w:rsid w:val="006E2B76"/>
    <w:rsid w:val="006E5716"/>
    <w:rsid w:val="00701F6E"/>
    <w:rsid w:val="00701F7D"/>
    <w:rsid w:val="007302B3"/>
    <w:rsid w:val="00730733"/>
    <w:rsid w:val="00730E3A"/>
    <w:rsid w:val="007329A2"/>
    <w:rsid w:val="00736AAF"/>
    <w:rsid w:val="007613E7"/>
    <w:rsid w:val="00765B2A"/>
    <w:rsid w:val="00783A34"/>
    <w:rsid w:val="0078567D"/>
    <w:rsid w:val="00787C47"/>
    <w:rsid w:val="007A6BF7"/>
    <w:rsid w:val="007C466D"/>
    <w:rsid w:val="007C4BFB"/>
    <w:rsid w:val="007C6B52"/>
    <w:rsid w:val="007C7BE2"/>
    <w:rsid w:val="007D16C5"/>
    <w:rsid w:val="007D49A4"/>
    <w:rsid w:val="007F529C"/>
    <w:rsid w:val="00812C3B"/>
    <w:rsid w:val="0084071D"/>
    <w:rsid w:val="00862FE4"/>
    <w:rsid w:val="0086389A"/>
    <w:rsid w:val="008735A5"/>
    <w:rsid w:val="0087605E"/>
    <w:rsid w:val="00892A04"/>
    <w:rsid w:val="00895A9E"/>
    <w:rsid w:val="008B1FEE"/>
    <w:rsid w:val="008B65C1"/>
    <w:rsid w:val="008C33DB"/>
    <w:rsid w:val="008D1F85"/>
    <w:rsid w:val="00903C32"/>
    <w:rsid w:val="00906011"/>
    <w:rsid w:val="00906436"/>
    <w:rsid w:val="00916B16"/>
    <w:rsid w:val="009173B9"/>
    <w:rsid w:val="0093286B"/>
    <w:rsid w:val="0093335D"/>
    <w:rsid w:val="0093613E"/>
    <w:rsid w:val="00943026"/>
    <w:rsid w:val="00954F62"/>
    <w:rsid w:val="00960CD7"/>
    <w:rsid w:val="00965BAD"/>
    <w:rsid w:val="00966B81"/>
    <w:rsid w:val="00971C40"/>
    <w:rsid w:val="00971D7A"/>
    <w:rsid w:val="0098140B"/>
    <w:rsid w:val="009B2C4E"/>
    <w:rsid w:val="009B5D1B"/>
    <w:rsid w:val="009C7720"/>
    <w:rsid w:val="009D0EF8"/>
    <w:rsid w:val="009D55B9"/>
    <w:rsid w:val="009E1C41"/>
    <w:rsid w:val="009E223D"/>
    <w:rsid w:val="009E419F"/>
    <w:rsid w:val="00A01087"/>
    <w:rsid w:val="00A23AFA"/>
    <w:rsid w:val="00A26925"/>
    <w:rsid w:val="00A31B3E"/>
    <w:rsid w:val="00A47B28"/>
    <w:rsid w:val="00A532F3"/>
    <w:rsid w:val="00A55E79"/>
    <w:rsid w:val="00A6549A"/>
    <w:rsid w:val="00A70C91"/>
    <w:rsid w:val="00A82B44"/>
    <w:rsid w:val="00A8489E"/>
    <w:rsid w:val="00A93102"/>
    <w:rsid w:val="00AB02A7"/>
    <w:rsid w:val="00AC29F3"/>
    <w:rsid w:val="00AE268B"/>
    <w:rsid w:val="00AE60A2"/>
    <w:rsid w:val="00B022B2"/>
    <w:rsid w:val="00B03EA8"/>
    <w:rsid w:val="00B05803"/>
    <w:rsid w:val="00B06C66"/>
    <w:rsid w:val="00B1454A"/>
    <w:rsid w:val="00B231E5"/>
    <w:rsid w:val="00B351EF"/>
    <w:rsid w:val="00B357B4"/>
    <w:rsid w:val="00B64BFD"/>
    <w:rsid w:val="00B65074"/>
    <w:rsid w:val="00B763D2"/>
    <w:rsid w:val="00BB662A"/>
    <w:rsid w:val="00BD5FF7"/>
    <w:rsid w:val="00BE447D"/>
    <w:rsid w:val="00BE5AE9"/>
    <w:rsid w:val="00BF7DDC"/>
    <w:rsid w:val="00C02B87"/>
    <w:rsid w:val="00C0739A"/>
    <w:rsid w:val="00C132F1"/>
    <w:rsid w:val="00C2485D"/>
    <w:rsid w:val="00C27755"/>
    <w:rsid w:val="00C340F4"/>
    <w:rsid w:val="00C4086D"/>
    <w:rsid w:val="00C5469E"/>
    <w:rsid w:val="00C60576"/>
    <w:rsid w:val="00C75FB5"/>
    <w:rsid w:val="00C969F8"/>
    <w:rsid w:val="00CA1896"/>
    <w:rsid w:val="00CA7FF1"/>
    <w:rsid w:val="00CB24DE"/>
    <w:rsid w:val="00CB5B28"/>
    <w:rsid w:val="00CB735E"/>
    <w:rsid w:val="00CC1A95"/>
    <w:rsid w:val="00CF5371"/>
    <w:rsid w:val="00D0323A"/>
    <w:rsid w:val="00D0559F"/>
    <w:rsid w:val="00D077E9"/>
    <w:rsid w:val="00D11DC0"/>
    <w:rsid w:val="00D13BB8"/>
    <w:rsid w:val="00D14BA8"/>
    <w:rsid w:val="00D26378"/>
    <w:rsid w:val="00D42CB7"/>
    <w:rsid w:val="00D5413D"/>
    <w:rsid w:val="00D562FE"/>
    <w:rsid w:val="00D570A9"/>
    <w:rsid w:val="00D60458"/>
    <w:rsid w:val="00D61D66"/>
    <w:rsid w:val="00D70D02"/>
    <w:rsid w:val="00D770C7"/>
    <w:rsid w:val="00D834FB"/>
    <w:rsid w:val="00D86945"/>
    <w:rsid w:val="00D90290"/>
    <w:rsid w:val="00DA2083"/>
    <w:rsid w:val="00DA6797"/>
    <w:rsid w:val="00DC1E52"/>
    <w:rsid w:val="00DD00B7"/>
    <w:rsid w:val="00DD152F"/>
    <w:rsid w:val="00DD309C"/>
    <w:rsid w:val="00DE213F"/>
    <w:rsid w:val="00DE64DA"/>
    <w:rsid w:val="00DF027C"/>
    <w:rsid w:val="00E00A32"/>
    <w:rsid w:val="00E22ACD"/>
    <w:rsid w:val="00E24952"/>
    <w:rsid w:val="00E36376"/>
    <w:rsid w:val="00E367BE"/>
    <w:rsid w:val="00E42AE8"/>
    <w:rsid w:val="00E45B65"/>
    <w:rsid w:val="00E47E8B"/>
    <w:rsid w:val="00E50BCE"/>
    <w:rsid w:val="00E54747"/>
    <w:rsid w:val="00E620B0"/>
    <w:rsid w:val="00E81B40"/>
    <w:rsid w:val="00E85447"/>
    <w:rsid w:val="00E90500"/>
    <w:rsid w:val="00E92275"/>
    <w:rsid w:val="00E93418"/>
    <w:rsid w:val="00EA236E"/>
    <w:rsid w:val="00EA5DB0"/>
    <w:rsid w:val="00EC4D61"/>
    <w:rsid w:val="00EE0A91"/>
    <w:rsid w:val="00EE417F"/>
    <w:rsid w:val="00EE4182"/>
    <w:rsid w:val="00EE655A"/>
    <w:rsid w:val="00EF555B"/>
    <w:rsid w:val="00F027BB"/>
    <w:rsid w:val="00F11DCF"/>
    <w:rsid w:val="00F162EA"/>
    <w:rsid w:val="00F21872"/>
    <w:rsid w:val="00F2292D"/>
    <w:rsid w:val="00F30821"/>
    <w:rsid w:val="00F319DF"/>
    <w:rsid w:val="00F40F90"/>
    <w:rsid w:val="00F52B8A"/>
    <w:rsid w:val="00F52D27"/>
    <w:rsid w:val="00F53E56"/>
    <w:rsid w:val="00F62383"/>
    <w:rsid w:val="00F71216"/>
    <w:rsid w:val="00F7696D"/>
    <w:rsid w:val="00F7775C"/>
    <w:rsid w:val="00F77C97"/>
    <w:rsid w:val="00F83527"/>
    <w:rsid w:val="00F85CDD"/>
    <w:rsid w:val="00FB1B21"/>
    <w:rsid w:val="00FB39A8"/>
    <w:rsid w:val="00FC092B"/>
    <w:rsid w:val="00FC3BD7"/>
    <w:rsid w:val="00FC4AEB"/>
    <w:rsid w:val="00FD29FB"/>
    <w:rsid w:val="00FD4D56"/>
    <w:rsid w:val="00FD583F"/>
    <w:rsid w:val="00FD7488"/>
    <w:rsid w:val="00FE4C8C"/>
    <w:rsid w:val="00FE6C52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A4C92F-6EEE-4421-BDE8-34F55B82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20C7D"/>
    <w:rsid w:val="00151D25"/>
    <w:rsid w:val="00254072"/>
    <w:rsid w:val="005007FE"/>
    <w:rsid w:val="008E6B52"/>
    <w:rsid w:val="009E002D"/>
    <w:rsid w:val="00B00E34"/>
    <w:rsid w:val="00DA64F0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Samara Lima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564</TotalTime>
  <Pages>1</Pages>
  <Words>1804</Words>
  <Characters>9747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Samara Lima</cp:lastModifiedBy>
  <cp:revision>171</cp:revision>
  <cp:lastPrinted>2006-08-01T17:47:00Z</cp:lastPrinted>
  <dcterms:created xsi:type="dcterms:W3CDTF">2022-01-20T14:58:00Z</dcterms:created>
  <dcterms:modified xsi:type="dcterms:W3CDTF">2022-01-31T03:41:00Z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