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0104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BA9E259" wp14:editId="1F5D5A6F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69A2D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46F5F367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BD8BE15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B630F97" wp14:editId="025A07B3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780166" w14:textId="5E1EEFF0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B60E53">
                                    <w:rPr>
                                      <w:lang w:val="pt-BR" w:bidi="pt-BR"/>
                                    </w:rPr>
                                    <w:t>7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 xml:space="preserve">TURNO: </w:t>
                                  </w:r>
                                  <w:r w:rsidR="000C5561">
                                    <w:t>B</w:t>
                                  </w:r>
                                </w:p>
                                <w:p w14:paraId="06DA63F3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630F9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0780166" w14:textId="5E1EEFF0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B60E53">
                              <w:rPr>
                                <w:lang w:val="pt-BR" w:bidi="pt-BR"/>
                              </w:rPr>
                              <w:t>7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 xml:space="preserve">TURNO: </w:t>
                            </w:r>
                            <w:r w:rsidR="000C5561">
                              <w:t>B</w:t>
                            </w:r>
                          </w:p>
                          <w:p w14:paraId="06DA63F3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5011E57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2E60A76" wp14:editId="5E2C1FB1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0FF939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42A16406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487A3BD" w14:textId="77777777"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14:paraId="5384EDC8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4871644" w14:textId="77777777" w:rsidR="00FE4C8C" w:rsidRPr="004F0028" w:rsidRDefault="006057B9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0D6E119D" w14:textId="630E64A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761836">
                  <w:rPr>
                    <w:lang w:val="pt-BR"/>
                  </w:rPr>
                  <w:t>Jaqueline Lima da Costa</w:t>
                </w:r>
              </w:sdtContent>
            </w:sdt>
          </w:p>
          <w:p w14:paraId="52A65E85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2DA2E6DA" w14:textId="61B5197C" w:rsidR="00FE4C8C" w:rsidRPr="004F0028" w:rsidRDefault="00770DD4" w:rsidP="00FE4C8C">
      <w:pPr>
        <w:pStyle w:val="Ttulo1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DC8BD70" wp14:editId="65ED752D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918605A" wp14:editId="373567C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A8966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14:paraId="5D7F00D3" w14:textId="77777777" w:rsidR="0010216B" w:rsidRDefault="0010216B" w:rsidP="00046868">
      <w:pPr>
        <w:spacing w:line="240" w:lineRule="auto"/>
      </w:pPr>
      <w:r>
        <w:t xml:space="preserve">DISCIPLINA: </w:t>
      </w:r>
    </w:p>
    <w:p w14:paraId="6C4F915D" w14:textId="77777777" w:rsidR="0010216B" w:rsidRDefault="0010216B" w:rsidP="00046868">
      <w:pPr>
        <w:spacing w:line="240" w:lineRule="auto"/>
      </w:pPr>
    </w:p>
    <w:p w14:paraId="018C813B" w14:textId="498F2693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C55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mínimo múltiplo comum (MMC)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12FAFCAB" w14:textId="698835B6" w:rsidR="00761836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complementares</w:t>
      </w:r>
    </w:p>
    <w:p w14:paraId="4388A082" w14:textId="2EF97924" w:rsidR="00046868" w:rsidRPr="00046868" w:rsidRDefault="00046868" w:rsidP="0010216B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C55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35D0A2" w14:textId="707219F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0C556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Múltiplos e divisores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F4523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0E919E7D" w14:textId="1CDB277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6B8281A7" w14:textId="4BFBE1F4" w:rsidR="00046868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F50579C" w14:textId="7733C41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Divisores e máximo divisor comum (MDC)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283DE27A" w14:textId="33D04ED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 e 24</w:t>
      </w:r>
    </w:p>
    <w:p w14:paraId="3D82D5C9" w14:textId="6245BDFB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48DE90" w14:textId="1157E88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Problemas com Múltiplos e divisores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</w:t>
      </w:r>
      <w:r w:rsidR="00C45AB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 – livro 1.</w:t>
      </w:r>
    </w:p>
    <w:p w14:paraId="568EE9F7" w14:textId="10A33AB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25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33</w:t>
      </w:r>
    </w:p>
    <w:p w14:paraId="47BBF23D" w14:textId="3FC6C9DE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E5CECC" w14:textId="663A1095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F2DA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MMC e MDC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17 a 2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capítulo 1 – livro 1.</w:t>
      </w:r>
    </w:p>
    <w:p w14:paraId="733B1CC8" w14:textId="7E828AA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7E07B633" w14:textId="06F7B9F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810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00977D9" w14:textId="52B18EF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36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564775C8" w14:textId="59B994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49</w:t>
      </w:r>
    </w:p>
    <w:p w14:paraId="3D4EB884" w14:textId="4E492CD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444CB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429FE5F" w14:textId="43864850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com 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38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proofErr w:type="gramStart"/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</w:t>
      </w:r>
      <w:proofErr w:type="gramEnd"/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7A10590E" w14:textId="5A9BB09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55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50 e 51</w:t>
      </w:r>
    </w:p>
    <w:p w14:paraId="029B8AD7" w14:textId="049ADE0E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43D7E14" w14:textId="39CCB30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com números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Inteiros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4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061AA2EE" w14:textId="57D887D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sala.</w:t>
      </w:r>
    </w:p>
    <w:p w14:paraId="04296CBF" w14:textId="421215C4" w:rsidR="00761836" w:rsidRPr="003168F1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CFEF8A3" w14:textId="51C97FB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Subtração, multiplicação e divisão </w:t>
      </w:r>
      <w:proofErr w:type="gramStart"/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 número inteiros</w:t>
      </w:r>
      <w:proofErr w:type="gramEnd"/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7C954919" w14:textId="09082F0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52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50746978" w14:textId="5F6755F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07575E8" w14:textId="7C7F25D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524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Expressões numéricas com números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3538F995" w14:textId="4E9E1F93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55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58</w:t>
      </w:r>
    </w:p>
    <w:p w14:paraId="31901B56" w14:textId="59234F6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14DC26D" w14:textId="55FABBE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operações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 números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inteiros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 </w:t>
      </w:r>
      <w:r w:rsidR="00046B9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46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2 – livro 1.</w:t>
      </w:r>
    </w:p>
    <w:p w14:paraId="6F287AC1" w14:textId="7E1345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88855BB" w14:textId="72EFF962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3224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3C73983" w14:textId="0F3086DA" w:rsidR="00464A3E" w:rsidRDefault="00761836" w:rsidP="00464A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Potenciação e expressões numéricas com números inteiros - REFORÇO</w:t>
      </w:r>
      <w:r w:rsidR="00464A3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34 a 46 – capítulo 2 – livro 1.</w:t>
      </w:r>
    </w:p>
    <w:p w14:paraId="3CF65E36" w14:textId="77777777" w:rsidR="00464A3E" w:rsidRDefault="00464A3E" w:rsidP="00464A3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6F3BC69" w14:textId="6E1AF9BE" w:rsidR="00761836" w:rsidRDefault="00464A3E" w:rsidP="00464A3E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9341B5A" w14:textId="3F06B4E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Frações de números inteiros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61 a 63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3F0A393E" w14:textId="4F58A9F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464A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68</w:t>
      </w:r>
    </w:p>
    <w:p w14:paraId="0534E4A4" w14:textId="475A139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945497" w14:textId="0568EB4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4 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C141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3 – livro 1.</w:t>
      </w:r>
    </w:p>
    <w:p w14:paraId="5A7E0D3B" w14:textId="142B789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69 e 70</w:t>
      </w:r>
    </w:p>
    <w:p w14:paraId="3E04649B" w14:textId="7F9A36FC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CE11C2" w14:textId="57F8484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frações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60 a </w:t>
      </w:r>
      <w:proofErr w:type="gramStart"/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proofErr w:type="gramEnd"/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3 – livro 1.</w:t>
      </w:r>
    </w:p>
    <w:p w14:paraId="578BEB62" w14:textId="33A8BEB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E290C6A" w14:textId="3486B2AD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734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0FA163" w14:textId="77777777" w:rsidR="00A25A3C" w:rsidRDefault="00761836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64 a 66 – capítulo 3 – livro 1.</w:t>
      </w:r>
    </w:p>
    <w:p w14:paraId="3AAF496D" w14:textId="539F5BE1" w:rsidR="00A25A3C" w:rsidRDefault="00A25A3C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 a 74</w:t>
      </w:r>
    </w:p>
    <w:p w14:paraId="43B7F5E3" w14:textId="71A0BB1A" w:rsidR="00761836" w:rsidRDefault="00A25A3C" w:rsidP="00A25A3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324E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843B927" w14:textId="5B6D3E40" w:rsidR="00A25A3C" w:rsidRDefault="00761836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Problemas com frações</w:t>
      </w:r>
      <w:r w:rsidR="00A25A3C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64 a </w:t>
      </w:r>
      <w:proofErr w:type="gramStart"/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</w:t>
      </w:r>
      <w:proofErr w:type="gramEnd"/>
      <w:r w:rsidR="00A25A3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3 – livro 1.</w:t>
      </w:r>
    </w:p>
    <w:p w14:paraId="392303B5" w14:textId="10BFF2DD" w:rsidR="00A25A3C" w:rsidRDefault="00A25A3C" w:rsidP="00A25A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75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78</w:t>
      </w:r>
    </w:p>
    <w:p w14:paraId="7EDA9DAA" w14:textId="1AE13F09" w:rsidR="00761836" w:rsidRDefault="00A25A3C" w:rsidP="00A25A3C">
      <w:pPr>
        <w:spacing w:line="240" w:lineRule="auto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 w:rsidR="0076183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="00761836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F46EA46" w14:textId="7C85711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M.D.C e M.M.C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74 a 94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1E964A36" w14:textId="6AA73B8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173DF75A" w14:textId="769CD08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CB06C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D4D9DD" w14:textId="08FAED5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770DD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Significados de uma fração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115 a 118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1.</w:t>
      </w:r>
    </w:p>
    <w:p w14:paraId="71B6BDB0" w14:textId="5EE0ECF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129 </w:t>
      </w:r>
    </w:p>
    <w:p w14:paraId="1DCEE932" w14:textId="6CAB6115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9A07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AC57CF" w14:textId="0AEE56FF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e 82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BB19BE8" w14:textId="6274BBA4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91</w:t>
      </w:r>
    </w:p>
    <w:p w14:paraId="48F7B374" w14:textId="78C2322C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24F7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3255909" w14:textId="42EB2FA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Números decimais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REFORÇO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 </w:t>
      </w:r>
      <w:r w:rsidR="00E5311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e 82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5AD5978B" w14:textId="72CC177C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8F80972" w14:textId="044E974A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3958FF92" w14:textId="2826CC6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Adição e Subtração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83 e 84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6515DA8" w14:textId="097C3FE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Tarefa: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92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152B4DEB" w14:textId="03BC4314" w:rsidR="00761836" w:rsidRPr="00E429E0" w:rsidRDefault="00761836" w:rsidP="00761836">
      <w:pPr>
        <w:spacing w:after="200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4F448" w14:textId="19C0150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Multiplicação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85 a 87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D6EF4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2E5C5196" w14:textId="7FF2E65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93 e 94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</w:p>
    <w:p w14:paraId="09A9E864" w14:textId="72512068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26E5E1D" w14:textId="7FE8BCFA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3168F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E429E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decimais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81 a 87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6F1D541A" w14:textId="5F3EE67B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78EF589" w14:textId="594866D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564E8AEE" w14:textId="008210ED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CC02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Divisão de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88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1E34BE13" w14:textId="61E7A8D1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95 e 96</w:t>
      </w:r>
    </w:p>
    <w:p w14:paraId="09EFF9CB" w14:textId="7006D1AF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658E052" w14:textId="379B9136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acréscimos e decréscimos percentuais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015B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AA2AA84" w14:textId="7E78A60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97 e 98</w:t>
      </w:r>
    </w:p>
    <w:p w14:paraId="57586CF5" w14:textId="3D647AB0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12BD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544CD0E" w14:textId="32E48252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 a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7B7B603C" w14:textId="7C9DDF0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582602C3" w14:textId="21409876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172D5C68" w14:textId="392C9058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797A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Decréscimos percentuais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89 e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23EC66A" w14:textId="6DBD2BC7" w:rsidR="00761836" w:rsidRDefault="00761836" w:rsidP="0076183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C5319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39C35F57" w14:textId="35EB6E59" w:rsidR="00761836" w:rsidRDefault="00761836" w:rsidP="00761836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5B32A80" w14:textId="52B4FF80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80 a 90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45723356" w14:textId="48D7735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complementares</w:t>
      </w:r>
    </w:p>
    <w:p w14:paraId="31CBD9FA" w14:textId="0B1332B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740850A2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8EB29C0" w14:textId="0BAFBB39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Operações com números racionais</w:t>
      </w:r>
      <w:r w:rsidR="00BE65D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80 a 90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4 – livro 1.</w:t>
      </w:r>
    </w:p>
    <w:p w14:paraId="60AD790C" w14:textId="2B70DA3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D60EA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44658BE2" w14:textId="4DA4697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D7D0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49BB181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2374546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2426F45" w14:textId="62A8F52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Introdução ao estudo da álgebra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– capítulo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– livro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14:paraId="29B38B66" w14:textId="1D6ED7B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24</w:t>
      </w:r>
    </w:p>
    <w:p w14:paraId="10E8BC84" w14:textId="1FAF742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256E9BB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1C2C319" w14:textId="5CB2E6C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: Variáveis e incógnitas </w:t>
      </w:r>
      <w:r w:rsidR="002A2457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47C36368" w14:textId="6B488D4C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2A245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</w:p>
    <w:p w14:paraId="59695FD7" w14:textId="4A4163C4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EF42B8D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250D956F" w14:textId="2FC73678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equação com uma incógnita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1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152A795A" w14:textId="72B569B6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00B767EA" w14:textId="17A9F34B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C290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16EA74C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F43CC84" w14:textId="052E121E" w:rsidR="00E0334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sequência numéricas </w:t>
      </w:r>
    </w:p>
    <w:p w14:paraId="172E3D1E" w14:textId="35A9380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proofErr w:type="gramStart"/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20 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</w:t>
      </w:r>
      <w:proofErr w:type="gramEnd"/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capítulo 5 – livro 2.</w:t>
      </w:r>
    </w:p>
    <w:p w14:paraId="63EB5C7F" w14:textId="22111CDD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7D04B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 a 28</w:t>
      </w:r>
    </w:p>
    <w:p w14:paraId="37BC6E06" w14:textId="02C445C0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8817458" w14:textId="7777777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ED55F9D" w14:textId="677E6EC8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Representação algébrica de uma sequência numérica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 21 e 22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2AC1B785" w14:textId="039B91F0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E0334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 e 30</w:t>
      </w:r>
    </w:p>
    <w:p w14:paraId="254BEDAF" w14:textId="280E55C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6C4CABFB" w14:textId="21DF81CA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682EA8B" w14:textId="376C86E7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E97F879" w14:textId="2D5039F5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1E555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Matemática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equação com uma incógnita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- REFORÇO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 17 a </w:t>
      </w:r>
      <w:r w:rsidR="00B60E5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22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– capítulo 5 – livro 2.</w:t>
      </w:r>
    </w:p>
    <w:p w14:paraId="572436F0" w14:textId="189B5EFF" w:rsidR="00797A53" w:rsidRDefault="00797A53" w:rsidP="00797A5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conforme ficha de sala</w:t>
      </w:r>
    </w:p>
    <w:p w14:paraId="21E5BDE8" w14:textId="16FAFF94" w:rsidR="00797A53" w:rsidRDefault="00797A53" w:rsidP="00797A53">
      <w:pPr>
        <w:spacing w:after="200"/>
        <w:rPr>
          <w:lang w:val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="00A20F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Jaqueline Lima da Costa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14:paraId="08B4C920" w14:textId="77777777" w:rsidR="00046868" w:rsidRDefault="00046868" w:rsidP="00046868">
      <w:pPr>
        <w:spacing w:after="200"/>
        <w:rPr>
          <w:lang w:val="pt-BR"/>
        </w:rPr>
      </w:pPr>
    </w:p>
    <w:p w14:paraId="1A948201" w14:textId="77777777" w:rsidR="00B763D2" w:rsidRDefault="00B763D2" w:rsidP="00C132F1">
      <w:pPr>
        <w:spacing w:after="200"/>
        <w:rPr>
          <w:lang w:val="pt-BR"/>
        </w:rPr>
      </w:pPr>
    </w:p>
    <w:p w14:paraId="4E4C2EBD" w14:textId="77777777"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060BC" w14:textId="77777777" w:rsidR="006057B9" w:rsidRDefault="006057B9">
      <w:r>
        <w:separator/>
      </w:r>
    </w:p>
    <w:p w14:paraId="0FABE491" w14:textId="77777777" w:rsidR="006057B9" w:rsidRDefault="006057B9"/>
  </w:endnote>
  <w:endnote w:type="continuationSeparator" w:id="0">
    <w:p w14:paraId="677CDDF2" w14:textId="77777777" w:rsidR="006057B9" w:rsidRDefault="006057B9">
      <w:r>
        <w:continuationSeparator/>
      </w:r>
    </w:p>
    <w:p w14:paraId="3C5B7A76" w14:textId="77777777" w:rsidR="006057B9" w:rsidRDefault="006057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FE2243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10756140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59B6" w14:textId="77777777" w:rsidR="006057B9" w:rsidRDefault="006057B9">
      <w:r>
        <w:separator/>
      </w:r>
    </w:p>
    <w:p w14:paraId="333A4694" w14:textId="77777777" w:rsidR="006057B9" w:rsidRDefault="006057B9"/>
  </w:footnote>
  <w:footnote w:type="continuationSeparator" w:id="0">
    <w:p w14:paraId="1E9C37EB" w14:textId="77777777" w:rsidR="006057B9" w:rsidRDefault="006057B9">
      <w:r>
        <w:continuationSeparator/>
      </w:r>
    </w:p>
    <w:p w14:paraId="6A19FEDF" w14:textId="77777777" w:rsidR="006057B9" w:rsidRDefault="006057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75D56C8C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2893C26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17B22289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46B94"/>
    <w:rsid w:val="00050324"/>
    <w:rsid w:val="000A0150"/>
    <w:rsid w:val="000C5561"/>
    <w:rsid w:val="000D2E09"/>
    <w:rsid w:val="000E63C9"/>
    <w:rsid w:val="000F2DAC"/>
    <w:rsid w:val="0010216B"/>
    <w:rsid w:val="00130E9D"/>
    <w:rsid w:val="00150A6D"/>
    <w:rsid w:val="00185B35"/>
    <w:rsid w:val="001E5551"/>
    <w:rsid w:val="001F2BC8"/>
    <w:rsid w:val="001F5F6B"/>
    <w:rsid w:val="00243EBC"/>
    <w:rsid w:val="00246A35"/>
    <w:rsid w:val="00284348"/>
    <w:rsid w:val="002A2457"/>
    <w:rsid w:val="002F51F5"/>
    <w:rsid w:val="00312137"/>
    <w:rsid w:val="003168F1"/>
    <w:rsid w:val="00330359"/>
    <w:rsid w:val="003324E8"/>
    <w:rsid w:val="0033762F"/>
    <w:rsid w:val="003531FC"/>
    <w:rsid w:val="00360494"/>
    <w:rsid w:val="00366C7E"/>
    <w:rsid w:val="00384EA3"/>
    <w:rsid w:val="003A39A1"/>
    <w:rsid w:val="003C2191"/>
    <w:rsid w:val="003D3863"/>
    <w:rsid w:val="003D6EF4"/>
    <w:rsid w:val="004110DE"/>
    <w:rsid w:val="0044085A"/>
    <w:rsid w:val="00444CBC"/>
    <w:rsid w:val="00464A3E"/>
    <w:rsid w:val="004B21A5"/>
    <w:rsid w:val="004C1485"/>
    <w:rsid w:val="004F0028"/>
    <w:rsid w:val="005037F0"/>
    <w:rsid w:val="00516A86"/>
    <w:rsid w:val="005275F6"/>
    <w:rsid w:val="00572102"/>
    <w:rsid w:val="005C6745"/>
    <w:rsid w:val="005E3F67"/>
    <w:rsid w:val="005F1BB0"/>
    <w:rsid w:val="006057B9"/>
    <w:rsid w:val="00656C4D"/>
    <w:rsid w:val="006E2B76"/>
    <w:rsid w:val="006E5716"/>
    <w:rsid w:val="007302B3"/>
    <w:rsid w:val="00730733"/>
    <w:rsid w:val="00730E3A"/>
    <w:rsid w:val="00736AAF"/>
    <w:rsid w:val="00761836"/>
    <w:rsid w:val="00765B2A"/>
    <w:rsid w:val="00770DD4"/>
    <w:rsid w:val="00783A34"/>
    <w:rsid w:val="00797A53"/>
    <w:rsid w:val="007C6B52"/>
    <w:rsid w:val="007D04B5"/>
    <w:rsid w:val="007D16C5"/>
    <w:rsid w:val="007D49A4"/>
    <w:rsid w:val="00810908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A0751"/>
    <w:rsid w:val="009B5D1B"/>
    <w:rsid w:val="009C7720"/>
    <w:rsid w:val="00A20B63"/>
    <w:rsid w:val="00A20F50"/>
    <w:rsid w:val="00A23AFA"/>
    <w:rsid w:val="00A25A3C"/>
    <w:rsid w:val="00A31B3E"/>
    <w:rsid w:val="00A532F3"/>
    <w:rsid w:val="00A8489E"/>
    <w:rsid w:val="00AB02A7"/>
    <w:rsid w:val="00AC29F3"/>
    <w:rsid w:val="00AC5319"/>
    <w:rsid w:val="00AD7D0D"/>
    <w:rsid w:val="00B03EA8"/>
    <w:rsid w:val="00B12BD9"/>
    <w:rsid w:val="00B231E5"/>
    <w:rsid w:val="00B60E53"/>
    <w:rsid w:val="00B64BFD"/>
    <w:rsid w:val="00B65543"/>
    <w:rsid w:val="00B763D2"/>
    <w:rsid w:val="00BE65DD"/>
    <w:rsid w:val="00C02B87"/>
    <w:rsid w:val="00C132F1"/>
    <w:rsid w:val="00C14195"/>
    <w:rsid w:val="00C4086D"/>
    <w:rsid w:val="00C45ABF"/>
    <w:rsid w:val="00CA1896"/>
    <w:rsid w:val="00CB06CF"/>
    <w:rsid w:val="00CB5B28"/>
    <w:rsid w:val="00CC0268"/>
    <w:rsid w:val="00CF5371"/>
    <w:rsid w:val="00D015B6"/>
    <w:rsid w:val="00D0323A"/>
    <w:rsid w:val="00D0559F"/>
    <w:rsid w:val="00D07340"/>
    <w:rsid w:val="00D077E9"/>
    <w:rsid w:val="00D24F7E"/>
    <w:rsid w:val="00D42CB7"/>
    <w:rsid w:val="00D52494"/>
    <w:rsid w:val="00D5413D"/>
    <w:rsid w:val="00D570A9"/>
    <w:rsid w:val="00D60EAB"/>
    <w:rsid w:val="00D70D02"/>
    <w:rsid w:val="00D770C7"/>
    <w:rsid w:val="00D86945"/>
    <w:rsid w:val="00D90290"/>
    <w:rsid w:val="00DD152F"/>
    <w:rsid w:val="00DE213F"/>
    <w:rsid w:val="00DF027C"/>
    <w:rsid w:val="00E00A32"/>
    <w:rsid w:val="00E03343"/>
    <w:rsid w:val="00E22ACD"/>
    <w:rsid w:val="00E3224F"/>
    <w:rsid w:val="00E429E0"/>
    <w:rsid w:val="00E5311F"/>
    <w:rsid w:val="00E620B0"/>
    <w:rsid w:val="00E81B40"/>
    <w:rsid w:val="00E85447"/>
    <w:rsid w:val="00EC2908"/>
    <w:rsid w:val="00EF555B"/>
    <w:rsid w:val="00F027BB"/>
    <w:rsid w:val="00F11DCF"/>
    <w:rsid w:val="00F162EA"/>
    <w:rsid w:val="00F45231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F22605"/>
  <w15:docId w15:val="{2C335878-6233-46C2-BC82-D6466C6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/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/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2930EF"/>
    <w:rsid w:val="005007FE"/>
    <w:rsid w:val="00B00E34"/>
    <w:rsid w:val="00C90CB6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Jaqueline Lima da Costa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11</TotalTime>
  <Pages>9</Pages>
  <Words>1581</Words>
  <Characters>8543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Jaqueline</cp:lastModifiedBy>
  <cp:revision>3</cp:revision>
  <cp:lastPrinted>2006-08-01T17:47:00Z</cp:lastPrinted>
  <dcterms:created xsi:type="dcterms:W3CDTF">2022-01-31T01:34:00Z</dcterms:created>
  <dcterms:modified xsi:type="dcterms:W3CDTF">2022-01-31T01:43:00Z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