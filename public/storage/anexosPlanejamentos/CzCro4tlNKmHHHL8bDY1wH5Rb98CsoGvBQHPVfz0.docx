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C8C" w:rsidRPr="004F0028" w:rsidRDefault="0091550D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C77A5">
        <w:rPr>
          <w:lang w:val="pt-BR" w:bidi="pt-BR"/>
        </w:rPr>
        <w:t>P</w:t>
      </w:r>
      <w:r w:rsidR="0010216B">
        <w:rPr>
          <w:lang w:val="pt-BR" w:bidi="pt-BR"/>
        </w:rPr>
        <w:t xml:space="preserve">LANEJAMENTO </w:t>
      </w:r>
      <w:r w:rsidR="000C1D36">
        <w:rPr>
          <w:lang w:val="pt-BR" w:bidi="pt-BR"/>
        </w:rPr>
        <w:t>QUINZENAL</w:t>
      </w:r>
      <w:r w:rsidR="0010216B">
        <w:rPr>
          <w:lang w:val="pt-BR" w:bidi="pt-BR"/>
        </w:rPr>
        <w:t xml:space="preserve">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0B2D0F">
        <w:t>REDAÇÃO</w:t>
      </w:r>
      <w:r w:rsidR="00A10681">
        <w:t xml:space="preserve"> – 6º ANO B</w:t>
      </w:r>
    </w:p>
    <w:p w:rsidR="00E2301F" w:rsidRDefault="00E2301F" w:rsidP="00046868">
      <w:pPr>
        <w:spacing w:line="240" w:lineRule="auto"/>
      </w:pPr>
      <w:r>
        <w:t>TURNO VESPERTINO</w:t>
      </w:r>
    </w:p>
    <w:p w:rsidR="00391F6A" w:rsidRDefault="00391F6A" w:rsidP="00046868">
      <w:pPr>
        <w:spacing w:line="240" w:lineRule="auto"/>
      </w:pPr>
      <w:r>
        <w:t>Professora: Selma Moraes.</w:t>
      </w:r>
    </w:p>
    <w:p w:rsidR="0010216B" w:rsidRDefault="0010216B" w:rsidP="00046868">
      <w:pPr>
        <w:spacing w:line="240" w:lineRule="auto"/>
      </w:pPr>
    </w:p>
    <w:p w:rsidR="000C010B" w:rsidRDefault="00936792" w:rsidP="000C01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</w:t>
      </w:r>
      <w:r w:rsidR="000C01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0C01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0C010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0C01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r w:rsidR="00F87B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 -</w:t>
      </w:r>
      <w:r w:rsidR="000C01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</w:t>
      </w:r>
    </w:p>
    <w:p w:rsidR="000C010B" w:rsidRDefault="000C010B" w:rsidP="000C01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 características</w:t>
      </w:r>
    </w:p>
    <w:p w:rsidR="000C010B" w:rsidRDefault="000C010B" w:rsidP="000C01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256-257</w:t>
      </w:r>
    </w:p>
    <w:p w:rsidR="000C010B" w:rsidRDefault="000C010B" w:rsidP="000C01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do telejornal </w:t>
      </w:r>
    </w:p>
    <w:p w:rsidR="000C010B" w:rsidRDefault="000C010B" w:rsidP="000C01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Atividades do nível 1 e 2 – pág. 258 a </w:t>
      </w:r>
      <w:r w:rsidR="00DE1E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261</w:t>
      </w:r>
    </w:p>
    <w:p w:rsidR="000C010B" w:rsidRDefault="000C010B" w:rsidP="00B948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367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B948FE" w:rsidRDefault="00B948FE" w:rsidP="00B948FE">
      <w:pPr>
        <w:spacing w:line="240" w:lineRule="auto"/>
        <w:rPr>
          <w:lang w:val="pt-BR"/>
        </w:rPr>
      </w:pPr>
    </w:p>
    <w:p w:rsidR="00652758" w:rsidRDefault="00936792" w:rsidP="006527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</w:t>
      </w:r>
      <w:r w:rsidR="006527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6527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6527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6527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Jornalísticos I</w:t>
      </w:r>
      <w:proofErr w:type="gramStart"/>
      <w:r w:rsidR="006527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6527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13</w:t>
      </w:r>
    </w:p>
    <w:p w:rsidR="00652758" w:rsidRDefault="00652758" w:rsidP="006527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nível 1 e 2 – pág. 258 a 261</w:t>
      </w:r>
    </w:p>
    <w:p w:rsidR="00652758" w:rsidRDefault="00652758" w:rsidP="006527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 w:rsidR="00BD5C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262</w:t>
      </w:r>
    </w:p>
    <w:p w:rsidR="00652758" w:rsidRDefault="00652758" w:rsidP="006527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uma notícia</w:t>
      </w:r>
      <w:r w:rsidR="00BD5C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pág. 262</w:t>
      </w:r>
    </w:p>
    <w:p w:rsidR="00936792" w:rsidRDefault="00652758" w:rsidP="006527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367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:rsidR="00652758" w:rsidRDefault="00652758" w:rsidP="006527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652758" w:rsidRDefault="00652758" w:rsidP="00652758">
      <w:pPr>
        <w:spacing w:after="200"/>
        <w:rPr>
          <w:lang w:val="pt-BR"/>
        </w:rPr>
      </w:pP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Jornalísticos I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13</w:t>
      </w:r>
    </w:p>
    <w:p w:rsidR="00936792" w:rsidRDefault="00292205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</w:t>
      </w:r>
      <w:r w:rsidR="009367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correção da notícia </w:t>
      </w: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262</w:t>
      </w: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292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Lista de exercícios </w:t>
      </w: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27/09/2022</w:t>
      </w:r>
    </w:p>
    <w:p w:rsidR="00936792" w:rsidRDefault="00936792" w:rsidP="0093679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  <w:r w:rsidR="00B948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sectPr w:rsidR="0093679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C28" w:rsidRDefault="00132C28">
      <w:r>
        <w:separator/>
      </w:r>
    </w:p>
    <w:p w:rsidR="00132C28" w:rsidRDefault="00132C28"/>
  </w:endnote>
  <w:endnote w:type="continuationSeparator" w:id="0">
    <w:p w:rsidR="00132C28" w:rsidRDefault="00132C28">
      <w:r>
        <w:continuationSeparator/>
      </w:r>
    </w:p>
    <w:p w:rsidR="00132C28" w:rsidRDefault="00132C2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33CB" w:rsidRPr="004F0028" w:rsidRDefault="001008B2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1133CB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E2301F">
          <w:rPr>
            <w:noProof/>
            <w:lang w:val="pt-BR" w:bidi="pt-BR"/>
          </w:rPr>
          <w:t>1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1133CB" w:rsidRPr="004F0028" w:rsidRDefault="001133CB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C28" w:rsidRDefault="00132C28">
      <w:r>
        <w:separator/>
      </w:r>
    </w:p>
    <w:p w:rsidR="00132C28" w:rsidRDefault="00132C28"/>
  </w:footnote>
  <w:footnote w:type="continuationSeparator" w:id="0">
    <w:p w:rsidR="00132C28" w:rsidRDefault="00132C28">
      <w:r>
        <w:continuationSeparator/>
      </w:r>
    </w:p>
    <w:p w:rsidR="00132C28" w:rsidRDefault="00132C2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/>
    </w:tblPr>
    <w:tblGrid>
      <w:gridCol w:w="10035"/>
    </w:tblGrid>
    <w:tr w:rsidR="001133CB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1133CB" w:rsidRPr="004F0028" w:rsidRDefault="001133CB">
          <w:pPr>
            <w:pStyle w:val="Cabealho"/>
            <w:rPr>
              <w:lang w:val="pt-BR"/>
            </w:rPr>
          </w:pPr>
        </w:p>
      </w:tc>
    </w:tr>
  </w:tbl>
  <w:p w:rsidR="001133CB" w:rsidRPr="004F0028" w:rsidRDefault="001133CB" w:rsidP="00D077E9">
    <w:pPr>
      <w:pStyle w:val="Cabealho"/>
      <w:rPr>
        <w:lang w:val="pt-B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FE4C8C"/>
    <w:rsid w:val="00002D1A"/>
    <w:rsid w:val="00007820"/>
    <w:rsid w:val="0002482E"/>
    <w:rsid w:val="00041762"/>
    <w:rsid w:val="00044D59"/>
    <w:rsid w:val="00045E48"/>
    <w:rsid w:val="00046868"/>
    <w:rsid w:val="00050324"/>
    <w:rsid w:val="00057036"/>
    <w:rsid w:val="000A0150"/>
    <w:rsid w:val="000A3967"/>
    <w:rsid w:val="000A5961"/>
    <w:rsid w:val="000B2D0F"/>
    <w:rsid w:val="000C010B"/>
    <w:rsid w:val="000C1D36"/>
    <w:rsid w:val="000D2E09"/>
    <w:rsid w:val="000E63C9"/>
    <w:rsid w:val="000E7F45"/>
    <w:rsid w:val="000F1C56"/>
    <w:rsid w:val="001008B2"/>
    <w:rsid w:val="0010216B"/>
    <w:rsid w:val="001133CB"/>
    <w:rsid w:val="001309A2"/>
    <w:rsid w:val="00130E9D"/>
    <w:rsid w:val="00132C28"/>
    <w:rsid w:val="00150A6D"/>
    <w:rsid w:val="00153BB9"/>
    <w:rsid w:val="0015503F"/>
    <w:rsid w:val="00166AF1"/>
    <w:rsid w:val="00171098"/>
    <w:rsid w:val="00185B35"/>
    <w:rsid w:val="001946F8"/>
    <w:rsid w:val="001A4D4F"/>
    <w:rsid w:val="001D09F5"/>
    <w:rsid w:val="001F2BC8"/>
    <w:rsid w:val="001F5F6B"/>
    <w:rsid w:val="00215B87"/>
    <w:rsid w:val="00243EBC"/>
    <w:rsid w:val="00246A35"/>
    <w:rsid w:val="0028053E"/>
    <w:rsid w:val="00281B6E"/>
    <w:rsid w:val="00284348"/>
    <w:rsid w:val="00292205"/>
    <w:rsid w:val="00297262"/>
    <w:rsid w:val="002C536B"/>
    <w:rsid w:val="002D5A8E"/>
    <w:rsid w:val="002D6588"/>
    <w:rsid w:val="002F519E"/>
    <w:rsid w:val="002F51F5"/>
    <w:rsid w:val="00312137"/>
    <w:rsid w:val="00330359"/>
    <w:rsid w:val="0033762F"/>
    <w:rsid w:val="003531FC"/>
    <w:rsid w:val="00360494"/>
    <w:rsid w:val="00366C7E"/>
    <w:rsid w:val="00366FBE"/>
    <w:rsid w:val="00382D43"/>
    <w:rsid w:val="0038369D"/>
    <w:rsid w:val="00384EA3"/>
    <w:rsid w:val="00391F6A"/>
    <w:rsid w:val="003A39A1"/>
    <w:rsid w:val="003B7F0A"/>
    <w:rsid w:val="003C2191"/>
    <w:rsid w:val="003C3FD7"/>
    <w:rsid w:val="003D1E98"/>
    <w:rsid w:val="003D3863"/>
    <w:rsid w:val="003D43DA"/>
    <w:rsid w:val="003E1241"/>
    <w:rsid w:val="003E14E4"/>
    <w:rsid w:val="003E51C2"/>
    <w:rsid w:val="00407ADE"/>
    <w:rsid w:val="004110DE"/>
    <w:rsid w:val="00422AD3"/>
    <w:rsid w:val="00433176"/>
    <w:rsid w:val="0044085A"/>
    <w:rsid w:val="0048458D"/>
    <w:rsid w:val="0048753F"/>
    <w:rsid w:val="004B21A5"/>
    <w:rsid w:val="004B3452"/>
    <w:rsid w:val="004B4BE5"/>
    <w:rsid w:val="004E1445"/>
    <w:rsid w:val="004F0028"/>
    <w:rsid w:val="004F0315"/>
    <w:rsid w:val="004F2D8E"/>
    <w:rsid w:val="005037F0"/>
    <w:rsid w:val="00516A86"/>
    <w:rsid w:val="005275F6"/>
    <w:rsid w:val="00540DD3"/>
    <w:rsid w:val="00544E11"/>
    <w:rsid w:val="0055055F"/>
    <w:rsid w:val="00556653"/>
    <w:rsid w:val="00572102"/>
    <w:rsid w:val="005C130C"/>
    <w:rsid w:val="005C2269"/>
    <w:rsid w:val="005C269F"/>
    <w:rsid w:val="005C6745"/>
    <w:rsid w:val="005D5B32"/>
    <w:rsid w:val="005F1BB0"/>
    <w:rsid w:val="005F26BC"/>
    <w:rsid w:val="0061739E"/>
    <w:rsid w:val="006348FB"/>
    <w:rsid w:val="00642246"/>
    <w:rsid w:val="00642983"/>
    <w:rsid w:val="00652758"/>
    <w:rsid w:val="00656C4D"/>
    <w:rsid w:val="00657D56"/>
    <w:rsid w:val="006779EA"/>
    <w:rsid w:val="00691CB7"/>
    <w:rsid w:val="006A2118"/>
    <w:rsid w:val="006C1769"/>
    <w:rsid w:val="006E2B76"/>
    <w:rsid w:val="006E5716"/>
    <w:rsid w:val="007076E2"/>
    <w:rsid w:val="00710908"/>
    <w:rsid w:val="00711F96"/>
    <w:rsid w:val="007302B3"/>
    <w:rsid w:val="00730733"/>
    <w:rsid w:val="00730E3A"/>
    <w:rsid w:val="00736AAF"/>
    <w:rsid w:val="00737975"/>
    <w:rsid w:val="00744733"/>
    <w:rsid w:val="00765B2A"/>
    <w:rsid w:val="00783738"/>
    <w:rsid w:val="00783A34"/>
    <w:rsid w:val="00784B1A"/>
    <w:rsid w:val="007A00A2"/>
    <w:rsid w:val="007B5BE5"/>
    <w:rsid w:val="007C6B52"/>
    <w:rsid w:val="007C77A5"/>
    <w:rsid w:val="007D16C5"/>
    <w:rsid w:val="007D49A4"/>
    <w:rsid w:val="007D6A44"/>
    <w:rsid w:val="007E7E7A"/>
    <w:rsid w:val="007F3113"/>
    <w:rsid w:val="00805208"/>
    <w:rsid w:val="00810DCD"/>
    <w:rsid w:val="0084071D"/>
    <w:rsid w:val="00844C99"/>
    <w:rsid w:val="00853126"/>
    <w:rsid w:val="00855B0A"/>
    <w:rsid w:val="00862FE4"/>
    <w:rsid w:val="0086389A"/>
    <w:rsid w:val="0087605E"/>
    <w:rsid w:val="008907D5"/>
    <w:rsid w:val="008B1FEE"/>
    <w:rsid w:val="008B65C1"/>
    <w:rsid w:val="008E4809"/>
    <w:rsid w:val="00903C32"/>
    <w:rsid w:val="00905829"/>
    <w:rsid w:val="00905B1E"/>
    <w:rsid w:val="0091550D"/>
    <w:rsid w:val="00916B16"/>
    <w:rsid w:val="009173B9"/>
    <w:rsid w:val="009221E4"/>
    <w:rsid w:val="00927DDD"/>
    <w:rsid w:val="0093335D"/>
    <w:rsid w:val="0093613E"/>
    <w:rsid w:val="00936792"/>
    <w:rsid w:val="00943026"/>
    <w:rsid w:val="00943D77"/>
    <w:rsid w:val="00952CA8"/>
    <w:rsid w:val="00960CD7"/>
    <w:rsid w:val="009633F5"/>
    <w:rsid w:val="00966B81"/>
    <w:rsid w:val="00970FAB"/>
    <w:rsid w:val="00981A8E"/>
    <w:rsid w:val="00994A9E"/>
    <w:rsid w:val="009B472B"/>
    <w:rsid w:val="009B5D1B"/>
    <w:rsid w:val="009C7720"/>
    <w:rsid w:val="009D4FC5"/>
    <w:rsid w:val="00A10681"/>
    <w:rsid w:val="00A23AFA"/>
    <w:rsid w:val="00A310C7"/>
    <w:rsid w:val="00A31B3E"/>
    <w:rsid w:val="00A51FA7"/>
    <w:rsid w:val="00A532F3"/>
    <w:rsid w:val="00A60B14"/>
    <w:rsid w:val="00A61B1F"/>
    <w:rsid w:val="00A72A79"/>
    <w:rsid w:val="00A831BE"/>
    <w:rsid w:val="00A8489E"/>
    <w:rsid w:val="00A94C46"/>
    <w:rsid w:val="00A9740D"/>
    <w:rsid w:val="00AA0832"/>
    <w:rsid w:val="00AB02A7"/>
    <w:rsid w:val="00AC29F3"/>
    <w:rsid w:val="00AD34CF"/>
    <w:rsid w:val="00AF2424"/>
    <w:rsid w:val="00B03EA8"/>
    <w:rsid w:val="00B20E24"/>
    <w:rsid w:val="00B231E5"/>
    <w:rsid w:val="00B327F3"/>
    <w:rsid w:val="00B64BFD"/>
    <w:rsid w:val="00B763D2"/>
    <w:rsid w:val="00B9115A"/>
    <w:rsid w:val="00B9335C"/>
    <w:rsid w:val="00B948FE"/>
    <w:rsid w:val="00BA2113"/>
    <w:rsid w:val="00BB5FEB"/>
    <w:rsid w:val="00BC0B59"/>
    <w:rsid w:val="00BD5C22"/>
    <w:rsid w:val="00C01D1F"/>
    <w:rsid w:val="00C02B87"/>
    <w:rsid w:val="00C04171"/>
    <w:rsid w:val="00C132F1"/>
    <w:rsid w:val="00C272C6"/>
    <w:rsid w:val="00C4086D"/>
    <w:rsid w:val="00C47C53"/>
    <w:rsid w:val="00C727FF"/>
    <w:rsid w:val="00C74173"/>
    <w:rsid w:val="00C80A11"/>
    <w:rsid w:val="00C97816"/>
    <w:rsid w:val="00CA1896"/>
    <w:rsid w:val="00CA7123"/>
    <w:rsid w:val="00CB5B28"/>
    <w:rsid w:val="00CC0BB8"/>
    <w:rsid w:val="00CF0053"/>
    <w:rsid w:val="00CF4499"/>
    <w:rsid w:val="00CF5371"/>
    <w:rsid w:val="00CF7EBD"/>
    <w:rsid w:val="00D0323A"/>
    <w:rsid w:val="00D0559F"/>
    <w:rsid w:val="00D077E9"/>
    <w:rsid w:val="00D278A1"/>
    <w:rsid w:val="00D42CB7"/>
    <w:rsid w:val="00D4413D"/>
    <w:rsid w:val="00D47E54"/>
    <w:rsid w:val="00D50BFB"/>
    <w:rsid w:val="00D532DE"/>
    <w:rsid w:val="00D5413D"/>
    <w:rsid w:val="00D5591D"/>
    <w:rsid w:val="00D570A9"/>
    <w:rsid w:val="00D664CC"/>
    <w:rsid w:val="00D703F3"/>
    <w:rsid w:val="00D70D02"/>
    <w:rsid w:val="00D770C7"/>
    <w:rsid w:val="00D8198D"/>
    <w:rsid w:val="00D86945"/>
    <w:rsid w:val="00D90290"/>
    <w:rsid w:val="00DB0886"/>
    <w:rsid w:val="00DD152F"/>
    <w:rsid w:val="00DD710E"/>
    <w:rsid w:val="00DE1EEC"/>
    <w:rsid w:val="00DE213F"/>
    <w:rsid w:val="00DF027C"/>
    <w:rsid w:val="00E00A32"/>
    <w:rsid w:val="00E22ACD"/>
    <w:rsid w:val="00E2301F"/>
    <w:rsid w:val="00E52AFA"/>
    <w:rsid w:val="00E620B0"/>
    <w:rsid w:val="00E81B40"/>
    <w:rsid w:val="00E85447"/>
    <w:rsid w:val="00EB1F16"/>
    <w:rsid w:val="00EE2F60"/>
    <w:rsid w:val="00EE4872"/>
    <w:rsid w:val="00EF555B"/>
    <w:rsid w:val="00F027BB"/>
    <w:rsid w:val="00F03F50"/>
    <w:rsid w:val="00F11DCF"/>
    <w:rsid w:val="00F162EA"/>
    <w:rsid w:val="00F52D27"/>
    <w:rsid w:val="00F53E81"/>
    <w:rsid w:val="00F661F0"/>
    <w:rsid w:val="00F83527"/>
    <w:rsid w:val="00F87B18"/>
    <w:rsid w:val="00F91EF5"/>
    <w:rsid w:val="00FB5155"/>
    <w:rsid w:val="00FD583F"/>
    <w:rsid w:val="00FD7431"/>
    <w:rsid w:val="00FD7488"/>
    <w:rsid w:val="00FD79B6"/>
    <w:rsid w:val="00FE4C8C"/>
    <w:rsid w:val="00FF16B4"/>
    <w:rsid w:val="00FF4C29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50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503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Regina Pinheiro de Moraes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9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Selma Moraes</cp:lastModifiedBy>
  <cp:revision>8</cp:revision>
  <cp:lastPrinted>2006-08-01T17:47:00Z</cp:lastPrinted>
  <dcterms:created xsi:type="dcterms:W3CDTF">2022-09-16T13:34:00Z</dcterms:created>
  <dcterms:modified xsi:type="dcterms:W3CDTF">2022-09-16T17:27:00Z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