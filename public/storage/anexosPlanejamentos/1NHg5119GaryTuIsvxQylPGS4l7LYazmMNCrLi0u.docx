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47706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5E1EA83A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BE648E">
                                    <w:rPr>
                                      <w:lang w:val="pt-BR" w:bidi="pt-BR"/>
                                    </w:rPr>
                                    <w:t>2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5E1EA83A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BE648E">
                              <w:rPr>
                                <w:lang w:val="pt-BR" w:bidi="pt-BR"/>
                              </w:rPr>
                              <w:t>2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AD487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3CD85128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 xml:space="preserve">Diego </w:t>
                </w:r>
                <w:proofErr w:type="spellStart"/>
                <w:r w:rsidR="004732D5">
                  <w:rPr>
                    <w:lang w:val="pt-BR"/>
                  </w:rPr>
                  <w:t>Zanoni</w:t>
                </w:r>
                <w:proofErr w:type="spellEnd"/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593DA2FA" w:rsidR="004732D5" w:rsidRDefault="00BE648E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676CEFEF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0DF70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6C8A02CC" w:rsidR="00FE4C8C" w:rsidRPr="004F0028" w:rsidRDefault="00B43091" w:rsidP="00FE4C8C">
      <w:pPr>
        <w:pStyle w:val="Ttulo1"/>
        <w:rPr>
          <w:lang w:val="pt-BR"/>
        </w:rPr>
      </w:pPr>
      <w:r>
        <w:rPr>
          <w:lang w:val="pt-BR" w:bidi="pt-BR"/>
        </w:rPr>
        <w:t>08</w:t>
      </w:r>
      <w:r w:rsidR="004732D5">
        <w:rPr>
          <w:lang w:val="pt-BR" w:bidi="pt-BR"/>
        </w:rPr>
        <w:t>/</w:t>
      </w:r>
      <w:r>
        <w:rPr>
          <w:lang w:val="pt-BR" w:bidi="pt-BR"/>
        </w:rPr>
        <w:t>08</w:t>
      </w:r>
      <w:r w:rsidR="004732D5">
        <w:rPr>
          <w:lang w:val="pt-BR" w:bidi="pt-BR"/>
        </w:rPr>
        <w:t xml:space="preserve">/22 – </w:t>
      </w:r>
      <w:r>
        <w:rPr>
          <w:lang w:val="pt-BR" w:bidi="pt-BR"/>
        </w:rPr>
        <w:t>19</w:t>
      </w:r>
      <w:r w:rsidR="004732D5">
        <w:rPr>
          <w:lang w:val="pt-BR" w:bidi="pt-BR"/>
        </w:rPr>
        <w:t>/08/22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47030B11" w14:textId="77777777" w:rsidR="00B43091" w:rsidRPr="001F4CED" w:rsidRDefault="00B43091" w:rsidP="00B4309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Conjunctions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ACC6D68" w14:textId="77777777" w:rsidR="00B43091" w:rsidRDefault="00B43091" w:rsidP="00B4309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6F8E0DA3" w14:textId="77777777" w:rsidR="00B43091" w:rsidRDefault="00B43091" w:rsidP="00B43091">
      <w:pPr>
        <w:spacing w:line="240" w:lineRule="auto"/>
        <w:rPr>
          <w:lang w:val="pt-BR"/>
        </w:rPr>
      </w:pPr>
    </w:p>
    <w:p w14:paraId="37AE24C5" w14:textId="77777777" w:rsidR="00B43091" w:rsidRPr="001F4CED" w:rsidRDefault="00B43091" w:rsidP="00B4309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EC56B77" w14:textId="77777777" w:rsidR="00B43091" w:rsidRDefault="00B43091" w:rsidP="00B4309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12)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4DC1DF78" w14:textId="77777777" w:rsidR="004732D5" w:rsidRDefault="004732D5" w:rsidP="004732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335E3" w14:textId="77777777" w:rsidR="00411248" w:rsidRDefault="00411248">
      <w:r>
        <w:separator/>
      </w:r>
    </w:p>
    <w:p w14:paraId="31071890" w14:textId="77777777" w:rsidR="00411248" w:rsidRDefault="00411248"/>
  </w:endnote>
  <w:endnote w:type="continuationSeparator" w:id="0">
    <w:p w14:paraId="32F97CF5" w14:textId="77777777" w:rsidR="00411248" w:rsidRDefault="00411248">
      <w:r>
        <w:continuationSeparator/>
      </w:r>
    </w:p>
    <w:p w14:paraId="283B95F4" w14:textId="77777777" w:rsidR="00411248" w:rsidRDefault="004112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2C411" w14:textId="77777777" w:rsidR="00411248" w:rsidRDefault="00411248">
      <w:r>
        <w:separator/>
      </w:r>
    </w:p>
    <w:p w14:paraId="1AA87DD8" w14:textId="77777777" w:rsidR="00411248" w:rsidRDefault="00411248"/>
  </w:footnote>
  <w:footnote w:type="continuationSeparator" w:id="0">
    <w:p w14:paraId="437AE720" w14:textId="77777777" w:rsidR="00411248" w:rsidRDefault="00411248">
      <w:r>
        <w:continuationSeparator/>
      </w:r>
    </w:p>
    <w:p w14:paraId="5D019170" w14:textId="77777777" w:rsidR="00411248" w:rsidRDefault="004112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C089E"/>
    <w:rsid w:val="000D2E09"/>
    <w:rsid w:val="000E63C9"/>
    <w:rsid w:val="0010216B"/>
    <w:rsid w:val="00106EF5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11248"/>
    <w:rsid w:val="0044085A"/>
    <w:rsid w:val="004732D5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43091"/>
    <w:rsid w:val="00B64BFD"/>
    <w:rsid w:val="00B763D2"/>
    <w:rsid w:val="00BE648E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325BBB"/>
    <w:rsid w:val="0048687A"/>
    <w:rsid w:val="005007FE"/>
    <w:rsid w:val="00B00E34"/>
    <w:rsid w:val="00D84616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</TotalTime>
  <Pages>2</Pages>
  <Words>111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3</cp:revision>
  <cp:lastPrinted>2006-08-01T17:47:00Z</cp:lastPrinted>
  <dcterms:created xsi:type="dcterms:W3CDTF">2022-07-25T09:46:00Z</dcterms:created>
  <dcterms:modified xsi:type="dcterms:W3CDTF">2022-08-08T16:03:00Z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