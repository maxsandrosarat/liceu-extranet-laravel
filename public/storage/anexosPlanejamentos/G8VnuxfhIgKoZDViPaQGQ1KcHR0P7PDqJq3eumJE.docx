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Pr="004F0028" w:rsidRDefault="00D077E9" w:rsidP="00D70D02">
      <w:pPr>
        <w:rPr>
          <w:lang w:val="pt-BR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8C33DB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1" allowOverlap="1" wp14:anchorId="745D27AF" wp14:editId="34C868AC">
                      <wp:simplePos x="0" y="0"/>
                      <wp:positionH relativeFrom="column">
                        <wp:posOffset>3463290</wp:posOffset>
                      </wp:positionH>
                      <wp:positionV relativeFrom="page">
                        <wp:posOffset>332105</wp:posOffset>
                      </wp:positionV>
                      <wp:extent cx="3938905" cy="9952355"/>
                      <wp:effectExtent l="0" t="0" r="4445" b="0"/>
                      <wp:wrapNone/>
                      <wp:docPr id="3" name="Retângulo 3" descr="retângulo branco para o texto na cap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8905" cy="99523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E8EDE7" id="Retângulo 3" o:spid="_x0000_s1026" alt="retângulo branco para o texto na capa" style="position:absolute;margin-left:272.7pt;margin-top:26.15pt;width:310.15pt;height:78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" fillcolor="white [3212]" stroked="f" strokeweight="2pt">
                      <w10:wrap anchory="page"/>
                    </v:rect>
                  </w:pict>
                </mc:Fallback>
              </mc:AlternateContent>
            </w:r>
            <w:r w:rsidR="00D077E9"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07647152" wp14:editId="335BFA4E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BB8" w:rsidRDefault="00D13BB8" w:rsidP="00FE4C8C">
                                  <w:pPr>
                                    <w:pStyle w:val="Ttulo"/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</w:pPr>
                                  <w:r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PLANO DE AÇÃO</w:t>
                                  </w: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ANUAL</w:t>
                                  </w:r>
                                </w:p>
                                <w:p w:rsidR="00D13BB8" w:rsidRPr="008C33DB" w:rsidRDefault="00D437BB" w:rsidP="00D13BB8">
                                  <w:pPr>
                                    <w:pStyle w:val="Ttulo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º 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Ano A</w:t>
                                  </w:r>
                                  <w:r w:rsidR="00D13BB8" w:rsidRPr="008C33DB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>.</w:t>
                                  </w:r>
                                  <w:r w:rsidR="00D13BB8">
                                    <w:rPr>
                                      <w:sz w:val="56"/>
                                      <w:szCs w:val="56"/>
                                      <w:lang w:val="pt-BR" w:bidi="pt-BR"/>
                                    </w:rPr>
                                    <w:t xml:space="preserve"> Turno Matutino.</w:t>
                                  </w:r>
                                </w:p>
                                <w:p w:rsidR="00D13BB8" w:rsidRPr="00D86945" w:rsidRDefault="00D13BB8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764715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" filled="f" stroked="f" strokeweight=".5pt">
                      <v:textbox>
                        <w:txbxContent>
                          <w:p w:rsidR="00D13BB8" w:rsidRDefault="00D13BB8" w:rsidP="00FE4C8C">
                            <w:pPr>
                              <w:pStyle w:val="Ttulo"/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</w:pPr>
                            <w:r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PLANO DE AÇÃO</w:t>
                            </w: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ANUAL</w:t>
                            </w:r>
                          </w:p>
                          <w:p w:rsidR="00D13BB8" w:rsidRPr="008C33DB" w:rsidRDefault="00D437BB" w:rsidP="00D13BB8">
                            <w:pPr>
                              <w:pStyle w:val="Ttulo"/>
                              <w:numPr>
                                <w:ilvl w:val="0"/>
                                <w:numId w:val="2"/>
                              </w:num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º 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Ano A</w:t>
                            </w:r>
                            <w:r w:rsidR="00D13BB8" w:rsidRPr="008C33DB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>.</w:t>
                            </w:r>
                            <w:r w:rsidR="00D13BB8">
                              <w:rPr>
                                <w:sz w:val="56"/>
                                <w:szCs w:val="56"/>
                                <w:lang w:val="pt-BR" w:bidi="pt-BR"/>
                              </w:rPr>
                              <w:t xml:space="preserve"> Turno Matutino.</w:t>
                            </w:r>
                          </w:p>
                          <w:p w:rsidR="00D13BB8" w:rsidRPr="00D86945" w:rsidRDefault="00D13BB8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A9E5FEB" wp14:editId="58D2B58D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591C2E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Pr="004F0028" w:rsidRDefault="00D077E9" w:rsidP="00AB02A7">
            <w:pPr>
              <w:rPr>
                <w:noProof/>
                <w:lang w:val="pt-BR"/>
              </w:rPr>
            </w:pPr>
          </w:p>
        </w:tc>
      </w:tr>
      <w:tr w:rsidR="00D077E9" w:rsidRPr="004F0028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FE4C8C" w:rsidRPr="004F0028" w:rsidRDefault="009D269A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EndPr/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EndPr/>
              <w:sdtContent>
                <w:r w:rsidR="008C33DB">
                  <w:rPr>
                    <w:lang w:val="pt-BR"/>
                  </w:rPr>
                  <w:t>Samara Lima</w:t>
                </w:r>
              </w:sdtContent>
            </w:sdt>
          </w:p>
          <w:p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:rsidR="00FE4C8C" w:rsidRDefault="009D269A" w:rsidP="00FE4C8C">
      <w:pPr>
        <w:pStyle w:val="Ttulo1"/>
        <w:rPr>
          <w:lang w:val="pt-BR" w:bidi="pt-B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33.3pt;margin-top:369.3pt;width:253.5pt;height:164.25pt;z-index:-251657728;mso-position-horizontal-relative:text;mso-position-vertical-relative:text">
            <v:imagedata r:id="rId8" o:title="logo_liceu"/>
          </v:shape>
        </w:pict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9641541" wp14:editId="4C5C54D3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068EE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>PLANEJAMENTO ANUAL 2022</w:t>
      </w:r>
    </w:p>
    <w:p w:rsidR="00787C47" w:rsidRPr="004F0028" w:rsidRDefault="00D13BB8" w:rsidP="00787C47">
      <w:pPr>
        <w:pStyle w:val="Ttulo1"/>
        <w:rPr>
          <w:lang w:val="pt-BR"/>
        </w:rPr>
      </w:pPr>
      <w:proofErr w:type="gramStart"/>
      <w:r>
        <w:rPr>
          <w:lang w:val="pt-BR" w:bidi="pt-BR"/>
        </w:rPr>
        <w:t>8 ano</w:t>
      </w:r>
      <w:proofErr w:type="gramEnd"/>
      <w:r>
        <w:rPr>
          <w:lang w:val="pt-BR" w:bidi="pt-BR"/>
        </w:rPr>
        <w:t xml:space="preserve"> A, matutino</w:t>
      </w:r>
    </w:p>
    <w:p w:rsidR="00787C47" w:rsidRDefault="00787C47" w:rsidP="00787C47">
      <w:pPr>
        <w:spacing w:line="240" w:lineRule="auto"/>
      </w:pPr>
      <w:r>
        <w:t xml:space="preserve">DISCIPLINA: </w:t>
      </w:r>
      <w:r w:rsidR="00D13BB8">
        <w:t>Língua Portuguesa</w:t>
      </w:r>
    </w:p>
    <w:p w:rsidR="00E45B65" w:rsidRDefault="00E45B65" w:rsidP="00787C47">
      <w:pPr>
        <w:spacing w:line="240" w:lineRule="auto"/>
      </w:pPr>
    </w:p>
    <w:p w:rsidR="00D13BB8" w:rsidRDefault="00787C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Data: 02/02/2022 </w:t>
      </w:r>
      <w:r w:rsidR="004D414C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2</w:t>
      </w:r>
      <w:r w:rsidRPr="000A2E02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</w:t>
      </w:r>
      <w:r w:rsidR="00701F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, 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p. 177 – 183. </w:t>
      </w:r>
    </w:p>
    <w:p w:rsidR="005A7F01" w:rsidRDefault="005A7F0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Explanação, exemplos, discussão do tema.</w:t>
      </w:r>
    </w:p>
    <w:p w:rsidR="005A7F01" w:rsidRDefault="005A7F0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Relembrar o que é frase, texto, contexto etc.</w:t>
      </w:r>
    </w:p>
    <w:p w:rsidR="00701F7D" w:rsidRDefault="00701F7D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Introduzir aspectos da variação linguística.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Ca. 1, 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177-18</w:t>
      </w:r>
      <w:r w:rsidR="00701F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5A7F0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5A7F01" w:rsidRPr="005A7F01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Pesquisar o que é denotação e conotação.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44544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04/02/2022 2h/a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intencionalidade; conotação e denotação; </w:t>
      </w:r>
    </w:p>
    <w:p w:rsidR="007329A2" w:rsidRDefault="007329A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Exemplificar denotação e conotação; atividades de nível 1: fazer e corrigir.</w:t>
      </w:r>
    </w:p>
    <w:p w:rsidR="007329A2" w:rsidRDefault="007329A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de complementação no caderno.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185-18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7</w:t>
      </w:r>
      <w:r w:rsidR="007329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7C4BFB" w:rsidRPr="007C4BF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Elaborar no caderno um exemplo de frase no sentido conotativo e um exemplo de frase no sentido denotativo.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7C4BF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Data: 07/02/2022 1 h/a</w:t>
      </w:r>
    </w:p>
    <w:p w:rsid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C1D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6C1D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intencionalidade; conotação e denotação; atividades de nível 2.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6C1D5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188-192.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C1D50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Fazer atividades da folha Az.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09/02/2022 2h/a</w:t>
      </w:r>
    </w:p>
    <w:p w:rsid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Enunciado e construção de intencionalidade; conotação e denotação; correção das atividades de nível 2.</w:t>
      </w:r>
    </w:p>
    <w:p w:rsidR="0064583E" w:rsidRDefault="0064583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mapa mental da folha Az em sala, p. 195.</w:t>
      </w:r>
    </w:p>
    <w:p w:rsidR="0064583E" w:rsidRDefault="0064583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Referências: </w:t>
      </w:r>
      <w:r w:rsidR="0064583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1, p. 188-192</w:t>
      </w:r>
      <w:r w:rsidR="00CC1A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; p. 195.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64583E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1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731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CC1A9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1517A" w:rsidRP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Enunciado e construção de intencionalidade; conotação e denotação etc.</w:t>
      </w:r>
    </w:p>
    <w:p w:rsidR="0031517A" w:rsidRDefault="0031517A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complementares.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1517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1.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6C72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Ler cap.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8661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14/02/2022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14/02/2022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 de palavras; frase verbal e frase nominal.</w:t>
      </w:r>
    </w:p>
    <w:p w:rsidR="00246C72" w:rsidRDefault="00246C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Explanação oral; exemplos no quadro. </w:t>
      </w:r>
    </w:p>
    <w:p w:rsidR="00F52B8A" w:rsidRDefault="00F52B8A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 complementar no caderno. </w:t>
      </w:r>
    </w:p>
    <w:p w:rsidR="00B05803" w:rsidRDefault="00B05803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Introduzir o que é período simples e período composto.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A2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p. 197-20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246C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; 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246C72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Criar no caderno uma frase verbal e uma frase nominal.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69171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4D414C" w:rsidRDefault="004D414C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</w:t>
      </w:r>
      <w:r w:rsidR="00573AB5"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16/02/2022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A2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A236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tipos de sujeito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AE268B" w:rsidRDefault="00AE268B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 Fazer e corrigir.</w:t>
      </w:r>
    </w:p>
    <w:p w:rsidR="00AE268B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</w:t>
      </w:r>
      <w:r w:rsidR="00DA2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AE268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, p. 202-204.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AE268B" w:rsidRPr="00AE268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uma frase no caderno com sujeito oculto.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Atividades de nível 1 (fazer e corrigir).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A2083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205-208. 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2013EA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2013EA" w:rsidRPr="002013EA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no caderno uma frase com sujeito indeterminado.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21/02/2022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Disciplina: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atividades de nível 2.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2013E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2, p. </w:t>
      </w:r>
      <w:r w:rsidR="00F2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208-212.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21872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Elaborar no caderno uma frase com sujeito inexistente.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Data da Entrega da Tarefa:</w:t>
      </w:r>
      <w:r w:rsidR="00F2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23/02/2022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23/02/2022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2187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correção das atividades de nível 2. </w:t>
      </w:r>
    </w:p>
    <w:p w:rsidR="00F21872" w:rsidRDefault="00F218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Mapa mental, p. 215.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F21872" w:rsidRDefault="00F218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Atividades complementares no caderno. </w:t>
      </w:r>
    </w:p>
    <w:p w:rsidR="00F21872" w:rsidRDefault="00F21872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2, p. 208-212; p. 215.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21872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Terminar mapa mental da folha AZ, cap.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56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</w:t>
      </w:r>
      <w:r w:rsidR="00BB662A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="00D562F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25/02/2022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Sujeito e classes de palavras; tipos de sujeito; atividades complementares de revisão.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DD00B7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Revisar cap. 1 e 2.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D00B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28/02/2022 – FERIADO DE CARNAVAL</w:t>
      </w:r>
    </w:p>
    <w:p w:rsidR="00E45B65" w:rsidRP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02/03/2022 – FERIADO DE CARNAVAL</w:t>
      </w:r>
    </w:p>
    <w:p w:rsidR="00E45B65" w:rsidRPr="00E45B65" w:rsidRDefault="00E45B6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Data 04/03/2022 2 h/a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F72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F728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Revisão geral, cap. 1 e 2.</w:t>
      </w:r>
    </w:p>
    <w:p w:rsidR="001F7281" w:rsidRDefault="001F7281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Lista de atividades (fazer e corrigir)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9D0EF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 e 2. 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3E083C" w:rsidRPr="003E083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cap. 1 e 2.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07/03/2022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07/03/2022 1 h/a – AVALIAÇÃO PARCIAL</w:t>
      </w:r>
      <w:r w:rsidR="00217448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 xml:space="preserve"> de LÍNGUA PORTUGUESA</w:t>
      </w:r>
    </w:p>
    <w:p w:rsidR="003E083C" w:rsidRDefault="003E083C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3E083C" w:rsidRDefault="003E083C" w:rsidP="003E08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adnominais. </w:t>
      </w:r>
    </w:p>
    <w:p w:rsidR="003E083C" w:rsidRDefault="003E083C" w:rsidP="003E083C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3, p. </w:t>
      </w:r>
      <w:r w:rsidR="00FC3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216-220. </w:t>
      </w:r>
    </w:p>
    <w:p w:rsidR="003E083C" w:rsidRDefault="003E083C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Tarefa: </w:t>
      </w:r>
      <w:r w:rsidR="00FC3BD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Fazer folha az do cap. 2 e postar respostas no sistema.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C3BD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17448" w:rsidRPr="00E45B65" w:rsidRDefault="00217448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09/03/2022 2 h/a – AVALIAÇÃO PARCIAL</w:t>
      </w:r>
    </w:p>
    <w:p w:rsidR="00FC3BD7" w:rsidRDefault="00FC3BD7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de nível 1; fazer e corrigir.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3, p. 221-222. 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Estudar para a avaliação </w:t>
      </w:r>
      <w:r w:rsidR="003A521C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parcial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11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17448" w:rsidRPr="00E45B65" w:rsidRDefault="00217448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2 h/a – AVALIAÇÃO PARCIAL</w:t>
      </w:r>
    </w:p>
    <w:p w:rsidR="00FC3BD7" w:rsidRDefault="00FC3BD7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adnominais. 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 (fazer e corrigir).</w:t>
      </w:r>
    </w:p>
    <w:p w:rsidR="00FC3BD7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3. </w:t>
      </w:r>
    </w:p>
    <w:p w:rsidR="00FC3BD7" w:rsidRPr="00E45B65" w:rsidRDefault="00FC3BD7" w:rsidP="00FC3B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Estudar para o simulado Liceu.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573AB5" w:rsidRPr="00E45B6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14/03/2022 1 h/a – SIMULADO LICEU</w:t>
      </w:r>
    </w:p>
    <w:p w:rsidR="00E45B65" w:rsidRPr="00E45B65" w:rsidRDefault="00E45B6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16/03/2022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BE44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BE44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de nível 2 (fazer e corrigir).</w:t>
      </w:r>
    </w:p>
    <w:p w:rsidR="00C340F4" w:rsidRDefault="00C340F4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Fazer mapa mental da folha az, p. 229.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BE447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3, p. 223-227.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Tarefa:</w:t>
      </w:r>
      <w:r w:rsidR="00D61D66" w:rsidRPr="00D61D66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Fazer folha az, cap. 3.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61D6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18/03/2022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18/03/2022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16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16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adjuntos adnominais; atividades complementares no caderno.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165C5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3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165C5B"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3 no sistema.</w:t>
      </w:r>
      <w:r w:rsidRPr="00165C5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C1E5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21/03/2022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21/03/2022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br/>
        <w:t xml:space="preserve">Disciplina: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Complementos nominais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04, p. 231-23</w:t>
      </w:r>
      <w:r w:rsidR="008D1F8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5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Ler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23/03/2022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23/03/2022 2 h/a</w:t>
      </w:r>
    </w:p>
    <w:p w:rsidR="00FB1B21" w:rsidRDefault="00E45B65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54747" w:rsidRP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Complementos nominais.</w:t>
      </w:r>
    </w:p>
    <w:p w:rsidR="00FB1B21" w:rsidRDefault="00FB1B21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Revisão em slides; diferenciação entre complemento nominal e adjunto adnominal. </w:t>
      </w:r>
    </w:p>
    <w:p w:rsidR="00FB1B21" w:rsidRDefault="00FB1B21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Exercícios complementares no caderno.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5474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</w:t>
      </w:r>
      <w:r w:rsidR="00696DC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696DC8"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exercícios propostos.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1B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25/03/2022 2 h/a</w:t>
      </w:r>
    </w:p>
    <w:p w:rsidR="0021479B" w:rsidRDefault="00E45B65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2147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21479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Complemento nominal; exercícios complementares. </w:t>
      </w:r>
    </w:p>
    <w:p w:rsidR="00FB39A8" w:rsidRDefault="00FB39A8" w:rsidP="00FB1B21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Fazer e corrigir.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B1B2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B39A8"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terminar exercícios propostos</w:t>
      </w:r>
      <w:r w:rsid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 de acordo com ficha de sala</w:t>
      </w:r>
      <w:r w:rsidR="00FB39A8" w:rsidRPr="008D1F85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28/03/2022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28/03/2022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nominal; atividades de nível 1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B39A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236.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12C3B"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mapa mental, cap. 4, p. 243.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30/02/2022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45B65" w:rsidRDefault="00E45B6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30/03/2022 2 h/a</w:t>
      </w:r>
    </w:p>
    <w:p w:rsidR="00812C3B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nominal; atividades de nível 2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4, p. 237-241.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12C3B"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folha az do cap. 4.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01/04/2022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01/04/2022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812C3B" w:rsidRP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Complemento nominal.</w:t>
      </w:r>
    </w:p>
    <w:p w:rsidR="00812C3B" w:rsidRDefault="00812C3B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correção das atividades de nível 2.</w:t>
      </w:r>
    </w:p>
    <w:p w:rsidR="00812C3B" w:rsidRDefault="00812C3B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Exercícios no caderno.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04.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812C3B" w:rsidRPr="00812C3B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Postar as respostas da folha az do cap. 4 no sistema.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812C3B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04/04/2022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5A62D7" w:rsidRPr="005A62D7" w:rsidRDefault="00360D66" w:rsidP="005A62D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04/04/2022 1 h/a – AVALIAÇÃO BIMESTRAL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60D66" w:rsidRDefault="00360D66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06/04/2022 2 h/a – AVALIAÇÃO BIMESTRAL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60D66" w:rsidRDefault="00360D66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08/04/2022 2 h/a – AVALIAÇÃO BIMESTRAL</w:t>
      </w:r>
    </w:p>
    <w:p w:rsidR="005A62D7" w:rsidRPr="00E45B65" w:rsidRDefault="005A62D7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11/03/2022 1 h/a – SIMULADO AZ</w:t>
      </w:r>
    </w:p>
    <w:p w:rsidR="00E45B65" w:rsidRPr="00E45B65" w:rsidRDefault="00E45B65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E45B65" w:rsidRDefault="0027283D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13/04/2022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nominal.</w:t>
      </w:r>
    </w:p>
    <w:p w:rsidR="00C5469E" w:rsidRDefault="00C5469E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 (cap. 1, 2, 3 e 4).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27283D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15/0</w:t>
      </w:r>
      <w:r w:rsidR="00D731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15/0</w:t>
      </w:r>
      <w:r w:rsidR="00D73171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4</w:t>
      </w: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/2022 2 h/a</w:t>
      </w:r>
    </w:p>
    <w:p w:rsidR="00C5469E" w:rsidRDefault="00E45B65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="00C546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="00C5469E"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C5469E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Complemento nominal.</w:t>
      </w:r>
    </w:p>
    <w:p w:rsidR="00C5469E" w:rsidRDefault="00C5469E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Atividades complementares no caderno (cap. 1, 2, 3 e 4).</w:t>
      </w:r>
    </w:p>
    <w:p w:rsidR="00C5469E" w:rsidRDefault="00C5469E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1, 2, 3 e 4. </w:t>
      </w:r>
    </w:p>
    <w:p w:rsidR="00C5469E" w:rsidRDefault="00C5469E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Terminar atividades propostas em sala conforme ficha de sala.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18/0</w:t>
      </w:r>
      <w:r w:rsidR="00D731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4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/2022.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E45B65" w:rsidRPr="00E45B65" w:rsidRDefault="00E45B65" w:rsidP="00C5469E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18/04/2022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verbos: tipos, tempos e modos.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cap. 5, p. 222-22</w:t>
      </w:r>
      <w:r w:rsidR="001831C7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831C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354B56" w:rsidRPr="001831C7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ler cap. 5.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354B5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20/04/2022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Verbos: tipos, tempos e modos. </w:t>
      </w:r>
    </w:p>
    <w:p w:rsidR="00EA5DB0" w:rsidRDefault="00EA5DB0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Slides de revisão.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05, p. 229-235.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EA5DB0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EA5DB0" w:rsidRPr="00EA5DB0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Elaborar uma frase no modo imperativo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25/04/2022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22/04/2022 2 h/a – FERIADO</w:t>
      </w:r>
    </w:p>
    <w:p w:rsidR="00E45B65" w:rsidRPr="00E45B65" w:rsidRDefault="00E45B65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25/04/2022 1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EA5DB0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verbos: tempos, tipos e modos verbais: atividades de nível 1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cap. 5, p.236-237. 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F319DF"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Revisar tabelas de modos verbais, p. 229-231.</w:t>
      </w:r>
      <w:r w:rsidRPr="00F319DF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F319DF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27/04/2022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E45B65" w:rsidRPr="00E45B65" w:rsidRDefault="00E45B65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27/04/2022 2 h/a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Verbos; atividades de nível 2 (fazer e corrigir).</w:t>
      </w:r>
    </w:p>
    <w:p w:rsid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p. 237-242.</w:t>
      </w:r>
    </w:p>
    <w:p w:rsidR="00E45B65" w:rsidRPr="00E45B65" w:rsidRDefault="00E45B65" w:rsidP="00E45B6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AE60A2"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>Fazer folha az do cap. 5 e postar no sistema.</w:t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731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29/04/2022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E45B65">
        <w:rPr>
          <w:rFonts w:ascii="Arial" w:eastAsia="Times New Roman" w:hAnsi="Arial" w:cs="Arial"/>
          <w:b w:val="0"/>
          <w:color w:val="000000"/>
          <w:sz w:val="20"/>
          <w:szCs w:val="20"/>
          <w:highlight w:val="yellow"/>
          <w:lang w:val="pt-BR" w:eastAsia="pt-BR"/>
        </w:rPr>
        <w:t>Data 29/04/2022 2 h/a – ENTREGA DE NOTAS</w:t>
      </w:r>
    </w:p>
    <w:p w:rsidR="004C52A7" w:rsidRDefault="004C52A7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4C52A7" w:rsidRDefault="004C52A7" w:rsidP="004C52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Disciplina: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Língua Portuguesa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Conteúdo: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Verbos; atividades de nível 2 (terminar correção); atividades complementares no caderno.</w:t>
      </w:r>
    </w:p>
    <w:p w:rsidR="004C52A7" w:rsidRDefault="004C52A7" w:rsidP="004C52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Referências: </w:t>
      </w:r>
      <w:r w:rsidR="00AE60A2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cap. 5, p. 237-242.</w:t>
      </w:r>
    </w:p>
    <w:p w:rsidR="004C52A7" w:rsidRDefault="004C52A7" w:rsidP="004C52A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Tarefa: </w:t>
      </w:r>
      <w:r w:rsidR="00AE60A2" w:rsidRPr="00AE60A2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t xml:space="preserve">ler cap. 6. </w:t>
      </w:r>
      <w:r w:rsidRPr="005E47F8">
        <w:rPr>
          <w:rFonts w:ascii="Arial" w:eastAsia="Times New Roman" w:hAnsi="Arial" w:cs="Arial"/>
          <w:b w:val="0"/>
          <w:color w:val="FF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Forma de Entrega da Tarefa: VISTADA EM AULA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 w:rsidR="00D73171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02/05/2022</w:t>
      </w:r>
      <w:bookmarkStart w:id="0" w:name="_GoBack"/>
      <w:bookmarkEnd w:id="0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Samara Lima</w:t>
      </w: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27283D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27283D" w:rsidRDefault="0027283D" w:rsidP="00360D66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360D66" w:rsidRDefault="00360D66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573AB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573AB5" w:rsidRDefault="00573AB5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D13BB8" w:rsidRDefault="00D13BB8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:rsidR="00787C47" w:rsidRPr="00046868" w:rsidRDefault="00787C47" w:rsidP="00787C47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</w:p>
    <w:p w:rsidR="003F4F1E" w:rsidRPr="004F0028" w:rsidRDefault="003F4F1E" w:rsidP="003F4F1E">
      <w:pPr>
        <w:spacing w:after="200"/>
        <w:rPr>
          <w:lang w:val="pt-BR"/>
        </w:rPr>
      </w:pPr>
    </w:p>
    <w:p w:rsidR="003F4F1E" w:rsidRPr="004F0028" w:rsidRDefault="003F4F1E" w:rsidP="0084071D">
      <w:pPr>
        <w:spacing w:after="200"/>
        <w:rPr>
          <w:lang w:val="pt-BR"/>
        </w:rPr>
      </w:pPr>
    </w:p>
    <w:sectPr w:rsidR="003F4F1E" w:rsidRPr="004F0028" w:rsidSect="00AB02A7">
      <w:headerReference w:type="default" r:id="rId9"/>
      <w:footerReference w:type="default" r:id="rId10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269A" w:rsidRDefault="009D269A">
      <w:r>
        <w:separator/>
      </w:r>
    </w:p>
    <w:p w:rsidR="009D269A" w:rsidRDefault="009D269A"/>
  </w:endnote>
  <w:endnote w:type="continuationSeparator" w:id="0">
    <w:p w:rsidR="009D269A" w:rsidRDefault="009D269A">
      <w:r>
        <w:continuationSeparator/>
      </w:r>
    </w:p>
    <w:p w:rsidR="009D269A" w:rsidRDefault="009D26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3BB8" w:rsidRPr="004F0028" w:rsidRDefault="00D13BB8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:rsidR="00D13BB8" w:rsidRPr="004F0028" w:rsidRDefault="00D13BB8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269A" w:rsidRDefault="009D269A">
      <w:r>
        <w:separator/>
      </w:r>
    </w:p>
    <w:p w:rsidR="009D269A" w:rsidRDefault="009D269A"/>
  </w:footnote>
  <w:footnote w:type="continuationSeparator" w:id="0">
    <w:p w:rsidR="009D269A" w:rsidRDefault="009D269A">
      <w:r>
        <w:continuationSeparator/>
      </w:r>
    </w:p>
    <w:p w:rsidR="009D269A" w:rsidRDefault="009D26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13BB8" w:rsidRPr="004F0028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13BB8" w:rsidRPr="004F0028" w:rsidRDefault="00D13BB8">
          <w:pPr>
            <w:pStyle w:val="Cabealho"/>
            <w:rPr>
              <w:lang w:val="pt-BR"/>
            </w:rPr>
          </w:pPr>
        </w:p>
      </w:tc>
    </w:tr>
  </w:tbl>
  <w:p w:rsidR="00D13BB8" w:rsidRPr="004F0028" w:rsidRDefault="00D13BB8" w:rsidP="00D077E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06076"/>
    <w:multiLevelType w:val="hybridMultilevel"/>
    <w:tmpl w:val="8A8EEC94"/>
    <w:lvl w:ilvl="0" w:tplc="C29C9084">
      <w:numFmt w:val="bullet"/>
      <w:lvlText w:val=""/>
      <w:lvlJc w:val="left"/>
      <w:pPr>
        <w:ind w:left="1080" w:hanging="72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36501"/>
    <w:multiLevelType w:val="hybridMultilevel"/>
    <w:tmpl w:val="AC14257A"/>
    <w:lvl w:ilvl="0" w:tplc="297C03D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C8C"/>
    <w:rsid w:val="00012DD6"/>
    <w:rsid w:val="0002482E"/>
    <w:rsid w:val="00046868"/>
    <w:rsid w:val="00050324"/>
    <w:rsid w:val="00066960"/>
    <w:rsid w:val="000A0150"/>
    <w:rsid w:val="000A2E02"/>
    <w:rsid w:val="000D2E09"/>
    <w:rsid w:val="000D4DC3"/>
    <w:rsid w:val="000E63C9"/>
    <w:rsid w:val="00101B62"/>
    <w:rsid w:val="0010216B"/>
    <w:rsid w:val="001163BF"/>
    <w:rsid w:val="0012675A"/>
    <w:rsid w:val="00130E9D"/>
    <w:rsid w:val="00140E5F"/>
    <w:rsid w:val="00150A6D"/>
    <w:rsid w:val="00165C5B"/>
    <w:rsid w:val="00174BB0"/>
    <w:rsid w:val="001831C7"/>
    <w:rsid w:val="00185B35"/>
    <w:rsid w:val="001C4913"/>
    <w:rsid w:val="001F2BC8"/>
    <w:rsid w:val="001F5F6B"/>
    <w:rsid w:val="001F7281"/>
    <w:rsid w:val="002013EA"/>
    <w:rsid w:val="0021479B"/>
    <w:rsid w:val="00217448"/>
    <w:rsid w:val="002324DF"/>
    <w:rsid w:val="00243EBC"/>
    <w:rsid w:val="00246A35"/>
    <w:rsid w:val="00246C72"/>
    <w:rsid w:val="0027283D"/>
    <w:rsid w:val="00284348"/>
    <w:rsid w:val="00286610"/>
    <w:rsid w:val="002F3DF4"/>
    <w:rsid w:val="002F51F5"/>
    <w:rsid w:val="002F6452"/>
    <w:rsid w:val="00312137"/>
    <w:rsid w:val="0031517A"/>
    <w:rsid w:val="00330359"/>
    <w:rsid w:val="0033762F"/>
    <w:rsid w:val="003447D7"/>
    <w:rsid w:val="003531FC"/>
    <w:rsid w:val="00354B56"/>
    <w:rsid w:val="00360494"/>
    <w:rsid w:val="00360D66"/>
    <w:rsid w:val="00366C7E"/>
    <w:rsid w:val="00366D92"/>
    <w:rsid w:val="00384EA3"/>
    <w:rsid w:val="003A1851"/>
    <w:rsid w:val="003A39A1"/>
    <w:rsid w:val="003A521C"/>
    <w:rsid w:val="003C2191"/>
    <w:rsid w:val="003D3863"/>
    <w:rsid w:val="003E083C"/>
    <w:rsid w:val="003F4F1E"/>
    <w:rsid w:val="003F600E"/>
    <w:rsid w:val="004110DE"/>
    <w:rsid w:val="0044085A"/>
    <w:rsid w:val="0044544B"/>
    <w:rsid w:val="004A6BAB"/>
    <w:rsid w:val="004B1E57"/>
    <w:rsid w:val="004B21A5"/>
    <w:rsid w:val="004C52A7"/>
    <w:rsid w:val="004D414C"/>
    <w:rsid w:val="004E3A98"/>
    <w:rsid w:val="004F0028"/>
    <w:rsid w:val="005037F0"/>
    <w:rsid w:val="00510878"/>
    <w:rsid w:val="00511587"/>
    <w:rsid w:val="00516A86"/>
    <w:rsid w:val="00526FD9"/>
    <w:rsid w:val="005275F6"/>
    <w:rsid w:val="00540C5F"/>
    <w:rsid w:val="00572102"/>
    <w:rsid w:val="00573AB5"/>
    <w:rsid w:val="00577958"/>
    <w:rsid w:val="005816C8"/>
    <w:rsid w:val="005A62D7"/>
    <w:rsid w:val="005A7F01"/>
    <w:rsid w:val="005C6745"/>
    <w:rsid w:val="005E47F8"/>
    <w:rsid w:val="005F1BB0"/>
    <w:rsid w:val="006030CD"/>
    <w:rsid w:val="006269AF"/>
    <w:rsid w:val="0064583E"/>
    <w:rsid w:val="006556CB"/>
    <w:rsid w:val="00656C4D"/>
    <w:rsid w:val="00675292"/>
    <w:rsid w:val="00691711"/>
    <w:rsid w:val="00696DC8"/>
    <w:rsid w:val="006A7341"/>
    <w:rsid w:val="006B6E03"/>
    <w:rsid w:val="006C1D50"/>
    <w:rsid w:val="006E2B76"/>
    <w:rsid w:val="006E5716"/>
    <w:rsid w:val="00701F6E"/>
    <w:rsid w:val="00701F7D"/>
    <w:rsid w:val="007302B3"/>
    <w:rsid w:val="00730733"/>
    <w:rsid w:val="00730E3A"/>
    <w:rsid w:val="007329A2"/>
    <w:rsid w:val="00736AAF"/>
    <w:rsid w:val="007613E7"/>
    <w:rsid w:val="00765B2A"/>
    <w:rsid w:val="00783A34"/>
    <w:rsid w:val="00787C47"/>
    <w:rsid w:val="007A6BF7"/>
    <w:rsid w:val="007C466D"/>
    <w:rsid w:val="007C4BFB"/>
    <w:rsid w:val="007C6B52"/>
    <w:rsid w:val="007C7BE2"/>
    <w:rsid w:val="007D16C5"/>
    <w:rsid w:val="007D49A4"/>
    <w:rsid w:val="00812C3B"/>
    <w:rsid w:val="0084071D"/>
    <w:rsid w:val="00862FE4"/>
    <w:rsid w:val="0086389A"/>
    <w:rsid w:val="008735A5"/>
    <w:rsid w:val="0087605E"/>
    <w:rsid w:val="008B1FEE"/>
    <w:rsid w:val="008B65C1"/>
    <w:rsid w:val="008C33DB"/>
    <w:rsid w:val="008D1F85"/>
    <w:rsid w:val="00903C32"/>
    <w:rsid w:val="00906011"/>
    <w:rsid w:val="00906436"/>
    <w:rsid w:val="00916B16"/>
    <w:rsid w:val="009173B9"/>
    <w:rsid w:val="0093286B"/>
    <w:rsid w:val="0093335D"/>
    <w:rsid w:val="0093613E"/>
    <w:rsid w:val="00943026"/>
    <w:rsid w:val="00960CD7"/>
    <w:rsid w:val="00965BAD"/>
    <w:rsid w:val="00966B81"/>
    <w:rsid w:val="00971C40"/>
    <w:rsid w:val="0098140B"/>
    <w:rsid w:val="009B2C4E"/>
    <w:rsid w:val="009B5D1B"/>
    <w:rsid w:val="009C7720"/>
    <w:rsid w:val="009D0EF8"/>
    <w:rsid w:val="009D269A"/>
    <w:rsid w:val="009D55B9"/>
    <w:rsid w:val="009E223D"/>
    <w:rsid w:val="009E419F"/>
    <w:rsid w:val="00A23AFA"/>
    <w:rsid w:val="00A26925"/>
    <w:rsid w:val="00A31B3E"/>
    <w:rsid w:val="00A532F3"/>
    <w:rsid w:val="00A55E79"/>
    <w:rsid w:val="00A6549A"/>
    <w:rsid w:val="00A70C91"/>
    <w:rsid w:val="00A82B44"/>
    <w:rsid w:val="00A8489E"/>
    <w:rsid w:val="00A93102"/>
    <w:rsid w:val="00AB02A7"/>
    <w:rsid w:val="00AC29F3"/>
    <w:rsid w:val="00AE268B"/>
    <w:rsid w:val="00AE60A2"/>
    <w:rsid w:val="00B022B2"/>
    <w:rsid w:val="00B03EA8"/>
    <w:rsid w:val="00B05803"/>
    <w:rsid w:val="00B06C66"/>
    <w:rsid w:val="00B1454A"/>
    <w:rsid w:val="00B231E5"/>
    <w:rsid w:val="00B64BFD"/>
    <w:rsid w:val="00B65074"/>
    <w:rsid w:val="00B763D2"/>
    <w:rsid w:val="00BB662A"/>
    <w:rsid w:val="00BD5FF7"/>
    <w:rsid w:val="00BE447D"/>
    <w:rsid w:val="00C02B87"/>
    <w:rsid w:val="00C0739A"/>
    <w:rsid w:val="00C132F1"/>
    <w:rsid w:val="00C27755"/>
    <w:rsid w:val="00C340F4"/>
    <w:rsid w:val="00C4086D"/>
    <w:rsid w:val="00C5469E"/>
    <w:rsid w:val="00C60576"/>
    <w:rsid w:val="00C969F8"/>
    <w:rsid w:val="00CA1896"/>
    <w:rsid w:val="00CA7FF1"/>
    <w:rsid w:val="00CB24DE"/>
    <w:rsid w:val="00CB5B28"/>
    <w:rsid w:val="00CB735E"/>
    <w:rsid w:val="00CC1A95"/>
    <w:rsid w:val="00CF5371"/>
    <w:rsid w:val="00D0323A"/>
    <w:rsid w:val="00D0559F"/>
    <w:rsid w:val="00D077E9"/>
    <w:rsid w:val="00D11DC0"/>
    <w:rsid w:val="00D13BB8"/>
    <w:rsid w:val="00D14BA8"/>
    <w:rsid w:val="00D26378"/>
    <w:rsid w:val="00D42CB7"/>
    <w:rsid w:val="00D437BB"/>
    <w:rsid w:val="00D5413D"/>
    <w:rsid w:val="00D562FE"/>
    <w:rsid w:val="00D570A9"/>
    <w:rsid w:val="00D60458"/>
    <w:rsid w:val="00D61D66"/>
    <w:rsid w:val="00D70D02"/>
    <w:rsid w:val="00D73171"/>
    <w:rsid w:val="00D770C7"/>
    <w:rsid w:val="00D86945"/>
    <w:rsid w:val="00D90290"/>
    <w:rsid w:val="00DA2083"/>
    <w:rsid w:val="00DA6797"/>
    <w:rsid w:val="00DC1E52"/>
    <w:rsid w:val="00DD00B7"/>
    <w:rsid w:val="00DD152F"/>
    <w:rsid w:val="00DD309C"/>
    <w:rsid w:val="00DE213F"/>
    <w:rsid w:val="00DE64DA"/>
    <w:rsid w:val="00DF027C"/>
    <w:rsid w:val="00E00A32"/>
    <w:rsid w:val="00E22ACD"/>
    <w:rsid w:val="00E24952"/>
    <w:rsid w:val="00E367BE"/>
    <w:rsid w:val="00E42AE8"/>
    <w:rsid w:val="00E45B65"/>
    <w:rsid w:val="00E47E8B"/>
    <w:rsid w:val="00E50BCE"/>
    <w:rsid w:val="00E54747"/>
    <w:rsid w:val="00E620B0"/>
    <w:rsid w:val="00E81B40"/>
    <w:rsid w:val="00E85447"/>
    <w:rsid w:val="00E90500"/>
    <w:rsid w:val="00E92275"/>
    <w:rsid w:val="00E93418"/>
    <w:rsid w:val="00EA236E"/>
    <w:rsid w:val="00EA5DB0"/>
    <w:rsid w:val="00EC4D61"/>
    <w:rsid w:val="00EE4182"/>
    <w:rsid w:val="00EE655A"/>
    <w:rsid w:val="00EF555B"/>
    <w:rsid w:val="00F027BB"/>
    <w:rsid w:val="00F11DCF"/>
    <w:rsid w:val="00F162EA"/>
    <w:rsid w:val="00F21872"/>
    <w:rsid w:val="00F2292D"/>
    <w:rsid w:val="00F30821"/>
    <w:rsid w:val="00F319DF"/>
    <w:rsid w:val="00F52B8A"/>
    <w:rsid w:val="00F52D27"/>
    <w:rsid w:val="00F53E56"/>
    <w:rsid w:val="00F62383"/>
    <w:rsid w:val="00F71216"/>
    <w:rsid w:val="00F7696D"/>
    <w:rsid w:val="00F7775C"/>
    <w:rsid w:val="00F83527"/>
    <w:rsid w:val="00FB1B21"/>
    <w:rsid w:val="00FB39A8"/>
    <w:rsid w:val="00FC3BD7"/>
    <w:rsid w:val="00FC4AEB"/>
    <w:rsid w:val="00FD4D56"/>
    <w:rsid w:val="00FD583F"/>
    <w:rsid w:val="00FD7488"/>
    <w:rsid w:val="00FE4C8C"/>
    <w:rsid w:val="00FE6C52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71EC6D"/>
  <w15:docId w15:val="{DDA4C92F-6EEE-4421-BDE8-34F55B82B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51D25"/>
    <w:rsid w:val="00254072"/>
    <w:rsid w:val="004C3123"/>
    <w:rsid w:val="005007FE"/>
    <w:rsid w:val="009E002D"/>
    <w:rsid w:val="00B00E34"/>
    <w:rsid w:val="00DA64F0"/>
    <w:rsid w:val="00E267B0"/>
    <w:rsid w:val="00F6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228F876D84034A93B2A6C3AED55A3A81">
    <w:name w:val="228F876D84034A93B2A6C3AED55A3A81"/>
  </w:style>
  <w:style w:type="paragraph" w:customStyle="1" w:styleId="02237BAB051C4B40A48622D5805FF0D8">
    <w:name w:val="02237BAB051C4B40A48622D5805FF0D8"/>
  </w:style>
  <w:style w:type="paragraph" w:customStyle="1" w:styleId="81E515CD1A6043B4A325A39118B3EEEA">
    <w:name w:val="81E515CD1A6043B4A325A39118B3EEEA"/>
  </w:style>
  <w:style w:type="paragraph" w:customStyle="1" w:styleId="5352AB74D60D489FAEFB1F40BD4F8943">
    <w:name w:val="5352AB74D60D489FAEFB1F40BD4F8943"/>
  </w:style>
  <w:style w:type="paragraph" w:customStyle="1" w:styleId="4907836B1FDD444485046B591C51845F">
    <w:name w:val="4907836B1FDD444485046B591C51845F"/>
  </w:style>
  <w:style w:type="paragraph" w:customStyle="1" w:styleId="C58B10EDD44F436BB9C9850CF1220399">
    <w:name w:val="C58B10EDD44F436BB9C9850CF1220399"/>
  </w:style>
  <w:style w:type="paragraph" w:customStyle="1" w:styleId="70810D25C9D249489AE82331BFBDF7D6">
    <w:name w:val="70810D25C9D249489AE82331BFBDF7D6"/>
  </w:style>
  <w:style w:type="paragraph" w:customStyle="1" w:styleId="073B210B5B8E4E80B780DE8545C805B8">
    <w:name w:val="073B210B5B8E4E80B780DE8545C805B8"/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Samara Lima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506</TotalTime>
  <Pages>9</Pages>
  <Words>1672</Words>
  <Characters>9032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Samara Lima</cp:lastModifiedBy>
  <cp:revision>132</cp:revision>
  <cp:lastPrinted>2006-08-01T17:47:00Z</cp:lastPrinted>
  <dcterms:created xsi:type="dcterms:W3CDTF">2022-01-20T14:58:00Z</dcterms:created>
  <dcterms:modified xsi:type="dcterms:W3CDTF">2022-01-31T03:47:00Z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