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DE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AB1329" wp14:editId="7E0AEA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18E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005CD92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5EEF04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3D9E670" wp14:editId="5555524A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F6747" w14:textId="7B58F3D8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0E651B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73C64">
                                    <w:t>MATUTINO</w:t>
                                  </w:r>
                                </w:p>
                                <w:p w14:paraId="6BE9C4F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D9E6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0ABF6747" w14:textId="7B58F3D8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0E651B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73C64">
                              <w:t>MATUTINO</w:t>
                            </w:r>
                          </w:p>
                          <w:p w14:paraId="6BE9C4F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04487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7F45A7" wp14:editId="54A0078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399B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A348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041B98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7F9AEA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832530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A70DEB" w14:textId="28E3ED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9741B">
                  <w:rPr>
                    <w:lang w:val="pt-BR"/>
                  </w:rPr>
                  <w:t xml:space="preserve">Maiara </w:t>
                </w:r>
                <w:proofErr w:type="spellStart"/>
                <w:r w:rsidR="0019741B">
                  <w:rPr>
                    <w:lang w:val="pt-BR"/>
                  </w:rPr>
                  <w:t>Ricalde</w:t>
                </w:r>
                <w:proofErr w:type="spellEnd"/>
                <w:r w:rsidR="0019741B">
                  <w:rPr>
                    <w:lang w:val="pt-BR"/>
                  </w:rPr>
                  <w:t xml:space="preserve"> Machado</w:t>
                </w:r>
                <w:r w:rsidR="0019741B">
                  <w:rPr>
                    <w:lang w:val="pt-BR"/>
                  </w:rPr>
                  <w:br/>
                  <w:t>Avanci</w:t>
                </w:r>
              </w:sdtContent>
            </w:sdt>
          </w:p>
          <w:p w14:paraId="2CCDA32D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0AEAE3C" w14:textId="30102536" w:rsidR="00FE4C8C" w:rsidRPr="004F0028" w:rsidRDefault="00BA499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A4DF3E1" wp14:editId="37F0E86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91C1CD" wp14:editId="61C49EC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8D6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773C64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14:paraId="785F2503" w14:textId="2D4FD728" w:rsidR="0010216B" w:rsidRDefault="0010216B" w:rsidP="00046868">
      <w:pPr>
        <w:spacing w:line="240" w:lineRule="auto"/>
      </w:pPr>
      <w:r>
        <w:t xml:space="preserve">DISCIPLINA: </w:t>
      </w:r>
      <w:r w:rsidR="002E4418">
        <w:t>Física</w:t>
      </w:r>
    </w:p>
    <w:p w14:paraId="751BCF9C" w14:textId="77777777" w:rsidR="0010216B" w:rsidRDefault="0010216B" w:rsidP="00046868">
      <w:pPr>
        <w:spacing w:line="240" w:lineRule="auto"/>
      </w:pPr>
    </w:p>
    <w:p w14:paraId="0F925B19" w14:textId="5CEDBA8E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7410A57A" w14:textId="49070D8A" w:rsidR="002E4418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Ondulatória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114, 115, 116, 117, 118, 119, 120, 121, 122</w:t>
      </w:r>
    </w:p>
    <w:p w14:paraId="7CBD7976" w14:textId="3D6558E9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14:paraId="0BE9AA97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14:paraId="1E422D1D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BC9653C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3D9560" w14:textId="509B32D3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01/08/2022</w:t>
      </w:r>
    </w:p>
    <w:p w14:paraId="5D9850FA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675D23" w14:textId="6AA7D7DC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136CEB26" w14:textId="6A657B06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Ondulatória</w:t>
      </w:r>
    </w:p>
    <w:p w14:paraId="5485C5B4" w14:textId="532C56EE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123,124,125, 126, 127, 128, </w:t>
      </w:r>
    </w:p>
    <w:p w14:paraId="2AFE6D5F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Sim</w:t>
      </w:r>
    </w:p>
    <w:p w14:paraId="7DB6AD53" w14:textId="1C520F21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Atividade da apostila páginas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128, 129</w:t>
      </w:r>
    </w:p>
    <w:p w14:paraId="642444DB" w14:textId="114CE17E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de Entrega da Tarefa: 0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5E72819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9E162C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96601B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9783D0" w14:textId="5CF069DE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49D28383" w14:textId="2C0C0DA3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573DFE8" w14:textId="3F1D6734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0D560FB2" w14:textId="0FBA161F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Fenômenos ondulatórios</w:t>
      </w:r>
    </w:p>
    <w:p w14:paraId="18F7E047" w14:textId="68DD7737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</w:t>
      </w:r>
      <w:r w:rsidR="007035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134, 135, 136, 137, 138, 139</w:t>
      </w:r>
    </w:p>
    <w:p w14:paraId="6CAB516E" w14:textId="6643ECE3" w:rsidR="007035CE" w:rsidRDefault="007035CE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1CECBDCD" w14:textId="77777777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7D0FD7E2" w14:textId="37E751C9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2DE44A" w14:textId="349DE136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1F9BECD0" w14:textId="77777777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BD899D7" w14:textId="79ABA343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7F92A25F" w14:textId="76E34C23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Fenômenos ondulatórios</w:t>
      </w:r>
    </w:p>
    <w:p w14:paraId="376C0B7A" w14:textId="5C5AC652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140, 141, </w:t>
      </w:r>
      <w:r w:rsidR="003F7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142, 143, 144, 145</w:t>
      </w:r>
    </w:p>
    <w:p w14:paraId="47010FA0" w14:textId="0601ABFC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092F91AE" w14:textId="31083F77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Atividade da apostila páginas </w:t>
      </w:r>
      <w:r w:rsidR="003F7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146, 147</w:t>
      </w:r>
    </w:p>
    <w:p w14:paraId="2477814A" w14:textId="6B60C967" w:rsidR="003F7187" w:rsidRDefault="003F7187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0EC151D5" w14:textId="7AAFA64A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3F8B5E44" w14:textId="60AC3A6E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4A8519" w14:textId="77777777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39603D" w14:textId="77777777" w:rsidR="007035CE" w:rsidRDefault="007035CE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A8A612" w14:textId="77777777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7C67E8" w14:textId="2E08C97C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532A" w14:textId="77777777" w:rsidR="00513A1B" w:rsidRDefault="00513A1B">
      <w:r>
        <w:separator/>
      </w:r>
    </w:p>
    <w:p w14:paraId="44295769" w14:textId="77777777" w:rsidR="00513A1B" w:rsidRDefault="00513A1B"/>
  </w:endnote>
  <w:endnote w:type="continuationSeparator" w:id="0">
    <w:p w14:paraId="269F36FF" w14:textId="77777777" w:rsidR="00513A1B" w:rsidRDefault="00513A1B">
      <w:r>
        <w:continuationSeparator/>
      </w:r>
    </w:p>
    <w:p w14:paraId="450D8EB5" w14:textId="77777777" w:rsidR="00513A1B" w:rsidRDefault="00513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F25A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9856ED6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1C68" w14:textId="77777777" w:rsidR="00513A1B" w:rsidRDefault="00513A1B">
      <w:r>
        <w:separator/>
      </w:r>
    </w:p>
    <w:p w14:paraId="49FEB146" w14:textId="77777777" w:rsidR="00513A1B" w:rsidRDefault="00513A1B"/>
  </w:footnote>
  <w:footnote w:type="continuationSeparator" w:id="0">
    <w:p w14:paraId="1BBFAA1E" w14:textId="77777777" w:rsidR="00513A1B" w:rsidRDefault="00513A1B">
      <w:r>
        <w:continuationSeparator/>
      </w:r>
    </w:p>
    <w:p w14:paraId="22EE084F" w14:textId="77777777" w:rsidR="00513A1B" w:rsidRDefault="00513A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26D0AE6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E8B767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EBE8F6A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6C71"/>
    <w:rsid w:val="000A0150"/>
    <w:rsid w:val="000D2E09"/>
    <w:rsid w:val="000E63C9"/>
    <w:rsid w:val="000E651B"/>
    <w:rsid w:val="0010216B"/>
    <w:rsid w:val="00130E9D"/>
    <w:rsid w:val="00150A6D"/>
    <w:rsid w:val="00185B35"/>
    <w:rsid w:val="0019741B"/>
    <w:rsid w:val="001F2BC8"/>
    <w:rsid w:val="001F5F6B"/>
    <w:rsid w:val="00243EBC"/>
    <w:rsid w:val="00246A35"/>
    <w:rsid w:val="00270940"/>
    <w:rsid w:val="00284348"/>
    <w:rsid w:val="002E441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B1123"/>
    <w:rsid w:val="003C2191"/>
    <w:rsid w:val="003D3863"/>
    <w:rsid w:val="003F7187"/>
    <w:rsid w:val="004110DE"/>
    <w:rsid w:val="0044085A"/>
    <w:rsid w:val="004B21A5"/>
    <w:rsid w:val="004B7592"/>
    <w:rsid w:val="004F0028"/>
    <w:rsid w:val="005037F0"/>
    <w:rsid w:val="00513A1B"/>
    <w:rsid w:val="00516A86"/>
    <w:rsid w:val="005275F6"/>
    <w:rsid w:val="00572102"/>
    <w:rsid w:val="005C6745"/>
    <w:rsid w:val="005F1BB0"/>
    <w:rsid w:val="00656C4D"/>
    <w:rsid w:val="006E2B76"/>
    <w:rsid w:val="006E5716"/>
    <w:rsid w:val="007035CE"/>
    <w:rsid w:val="007302B3"/>
    <w:rsid w:val="00730733"/>
    <w:rsid w:val="00730E3A"/>
    <w:rsid w:val="00736AAF"/>
    <w:rsid w:val="00765B2A"/>
    <w:rsid w:val="00773C64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A5DDF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A4995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79B2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E02C"/>
  <w15:docId w15:val="{21B76CFD-D776-44F7-A447-B89A311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820F21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Maiara Ricalde Machado
Avanci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Maiara Avanci</cp:lastModifiedBy>
  <cp:revision>2</cp:revision>
  <cp:lastPrinted>2006-08-01T17:47:00Z</cp:lastPrinted>
  <dcterms:created xsi:type="dcterms:W3CDTF">2022-07-25T18:20:00Z</dcterms:created>
  <dcterms:modified xsi:type="dcterms:W3CDTF">2022-07-25T18:20:00Z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