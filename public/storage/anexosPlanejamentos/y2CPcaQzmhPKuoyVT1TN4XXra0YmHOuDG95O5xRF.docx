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7E9" w:rsidRPr="004F0028" w:rsidRDefault="00D077E9" w:rsidP="00D70D02">
      <w:pPr>
        <w:rPr>
          <w:lang w:val="pt-BR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8C33DB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 wp14:anchorId="745D27AF" wp14:editId="34C868AC">
                      <wp:simplePos x="0" y="0"/>
                      <wp:positionH relativeFrom="column">
                        <wp:posOffset>3463290</wp:posOffset>
                      </wp:positionH>
                      <wp:positionV relativeFrom="page">
                        <wp:posOffset>360680</wp:posOffset>
                      </wp:positionV>
                      <wp:extent cx="3938905" cy="9952355"/>
                      <wp:effectExtent l="0" t="0" r="4445" b="0"/>
                      <wp:wrapNone/>
                      <wp:docPr id="3" name="Retângulo 3" descr="retângulo branco para o texto na cap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8905" cy="99523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3F33A6" id="Retângulo 3" o:spid="_x0000_s1026" alt="retângulo branco para o texto na capa" style="position:absolute;margin-left:272.7pt;margin-top:28.4pt;width:310.15pt;height:783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" fillcolor="white [3212]" stroked="f" strokeweight="2pt">
                      <w10:wrap anchory="page"/>
                    </v:rect>
                  </w:pict>
                </mc:Fallback>
              </mc:AlternateContent>
            </w:r>
            <w:r w:rsidR="00D077E9"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07647152" wp14:editId="335BFA4E">
                      <wp:extent cx="352869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13BB8" w:rsidRDefault="00D13BB8" w:rsidP="00FE4C8C">
                                  <w:pPr>
                                    <w:pStyle w:val="Ttulo"/>
                                    <w:rPr>
                                      <w:sz w:val="56"/>
                                      <w:szCs w:val="56"/>
                                      <w:lang w:val="pt-BR" w:bidi="pt-BR"/>
                                    </w:rPr>
                                  </w:pPr>
                                  <w:r w:rsidRPr="008C33DB">
                                    <w:rPr>
                                      <w:sz w:val="56"/>
                                      <w:szCs w:val="56"/>
                                      <w:lang w:val="pt-BR" w:bidi="pt-BR"/>
                                    </w:rPr>
                                    <w:t>PLANO DE AÇÃO</w:t>
                                  </w:r>
                                  <w:r>
                                    <w:rPr>
                                      <w:sz w:val="56"/>
                                      <w:szCs w:val="56"/>
                                      <w:lang w:val="pt-BR" w:bidi="pt-BR"/>
                                    </w:rPr>
                                    <w:t xml:space="preserve"> ANUAL</w:t>
                                  </w:r>
                                </w:p>
                                <w:p w:rsidR="00D13BB8" w:rsidRPr="008C33DB" w:rsidRDefault="00EB3CF9" w:rsidP="00EB3CF9">
                                  <w:pPr>
                                    <w:pStyle w:val="Ttulo"/>
                                    <w:ind w:left="360"/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sz w:val="56"/>
                                      <w:szCs w:val="56"/>
                                      <w:lang w:val="pt-BR" w:bidi="pt-BR"/>
                                    </w:rPr>
                                    <w:t>9º</w:t>
                                  </w:r>
                                  <w:r w:rsidR="00D13BB8">
                                    <w:rPr>
                                      <w:sz w:val="56"/>
                                      <w:szCs w:val="56"/>
                                      <w:lang w:val="pt-BR" w:bidi="pt-BR"/>
                                    </w:rPr>
                                    <w:t>Ano A</w:t>
                                  </w:r>
                                  <w:r w:rsidR="00D13BB8" w:rsidRPr="008C33DB">
                                    <w:rPr>
                                      <w:sz w:val="56"/>
                                      <w:szCs w:val="56"/>
                                      <w:lang w:val="pt-BR" w:bidi="pt-BR"/>
                                    </w:rPr>
                                    <w:t>.</w:t>
                                  </w:r>
                                  <w:r w:rsidR="00D13BB8">
                                    <w:rPr>
                                      <w:sz w:val="56"/>
                                      <w:szCs w:val="56"/>
                                      <w:lang w:val="pt-BR" w:bidi="pt-BR"/>
                                    </w:rPr>
                                    <w:t xml:space="preserve"> Turno Matutino.</w:t>
                                  </w:r>
                                </w:p>
                                <w:p w:rsidR="00D13BB8" w:rsidRPr="00D86945" w:rsidRDefault="00D13BB8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764715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" filled="f" stroked="f" strokeweight=".5pt">
                      <v:textbox>
                        <w:txbxContent>
                          <w:p w:rsidR="00D13BB8" w:rsidRDefault="00D13BB8" w:rsidP="00FE4C8C">
                            <w:pPr>
                              <w:pStyle w:val="Ttulo"/>
                              <w:rPr>
                                <w:sz w:val="56"/>
                                <w:szCs w:val="56"/>
                                <w:lang w:val="pt-BR" w:bidi="pt-BR"/>
                              </w:rPr>
                            </w:pPr>
                            <w:r w:rsidRPr="008C33DB">
                              <w:rPr>
                                <w:sz w:val="56"/>
                                <w:szCs w:val="56"/>
                                <w:lang w:val="pt-BR" w:bidi="pt-BR"/>
                              </w:rPr>
                              <w:t>PLANO DE AÇÃO</w:t>
                            </w:r>
                            <w:r>
                              <w:rPr>
                                <w:sz w:val="56"/>
                                <w:szCs w:val="56"/>
                                <w:lang w:val="pt-BR" w:bidi="pt-BR"/>
                              </w:rPr>
                              <w:t xml:space="preserve"> ANUAL</w:t>
                            </w:r>
                          </w:p>
                          <w:p w:rsidR="00D13BB8" w:rsidRPr="008C33DB" w:rsidRDefault="00EB3CF9" w:rsidP="00EB3CF9">
                            <w:pPr>
                              <w:pStyle w:val="Ttulo"/>
                              <w:ind w:left="360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pt-BR" w:bidi="pt-BR"/>
                              </w:rPr>
                              <w:t>9º</w:t>
                            </w:r>
                            <w:r w:rsidR="00D13BB8">
                              <w:rPr>
                                <w:sz w:val="56"/>
                                <w:szCs w:val="56"/>
                                <w:lang w:val="pt-BR" w:bidi="pt-BR"/>
                              </w:rPr>
                              <w:t>Ano A</w:t>
                            </w:r>
                            <w:r w:rsidR="00D13BB8" w:rsidRPr="008C33DB">
                              <w:rPr>
                                <w:sz w:val="56"/>
                                <w:szCs w:val="56"/>
                                <w:lang w:val="pt-BR" w:bidi="pt-BR"/>
                              </w:rPr>
                              <w:t>.</w:t>
                            </w:r>
                            <w:r w:rsidR="00D13BB8">
                              <w:rPr>
                                <w:sz w:val="56"/>
                                <w:szCs w:val="56"/>
                                <w:lang w:val="pt-BR" w:bidi="pt-BR"/>
                              </w:rPr>
                              <w:t xml:space="preserve"> Turno Matutino.</w:t>
                            </w:r>
                          </w:p>
                          <w:p w:rsidR="00D13BB8" w:rsidRPr="00D86945" w:rsidRDefault="00D13BB8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6A9E5FEB" wp14:editId="58D2B58D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BCD2138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FE4C8C" w:rsidRPr="004F0028" w:rsidRDefault="00AE1A72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EndPr/>
              <w:sdtContent>
                <w:r w:rsidR="008C33DB">
                  <w:rPr>
                    <w:lang w:val="pt-BR"/>
                  </w:rPr>
                  <w:t>Samara Lima</w:t>
                </w:r>
              </w:sdtContent>
            </w:sdt>
          </w:p>
          <w:p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:rsidR="00FE4C8C" w:rsidRDefault="00AE1A72" w:rsidP="00FE4C8C">
      <w:pPr>
        <w:pStyle w:val="Ttulo1"/>
        <w:rPr>
          <w:lang w:val="pt-BR" w:bidi="pt-BR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33.3pt;margin-top:369.3pt;width:253.5pt;height:164.25pt;z-index:-251657728;mso-position-horizontal-relative:text;mso-position-vertical-relative:text">
            <v:imagedata r:id="rId8" o:title="logo_liceu"/>
          </v:shape>
        </w:pict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0D4C5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jQ1LaUCAACmBQAADgAAAAAAAAAAAAAA&#10;AAAuAgAAZHJzL2Uyb0RvYy54bWxQSwECLQAUAAYACAAAACEA2E1O3uAAAAAP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:rsidR="00787C47" w:rsidRPr="004F0028" w:rsidRDefault="006D0B29" w:rsidP="00787C47">
      <w:pPr>
        <w:pStyle w:val="Ttulo1"/>
        <w:rPr>
          <w:lang w:val="pt-BR"/>
        </w:rPr>
      </w:pPr>
      <w:r>
        <w:rPr>
          <w:lang w:val="pt-BR" w:bidi="pt-BR"/>
        </w:rPr>
        <w:t>9º</w:t>
      </w:r>
      <w:r w:rsidR="00D13BB8">
        <w:rPr>
          <w:lang w:val="pt-BR" w:bidi="pt-BR"/>
        </w:rPr>
        <w:t xml:space="preserve"> ano A, matutino</w:t>
      </w:r>
    </w:p>
    <w:p w:rsidR="00787C47" w:rsidRDefault="00787C47" w:rsidP="00787C47">
      <w:pPr>
        <w:spacing w:line="240" w:lineRule="auto"/>
      </w:pPr>
      <w:r>
        <w:t xml:space="preserve">DISCIPLINA: </w:t>
      </w:r>
      <w:r w:rsidR="00D13BB8">
        <w:t>Língua Portuguesa</w:t>
      </w:r>
    </w:p>
    <w:p w:rsidR="00E45B65" w:rsidRDefault="00E45B65" w:rsidP="00787C47">
      <w:pPr>
        <w:spacing w:line="240" w:lineRule="auto"/>
      </w:pP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A2E02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 xml:space="preserve">Data: 02/02/2022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2</w:t>
      </w:r>
      <w:r w:rsidRPr="000A2E02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h/a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D0B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argumentação por meio de raciocínio lógico; coesão e coerência por meio do raciocínio lógico; falácias e mecanismos que induzem ao erro.</w:t>
      </w:r>
    </w:p>
    <w:p w:rsidR="006D0B29" w:rsidRDefault="006D0B2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Explanação do conteúdo e atividades de nível 1. 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</w:t>
      </w:r>
      <w:r w:rsidR="00FE72B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1, p. </w:t>
      </w:r>
      <w:r w:rsidR="00EA6BE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377-385.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D87EC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87EC3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R</w:t>
      </w:r>
      <w:r w:rsidR="00D87EC3" w:rsidRPr="00D87EC3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eler páginas discutidas.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Data: 04/02/2022 2h/a</w:t>
      </w:r>
    </w:p>
    <w:p w:rsidR="00D87EC3" w:rsidRDefault="00EB3CF9" w:rsidP="00D87EC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87EC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argumentação por meio de raciocínio lógico; coesão e coerência por meio do raciocínio lógico; falácias e mecanismos que induzem ao erro.</w:t>
      </w:r>
    </w:p>
    <w:p w:rsidR="00D87EC3" w:rsidRDefault="00D87EC3" w:rsidP="00D87EC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Explanação do conteúdo e correção das atividades de nível 1. 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1, </w:t>
      </w:r>
      <w:r w:rsidR="00D87EC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377-385.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D87EC3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Elaborar um argumento por meio do mecanismo comparação.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Data: 07/02/2022 1 h/a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</w:p>
    <w:p w:rsidR="00BB27BF" w:rsidRDefault="00EB3CF9" w:rsidP="00BB27B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</w:t>
      </w:r>
      <w:r w:rsidR="00B6121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B27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argumentação por meio de raciocínio lógico; coesão e coerência por meio do raciocínio lógico; falácias e mecanismos que induzem ao erro.</w:t>
      </w:r>
    </w:p>
    <w:p w:rsidR="007679EB" w:rsidRDefault="007679EB" w:rsidP="007679E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mapa mental da folha Az em sala, p. 391.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EB3CF9" w:rsidRPr="00E45B65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</w:t>
      </w:r>
      <w:r w:rsidR="00A346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AE268B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Fazer atividades da folha Az</w:t>
      </w:r>
      <w:r w:rsidR="00BB27BF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, cap. 1.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09/02/2022 2h/a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</w:p>
    <w:p w:rsidR="007679EB" w:rsidRDefault="00EB3CF9" w:rsidP="007679E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7679E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argumentação por meio de raciocínio lógico; coesão e coerência por meio do raciocínio lógico; falácias e mecanismos que induzem ao erro.</w:t>
      </w:r>
    </w:p>
    <w:p w:rsidR="007679EB" w:rsidRDefault="007679EB" w:rsidP="007679E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Atividades de nível 2. </w:t>
      </w:r>
    </w:p>
    <w:p w:rsidR="007679EB" w:rsidRDefault="007679EB" w:rsidP="007679E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Iniciar correção.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346EA" w:rsidRDefault="00EB3CF9" w:rsidP="00A346E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1, p. </w:t>
      </w:r>
      <w:r w:rsidR="00A346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386-389.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EB3CF9" w:rsidRPr="00E45B65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AE268B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Postar as respostas da folha az do cap. 1 no sistema.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11/02/2022 2 h/a</w:t>
      </w:r>
    </w:p>
    <w:p w:rsidR="00EB3CF9" w:rsidRDefault="00EB3CF9" w:rsidP="00B612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Pr="003151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2555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argumentação por meio de raciocínio lógico; coesão e coerência por meio do raciocínio lógico; falácias e mecanismos que induzem ao erro.</w:t>
      </w:r>
    </w:p>
    <w:p w:rsidR="002555F4" w:rsidRDefault="002555F4" w:rsidP="00B612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das atividades de nível 2. </w:t>
      </w:r>
    </w:p>
    <w:p w:rsidR="002555F4" w:rsidRDefault="002555F4" w:rsidP="00B612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Atividades complementares no caderno.</w:t>
      </w:r>
    </w:p>
    <w:p w:rsidR="003F2A04" w:rsidRDefault="00EB3CF9" w:rsidP="003F2A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</w:t>
      </w:r>
      <w:r w:rsidR="003F2A0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, p. 386-389.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EB3CF9" w:rsidRPr="00E45B65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AE268B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Ler cap. 2. 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14/02/2022 1 h/a</w:t>
      </w:r>
    </w:p>
    <w:p w:rsidR="00EB3CF9" w:rsidRDefault="00EB3CF9" w:rsidP="00B612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1A21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predicado nominal e concordância verbal e nominal.</w:t>
      </w:r>
    </w:p>
    <w:p w:rsidR="00892E68" w:rsidRDefault="00892E68" w:rsidP="00B612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Explanação do conteúdo e retomada de conceitos como verbo de ação e verbo de ligação.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2, </w:t>
      </w:r>
      <w:r w:rsidR="001A21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392-397.</w:t>
      </w:r>
    </w:p>
    <w:p w:rsidR="00EB3CF9" w:rsidRPr="00E45B65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892E68" w:rsidRPr="00892E6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reler páginas estudadas. </w:t>
      </w:r>
      <w:r w:rsidRPr="00892E6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16/02/2022 2 h/a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F69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predicado nominal e concordância verbal e nominal.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complementares no caderno</w:t>
      </w:r>
      <w:r w:rsidR="00CF69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sobre verbos de ação e verbos de ligação; predicado nominal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 Fazer e corrigir.</w:t>
      </w:r>
    </w:p>
    <w:p w:rsidR="00CF692D" w:rsidRDefault="00CF692D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Concordância, p. 400-401.</w:t>
      </w:r>
    </w:p>
    <w:p w:rsidR="00CF692D" w:rsidRDefault="00CF692D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Mapa mental</w:t>
      </w:r>
      <w:r w:rsidR="008939E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solicitado na folha az, p. 411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2</w:t>
      </w:r>
      <w:r w:rsidR="00CF69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:rsidR="00EB3CF9" w:rsidRPr="00E45B65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CF692D" w:rsidRPr="00153E24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Terminar mapa mental solicitado em sala (p. 4</w:t>
      </w:r>
      <w:r w:rsidR="008939E1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11 da folha az</w:t>
      </w:r>
      <w:r w:rsidR="00CF692D" w:rsidRPr="00153E24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).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18/02/2022 2 h/a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41F6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tipos de predicado e concordância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; Atividades de nível 1 (fazer e corrigir). </w:t>
      </w:r>
    </w:p>
    <w:p w:rsidR="008939E1" w:rsidRDefault="008939E1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complementares no caderno.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2, p. </w:t>
      </w:r>
      <w:r w:rsidR="00941F6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402-403.</w:t>
      </w:r>
    </w:p>
    <w:p w:rsidR="00EB3CF9" w:rsidRPr="00E45B65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2013EA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Tarefa: </w:t>
      </w:r>
      <w:r w:rsidR="008939E1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terminar exercícios complementares passados em sala. 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21/02/2022 1 h/a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939E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tipos de predicado e concordância verbal e nominal.</w:t>
      </w:r>
    </w:p>
    <w:p w:rsidR="008939E1" w:rsidRDefault="008939E1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de nível 2.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2, p. </w:t>
      </w:r>
      <w:r w:rsidR="008939E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404-409.</w:t>
      </w:r>
    </w:p>
    <w:p w:rsidR="00EB3CF9" w:rsidRPr="00E45B65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3E083C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Tarefa: </w:t>
      </w:r>
      <w:r w:rsidR="008939E1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Terminar as atividades de nível 2, cap. 2.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23/02/2022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23/02/2022 2 h/a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522C1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22C1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predicado nominal e concordância verbal e concordância nominal.</w:t>
      </w:r>
    </w:p>
    <w:p w:rsidR="00EB3CF9" w:rsidRDefault="00522C1F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das atividades de nível 2. Exercícios complementares no caderno.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2, p. </w:t>
      </w:r>
      <w:r w:rsidR="0002197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404-409.</w:t>
      </w:r>
    </w:p>
    <w:p w:rsidR="00EB3CF9" w:rsidRPr="00E45B65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3E083C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Tarefa: </w:t>
      </w:r>
      <w:r w:rsidR="00021975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Fazer as atividades da </w:t>
      </w:r>
      <w:r w:rsidRPr="003E083C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folha AZ, cap. 2</w:t>
      </w:r>
      <w:r w:rsidR="00021975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, e postar no sistema.</w:t>
      </w:r>
      <w:r w:rsidRPr="003E083C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 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25/02/2022 2 h/a</w:t>
      </w:r>
    </w:p>
    <w:p w:rsidR="00834EA3" w:rsidRDefault="00EB3CF9" w:rsidP="00834EA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34EA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predicado nominal e concordância verbal e concordância nominal.</w:t>
      </w:r>
    </w:p>
    <w:p w:rsidR="00834EA3" w:rsidRDefault="00834EA3" w:rsidP="00834EA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Exercícios complementares no caderno (correção dos anteriores e novos).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2</w:t>
      </w:r>
    </w:p>
    <w:p w:rsidR="00EB3CF9" w:rsidRPr="00E45B65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3E083C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Revisar cap. 1 e 2. 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28/02/2022 – FERIADO DE CARNAVAL</w:t>
      </w:r>
    </w:p>
    <w:p w:rsidR="00EB3CF9" w:rsidRPr="00E45B65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02/03/2022 – FERIADO DE CARNAVAL</w:t>
      </w:r>
    </w:p>
    <w:p w:rsidR="00EB3CF9" w:rsidRPr="00E45B65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 xml:space="preserve">Data 04/03/2022 2 h/a 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Revisão geral, cap. 1 e 2.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de atividades (fazer e corrigir)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1 e 2. </w:t>
      </w:r>
    </w:p>
    <w:p w:rsidR="00EB3CF9" w:rsidRPr="00E45B65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br/>
        <w:t xml:space="preserve">Tarefa: </w:t>
      </w:r>
      <w:r w:rsidRPr="003E083C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revisar cap. 1 e 2.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07/03/2022 1 h/a – AVALIAÇÃO PARCIAL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 xml:space="preserve"> de LÍNGUA PORTUGUESA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</w:p>
    <w:p w:rsidR="00127006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12700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 e 2</w:t>
      </w:r>
    </w:p>
    <w:p w:rsidR="00EB3CF9" w:rsidRDefault="00127006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Atividades complementares.</w:t>
      </w:r>
      <w:r w:rsidR="00EB3CF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</w:t>
      </w:r>
      <w:r w:rsidR="0012700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 e 2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127006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Estudar para as avaliações.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EB3CF9" w:rsidRPr="00E45B65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09/03/2022 2 h/a – AVALIAÇÃO PARCIAL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</w:p>
    <w:p w:rsidR="009529E2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529E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predicado verbal e adjuntos adverbiais; transitividade verbal.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3, p.</w:t>
      </w:r>
      <w:r w:rsidR="009529E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412-419.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Estudar para a</w:t>
      </w:r>
      <w:r w:rsidR="00F2624F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s avaliações.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</w:p>
    <w:p w:rsidR="00EB3CF9" w:rsidRPr="00E45B65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11/03/2022 2 h/a – AVALIAÇÃO PARCIAL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</w:p>
    <w:p w:rsidR="007456D6" w:rsidRDefault="00EB3CF9" w:rsidP="007456D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7456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predicado verbal e adjuntos adverbiais; transitividade verbal.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EB3CF9" w:rsidRDefault="007456D6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Atividades de nível 1 (fazer e corrigir).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3. </w:t>
      </w:r>
    </w:p>
    <w:p w:rsidR="00EB3CF9" w:rsidRPr="00E45B65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Estudar para o simulado Liceu. 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</w:p>
    <w:p w:rsidR="00EB3CF9" w:rsidRPr="00E45B65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14/03/2022 1 h/a – SIMULADO LICEU</w:t>
      </w:r>
    </w:p>
    <w:p w:rsidR="00EB3CF9" w:rsidRPr="00E45B65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16/03/2022 2 h/a</w:t>
      </w:r>
    </w:p>
    <w:p w:rsidR="003B2727" w:rsidRDefault="00EB3CF9" w:rsidP="003B27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3B27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predicado verbal e adjuntos adverbiais; transitividade verbal.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3B2727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Fazer mapa mental da folha az, </w:t>
      </w:r>
      <w:r w:rsidR="003B27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3,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</w:t>
      </w:r>
      <w:r w:rsidR="003B27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431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B27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proofErr w:type="gramEnd"/>
    </w:p>
    <w:p w:rsidR="00EB3CF9" w:rsidRDefault="003B2727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Iniciar atividades de nível 2, p. 424-425.</w:t>
      </w:r>
      <w:r w:rsidR="00EB3CF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3</w:t>
      </w:r>
      <w:r w:rsidR="003B27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:rsidR="00EB3CF9" w:rsidRPr="00E45B65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D61D66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Tarefa: Fazer folha az, cap. 3</w:t>
      </w:r>
      <w:r w:rsidR="003B2727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 e postar respostas no sistema.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18/03/2022 2 h/a</w:t>
      </w:r>
    </w:p>
    <w:p w:rsidR="00F91464" w:rsidRDefault="00EB3CF9" w:rsidP="00F9146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9146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predicado verbal e adjuntos adverbiais; transitividade verbal.</w:t>
      </w:r>
    </w:p>
    <w:p w:rsidR="00EB3CF9" w:rsidRDefault="00F91464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Terminar atividades de nível 2 e corrigir</w:t>
      </w:r>
      <w:r w:rsidR="009F201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, p. 424-429.</w:t>
      </w:r>
    </w:p>
    <w:p w:rsidR="00F91464" w:rsidRDefault="00F91464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complementares no caderno.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3</w:t>
      </w:r>
    </w:p>
    <w:p w:rsidR="00EB3CF9" w:rsidRPr="00E45B65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165C5B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Postar as respostas da folha az do cap. 3 no sistema.</w:t>
      </w:r>
      <w:r w:rsidRPr="00165C5B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21/03/2022 1 h/a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210B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colocação pronominal.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04, p. </w:t>
      </w:r>
      <w:r w:rsidR="00B210B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433-438.</w:t>
      </w:r>
    </w:p>
    <w:p w:rsidR="00EB3CF9" w:rsidRPr="00E45B65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Ler cap. 4.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23/03/2022 2 h/a</w:t>
      </w:r>
    </w:p>
    <w:p w:rsidR="00EB3CF9" w:rsidRDefault="00EB3CF9" w:rsidP="003523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Pr="00E547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210B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Colocação pronominal.</w:t>
      </w:r>
    </w:p>
    <w:p w:rsidR="00B210B7" w:rsidRDefault="00B210B7" w:rsidP="003523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Retomar explanação e exercícios complementares (fazer e corrigir).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4</w:t>
      </w:r>
      <w:r w:rsidR="00B210B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, p. 433-438.</w:t>
      </w:r>
    </w:p>
    <w:p w:rsidR="00EB3CF9" w:rsidRPr="00E45B65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8D1F85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Tarefa:</w:t>
      </w:r>
      <w:r w:rsidR="00612651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 Exercício proposto em sala (caderno).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25/03/2022 2 h/a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364A8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Atividades de nível 1 (fazer e corrigir).</w:t>
      </w:r>
    </w:p>
    <w:p w:rsidR="00364A8D" w:rsidRDefault="00364A8D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atividades de nível 2, p.441-444. 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04</w:t>
      </w:r>
    </w:p>
    <w:p w:rsidR="00EB3CF9" w:rsidRPr="00E45B65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8D1F85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Tarefa: terminar </w:t>
      </w:r>
      <w:r w:rsidR="00364A8D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as atividades de nível 2, cap. 4.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28/03/2022 1 h/a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84007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Colocação pronominal.</w:t>
      </w:r>
    </w:p>
    <w:p w:rsidR="00840078" w:rsidRDefault="00840078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das atividades de nível 2.</w:t>
      </w:r>
    </w:p>
    <w:p w:rsidR="00840078" w:rsidRDefault="00840078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mapa mental do cap. 4,</w:t>
      </w:r>
      <w:r w:rsidR="00FE72B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447.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</w:t>
      </w:r>
      <w:r w:rsidR="0084007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4.</w:t>
      </w:r>
    </w:p>
    <w:p w:rsidR="00EB3CF9" w:rsidRPr="00E45B65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br/>
      </w:r>
      <w:r w:rsidRPr="00812C3B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Tarefa: </w:t>
      </w:r>
      <w:r w:rsidR="0084007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Terminar de fazer o</w:t>
      </w:r>
      <w:r w:rsidRPr="00812C3B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 mapa mental, cap. 4, p. </w:t>
      </w:r>
      <w:r w:rsidR="0084007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447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30/0</w:t>
      </w:r>
      <w:r w:rsidR="0084007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30/03/2022 2 h/a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66A5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Colocação pronominal.</w:t>
      </w:r>
    </w:p>
    <w:p w:rsidR="00966A54" w:rsidRDefault="00966A54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complementares (fazer e corrigir).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4</w:t>
      </w:r>
      <w:r w:rsidR="00966A5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:rsidR="00EB3CF9" w:rsidRPr="00E45B65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812C3B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Tarefa: Fazer folha az do cap. 4</w:t>
      </w:r>
      <w:r w:rsidR="00966A54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 e postar no sistema.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01/04/2022 2 h/a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Pr="00812C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C1E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geral.</w:t>
      </w:r>
    </w:p>
    <w:p w:rsidR="00CC1E61" w:rsidRDefault="00CC1E61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complementares sobre os conteúdos dos cap. 1, 2, 3 e 4.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</w:t>
      </w:r>
      <w:r w:rsidR="00CC1E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1, 2, 3 e 4.</w:t>
      </w:r>
    </w:p>
    <w:p w:rsidR="00EB3CF9" w:rsidRPr="00E45B65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812C3B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Tarefa: </w:t>
      </w:r>
      <w:r w:rsidR="00CC1E61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revisar cap. 1, 2, 3 e 4. 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EB3CF9" w:rsidRPr="005A62D7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04/04/2022 1 h/a – AVALIAÇÃO BIMESTRAL</w:t>
      </w:r>
    </w:p>
    <w:p w:rsidR="00EB3CF9" w:rsidRPr="00E45B65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06/04/2022 2 h/a – AVALIAÇÃO BIMESTRAL</w:t>
      </w:r>
    </w:p>
    <w:p w:rsidR="00EB3CF9" w:rsidRPr="00E45B65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08/04/2022 2 h/a – AVALIAÇÃO BIMESTRAL</w:t>
      </w:r>
    </w:p>
    <w:p w:rsidR="00EB3CF9" w:rsidRPr="00E45B65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11/03/2022 1 h/a – SIMULADO AZ</w:t>
      </w:r>
    </w:p>
    <w:p w:rsidR="00EB3CF9" w:rsidRPr="00E45B65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13/04/2022 2 h/a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C14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geral.</w:t>
      </w:r>
    </w:p>
    <w:p w:rsidR="005C14B1" w:rsidRDefault="005C14B1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 complementares. 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1, 2, 3 e 4. 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Terminar atividades propostas em sala conforme ficha de sala.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15/04/2022.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</w:p>
    <w:p w:rsidR="00EB3CF9" w:rsidRPr="00E45B65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15/0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4</w:t>
      </w: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/2022 2 h/a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C14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geral.</w:t>
      </w:r>
    </w:p>
    <w:p w:rsidR="005C14B1" w:rsidRDefault="005C14B1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complementares.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1, 2, 3 e 4. 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EB3CF9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Tarefa: Terminar atividades propostas em sala conforme ficha de sala.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18/04/2022.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</w:p>
    <w:p w:rsidR="00EB3CF9" w:rsidRPr="00E45B65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18/04/2022 1 h/a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965A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Regência nominal e verbal.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cap. 5, p. </w:t>
      </w:r>
      <w:r w:rsidR="000965A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372-376.</w:t>
      </w:r>
    </w:p>
    <w:p w:rsidR="00EB3CF9" w:rsidRPr="00E45B65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831C7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Tarefa: ler cap. 5.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20/04/2022 2 h/a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0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Regência nominal e verbal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05, p. </w:t>
      </w:r>
      <w:r w:rsidR="0090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377-382.</w:t>
      </w:r>
    </w:p>
    <w:p w:rsidR="00EB3CF9" w:rsidRPr="00E45B65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EA5DB0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Tarefa:</w:t>
      </w:r>
      <w:r w:rsidR="00901392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 realizar atividade proposta conforme ficha de sala.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22/04/2022 2 h/a – FERIADO</w:t>
      </w:r>
    </w:p>
    <w:p w:rsidR="00EB3CF9" w:rsidRPr="00E45B65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25/04/2022 1 h/a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1B3A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Regência verbal e nominal.</w:t>
      </w:r>
    </w:p>
    <w:p w:rsidR="001B3AB1" w:rsidRDefault="001B3AB1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Atividades de nível 1. 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5, </w:t>
      </w:r>
      <w:r w:rsidR="001B3A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383-384.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F319DF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Tarefa: </w:t>
      </w:r>
      <w:r w:rsidR="001B3AB1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Pesquisar </w:t>
      </w:r>
      <w:r w:rsidR="009A6BA4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os casos em que</w:t>
      </w:r>
      <w:r w:rsidR="001B3AB1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 não devemos usar crase.</w:t>
      </w:r>
      <w:r w:rsidRPr="00F319DF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EB3CF9" w:rsidRPr="00E45B65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27/04/2022 2 h/a</w:t>
      </w:r>
    </w:p>
    <w:p w:rsidR="009A6BA4" w:rsidRDefault="00EB3CF9" w:rsidP="009A6BA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A6B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Regência verbal e nominal.</w:t>
      </w:r>
    </w:p>
    <w:p w:rsidR="009A6BA4" w:rsidRDefault="009A6BA4" w:rsidP="009A6BA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Atividades de nível 1 (correção). </w:t>
      </w:r>
    </w:p>
    <w:p w:rsidR="009A6BA4" w:rsidRDefault="009A6BA4" w:rsidP="009A6BA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Iniciar atividades de nível 2.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5</w:t>
      </w:r>
      <w:r w:rsidR="009A6B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:rsidR="00EB3CF9" w:rsidRPr="00E45B65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E60A2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Tarefa: </w:t>
      </w:r>
      <w:r w:rsidR="00F6147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Pesquisar casos em que devemos usar crase. </w:t>
      </w:r>
      <w:r w:rsidRPr="00AE60A2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29/04/2022 2 h/a – ENTREGA DE NOTAS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6147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Regência verbal e nominal.</w:t>
      </w:r>
    </w:p>
    <w:p w:rsidR="00F61478" w:rsidRDefault="00F61478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das atividades de nível 2.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5, p. </w:t>
      </w:r>
      <w:r w:rsidR="00D90FC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385-388.</w:t>
      </w:r>
    </w:p>
    <w:p w:rsidR="0027283D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E60A2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Tarefa: </w:t>
      </w:r>
      <w:r w:rsidR="009A6BA4" w:rsidRPr="00AE60A2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Fazer folha az do cap. 5 e postar no sistema.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</w:p>
    <w:p w:rsidR="0027283D" w:rsidRDefault="0027283D" w:rsidP="0027283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7283D" w:rsidRDefault="0027283D" w:rsidP="0027283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7283D" w:rsidRDefault="0027283D" w:rsidP="0027283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7283D" w:rsidRDefault="0027283D" w:rsidP="00360D6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360D66" w:rsidRDefault="00360D66" w:rsidP="00573AB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73AB5" w:rsidRDefault="00573AB5" w:rsidP="00573AB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73AB5" w:rsidRDefault="00573AB5" w:rsidP="00787C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13BB8" w:rsidRDefault="00D13BB8" w:rsidP="00787C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87C47" w:rsidRPr="00046868" w:rsidRDefault="00787C47" w:rsidP="00787C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3F4F1E" w:rsidRPr="004F0028" w:rsidRDefault="003F4F1E" w:rsidP="003F4F1E">
      <w:pPr>
        <w:spacing w:after="200"/>
        <w:rPr>
          <w:lang w:val="pt-BR"/>
        </w:rPr>
      </w:pPr>
    </w:p>
    <w:p w:rsidR="003F4F1E" w:rsidRPr="004F0028" w:rsidRDefault="003F4F1E" w:rsidP="0084071D">
      <w:pPr>
        <w:spacing w:after="200"/>
        <w:rPr>
          <w:lang w:val="pt-BR"/>
        </w:rPr>
      </w:pPr>
      <w:bookmarkStart w:id="0" w:name="_GoBack"/>
      <w:bookmarkEnd w:id="0"/>
    </w:p>
    <w:sectPr w:rsidR="003F4F1E" w:rsidRPr="004F0028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1A72" w:rsidRDefault="00AE1A72">
      <w:r>
        <w:separator/>
      </w:r>
    </w:p>
    <w:p w:rsidR="00AE1A72" w:rsidRDefault="00AE1A72"/>
  </w:endnote>
  <w:endnote w:type="continuationSeparator" w:id="0">
    <w:p w:rsidR="00AE1A72" w:rsidRDefault="00AE1A72">
      <w:r>
        <w:continuationSeparator/>
      </w:r>
    </w:p>
    <w:p w:rsidR="00AE1A72" w:rsidRDefault="00AE1A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3BB8" w:rsidRPr="004F0028" w:rsidRDefault="00D13BB8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:rsidR="00D13BB8" w:rsidRPr="004F0028" w:rsidRDefault="00D13BB8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1A72" w:rsidRDefault="00AE1A72">
      <w:r>
        <w:separator/>
      </w:r>
    </w:p>
    <w:p w:rsidR="00AE1A72" w:rsidRDefault="00AE1A72"/>
  </w:footnote>
  <w:footnote w:type="continuationSeparator" w:id="0">
    <w:p w:rsidR="00AE1A72" w:rsidRDefault="00AE1A72">
      <w:r>
        <w:continuationSeparator/>
      </w:r>
    </w:p>
    <w:p w:rsidR="00AE1A72" w:rsidRDefault="00AE1A7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13BB8" w:rsidRPr="004F0028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13BB8" w:rsidRPr="004F0028" w:rsidRDefault="00D13BB8">
          <w:pPr>
            <w:pStyle w:val="Cabealho"/>
            <w:rPr>
              <w:lang w:val="pt-BR"/>
            </w:rPr>
          </w:pPr>
        </w:p>
      </w:tc>
    </w:tr>
  </w:tbl>
  <w:p w:rsidR="00D13BB8" w:rsidRPr="004F0028" w:rsidRDefault="00D13BB8" w:rsidP="00D077E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06076"/>
    <w:multiLevelType w:val="hybridMultilevel"/>
    <w:tmpl w:val="8A8EEC94"/>
    <w:lvl w:ilvl="0" w:tplc="C29C9084">
      <w:numFmt w:val="bullet"/>
      <w:lvlText w:val=""/>
      <w:lvlJc w:val="left"/>
      <w:pPr>
        <w:ind w:left="1080" w:hanging="720"/>
      </w:pPr>
      <w:rPr>
        <w:rFonts w:ascii="Symbol" w:eastAsiaTheme="majorEastAsia" w:hAnsi="Symbol" w:cstheme="maj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36501"/>
    <w:multiLevelType w:val="hybridMultilevel"/>
    <w:tmpl w:val="AC14257A"/>
    <w:lvl w:ilvl="0" w:tplc="297C03D6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4C8C"/>
    <w:rsid w:val="00000F56"/>
    <w:rsid w:val="00021975"/>
    <w:rsid w:val="000240B9"/>
    <w:rsid w:val="0002482E"/>
    <w:rsid w:val="00046868"/>
    <w:rsid w:val="00050324"/>
    <w:rsid w:val="00066960"/>
    <w:rsid w:val="000672BA"/>
    <w:rsid w:val="000965AC"/>
    <w:rsid w:val="000A0150"/>
    <w:rsid w:val="000A2E02"/>
    <w:rsid w:val="000A64B7"/>
    <w:rsid w:val="000D0633"/>
    <w:rsid w:val="000D2E09"/>
    <w:rsid w:val="000D4DC3"/>
    <w:rsid w:val="000E63C9"/>
    <w:rsid w:val="00101B62"/>
    <w:rsid w:val="0010216B"/>
    <w:rsid w:val="0012675A"/>
    <w:rsid w:val="00127006"/>
    <w:rsid w:val="00130E9D"/>
    <w:rsid w:val="00140E5F"/>
    <w:rsid w:val="00150A6D"/>
    <w:rsid w:val="00153E24"/>
    <w:rsid w:val="00174BB0"/>
    <w:rsid w:val="00185B35"/>
    <w:rsid w:val="001A2119"/>
    <w:rsid w:val="001B3AB1"/>
    <w:rsid w:val="001C4913"/>
    <w:rsid w:val="001F2BC8"/>
    <w:rsid w:val="001F5F6B"/>
    <w:rsid w:val="002324DF"/>
    <w:rsid w:val="00243EBC"/>
    <w:rsid w:val="00246A35"/>
    <w:rsid w:val="002555F4"/>
    <w:rsid w:val="0027283D"/>
    <w:rsid w:val="00284348"/>
    <w:rsid w:val="002F3DF4"/>
    <w:rsid w:val="002F51F5"/>
    <w:rsid w:val="002F6452"/>
    <w:rsid w:val="00312137"/>
    <w:rsid w:val="00330359"/>
    <w:rsid w:val="0033762F"/>
    <w:rsid w:val="003447D7"/>
    <w:rsid w:val="00352365"/>
    <w:rsid w:val="003531FC"/>
    <w:rsid w:val="00360494"/>
    <w:rsid w:val="00360D66"/>
    <w:rsid w:val="00364A8D"/>
    <w:rsid w:val="00366C7E"/>
    <w:rsid w:val="00366D92"/>
    <w:rsid w:val="00384EA3"/>
    <w:rsid w:val="003A39A1"/>
    <w:rsid w:val="003B2727"/>
    <w:rsid w:val="003C2191"/>
    <w:rsid w:val="003D3863"/>
    <w:rsid w:val="003F2A04"/>
    <w:rsid w:val="003F4F1E"/>
    <w:rsid w:val="003F600E"/>
    <w:rsid w:val="004110DE"/>
    <w:rsid w:val="0044085A"/>
    <w:rsid w:val="004A6BAB"/>
    <w:rsid w:val="004B1E57"/>
    <w:rsid w:val="004B21A5"/>
    <w:rsid w:val="004B7025"/>
    <w:rsid w:val="004C71AB"/>
    <w:rsid w:val="004D414C"/>
    <w:rsid w:val="004F0028"/>
    <w:rsid w:val="005037F0"/>
    <w:rsid w:val="00510878"/>
    <w:rsid w:val="00511587"/>
    <w:rsid w:val="00516A86"/>
    <w:rsid w:val="00522C1F"/>
    <w:rsid w:val="00526FD9"/>
    <w:rsid w:val="005275F6"/>
    <w:rsid w:val="00540C5F"/>
    <w:rsid w:val="00572102"/>
    <w:rsid w:val="00573AB5"/>
    <w:rsid w:val="00577958"/>
    <w:rsid w:val="005816C8"/>
    <w:rsid w:val="00582D00"/>
    <w:rsid w:val="005B2E7D"/>
    <w:rsid w:val="005C14B1"/>
    <w:rsid w:val="005C6745"/>
    <w:rsid w:val="005D3BFA"/>
    <w:rsid w:val="005E47F8"/>
    <w:rsid w:val="005F1BB0"/>
    <w:rsid w:val="006030CD"/>
    <w:rsid w:val="00612651"/>
    <w:rsid w:val="006269AF"/>
    <w:rsid w:val="006556CB"/>
    <w:rsid w:val="00656C4D"/>
    <w:rsid w:val="006A7341"/>
    <w:rsid w:val="006B6E03"/>
    <w:rsid w:val="006D0B29"/>
    <w:rsid w:val="006E2B76"/>
    <w:rsid w:val="006E5716"/>
    <w:rsid w:val="007302B3"/>
    <w:rsid w:val="00730733"/>
    <w:rsid w:val="00730E3A"/>
    <w:rsid w:val="00736AAF"/>
    <w:rsid w:val="007456D6"/>
    <w:rsid w:val="007613E7"/>
    <w:rsid w:val="00765B2A"/>
    <w:rsid w:val="007679EB"/>
    <w:rsid w:val="00783A34"/>
    <w:rsid w:val="00787C47"/>
    <w:rsid w:val="007A6BF7"/>
    <w:rsid w:val="007C466D"/>
    <w:rsid w:val="007C6B52"/>
    <w:rsid w:val="007C7BE2"/>
    <w:rsid w:val="007D16C5"/>
    <w:rsid w:val="007D49A4"/>
    <w:rsid w:val="00800BBF"/>
    <w:rsid w:val="00834EA3"/>
    <w:rsid w:val="00840078"/>
    <w:rsid w:val="0084071D"/>
    <w:rsid w:val="00862FE4"/>
    <w:rsid w:val="0086389A"/>
    <w:rsid w:val="00872EEF"/>
    <w:rsid w:val="008735A5"/>
    <w:rsid w:val="0087605E"/>
    <w:rsid w:val="00892E68"/>
    <w:rsid w:val="008939E1"/>
    <w:rsid w:val="008B1FEE"/>
    <w:rsid w:val="008B65C1"/>
    <w:rsid w:val="008C33DB"/>
    <w:rsid w:val="00901392"/>
    <w:rsid w:val="00903C32"/>
    <w:rsid w:val="00906011"/>
    <w:rsid w:val="00916B16"/>
    <w:rsid w:val="009173B9"/>
    <w:rsid w:val="0093286B"/>
    <w:rsid w:val="0093335D"/>
    <w:rsid w:val="0093613E"/>
    <w:rsid w:val="00941F65"/>
    <w:rsid w:val="00943026"/>
    <w:rsid w:val="009529E2"/>
    <w:rsid w:val="00960CD7"/>
    <w:rsid w:val="00966A54"/>
    <w:rsid w:val="00966B81"/>
    <w:rsid w:val="00971C40"/>
    <w:rsid w:val="0098140B"/>
    <w:rsid w:val="009A6BA4"/>
    <w:rsid w:val="009B2C4E"/>
    <w:rsid w:val="009B5D1B"/>
    <w:rsid w:val="009C7720"/>
    <w:rsid w:val="009D55B9"/>
    <w:rsid w:val="009E223D"/>
    <w:rsid w:val="009E419F"/>
    <w:rsid w:val="009F2010"/>
    <w:rsid w:val="00A23AFA"/>
    <w:rsid w:val="00A31B3E"/>
    <w:rsid w:val="00A346EA"/>
    <w:rsid w:val="00A532F3"/>
    <w:rsid w:val="00A55E79"/>
    <w:rsid w:val="00A6549A"/>
    <w:rsid w:val="00A70C91"/>
    <w:rsid w:val="00A82B44"/>
    <w:rsid w:val="00A8489E"/>
    <w:rsid w:val="00A93102"/>
    <w:rsid w:val="00AB02A7"/>
    <w:rsid w:val="00AC29F3"/>
    <w:rsid w:val="00AE1A72"/>
    <w:rsid w:val="00B022B2"/>
    <w:rsid w:val="00B03EA8"/>
    <w:rsid w:val="00B06C66"/>
    <w:rsid w:val="00B1454A"/>
    <w:rsid w:val="00B210B7"/>
    <w:rsid w:val="00B231E5"/>
    <w:rsid w:val="00B61215"/>
    <w:rsid w:val="00B64BFD"/>
    <w:rsid w:val="00B65074"/>
    <w:rsid w:val="00B763D2"/>
    <w:rsid w:val="00BA7F79"/>
    <w:rsid w:val="00BB27BF"/>
    <w:rsid w:val="00BD5FF7"/>
    <w:rsid w:val="00C02B87"/>
    <w:rsid w:val="00C0739A"/>
    <w:rsid w:val="00C132F1"/>
    <w:rsid w:val="00C27755"/>
    <w:rsid w:val="00C4086D"/>
    <w:rsid w:val="00C60576"/>
    <w:rsid w:val="00C90EC2"/>
    <w:rsid w:val="00C969F8"/>
    <w:rsid w:val="00CA1896"/>
    <w:rsid w:val="00CA7FF1"/>
    <w:rsid w:val="00CB24DE"/>
    <w:rsid w:val="00CB5B28"/>
    <w:rsid w:val="00CB735E"/>
    <w:rsid w:val="00CC1E61"/>
    <w:rsid w:val="00CF5371"/>
    <w:rsid w:val="00CF692D"/>
    <w:rsid w:val="00D0323A"/>
    <w:rsid w:val="00D0559F"/>
    <w:rsid w:val="00D077E9"/>
    <w:rsid w:val="00D11DC0"/>
    <w:rsid w:val="00D13BB8"/>
    <w:rsid w:val="00D14BA8"/>
    <w:rsid w:val="00D26378"/>
    <w:rsid w:val="00D42CB7"/>
    <w:rsid w:val="00D5413D"/>
    <w:rsid w:val="00D570A9"/>
    <w:rsid w:val="00D60458"/>
    <w:rsid w:val="00D70D02"/>
    <w:rsid w:val="00D770C7"/>
    <w:rsid w:val="00D86945"/>
    <w:rsid w:val="00D87EC3"/>
    <w:rsid w:val="00D90290"/>
    <w:rsid w:val="00D90FC9"/>
    <w:rsid w:val="00DD152F"/>
    <w:rsid w:val="00DD309C"/>
    <w:rsid w:val="00DE213F"/>
    <w:rsid w:val="00DE64DA"/>
    <w:rsid w:val="00DF027C"/>
    <w:rsid w:val="00E00A32"/>
    <w:rsid w:val="00E22ACD"/>
    <w:rsid w:val="00E24952"/>
    <w:rsid w:val="00E367BE"/>
    <w:rsid w:val="00E4077E"/>
    <w:rsid w:val="00E42AE8"/>
    <w:rsid w:val="00E45B65"/>
    <w:rsid w:val="00E47E8B"/>
    <w:rsid w:val="00E50BCE"/>
    <w:rsid w:val="00E620B0"/>
    <w:rsid w:val="00E81B40"/>
    <w:rsid w:val="00E85447"/>
    <w:rsid w:val="00E93418"/>
    <w:rsid w:val="00EA6BE3"/>
    <w:rsid w:val="00EB3CF9"/>
    <w:rsid w:val="00EC4D61"/>
    <w:rsid w:val="00EE4182"/>
    <w:rsid w:val="00EE655A"/>
    <w:rsid w:val="00EF555B"/>
    <w:rsid w:val="00F027BB"/>
    <w:rsid w:val="00F11DCF"/>
    <w:rsid w:val="00F162EA"/>
    <w:rsid w:val="00F2624F"/>
    <w:rsid w:val="00F30821"/>
    <w:rsid w:val="00F31AD1"/>
    <w:rsid w:val="00F52D27"/>
    <w:rsid w:val="00F53E56"/>
    <w:rsid w:val="00F61478"/>
    <w:rsid w:val="00F62383"/>
    <w:rsid w:val="00F71216"/>
    <w:rsid w:val="00F7696D"/>
    <w:rsid w:val="00F7775C"/>
    <w:rsid w:val="00F83527"/>
    <w:rsid w:val="00F91464"/>
    <w:rsid w:val="00FC4AEB"/>
    <w:rsid w:val="00FD4D56"/>
    <w:rsid w:val="00FD583F"/>
    <w:rsid w:val="00FD7488"/>
    <w:rsid w:val="00FE4C8C"/>
    <w:rsid w:val="00FE6C52"/>
    <w:rsid w:val="00FE72BA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05EF00"/>
  <w15:docId w15:val="{DDA4C92F-6EEE-4421-BDE8-34F55B82B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0E0E28"/>
    <w:rsid w:val="00254072"/>
    <w:rsid w:val="005007FE"/>
    <w:rsid w:val="00773F9F"/>
    <w:rsid w:val="009E002D"/>
    <w:rsid w:val="00B00E34"/>
    <w:rsid w:val="00DA64F0"/>
    <w:rsid w:val="00DD2169"/>
    <w:rsid w:val="00E2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228F876D84034A93B2A6C3AED55A3A81">
    <w:name w:val="228F876D84034A93B2A6C3AED55A3A81"/>
  </w:style>
  <w:style w:type="paragraph" w:customStyle="1" w:styleId="02237BAB051C4B40A48622D5805FF0D8">
    <w:name w:val="02237BAB051C4B40A48622D5805FF0D8"/>
  </w:style>
  <w:style w:type="paragraph" w:customStyle="1" w:styleId="81E515CD1A6043B4A325A39118B3EEEA">
    <w:name w:val="81E515CD1A6043B4A325A39118B3EEEA"/>
  </w:style>
  <w:style w:type="paragraph" w:customStyle="1" w:styleId="5352AB74D60D489FAEFB1F40BD4F8943">
    <w:name w:val="5352AB74D60D489FAEFB1F40BD4F8943"/>
  </w:style>
  <w:style w:type="paragraph" w:customStyle="1" w:styleId="4907836B1FDD444485046B591C51845F">
    <w:name w:val="4907836B1FDD444485046B591C51845F"/>
  </w:style>
  <w:style w:type="paragraph" w:customStyle="1" w:styleId="C58B10EDD44F436BB9C9850CF1220399">
    <w:name w:val="C58B10EDD44F436BB9C9850CF1220399"/>
  </w:style>
  <w:style w:type="paragraph" w:customStyle="1" w:styleId="70810D25C9D249489AE82331BFBDF7D6">
    <w:name w:val="70810D25C9D249489AE82331BFBDF7D6"/>
  </w:style>
  <w:style w:type="paragraph" w:customStyle="1" w:styleId="073B210B5B8E4E80B780DE8545C805B8">
    <w:name w:val="073B210B5B8E4E80B780DE8545C805B8"/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Samara Lima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530</TotalTime>
  <Pages>9</Pages>
  <Words>1741</Words>
  <Characters>9403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Samara Lima</cp:lastModifiedBy>
  <cp:revision>135</cp:revision>
  <cp:lastPrinted>2006-08-01T17:47:00Z</cp:lastPrinted>
  <dcterms:created xsi:type="dcterms:W3CDTF">2022-01-20T14:58:00Z</dcterms:created>
  <dcterms:modified xsi:type="dcterms:W3CDTF">2022-02-01T17:22:00Z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