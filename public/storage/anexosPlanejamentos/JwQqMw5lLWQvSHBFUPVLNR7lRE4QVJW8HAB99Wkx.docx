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2D4CDD1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D6B20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2D4CDD1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D6B20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1F721C7D" w14:textId="7159BF9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litro, seus múltiplos e submúltiplos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7BBAE37" w14:textId="768BA25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</w:p>
    <w:p w14:paraId="761766C5" w14:textId="4A24EAB3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ACE77E4" w14:textId="729B6FA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escrita das medidas de capacidade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DA6E6C" w14:textId="4C36EE79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</w:p>
    <w:p w14:paraId="1FCB042C" w14:textId="2DAC4735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848674D" w14:textId="1720D6F4" w:rsidR="00A10302" w:rsidRPr="00D53683" w:rsidRDefault="00A10302" w:rsidP="00D536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Unidade de medida de tempo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CAFD33B" w14:textId="31289B2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 e 38</w:t>
      </w:r>
    </w:p>
    <w:p w14:paraId="10476B9B" w14:textId="4BE73EFD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C7A1B" w14:textId="48394DCF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1584B14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2C592" w14:textId="64A1627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 de figuras planas</w:t>
      </w:r>
    </w:p>
    <w:p w14:paraId="7FB22968" w14:textId="35A4A450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50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0EB83E6" w14:textId="5CCE5CA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59</w:t>
      </w:r>
    </w:p>
    <w:p w14:paraId="41237948" w14:textId="5DFD3845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Jaqueline Lima da Costa   </w:t>
      </w:r>
    </w:p>
    <w:p w14:paraId="08F0970D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DF83AD" w14:textId="42014B0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do Cubo e do Paralelepípedo</w:t>
      </w:r>
    </w:p>
    <w:p w14:paraId="69CB2EEE" w14:textId="6E7DF9A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e 51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2D44B4F" w14:textId="5595FFB5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1559F04A" w14:textId="1A914E9A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6641183" w14:textId="54F5883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Transformação unidade de medida de volume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3800A522" w14:textId="354A821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</w:p>
    <w:p w14:paraId="0BCBDB54" w14:textId="41B33FA8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A9CE0E" w14:textId="77777777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2ACD3" w14:textId="5B9C855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envolvendo as grandezas estudadas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DBD0E45" w14:textId="5D39275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64 e 65 </w:t>
      </w:r>
    </w:p>
    <w:p w14:paraId="28D92AF5" w14:textId="0157FFE2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1D431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637D1" w14:textId="7EBDAEC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capítulo 14.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 a 69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4D8027F" w14:textId="07FDE9C4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</w:p>
    <w:p w14:paraId="3191DAEC" w14:textId="77777777" w:rsidR="00911245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AF8B3AD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ABC775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8850FF" w14:textId="34BD4D78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F98287E" w14:textId="3D30290E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18FF86D1" w14:textId="1BD98265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432FAA8C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AE97D3" w14:textId="667A29B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aleatório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30340C2" w14:textId="2AF9ABA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998318B" w14:textId="75C72FA2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2103D68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10A50F" w14:textId="6079AF42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Amostral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D9907F8" w14:textId="78B23A4B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</w:p>
    <w:p w14:paraId="39C7CACE" w14:textId="24D8C33F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0C97422B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D22192" w14:textId="5E4247EF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55EAF7D" w14:textId="2D17C2D1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85 a 88</w:t>
      </w:r>
    </w:p>
    <w:p w14:paraId="3D4EB884" w14:textId="0FA75060" w:rsidR="00761836" w:rsidRDefault="00911245" w:rsidP="00911245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59D8" w14:textId="77777777" w:rsidR="00AC5B32" w:rsidRDefault="00AC5B32">
      <w:r>
        <w:separator/>
      </w:r>
    </w:p>
    <w:p w14:paraId="1E1F9793" w14:textId="77777777" w:rsidR="00AC5B32" w:rsidRDefault="00AC5B32"/>
  </w:endnote>
  <w:endnote w:type="continuationSeparator" w:id="0">
    <w:p w14:paraId="448D7DEC" w14:textId="77777777" w:rsidR="00AC5B32" w:rsidRDefault="00AC5B32">
      <w:r>
        <w:continuationSeparator/>
      </w:r>
    </w:p>
    <w:p w14:paraId="0324A1ED" w14:textId="77777777" w:rsidR="00AC5B32" w:rsidRDefault="00AC5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54AC" w14:textId="77777777" w:rsidR="00AC5B32" w:rsidRDefault="00AC5B32">
      <w:r>
        <w:separator/>
      </w:r>
    </w:p>
    <w:p w14:paraId="58DB3CF9" w14:textId="77777777" w:rsidR="00AC5B32" w:rsidRDefault="00AC5B32"/>
  </w:footnote>
  <w:footnote w:type="continuationSeparator" w:id="0">
    <w:p w14:paraId="55206F12" w14:textId="77777777" w:rsidR="00AC5B32" w:rsidRDefault="00AC5B32">
      <w:r>
        <w:continuationSeparator/>
      </w:r>
    </w:p>
    <w:p w14:paraId="5851DC15" w14:textId="77777777" w:rsidR="00AC5B32" w:rsidRDefault="00AC5B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27A7B"/>
    <w:rsid w:val="00046868"/>
    <w:rsid w:val="00050324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F1E57"/>
    <w:rsid w:val="001F2BC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2AD6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55138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1245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10302"/>
    <w:rsid w:val="00A20B63"/>
    <w:rsid w:val="00A20F50"/>
    <w:rsid w:val="00A23AFA"/>
    <w:rsid w:val="00A31B3E"/>
    <w:rsid w:val="00A532F3"/>
    <w:rsid w:val="00A8489E"/>
    <w:rsid w:val="00AB02A7"/>
    <w:rsid w:val="00AC29F3"/>
    <w:rsid w:val="00AC5B32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3683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867FD7"/>
    <w:rsid w:val="00AA315B"/>
    <w:rsid w:val="00B00E34"/>
    <w:rsid w:val="00BE5295"/>
    <w:rsid w:val="00C37BDC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63</TotalTime>
  <Pages>4</Pages>
  <Words>532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2022-10-11T00:49:00Z</dcterms:created>
  <dcterms:modified xsi:type="dcterms:W3CDTF">2022-10-11T01:46:00Z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