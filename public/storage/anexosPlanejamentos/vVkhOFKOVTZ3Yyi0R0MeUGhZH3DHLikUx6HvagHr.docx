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A7D" w:rsidRDefault="00C21A7D" w:rsidP="008F58D0">
      <w:pPr>
        <w:spacing w:line="240" w:lineRule="auto"/>
      </w:pPr>
      <w:r>
        <w:t>PLANEJAMENTO MENSAL:</w:t>
      </w:r>
    </w:p>
    <w:p w:rsidR="00B763D2" w:rsidRDefault="0010216B" w:rsidP="008F58D0">
      <w:pPr>
        <w:spacing w:line="240" w:lineRule="auto"/>
      </w:pPr>
      <w:r>
        <w:t xml:space="preserve">DISCIPLINA: </w:t>
      </w:r>
      <w:r w:rsidR="008F58D0">
        <w:t>Redação</w:t>
      </w:r>
      <w:r w:rsidR="005B43C4">
        <w:t xml:space="preserve"> – 7º Ano B – Vespertino.</w:t>
      </w:r>
    </w:p>
    <w:p w:rsidR="00C21A7D" w:rsidRDefault="00C21A7D" w:rsidP="008F58D0">
      <w:pPr>
        <w:spacing w:line="240" w:lineRule="auto"/>
        <w:rPr>
          <w:lang w:val="pt-BR"/>
        </w:rPr>
      </w:pPr>
      <w:r>
        <w:t>PROFESSORA: SELMA</w:t>
      </w:r>
    </w:p>
    <w:p w:rsidR="008F58D0" w:rsidRDefault="008F58D0" w:rsidP="008F58D0">
      <w:pPr>
        <w:spacing w:line="240" w:lineRule="auto"/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Data: 25/10/2022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Artigo de Opinião - cap. 15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Avaliação Bimestral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268 a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 da Entrega da Tarefa: 26/10/2022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</w:t>
      </w:r>
      <w:r w:rsidR="00AF0BEA">
        <w:rPr>
          <w:rFonts w:ascii="Verdana" w:hAnsi="Verdana"/>
          <w:b w:val="0"/>
          <w:color w:val="auto"/>
          <w:sz w:val="22"/>
          <w:lang w:val="pt-BR"/>
        </w:rPr>
        <w:t>6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/10/2022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Artigo de Opinião - cap. 15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Definições e características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268 a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Tarefa: Atividades do nível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1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e 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Forma de Entrega da Tarefa: VISTADA EM AULA</w:t>
      </w: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01/11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Data: 01/11/2022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Artigo de Opinião - cap. 15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Definições e características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268 a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Correção Coletiva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da Atividades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do nível 1 e 2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Produção de texto – pág. 284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 da Entrega da Taref</w:t>
      </w:r>
      <w:r w:rsidR="002114F7">
        <w:rPr>
          <w:rFonts w:ascii="Verdana" w:hAnsi="Verdana"/>
          <w:b w:val="0"/>
          <w:color w:val="auto"/>
          <w:sz w:val="22"/>
          <w:lang w:val="pt-BR"/>
        </w:rPr>
        <w:t>a: 08/11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lastRenderedPageBreak/>
        <w:t>Data: 08/11//2022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Apresentação do Ateliê da oralidade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–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Tarefa: Atividades do nível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1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Data da Entrega da Tarefa: 09/11/2022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 xml:space="preserve">Data: </w:t>
      </w:r>
      <w:r w:rsidR="002114F7">
        <w:rPr>
          <w:rFonts w:ascii="Verdana" w:hAnsi="Verdana"/>
          <w:b w:val="0"/>
          <w:color w:val="auto"/>
          <w:sz w:val="22"/>
          <w:lang w:val="pt-BR"/>
        </w:rPr>
        <w:t>09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Correção Coletiva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Referências: Páginas 286 a 298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Tarefa: Atividades do nível </w:t>
      </w:r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2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15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1</w:t>
      </w:r>
      <w:r w:rsidR="002114F7">
        <w:rPr>
          <w:rFonts w:ascii="Verdana" w:hAnsi="Verdana"/>
          <w:b w:val="0"/>
          <w:color w:val="auto"/>
          <w:sz w:val="22"/>
          <w:lang w:val="pt-BR"/>
        </w:rPr>
        <w:t>5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Correção Coletiva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Produção de texto – pág.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16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 xml:space="preserve">Data: </w:t>
      </w:r>
      <w:r w:rsidR="002114F7">
        <w:rPr>
          <w:rFonts w:ascii="Verdana" w:hAnsi="Verdana"/>
          <w:b w:val="0"/>
          <w:color w:val="auto"/>
          <w:sz w:val="22"/>
          <w:lang w:val="pt-BR"/>
        </w:rPr>
        <w:t>16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Prova Bimestral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22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</w:t>
      </w:r>
      <w:r w:rsidR="002114F7">
        <w:rPr>
          <w:rFonts w:ascii="Verdana" w:hAnsi="Verdana"/>
          <w:b w:val="0"/>
          <w:color w:val="auto"/>
          <w:sz w:val="22"/>
          <w:lang w:val="pt-BR"/>
        </w:rPr>
        <w:t>2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/11//2022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Prova Bimestral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Justificada em aula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lastRenderedPageBreak/>
        <w:t xml:space="preserve"> Forma de Entrega da Tarefa: VISTADA EM AULA</w:t>
      </w: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23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/11/2022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23/11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Tarefa: Lista de Exercícios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46F72" w:rsidRPr="00246F72" w:rsidRDefault="002114F7" w:rsidP="00246F72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29</w:t>
      </w:r>
      <w:r w:rsidR="00246F72" w:rsidRPr="00246F72">
        <w:rPr>
          <w:rFonts w:ascii="Verdana" w:hAnsi="Verdana"/>
          <w:b w:val="0"/>
          <w:color w:val="auto"/>
          <w:sz w:val="22"/>
          <w:lang w:val="pt-BR"/>
        </w:rPr>
        <w:t>/12/2022</w:t>
      </w:r>
    </w:p>
    <w:p w:rsidR="00246F72" w:rsidRPr="00246F72" w:rsidRDefault="00246F72" w:rsidP="00246F72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84071D" w:rsidRDefault="0084071D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29/11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Tarefa: Justificada em sala.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30/11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114F7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Data: 30/11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/2022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Disciplina: Redação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Conteúdo: Resenha Crítica - cap. 16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>Referências: páginas 286 a 298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 xml:space="preserve">Tarefa: </w:t>
      </w:r>
      <w:r w:rsidR="00CC3090">
        <w:rPr>
          <w:rFonts w:ascii="Verdana" w:hAnsi="Verdana"/>
          <w:b w:val="0"/>
          <w:color w:val="auto"/>
          <w:sz w:val="22"/>
          <w:lang w:val="pt-BR"/>
        </w:rPr>
        <w:t>Sem tarefa.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 w:rsidRPr="00246F72">
        <w:rPr>
          <w:rFonts w:ascii="Verdana" w:hAnsi="Verdana"/>
          <w:b w:val="0"/>
          <w:color w:val="auto"/>
          <w:sz w:val="22"/>
          <w:lang w:val="pt-BR"/>
        </w:rPr>
        <w:t xml:space="preserve"> Forma de Entrega da Tarefa: VISTADA EM AULA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r>
        <w:rPr>
          <w:rFonts w:ascii="Verdana" w:hAnsi="Verdana"/>
          <w:b w:val="0"/>
          <w:color w:val="auto"/>
          <w:sz w:val="22"/>
          <w:lang w:val="pt-BR"/>
        </w:rPr>
        <w:t>Data da Entrega da Tarefa: 06</w:t>
      </w:r>
      <w:r w:rsidRPr="00246F72">
        <w:rPr>
          <w:rFonts w:ascii="Verdana" w:hAnsi="Verdana"/>
          <w:b w:val="0"/>
          <w:color w:val="auto"/>
          <w:sz w:val="22"/>
          <w:lang w:val="pt-BR"/>
        </w:rPr>
        <w:t>/12/2022</w:t>
      </w:r>
    </w:p>
    <w:p w:rsidR="002114F7" w:rsidRPr="00246F72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  <w:proofErr w:type="spellStart"/>
      <w:proofErr w:type="gramStart"/>
      <w:r w:rsidRPr="00246F72">
        <w:rPr>
          <w:rFonts w:ascii="Verdana" w:hAnsi="Verdana"/>
          <w:b w:val="0"/>
          <w:color w:val="auto"/>
          <w:sz w:val="22"/>
          <w:lang w:val="pt-BR"/>
        </w:rPr>
        <w:t>Prof</w:t>
      </w:r>
      <w:proofErr w:type="spellEnd"/>
      <w:r w:rsidRPr="00246F72">
        <w:rPr>
          <w:rFonts w:ascii="Verdana" w:hAnsi="Verdana"/>
          <w:b w:val="0"/>
          <w:color w:val="auto"/>
          <w:sz w:val="22"/>
          <w:lang w:val="pt-BR"/>
        </w:rPr>
        <w:t>(</w:t>
      </w:r>
      <w:proofErr w:type="gramEnd"/>
      <w:r w:rsidRPr="00246F72">
        <w:rPr>
          <w:rFonts w:ascii="Verdana" w:hAnsi="Verdana"/>
          <w:b w:val="0"/>
          <w:color w:val="auto"/>
          <w:sz w:val="22"/>
          <w:lang w:val="pt-BR"/>
        </w:rPr>
        <w:t>a). Selma Moraes</w:t>
      </w:r>
    </w:p>
    <w:p w:rsidR="002114F7" w:rsidRPr="00D247E1" w:rsidRDefault="002114F7" w:rsidP="002114F7">
      <w:pPr>
        <w:rPr>
          <w:rFonts w:ascii="Verdana" w:hAnsi="Verdana"/>
          <w:b w:val="0"/>
          <w:color w:val="auto"/>
          <w:sz w:val="22"/>
          <w:lang w:val="pt-BR"/>
        </w:rPr>
      </w:pPr>
    </w:p>
    <w:p w:rsidR="002114F7" w:rsidRPr="00D247E1" w:rsidRDefault="002114F7" w:rsidP="00D247E1">
      <w:pPr>
        <w:rPr>
          <w:rFonts w:ascii="Verdana" w:hAnsi="Verdana"/>
          <w:b w:val="0"/>
          <w:color w:val="auto"/>
          <w:sz w:val="22"/>
          <w:lang w:val="pt-BR"/>
        </w:rPr>
      </w:pPr>
    </w:p>
    <w:sectPr w:rsidR="002114F7" w:rsidRPr="00D247E1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865" w:rsidRDefault="002C5865">
      <w:r>
        <w:separator/>
      </w:r>
    </w:p>
    <w:p w:rsidR="002C5865" w:rsidRDefault="002C5865"/>
  </w:endnote>
  <w:endnote w:type="continuationSeparator" w:id="0">
    <w:p w:rsidR="002C5865" w:rsidRDefault="002C5865">
      <w:r>
        <w:continuationSeparator/>
      </w:r>
    </w:p>
    <w:p w:rsidR="002C5865" w:rsidRDefault="002C586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980351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5B43C4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865" w:rsidRDefault="002C5865">
      <w:r>
        <w:separator/>
      </w:r>
    </w:p>
    <w:p w:rsidR="002C5865" w:rsidRDefault="002C5865"/>
  </w:footnote>
  <w:footnote w:type="continuationSeparator" w:id="0">
    <w:p w:rsidR="002C5865" w:rsidRDefault="002C5865">
      <w:r>
        <w:continuationSeparator/>
      </w:r>
    </w:p>
    <w:p w:rsidR="002C5865" w:rsidRDefault="002C586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FE4C8C"/>
    <w:rsid w:val="0002482E"/>
    <w:rsid w:val="00046868"/>
    <w:rsid w:val="00050324"/>
    <w:rsid w:val="00072FCC"/>
    <w:rsid w:val="000A0150"/>
    <w:rsid w:val="000B295A"/>
    <w:rsid w:val="000D2E09"/>
    <w:rsid w:val="000E63C9"/>
    <w:rsid w:val="0010216B"/>
    <w:rsid w:val="00130E9D"/>
    <w:rsid w:val="00150A6D"/>
    <w:rsid w:val="00185B35"/>
    <w:rsid w:val="001F2BC8"/>
    <w:rsid w:val="001F5F6B"/>
    <w:rsid w:val="00207F64"/>
    <w:rsid w:val="002114F7"/>
    <w:rsid w:val="00243EBC"/>
    <w:rsid w:val="00246A35"/>
    <w:rsid w:val="00246F72"/>
    <w:rsid w:val="00284348"/>
    <w:rsid w:val="002B4A29"/>
    <w:rsid w:val="002C5865"/>
    <w:rsid w:val="002F51F5"/>
    <w:rsid w:val="00312137"/>
    <w:rsid w:val="00330359"/>
    <w:rsid w:val="003348BE"/>
    <w:rsid w:val="0033762F"/>
    <w:rsid w:val="003531FC"/>
    <w:rsid w:val="00360494"/>
    <w:rsid w:val="00366C7E"/>
    <w:rsid w:val="00384EA3"/>
    <w:rsid w:val="003A1828"/>
    <w:rsid w:val="003A39A1"/>
    <w:rsid w:val="003C2191"/>
    <w:rsid w:val="003D3863"/>
    <w:rsid w:val="004110DE"/>
    <w:rsid w:val="0044085A"/>
    <w:rsid w:val="004B21A5"/>
    <w:rsid w:val="004F0028"/>
    <w:rsid w:val="004F5E54"/>
    <w:rsid w:val="005037F0"/>
    <w:rsid w:val="00516A86"/>
    <w:rsid w:val="005275F6"/>
    <w:rsid w:val="00572102"/>
    <w:rsid w:val="00582455"/>
    <w:rsid w:val="005A32CE"/>
    <w:rsid w:val="005B43C4"/>
    <w:rsid w:val="005C6745"/>
    <w:rsid w:val="005C7202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20"/>
    <w:rsid w:val="00783A34"/>
    <w:rsid w:val="00785233"/>
    <w:rsid w:val="007C6B52"/>
    <w:rsid w:val="007D16C5"/>
    <w:rsid w:val="007D2E12"/>
    <w:rsid w:val="007D49A4"/>
    <w:rsid w:val="0084071D"/>
    <w:rsid w:val="00862FE4"/>
    <w:rsid w:val="0086389A"/>
    <w:rsid w:val="0087605E"/>
    <w:rsid w:val="008B1FEE"/>
    <w:rsid w:val="008B65C1"/>
    <w:rsid w:val="008F58D0"/>
    <w:rsid w:val="00903C32"/>
    <w:rsid w:val="00916B16"/>
    <w:rsid w:val="009173B9"/>
    <w:rsid w:val="0093335D"/>
    <w:rsid w:val="0093613E"/>
    <w:rsid w:val="00943026"/>
    <w:rsid w:val="00960CD7"/>
    <w:rsid w:val="00966B81"/>
    <w:rsid w:val="00980351"/>
    <w:rsid w:val="009B5D1B"/>
    <w:rsid w:val="009C313E"/>
    <w:rsid w:val="009C7720"/>
    <w:rsid w:val="009D0705"/>
    <w:rsid w:val="009D5600"/>
    <w:rsid w:val="00A23372"/>
    <w:rsid w:val="00A23AFA"/>
    <w:rsid w:val="00A31B3E"/>
    <w:rsid w:val="00A532F3"/>
    <w:rsid w:val="00A8489E"/>
    <w:rsid w:val="00A85F9C"/>
    <w:rsid w:val="00AB02A7"/>
    <w:rsid w:val="00AC29F3"/>
    <w:rsid w:val="00AD0A14"/>
    <w:rsid w:val="00AF0BEA"/>
    <w:rsid w:val="00B03EA8"/>
    <w:rsid w:val="00B14905"/>
    <w:rsid w:val="00B231E5"/>
    <w:rsid w:val="00B26855"/>
    <w:rsid w:val="00B3209F"/>
    <w:rsid w:val="00B64BFD"/>
    <w:rsid w:val="00B763D2"/>
    <w:rsid w:val="00C02B87"/>
    <w:rsid w:val="00C132F1"/>
    <w:rsid w:val="00C1519A"/>
    <w:rsid w:val="00C21A7D"/>
    <w:rsid w:val="00C4086D"/>
    <w:rsid w:val="00C61CFE"/>
    <w:rsid w:val="00CA1896"/>
    <w:rsid w:val="00CB5B28"/>
    <w:rsid w:val="00CC3090"/>
    <w:rsid w:val="00CD3ECE"/>
    <w:rsid w:val="00CF5371"/>
    <w:rsid w:val="00D0323A"/>
    <w:rsid w:val="00D0559F"/>
    <w:rsid w:val="00D077E9"/>
    <w:rsid w:val="00D247E1"/>
    <w:rsid w:val="00D42CB7"/>
    <w:rsid w:val="00D5413D"/>
    <w:rsid w:val="00D570A9"/>
    <w:rsid w:val="00D57147"/>
    <w:rsid w:val="00D70D02"/>
    <w:rsid w:val="00D770C7"/>
    <w:rsid w:val="00D86945"/>
    <w:rsid w:val="00D90290"/>
    <w:rsid w:val="00DD152F"/>
    <w:rsid w:val="00DE213F"/>
    <w:rsid w:val="00DF027C"/>
    <w:rsid w:val="00DF74ED"/>
    <w:rsid w:val="00E00A32"/>
    <w:rsid w:val="00E22ACD"/>
    <w:rsid w:val="00E620B0"/>
    <w:rsid w:val="00E81B40"/>
    <w:rsid w:val="00E85447"/>
    <w:rsid w:val="00ED05BC"/>
    <w:rsid w:val="00EF555B"/>
    <w:rsid w:val="00F027BB"/>
    <w:rsid w:val="00F11DCF"/>
    <w:rsid w:val="00F162EA"/>
    <w:rsid w:val="00F52D27"/>
    <w:rsid w:val="00F83527"/>
    <w:rsid w:val="00F96C11"/>
    <w:rsid w:val="00FA43E8"/>
    <w:rsid w:val="00FD03FE"/>
    <w:rsid w:val="00FD583F"/>
    <w:rsid w:val="00FD7488"/>
    <w:rsid w:val="00FE4C8C"/>
    <w:rsid w:val="00FF16B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20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09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</TotalTime>
  <Pages>3</Pages>
  <Words>462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Selma Moraes</cp:lastModifiedBy>
  <cp:revision>6</cp:revision>
  <cp:lastPrinted>2006-08-01T17:47:00Z</cp:lastPrinted>
  <dcterms:created xsi:type="dcterms:W3CDTF">2022-10-23T19:45:00Z</dcterms:created>
  <dcterms:modified xsi:type="dcterms:W3CDTF">2022-10-23T20:09:00Z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