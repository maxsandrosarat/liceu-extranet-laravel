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1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31759FEA">
                      <wp:extent cx="5201728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728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682FBD3A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AÇÃO </w:t>
                                  </w:r>
                                  <w:r w:rsidR="00C818C5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4C0FEB">
                                    <w:rPr>
                                      <w:lang w:val="pt-BR" w:bidi="pt-BR"/>
                                    </w:rPr>
                                    <w:t>B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A136E1">
                                    <w:t>VESPERTINO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9.6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Tr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682FBD3A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AÇÃO </w:t>
                            </w:r>
                            <w:r w:rsidR="00C818C5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4C0FEB">
                              <w:rPr>
                                <w:lang w:val="pt-BR" w:bidi="pt-BR"/>
                              </w:rPr>
                              <w:t>B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A136E1">
                              <w:t>VESPERTINO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23BE75C1" w:rsidR="00D077E9" w:rsidRPr="004F0028" w:rsidRDefault="008B712F" w:rsidP="00AB02A7">
            <w:pPr>
              <w:rPr>
                <w:noProof/>
                <w:lang w:val="pt-BR"/>
              </w:rPr>
            </w:pPr>
            <w:r w:rsidRPr="00A3623D">
              <w:rPr>
                <w:noProof/>
                <w:lang w:val="pt-BR"/>
              </w:rPr>
              <w:drawing>
                <wp:anchor distT="0" distB="0" distL="114300" distR="114300" simplePos="0" relativeHeight="251659776" behindDoc="1" locked="0" layoutInCell="1" allowOverlap="1" wp14:anchorId="086C4E60" wp14:editId="278968EA">
                  <wp:simplePos x="0" y="0"/>
                  <wp:positionH relativeFrom="column">
                    <wp:posOffset>-210041</wp:posOffset>
                  </wp:positionH>
                  <wp:positionV relativeFrom="paragraph">
                    <wp:posOffset>2345690</wp:posOffset>
                  </wp:positionV>
                  <wp:extent cx="3762375" cy="245745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5D6A0C3F" w:rsidR="00FE4C8C" w:rsidRPr="004F0028" w:rsidRDefault="001B1D01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>QUINZENAL 0</w:t>
      </w:r>
      <w:r w:rsidR="006834CB">
        <w:rPr>
          <w:sz w:val="40"/>
          <w:szCs w:val="22"/>
          <w:lang w:val="pt-BR" w:bidi="pt-BR"/>
        </w:rPr>
        <w:t>8</w:t>
      </w:r>
      <w:r w:rsidR="00C00A31" w:rsidRPr="00C00A31">
        <w:rPr>
          <w:sz w:val="40"/>
          <w:szCs w:val="22"/>
          <w:lang w:val="pt-BR" w:bidi="pt-BR"/>
        </w:rPr>
        <w:t>/08</w:t>
      </w:r>
      <w:r w:rsidR="006834CB">
        <w:rPr>
          <w:sz w:val="40"/>
          <w:szCs w:val="22"/>
          <w:lang w:val="pt-BR" w:bidi="pt-BR"/>
        </w:rPr>
        <w:t xml:space="preserve"> a 19/08</w:t>
      </w:r>
    </w:p>
    <w:p w14:paraId="68E22726" w14:textId="7AEB8853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</w:p>
    <w:p w14:paraId="4704C75A" w14:textId="77777777" w:rsidR="0010216B" w:rsidRDefault="0010216B" w:rsidP="00046868">
      <w:pPr>
        <w:spacing w:line="240" w:lineRule="auto"/>
      </w:pPr>
    </w:p>
    <w:p w14:paraId="0BFB622E" w14:textId="2B08903C" w:rsidR="00E52299" w:rsidRPr="001B704D" w:rsidRDefault="00046868" w:rsidP="00E522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Variação de Grandezas</w:t>
      </w:r>
    </w:p>
    <w:p w14:paraId="2D147FE5" w14:textId="44417CA3" w:rsidR="0084071D" w:rsidRPr="001B704D" w:rsidRDefault="0035284A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de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grandezas, Razão e proporção, Variação de Grandezas – Grandezas Diretamente Proporcionais (GDI)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 w:rsidR="00A5321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2299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05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Prof. 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03E6222" w14:textId="54D3ED04" w:rsidR="0035284A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05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Matemática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284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Variação de Grandezas</w:t>
      </w:r>
    </w:p>
    <w:p w14:paraId="28AEBBE7" w14:textId="0F75A107" w:rsidR="0035284A" w:rsidRPr="001B704D" w:rsidRDefault="0035284A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</w:t>
      </w:r>
    </w:p>
    <w:p w14:paraId="1B2D545F" w14:textId="7E92A737" w:rsidR="00BE4D9F" w:rsidRPr="001B704D" w:rsidRDefault="00BE4D9F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Grandezas Inversamente Proporcionais (GIP), Grandezas Não Proporcionais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Relação das Variações entre Grandezas no Plano Cartesiano, Regra de três simples.</w:t>
      </w:r>
    </w:p>
    <w:p w14:paraId="666399DD" w14:textId="4C1C4CA2" w:rsidR="00740F84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7167E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98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FBC216C" w14:textId="1162806B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bookmarkStart w:id="0" w:name="_Hlk109586945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bookmarkEnd w:id="0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05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EEC8E3" w14:textId="680DB2A5" w:rsidR="003215E8" w:rsidRPr="001B704D" w:rsidRDefault="00C00A31" w:rsidP="003215E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05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Variação de Grandezas</w:t>
      </w:r>
    </w:p>
    <w:p w14:paraId="0B4D5048" w14:textId="599DA2B3" w:rsidR="0009059B" w:rsidRPr="001B704D" w:rsidRDefault="0009059B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6D28386E" w14:textId="2CD47425" w:rsidR="009629FE" w:rsidRPr="001B704D" w:rsidRDefault="003215E8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Regra de três composta. Aplicação e correção de atividades do livro didático das páginas 92 </w:t>
      </w:r>
      <w:r w:rsidR="00A57B9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95.</w:t>
      </w:r>
    </w:p>
    <w:p w14:paraId="0602BDFF" w14:textId="67133070" w:rsidR="008333A6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88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AE0285C" w14:textId="7C618EBD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57B9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2EE28F" w14:textId="77777777" w:rsidR="00315A18" w:rsidRPr="001B704D" w:rsidRDefault="00C00A31" w:rsidP="00315A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Variação de Grandezas</w:t>
      </w:r>
    </w:p>
    <w:p w14:paraId="3F605BE1" w14:textId="2E645313" w:rsidR="00374BE7" w:rsidRPr="001B704D" w:rsidRDefault="00315A18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Mensal. Caso sobre tempo – Revisão para prova mensal de matemática.</w:t>
      </w:r>
    </w:p>
    <w:p w14:paraId="5E37D052" w14:textId="64E7C531" w:rsidR="008B712F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 de revisão.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96.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3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BDC4E1" w14:textId="77777777" w:rsidR="00C00A31" w:rsidRPr="001B704D" w:rsidRDefault="008B712F" w:rsidP="00C00A31">
      <w:pPr>
        <w:spacing w:line="240" w:lineRule="auto"/>
        <w:rPr>
          <w:b w:val="0"/>
          <w:lang w:val="pt-BR"/>
        </w:rPr>
      </w:pPr>
      <w:r w:rsidRPr="001B704D">
        <w:rPr>
          <w:b w:val="0"/>
          <w:lang w:val="pt-BR"/>
        </w:rPr>
        <w:br w:type="column"/>
      </w:r>
    </w:p>
    <w:p w14:paraId="1E3FB67A" w14:textId="0024D0A8" w:rsidR="00C00A31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03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Triângulos congruentes e quadriláteros.</w:t>
      </w:r>
    </w:p>
    <w:p w14:paraId="7F14AB53" w14:textId="1670AABE" w:rsidR="00F458E6" w:rsidRPr="001B704D" w:rsidRDefault="00F458E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7B52EF65" w14:textId="6E8B5B2B" w:rsidR="00AB540A" w:rsidRPr="001B704D" w:rsidRDefault="004D454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Congruência, definição de congruência, congruência de triângulos.</w:t>
      </w:r>
    </w:p>
    <w:p w14:paraId="0D483440" w14:textId="6C15EBCF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458E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110 a 114</w:t>
      </w:r>
      <w:r w:rsidR="00F458E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 tarefa</w:t>
      </w:r>
      <w:r w:rsidR="00554694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6092B22" w14:textId="28804748" w:rsidR="00C00A31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03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Triângulos congruentes e quadriláteros.</w:t>
      </w:r>
    </w:p>
    <w:p w14:paraId="6D421139" w14:textId="3E243420" w:rsidR="001B704D" w:rsidRPr="001B704D" w:rsidRDefault="001B704D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mensal. Caso sobre tempo: Casos de congruência de triângulos, Quadriláteros notáveis e suas propriedades – trapézio, paralelogramo, losango, retângulo e quadrado.</w:t>
      </w:r>
    </w:p>
    <w:p w14:paraId="48C86D73" w14:textId="7866530E" w:rsidR="00C00A31" w:rsidRDefault="00C00A31" w:rsidP="00C00A31">
      <w:pPr>
        <w:spacing w:line="240" w:lineRule="auto"/>
        <w:rPr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B704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114 a 126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4694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1B704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 131 (nível 01 completo)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0A3DF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79147C" w14:textId="77777777" w:rsidR="00C00A31" w:rsidRPr="004F0028" w:rsidRDefault="00C00A31" w:rsidP="00C00A31">
      <w:pPr>
        <w:spacing w:line="240" w:lineRule="auto"/>
        <w:rPr>
          <w:lang w:val="pt-BR"/>
        </w:rPr>
      </w:pPr>
    </w:p>
    <w:p w14:paraId="7B2814EF" w14:textId="0F9FDD5A" w:rsidR="00C00A31" w:rsidRPr="004F0028" w:rsidRDefault="00C00A31" w:rsidP="00C00A31">
      <w:pPr>
        <w:spacing w:line="240" w:lineRule="auto"/>
        <w:rPr>
          <w:lang w:val="pt-BR"/>
        </w:rPr>
      </w:pPr>
    </w:p>
    <w:sectPr w:rsidR="00C00A31" w:rsidRPr="004F0028" w:rsidSect="008B712F">
      <w:headerReference w:type="default" r:id="rId9"/>
      <w:footerReference w:type="default" r:id="rId10"/>
      <w:pgSz w:w="11906" w:h="16838" w:code="9"/>
      <w:pgMar w:top="720" w:right="424" w:bottom="720" w:left="284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9BAC" w14:textId="77777777" w:rsidR="001A4740" w:rsidRDefault="001A4740">
      <w:r>
        <w:separator/>
      </w:r>
    </w:p>
    <w:p w14:paraId="19F10F65" w14:textId="77777777" w:rsidR="001A4740" w:rsidRDefault="001A4740"/>
  </w:endnote>
  <w:endnote w:type="continuationSeparator" w:id="0">
    <w:p w14:paraId="2059A51E" w14:textId="77777777" w:rsidR="001A4740" w:rsidRDefault="001A4740">
      <w:r>
        <w:continuationSeparator/>
      </w:r>
    </w:p>
    <w:p w14:paraId="2A2040E6" w14:textId="77777777" w:rsidR="001A4740" w:rsidRDefault="001A4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3567" w14:textId="77777777" w:rsidR="001A4740" w:rsidRDefault="001A4740">
      <w:r>
        <w:separator/>
      </w:r>
    </w:p>
    <w:p w14:paraId="0C7569AB" w14:textId="77777777" w:rsidR="001A4740" w:rsidRDefault="001A4740"/>
  </w:footnote>
  <w:footnote w:type="continuationSeparator" w:id="0">
    <w:p w14:paraId="74C8E641" w14:textId="77777777" w:rsidR="001A4740" w:rsidRDefault="001A4740">
      <w:r>
        <w:continuationSeparator/>
      </w:r>
    </w:p>
    <w:p w14:paraId="5A3636AF" w14:textId="77777777" w:rsidR="001A4740" w:rsidRDefault="001A47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A4740"/>
    <w:rsid w:val="001B1D01"/>
    <w:rsid w:val="001B704D"/>
    <w:rsid w:val="001C33C6"/>
    <w:rsid w:val="001C6F0B"/>
    <w:rsid w:val="001F0581"/>
    <w:rsid w:val="001F2BC8"/>
    <w:rsid w:val="001F5F6B"/>
    <w:rsid w:val="00243EBC"/>
    <w:rsid w:val="00246A35"/>
    <w:rsid w:val="00284348"/>
    <w:rsid w:val="002E403E"/>
    <w:rsid w:val="002F24C7"/>
    <w:rsid w:val="002F51F5"/>
    <w:rsid w:val="003036A9"/>
    <w:rsid w:val="00312137"/>
    <w:rsid w:val="00315A18"/>
    <w:rsid w:val="003215E8"/>
    <w:rsid w:val="00330359"/>
    <w:rsid w:val="0033762F"/>
    <w:rsid w:val="0035284A"/>
    <w:rsid w:val="003531FC"/>
    <w:rsid w:val="00360494"/>
    <w:rsid w:val="00366C7E"/>
    <w:rsid w:val="00374BE7"/>
    <w:rsid w:val="00384EA3"/>
    <w:rsid w:val="003A39A1"/>
    <w:rsid w:val="003C2191"/>
    <w:rsid w:val="003D3863"/>
    <w:rsid w:val="00404933"/>
    <w:rsid w:val="004110DE"/>
    <w:rsid w:val="0041732D"/>
    <w:rsid w:val="0044085A"/>
    <w:rsid w:val="00487AEC"/>
    <w:rsid w:val="004B21A5"/>
    <w:rsid w:val="004B6621"/>
    <w:rsid w:val="004C0FEB"/>
    <w:rsid w:val="004D4546"/>
    <w:rsid w:val="004F0028"/>
    <w:rsid w:val="004F61D3"/>
    <w:rsid w:val="005037F0"/>
    <w:rsid w:val="00516A86"/>
    <w:rsid w:val="005275F6"/>
    <w:rsid w:val="00542DCC"/>
    <w:rsid w:val="00554694"/>
    <w:rsid w:val="005660FB"/>
    <w:rsid w:val="00572102"/>
    <w:rsid w:val="005C6745"/>
    <w:rsid w:val="005F1BB0"/>
    <w:rsid w:val="00656C4D"/>
    <w:rsid w:val="006834CB"/>
    <w:rsid w:val="006B3C96"/>
    <w:rsid w:val="006E2B76"/>
    <w:rsid w:val="006E5716"/>
    <w:rsid w:val="007167E0"/>
    <w:rsid w:val="007248D6"/>
    <w:rsid w:val="007302B3"/>
    <w:rsid w:val="00730733"/>
    <w:rsid w:val="00730E3A"/>
    <w:rsid w:val="00736AAF"/>
    <w:rsid w:val="00740F84"/>
    <w:rsid w:val="00765B2A"/>
    <w:rsid w:val="00783A34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8B712F"/>
    <w:rsid w:val="008D31C0"/>
    <w:rsid w:val="00903C32"/>
    <w:rsid w:val="00916B16"/>
    <w:rsid w:val="009173B9"/>
    <w:rsid w:val="0093335D"/>
    <w:rsid w:val="0093613E"/>
    <w:rsid w:val="00943026"/>
    <w:rsid w:val="00960CD7"/>
    <w:rsid w:val="009629FE"/>
    <w:rsid w:val="00966B81"/>
    <w:rsid w:val="009B5D1B"/>
    <w:rsid w:val="009C7720"/>
    <w:rsid w:val="00A136E1"/>
    <w:rsid w:val="00A23AFA"/>
    <w:rsid w:val="00A31B3E"/>
    <w:rsid w:val="00A3623D"/>
    <w:rsid w:val="00A53216"/>
    <w:rsid w:val="00A532F3"/>
    <w:rsid w:val="00A57B90"/>
    <w:rsid w:val="00A64136"/>
    <w:rsid w:val="00A8489E"/>
    <w:rsid w:val="00AB02A7"/>
    <w:rsid w:val="00AB540A"/>
    <w:rsid w:val="00AC29F3"/>
    <w:rsid w:val="00B03EA8"/>
    <w:rsid w:val="00B231E5"/>
    <w:rsid w:val="00B64BFD"/>
    <w:rsid w:val="00B763D2"/>
    <w:rsid w:val="00BE4D9F"/>
    <w:rsid w:val="00C00A31"/>
    <w:rsid w:val="00C02B87"/>
    <w:rsid w:val="00C132F1"/>
    <w:rsid w:val="00C4086D"/>
    <w:rsid w:val="00C552BA"/>
    <w:rsid w:val="00C818C5"/>
    <w:rsid w:val="00CA1896"/>
    <w:rsid w:val="00CA58A4"/>
    <w:rsid w:val="00CB5B28"/>
    <w:rsid w:val="00CF5371"/>
    <w:rsid w:val="00D0323A"/>
    <w:rsid w:val="00D0559F"/>
    <w:rsid w:val="00D077E9"/>
    <w:rsid w:val="00D100E5"/>
    <w:rsid w:val="00D42CB7"/>
    <w:rsid w:val="00D5413D"/>
    <w:rsid w:val="00D550C5"/>
    <w:rsid w:val="00D570A9"/>
    <w:rsid w:val="00D70D02"/>
    <w:rsid w:val="00D770C7"/>
    <w:rsid w:val="00D86945"/>
    <w:rsid w:val="00D90290"/>
    <w:rsid w:val="00D968DA"/>
    <w:rsid w:val="00DB58B8"/>
    <w:rsid w:val="00DD152F"/>
    <w:rsid w:val="00DE213F"/>
    <w:rsid w:val="00DF027C"/>
    <w:rsid w:val="00E00A32"/>
    <w:rsid w:val="00E22ACD"/>
    <w:rsid w:val="00E52299"/>
    <w:rsid w:val="00E620B0"/>
    <w:rsid w:val="00E81B40"/>
    <w:rsid w:val="00E85447"/>
    <w:rsid w:val="00EF555B"/>
    <w:rsid w:val="00F027BB"/>
    <w:rsid w:val="00F11DCF"/>
    <w:rsid w:val="00F162EA"/>
    <w:rsid w:val="00F458E6"/>
    <w:rsid w:val="00F52D27"/>
    <w:rsid w:val="00F83527"/>
    <w:rsid w:val="00FB6ED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75AC4"/>
    <w:rsid w:val="002C0004"/>
    <w:rsid w:val="00467B89"/>
    <w:rsid w:val="005007FE"/>
    <w:rsid w:val="00B00E34"/>
    <w:rsid w:val="00B71401"/>
    <w:rsid w:val="00D25AC2"/>
    <w:rsid w:val="00DB0F93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4</cp:revision>
  <cp:lastPrinted>2006-08-01T17:47:00Z</cp:lastPrinted>
  <dcterms:created xsi:type="dcterms:W3CDTF">2022-08-09T23:24:00Z</dcterms:created>
  <dcterms:modified xsi:type="dcterms:W3CDTF">2022-08-10T00:52:00Z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