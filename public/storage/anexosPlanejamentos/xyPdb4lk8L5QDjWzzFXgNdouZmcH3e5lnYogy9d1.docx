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010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BA9E259" wp14:editId="1F5D5A6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DAB3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46F5F36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BD8BE1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30F97" wp14:editId="025A07B3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780166" w14:textId="6CC0A27F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761836">
                                    <w:rPr>
                                      <w:lang w:val="pt-BR" w:bidi="pt-BR"/>
                                    </w:rPr>
                                    <w:t>6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761836">
                                    <w:t>A</w:t>
                                  </w:r>
                                </w:p>
                                <w:p w14:paraId="06DA63F3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30F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0780166" w14:textId="6CC0A27F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761836">
                              <w:rPr>
                                <w:lang w:val="pt-BR" w:bidi="pt-BR"/>
                              </w:rPr>
                              <w:t>6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761836">
                              <w:t>A</w:t>
                            </w:r>
                          </w:p>
                          <w:p w14:paraId="06DA63F3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5011E5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E60A76" wp14:editId="5E2C1F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4CE9C6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2A164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487A3BD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384ED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871644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D6E119D" w14:textId="630E64A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761836">
                  <w:rPr>
                    <w:lang w:val="pt-BR"/>
                  </w:rPr>
                  <w:t>Jaqueline Lima da Costa</w:t>
                </w:r>
              </w:sdtContent>
            </w:sdt>
          </w:p>
          <w:p w14:paraId="52A65E85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2DA2E6DA" w14:textId="61B5197C" w:rsidR="00FE4C8C" w:rsidRPr="004F0028" w:rsidRDefault="00770DD4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DC8BD70" wp14:editId="65ED752D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918605A" wp14:editId="373567C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E2CE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5D7F00D3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6C4F915D" w14:textId="77777777" w:rsidR="0010216B" w:rsidRDefault="0010216B" w:rsidP="00046868">
      <w:pPr>
        <w:spacing w:line="240" w:lineRule="auto"/>
      </w:pPr>
    </w:p>
    <w:p w14:paraId="018C813B" w14:textId="318A2BCD" w:rsidR="00761836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Definição de quadriláteros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 referente ao capítulo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12FAFCAB" w14:textId="0544B488" w:rsidR="00761836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61</w:t>
      </w:r>
    </w:p>
    <w:p w14:paraId="4388A082" w14:textId="0EF1522B"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F35D0A2" w14:textId="14996E52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Quadriláteros notáveis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51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0E919E7D" w14:textId="2C6954C2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</w:p>
    <w:p w14:paraId="6B8281A7" w14:textId="4097946A" w:rsidR="00046868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933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F50579C" w14:textId="62D88890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Perímetro de um quadrilátero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56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– capítulo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283DE27A" w14:textId="256CADE5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64</w:t>
      </w:r>
    </w:p>
    <w:p w14:paraId="3D82D5C9" w14:textId="2B2F8922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48DE90" w14:textId="20C28CBF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Representação de um quadrilátero no primeiro quadrante do plano cartesiano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57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58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- capítulo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568EE9F7" w14:textId="4DE42CC1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62</w:t>
      </w:r>
    </w:p>
    <w:p w14:paraId="47BBF23D" w14:textId="500541C5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933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8E5CECC" w14:textId="4FEB904E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Ampliação e redução de figuras geométricas planos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58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59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733B1CC8" w14:textId="30E99240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65 – capítulo 10</w:t>
      </w:r>
    </w:p>
    <w:p w14:paraId="7E07B633" w14:textId="5C472329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0977D9" w14:textId="11F8A13E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Quadriláteros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769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49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B769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59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</w:t>
      </w:r>
      <w:r w:rsidR="00B769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564775C8" w14:textId="5B25371F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769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65 a 72</w:t>
      </w:r>
    </w:p>
    <w:p w14:paraId="3D4EB884" w14:textId="1955971F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B769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4148A3A" w14:textId="0BCAB38F" w:rsidR="00115BC0" w:rsidRDefault="00115BC0" w:rsidP="00115BC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Figuras espaciais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3.</w:t>
      </w:r>
    </w:p>
    <w:p w14:paraId="63079947" w14:textId="7027CC68" w:rsidR="00115BC0" w:rsidRDefault="00115BC0" w:rsidP="00115BC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89</w:t>
      </w:r>
    </w:p>
    <w:p w14:paraId="73245BB3" w14:textId="77777777" w:rsidR="00115BC0" w:rsidRDefault="00115BC0" w:rsidP="00115BC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2230475B" w14:textId="77777777" w:rsidR="00115BC0" w:rsidRDefault="00115BC0" w:rsidP="00115BC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12E4042" w14:textId="697422BB" w:rsidR="00115BC0" w:rsidRDefault="00115BC0" w:rsidP="00115BC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Primas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3.</w:t>
      </w:r>
    </w:p>
    <w:p w14:paraId="5663E16B" w14:textId="1B5CEFE8" w:rsidR="00115BC0" w:rsidRDefault="00115BC0" w:rsidP="00115BC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90</w:t>
      </w:r>
    </w:p>
    <w:p w14:paraId="2DFABB1E" w14:textId="77777777" w:rsidR="00115BC0" w:rsidRDefault="00115BC0" w:rsidP="00115BC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1ABE6FE0" w14:textId="77777777" w:rsidR="00115BC0" w:rsidRDefault="00115BC0" w:rsidP="00115BC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E9305D" w14:textId="4F792EA3" w:rsidR="00115BC0" w:rsidRDefault="00115BC0" w:rsidP="00115BC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Pirâmides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10 – livro 3.</w:t>
      </w:r>
    </w:p>
    <w:p w14:paraId="3AF117AF" w14:textId="3038A7DD" w:rsidR="00115BC0" w:rsidRDefault="00115BC0" w:rsidP="00115BC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91</w:t>
      </w:r>
    </w:p>
    <w:p w14:paraId="039346EC" w14:textId="3DC5495E" w:rsidR="00115BC0" w:rsidRDefault="00115BC0" w:rsidP="00115BC0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sectPr w:rsidR="00115BC0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F4DCE" w14:textId="77777777" w:rsidR="000B407B" w:rsidRDefault="000B407B">
      <w:r>
        <w:separator/>
      </w:r>
    </w:p>
    <w:p w14:paraId="3518B6FF" w14:textId="77777777" w:rsidR="000B407B" w:rsidRDefault="000B407B"/>
  </w:endnote>
  <w:endnote w:type="continuationSeparator" w:id="0">
    <w:p w14:paraId="47FF24F1" w14:textId="77777777" w:rsidR="000B407B" w:rsidRDefault="000B407B">
      <w:r>
        <w:continuationSeparator/>
      </w:r>
    </w:p>
    <w:p w14:paraId="22391A61" w14:textId="77777777" w:rsidR="000B407B" w:rsidRDefault="000B40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E224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0756140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DC222" w14:textId="77777777" w:rsidR="000B407B" w:rsidRDefault="000B407B">
      <w:r>
        <w:separator/>
      </w:r>
    </w:p>
    <w:p w14:paraId="30BD7F99" w14:textId="77777777" w:rsidR="000B407B" w:rsidRDefault="000B407B"/>
  </w:footnote>
  <w:footnote w:type="continuationSeparator" w:id="0">
    <w:p w14:paraId="32408DC5" w14:textId="77777777" w:rsidR="000B407B" w:rsidRDefault="000B407B">
      <w:r>
        <w:continuationSeparator/>
      </w:r>
    </w:p>
    <w:p w14:paraId="718B9901" w14:textId="77777777" w:rsidR="000B407B" w:rsidRDefault="000B40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5D56C8C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2893C26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17B22289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B407B"/>
    <w:rsid w:val="000D2E09"/>
    <w:rsid w:val="000E63C9"/>
    <w:rsid w:val="0010216B"/>
    <w:rsid w:val="00115BC0"/>
    <w:rsid w:val="00130E9D"/>
    <w:rsid w:val="00150A6D"/>
    <w:rsid w:val="00185B35"/>
    <w:rsid w:val="001F2BC8"/>
    <w:rsid w:val="001F5F6B"/>
    <w:rsid w:val="00243EBC"/>
    <w:rsid w:val="00246A35"/>
    <w:rsid w:val="0027448C"/>
    <w:rsid w:val="00284348"/>
    <w:rsid w:val="002D68DD"/>
    <w:rsid w:val="002F51F5"/>
    <w:rsid w:val="00312137"/>
    <w:rsid w:val="003168F1"/>
    <w:rsid w:val="00330359"/>
    <w:rsid w:val="003324E8"/>
    <w:rsid w:val="0033762F"/>
    <w:rsid w:val="003531FC"/>
    <w:rsid w:val="00360494"/>
    <w:rsid w:val="00366C7E"/>
    <w:rsid w:val="00384EA3"/>
    <w:rsid w:val="003A39A1"/>
    <w:rsid w:val="003C2191"/>
    <w:rsid w:val="003D3863"/>
    <w:rsid w:val="003D6EF4"/>
    <w:rsid w:val="004110DE"/>
    <w:rsid w:val="0044085A"/>
    <w:rsid w:val="00444CBC"/>
    <w:rsid w:val="004B21A5"/>
    <w:rsid w:val="004F0028"/>
    <w:rsid w:val="005037F0"/>
    <w:rsid w:val="00516A86"/>
    <w:rsid w:val="005275F6"/>
    <w:rsid w:val="00572102"/>
    <w:rsid w:val="005C6745"/>
    <w:rsid w:val="005F1BB0"/>
    <w:rsid w:val="00615ACF"/>
    <w:rsid w:val="00656C4D"/>
    <w:rsid w:val="006E2B76"/>
    <w:rsid w:val="006E5716"/>
    <w:rsid w:val="006F3502"/>
    <w:rsid w:val="007302B3"/>
    <w:rsid w:val="00730733"/>
    <w:rsid w:val="00730E3A"/>
    <w:rsid w:val="00736AAF"/>
    <w:rsid w:val="00761836"/>
    <w:rsid w:val="00765B2A"/>
    <w:rsid w:val="00770DD4"/>
    <w:rsid w:val="00783A34"/>
    <w:rsid w:val="00797A53"/>
    <w:rsid w:val="007C6B52"/>
    <w:rsid w:val="007D04B5"/>
    <w:rsid w:val="007D16C5"/>
    <w:rsid w:val="007D49A4"/>
    <w:rsid w:val="007D4C5F"/>
    <w:rsid w:val="00810908"/>
    <w:rsid w:val="0084071D"/>
    <w:rsid w:val="00862FE4"/>
    <w:rsid w:val="0086389A"/>
    <w:rsid w:val="0087605E"/>
    <w:rsid w:val="008933FB"/>
    <w:rsid w:val="008B1FEE"/>
    <w:rsid w:val="008B65C1"/>
    <w:rsid w:val="00903C32"/>
    <w:rsid w:val="00916B16"/>
    <w:rsid w:val="009173B9"/>
    <w:rsid w:val="00917B36"/>
    <w:rsid w:val="0093335D"/>
    <w:rsid w:val="0093613E"/>
    <w:rsid w:val="00943026"/>
    <w:rsid w:val="00960CD7"/>
    <w:rsid w:val="00966B81"/>
    <w:rsid w:val="009A0751"/>
    <w:rsid w:val="009B5D1B"/>
    <w:rsid w:val="009C7720"/>
    <w:rsid w:val="00A20B63"/>
    <w:rsid w:val="00A20F50"/>
    <w:rsid w:val="00A23AFA"/>
    <w:rsid w:val="00A31B3E"/>
    <w:rsid w:val="00A532F3"/>
    <w:rsid w:val="00A8489E"/>
    <w:rsid w:val="00AB02A7"/>
    <w:rsid w:val="00AC29F3"/>
    <w:rsid w:val="00AD377F"/>
    <w:rsid w:val="00AD759A"/>
    <w:rsid w:val="00B03EA8"/>
    <w:rsid w:val="00B12BD9"/>
    <w:rsid w:val="00B1634F"/>
    <w:rsid w:val="00B231E5"/>
    <w:rsid w:val="00B24A61"/>
    <w:rsid w:val="00B52421"/>
    <w:rsid w:val="00B64BFD"/>
    <w:rsid w:val="00B763D2"/>
    <w:rsid w:val="00B769B8"/>
    <w:rsid w:val="00BA45A9"/>
    <w:rsid w:val="00BE65DD"/>
    <w:rsid w:val="00C02B87"/>
    <w:rsid w:val="00C132F1"/>
    <w:rsid w:val="00C14195"/>
    <w:rsid w:val="00C4086D"/>
    <w:rsid w:val="00C45ABF"/>
    <w:rsid w:val="00CA1896"/>
    <w:rsid w:val="00CB06CF"/>
    <w:rsid w:val="00CB5B28"/>
    <w:rsid w:val="00CF5371"/>
    <w:rsid w:val="00D015B6"/>
    <w:rsid w:val="00D0323A"/>
    <w:rsid w:val="00D0559F"/>
    <w:rsid w:val="00D07340"/>
    <w:rsid w:val="00D077E9"/>
    <w:rsid w:val="00D24F7E"/>
    <w:rsid w:val="00D42CB7"/>
    <w:rsid w:val="00D52494"/>
    <w:rsid w:val="00D5413D"/>
    <w:rsid w:val="00D570A9"/>
    <w:rsid w:val="00D60EAB"/>
    <w:rsid w:val="00D70D02"/>
    <w:rsid w:val="00D770C7"/>
    <w:rsid w:val="00D86945"/>
    <w:rsid w:val="00D90290"/>
    <w:rsid w:val="00D9480B"/>
    <w:rsid w:val="00DC2CDA"/>
    <w:rsid w:val="00DD152F"/>
    <w:rsid w:val="00DE213F"/>
    <w:rsid w:val="00DF027C"/>
    <w:rsid w:val="00E00A32"/>
    <w:rsid w:val="00E22ACD"/>
    <w:rsid w:val="00E3224F"/>
    <w:rsid w:val="00E620B0"/>
    <w:rsid w:val="00E81B40"/>
    <w:rsid w:val="00E85447"/>
    <w:rsid w:val="00EC2908"/>
    <w:rsid w:val="00EC5EA9"/>
    <w:rsid w:val="00EF555B"/>
    <w:rsid w:val="00F027BB"/>
    <w:rsid w:val="00F11DCF"/>
    <w:rsid w:val="00F162EA"/>
    <w:rsid w:val="00F45231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F22605"/>
  <w15:docId w15:val="{2C335878-6233-46C2-BC82-D6466C6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2930EF"/>
    <w:rsid w:val="005007FE"/>
    <w:rsid w:val="00A5393A"/>
    <w:rsid w:val="00AA315B"/>
    <w:rsid w:val="00B00E34"/>
    <w:rsid w:val="00D00669"/>
    <w:rsid w:val="00E267B0"/>
    <w:rsid w:val="00EF136C"/>
    <w:rsid w:val="00FA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Jaqueline Lima da Costa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7</TotalTime>
  <Pages>3</Pages>
  <Words>391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Jaqueline</cp:lastModifiedBy>
  <cp:revision>3</cp:revision>
  <cp:lastPrinted>2006-08-01T17:47:00Z</cp:lastPrinted>
  <dcterms:created xsi:type="dcterms:W3CDTF">2022-08-09T13:55:00Z</dcterms:created>
  <dcterms:modified xsi:type="dcterms:W3CDTF">2022-08-09T14:03:00Z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