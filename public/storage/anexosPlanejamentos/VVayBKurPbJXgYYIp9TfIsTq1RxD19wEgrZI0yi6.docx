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0512400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96456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E343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0512400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96456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E343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833A4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352A556D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visuais: geometria e volume.</w:t>
      </w:r>
    </w:p>
    <w:p w14:paraId="3858713D" w14:textId="1A6B5B98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 a 106.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111 e 112.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3198C26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Textura visual e tátil.</w:t>
      </w:r>
    </w:p>
    <w:p w14:paraId="17A19E0F" w14:textId="088A13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107 a 110.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2E6EC81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História da escultura.</w:t>
      </w:r>
    </w:p>
    <w:p w14:paraId="1FAD3E2B" w14:textId="17762F1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114 a 117.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393CD01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Abstrato e Hiper-realidade. </w:t>
      </w:r>
    </w:p>
    <w:p w14:paraId="4ED1A7D2" w14:textId="2631A61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 – 118 a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67EC72E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34B80AA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Arte africana.</w:t>
      </w:r>
    </w:p>
    <w:p w14:paraId="534FC060" w14:textId="1AE38D0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124 a 127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131 e 132.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773D4EAC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Cubismo.</w:t>
      </w:r>
    </w:p>
    <w:p w14:paraId="779A29B1" w14:textId="597ABEE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128 a 130.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4976CA6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artísticos. Movimentos artísticos ligados à força.</w:t>
      </w:r>
    </w:p>
    <w:p w14:paraId="7C012BC0" w14:textId="5F3E0A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134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73FE30C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Movimentos artísticos ligados ao novo e a percepção.  </w:t>
      </w:r>
    </w:p>
    <w:p w14:paraId="7B9B9F86" w14:textId="34BAEF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137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675A2E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5953738C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134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4D4AF0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299E4FD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e registrar no caderno um artista dos movimentos artísticos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760AF2E9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69C1588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do cotidiano; Rudolf Laban, os fatores do movimento, e os planos do movimento; Performance.</w:t>
      </w:r>
    </w:p>
    <w:p w14:paraId="5A7F7483" w14:textId="29582DC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104 a 112.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113 a 115.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33CA58F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Coreografia; História da dança.</w:t>
      </w:r>
    </w:p>
    <w:p w14:paraId="72828C18" w14:textId="60B4E0D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6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116 a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e 129.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246463C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 na dança;</w:t>
      </w:r>
    </w:p>
    <w:p w14:paraId="64437618" w14:textId="474B051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7 – 130 a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4AA1183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Coreógrafos importantes para história da dança, Rudolf Laban, Pina </w:t>
      </w:r>
      <w:proofErr w:type="spellStart"/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Bauch</w:t>
      </w:r>
      <w:proofErr w:type="spellEnd"/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Mary Wigman.</w:t>
      </w:r>
    </w:p>
    <w:p w14:paraId="43ADDB71" w14:textId="6E43D0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132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2775D2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diferentes linguagens da dança.</w:t>
      </w:r>
    </w:p>
    <w:p w14:paraId="6CED0849" w14:textId="234A9E1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140 a 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06FDF70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companhias de dança pelo mundo.</w:t>
      </w:r>
    </w:p>
    <w:p w14:paraId="5ECA97B8" w14:textId="5C74F85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141 a 14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2D1FF0D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Projetos sociais de dança pelo mundo.</w:t>
      </w:r>
    </w:p>
    <w:p w14:paraId="4E035759" w14:textId="188295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147 a 149.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um desses projetos e registrar como eles estão atuando nos dias de hoje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43614D23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5240D23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019F770F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6FFBC1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Voz como instrumento musical; procedimentos e cuidados para cantar.</w:t>
      </w:r>
    </w:p>
    <w:p w14:paraId="0498844F" w14:textId="26C015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9 -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6373F8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Diferentes cantos coletivos.</w:t>
      </w:r>
    </w:p>
    <w:p w14:paraId="7215B6A3" w14:textId="3AC49E7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136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5694A5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renascentista e barroco.</w:t>
      </w:r>
    </w:p>
    <w:p w14:paraId="071E0B08" w14:textId="07654A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143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 a 153.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24E45B3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clássico.</w:t>
      </w:r>
    </w:p>
    <w:p w14:paraId="29E00C79" w14:textId="2138EF3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154 a 157.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06249E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Música no período romântico. </w:t>
      </w:r>
    </w:p>
    <w:p w14:paraId="0B35672D" w14:textId="23A9932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158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FAC0D2" w14:textId="77777777" w:rsidR="00656E23" w:rsidRDefault="00656E23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63E3387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música no Brasil; influências africanas e indígenas. </w:t>
      </w:r>
    </w:p>
    <w:p w14:paraId="1F544A1B" w14:textId="451FCA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165 a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2694864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influências da música popular brasileira.</w:t>
      </w:r>
    </w:p>
    <w:p w14:paraId="662A7272" w14:textId="2445AD2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169 a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173 e 174.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643B0AA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367A707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teatro no Renascimento.</w:t>
      </w:r>
    </w:p>
    <w:p w14:paraId="678613EF" w14:textId="20D38D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130 a 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136 e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1624ED1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Jogos teatrais. </w:t>
      </w:r>
    </w:p>
    <w:p w14:paraId="326385AB" w14:textId="60975C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133 a 135.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7EC4B71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Neoclássico.</w:t>
      </w:r>
    </w:p>
    <w:p w14:paraId="36F4FA73" w14:textId="1B11DDC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140 a 142.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145 e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17A2B575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5C78FF5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Barroco.</w:t>
      </w:r>
    </w:p>
    <w:p w14:paraId="63F1F8F6" w14:textId="20B3D8A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142 a 144.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2B4E1AFD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0FDDF4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do palco no teatro.</w:t>
      </w:r>
    </w:p>
    <w:p w14:paraId="22579D32" w14:textId="544A1B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148 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6E901A5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palcos teatrais na atualidade.</w:t>
      </w:r>
    </w:p>
    <w:p w14:paraId="17E8E935" w14:textId="6B8BEC9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152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63B606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educativo.</w:t>
      </w:r>
    </w:p>
    <w:p w14:paraId="090E7664" w14:textId="010023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160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00E3C38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para crianças no Brasil.</w:t>
      </w:r>
    </w:p>
    <w:p w14:paraId="0F65AE02" w14:textId="0FA5C8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163 a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 e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6042479A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Conteúdos interativos sobre teatro infantil no Brasil.</w:t>
      </w:r>
    </w:p>
    <w:p w14:paraId="35A25CBD" w14:textId="5FC32519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de Maria Clara Machado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4B785F0C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56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7B67AC5" w14:textId="7A2A0728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907C" w14:textId="77777777" w:rsidR="00833A46" w:rsidRDefault="00833A46">
      <w:r>
        <w:separator/>
      </w:r>
    </w:p>
    <w:p w14:paraId="32C1AF27" w14:textId="77777777" w:rsidR="00833A46" w:rsidRDefault="00833A46"/>
  </w:endnote>
  <w:endnote w:type="continuationSeparator" w:id="0">
    <w:p w14:paraId="1E7B2711" w14:textId="77777777" w:rsidR="00833A46" w:rsidRDefault="00833A46">
      <w:r>
        <w:continuationSeparator/>
      </w:r>
    </w:p>
    <w:p w14:paraId="75968373" w14:textId="77777777" w:rsidR="00833A46" w:rsidRDefault="00833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D441" w14:textId="77777777" w:rsidR="00833A46" w:rsidRDefault="00833A46">
      <w:r>
        <w:separator/>
      </w:r>
    </w:p>
    <w:p w14:paraId="6E17AB8F" w14:textId="77777777" w:rsidR="00833A46" w:rsidRDefault="00833A46"/>
  </w:footnote>
  <w:footnote w:type="continuationSeparator" w:id="0">
    <w:p w14:paraId="10D12D86" w14:textId="77777777" w:rsidR="00833A46" w:rsidRDefault="00833A46">
      <w:r>
        <w:continuationSeparator/>
      </w:r>
    </w:p>
    <w:p w14:paraId="43CC2055" w14:textId="77777777" w:rsidR="00833A46" w:rsidRDefault="00833A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A0150"/>
    <w:rsid w:val="000D2E09"/>
    <w:rsid w:val="000E0B41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43EBC"/>
    <w:rsid w:val="00246A35"/>
    <w:rsid w:val="00280732"/>
    <w:rsid w:val="00284348"/>
    <w:rsid w:val="002A2E4F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35289"/>
    <w:rsid w:val="0044085A"/>
    <w:rsid w:val="004530A5"/>
    <w:rsid w:val="004B21A5"/>
    <w:rsid w:val="004B590F"/>
    <w:rsid w:val="004D1392"/>
    <w:rsid w:val="004F0028"/>
    <w:rsid w:val="005037F0"/>
    <w:rsid w:val="005135E8"/>
    <w:rsid w:val="00516A86"/>
    <w:rsid w:val="005275F6"/>
    <w:rsid w:val="00572102"/>
    <w:rsid w:val="005A2D57"/>
    <w:rsid w:val="005C2803"/>
    <w:rsid w:val="005C6745"/>
    <w:rsid w:val="005D32B4"/>
    <w:rsid w:val="005F1BB0"/>
    <w:rsid w:val="006109D4"/>
    <w:rsid w:val="006164CA"/>
    <w:rsid w:val="006375BB"/>
    <w:rsid w:val="00656C4D"/>
    <w:rsid w:val="00656E23"/>
    <w:rsid w:val="00675074"/>
    <w:rsid w:val="006E1774"/>
    <w:rsid w:val="006E2B76"/>
    <w:rsid w:val="006E5716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7E343A"/>
    <w:rsid w:val="00833A46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5CC9"/>
    <w:rsid w:val="009C7720"/>
    <w:rsid w:val="00A21B2D"/>
    <w:rsid w:val="00A23AFA"/>
    <w:rsid w:val="00A31B3E"/>
    <w:rsid w:val="00A4441B"/>
    <w:rsid w:val="00A45E2B"/>
    <w:rsid w:val="00A532F3"/>
    <w:rsid w:val="00A67E0B"/>
    <w:rsid w:val="00A8489E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348AC"/>
    <w:rsid w:val="00C36D0D"/>
    <w:rsid w:val="00C4086D"/>
    <w:rsid w:val="00C70FC2"/>
    <w:rsid w:val="00C93E0F"/>
    <w:rsid w:val="00C9479E"/>
    <w:rsid w:val="00C97C91"/>
    <w:rsid w:val="00CA1896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22ACD"/>
    <w:rsid w:val="00E40C86"/>
    <w:rsid w:val="00E53D33"/>
    <w:rsid w:val="00E620B0"/>
    <w:rsid w:val="00E70055"/>
    <w:rsid w:val="00E764F3"/>
    <w:rsid w:val="00E77B0A"/>
    <w:rsid w:val="00E81B40"/>
    <w:rsid w:val="00E85447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4F24C3"/>
    <w:rsid w:val="005007FE"/>
    <w:rsid w:val="00AD427C"/>
    <w:rsid w:val="00B00E34"/>
    <w:rsid w:val="00CC43DB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3</TotalTime>
  <Pages>8</Pages>
  <Words>1597</Words>
  <Characters>8624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3</cp:revision>
  <cp:lastPrinted>2006-08-01T17:47:00Z</cp:lastPrinted>
  <dcterms:created xsi:type="dcterms:W3CDTF">2022-01-29T01:33:00Z</dcterms:created>
  <dcterms:modified xsi:type="dcterms:W3CDTF">2022-01-29T01:36:00Z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