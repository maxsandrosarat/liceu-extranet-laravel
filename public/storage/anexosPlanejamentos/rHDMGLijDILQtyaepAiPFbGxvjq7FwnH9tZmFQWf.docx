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FF1106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>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FF1106">
                        <w:rPr>
                          <w:lang w:val="pt-BR" w:bidi="pt-BR"/>
                        </w:rPr>
                        <w:t>3</w:t>
                      </w:r>
                      <w:r>
                        <w:rPr>
                          <w:lang w:val="pt-BR" w:bidi="pt-BR"/>
                        </w:rPr>
                        <w:t>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35553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C27ECE" w:rsidRPr="00046868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27ECE" w:rsidRPr="00E16CAC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25 - </w:t>
      </w:r>
      <w:r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Definir concordância nominal.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as relações entre as classes nominais.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Identificar substantivos e adjetivos na oração.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C27ECE" w:rsidRPr="00046868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27ECE" w:rsidRPr="00E16CAC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25 - </w:t>
      </w:r>
      <w:r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concordância com substantivos compostos.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a posição do adjetivo em relação aos substantivos.</w:t>
      </w:r>
    </w:p>
    <w:p w:rsidR="008F51B3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1B3" w:rsidRDefault="008F51B3" w:rsidP="008F51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16</w:t>
      </w:r>
      <w:r w:rsidRPr="002D263F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/09/2022 – SIMULADO 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LICEU II</w:t>
      </w:r>
    </w:p>
    <w:p w:rsidR="00C27ECE" w:rsidRPr="00046868" w:rsidRDefault="00C27ECE" w:rsidP="00C27E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C27ECE" w:rsidRDefault="00C27ECE" w:rsidP="00F61E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65FCF" w:rsidRDefault="00165FCF" w:rsidP="00F61E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F61E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26 - </w:t>
      </w:r>
      <w:r w:rsidR="00F61E97" w:rsidRP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regência verbal.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1E97" w:rsidRP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 ligação entre a predicação verbal e sua regência.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65F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61E97" w:rsidRDefault="00165FCF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26 - </w:t>
      </w:r>
      <w:r w:rsidR="00F61E97" w:rsidRP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Tomar ciência acerca de verbos cujos sentidos e regência são variáveis.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83C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C – Linguagens 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83C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26 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83C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83C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783C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61E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F61E97" w:rsidRPr="00046868" w:rsidRDefault="00F61E9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1935B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F51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Conteúdo: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Capitulo 27 - </w:t>
      </w:r>
      <w:r w:rsidR="001935B6" w:rsidRP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 relação entre as classes nominais e a preposição.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35B6" w:rsidRP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Definir regência nominal.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</w:t>
      </w:r>
      <w:r w:rsidR="003337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aula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F51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F51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27 - </w:t>
      </w:r>
      <w:r w:rsidR="001935B6" w:rsidRP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Relacionar os conceitos de regência e crase.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35B6" w:rsidRP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crase.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35B6" w:rsidRP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a necessidade da preposição para a construção do sentido.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93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51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F51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553B" w:rsidRDefault="0035553B">
      <w:r>
        <w:separator/>
      </w:r>
    </w:p>
    <w:p w:rsidR="0035553B" w:rsidRDefault="0035553B"/>
  </w:endnote>
  <w:endnote w:type="continuationSeparator" w:id="0">
    <w:p w:rsidR="0035553B" w:rsidRDefault="0035553B">
      <w:r>
        <w:continuationSeparator/>
      </w:r>
    </w:p>
    <w:p w:rsidR="0035553B" w:rsidRDefault="003555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553B" w:rsidRDefault="0035553B">
      <w:r>
        <w:separator/>
      </w:r>
    </w:p>
    <w:p w:rsidR="0035553B" w:rsidRDefault="0035553B"/>
  </w:footnote>
  <w:footnote w:type="continuationSeparator" w:id="0">
    <w:p w:rsidR="0035553B" w:rsidRDefault="0035553B">
      <w:r>
        <w:continuationSeparator/>
      </w:r>
    </w:p>
    <w:p w:rsidR="0035553B" w:rsidRDefault="003555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62FC"/>
    <w:rsid w:val="0002482E"/>
    <w:rsid w:val="00046868"/>
    <w:rsid w:val="00050324"/>
    <w:rsid w:val="0009333E"/>
    <w:rsid w:val="000A0150"/>
    <w:rsid w:val="000D2E09"/>
    <w:rsid w:val="000D343F"/>
    <w:rsid w:val="000E63C9"/>
    <w:rsid w:val="0010216B"/>
    <w:rsid w:val="00130E9D"/>
    <w:rsid w:val="00150A6D"/>
    <w:rsid w:val="0016119D"/>
    <w:rsid w:val="00165FCF"/>
    <w:rsid w:val="0018189B"/>
    <w:rsid w:val="00185B35"/>
    <w:rsid w:val="001935B6"/>
    <w:rsid w:val="001A0139"/>
    <w:rsid w:val="001A4462"/>
    <w:rsid w:val="001E02A7"/>
    <w:rsid w:val="001F2BC8"/>
    <w:rsid w:val="001F5F6B"/>
    <w:rsid w:val="00213FAF"/>
    <w:rsid w:val="00243EBC"/>
    <w:rsid w:val="00246A35"/>
    <w:rsid w:val="0025391C"/>
    <w:rsid w:val="00263133"/>
    <w:rsid w:val="00284348"/>
    <w:rsid w:val="00294715"/>
    <w:rsid w:val="002D263F"/>
    <w:rsid w:val="002F51F5"/>
    <w:rsid w:val="00312137"/>
    <w:rsid w:val="0032358B"/>
    <w:rsid w:val="00330359"/>
    <w:rsid w:val="0033371A"/>
    <w:rsid w:val="0033762F"/>
    <w:rsid w:val="003531FC"/>
    <w:rsid w:val="0035553B"/>
    <w:rsid w:val="00360494"/>
    <w:rsid w:val="00366C7E"/>
    <w:rsid w:val="00384EA3"/>
    <w:rsid w:val="003A39A1"/>
    <w:rsid w:val="003C2191"/>
    <w:rsid w:val="003D3863"/>
    <w:rsid w:val="004110DE"/>
    <w:rsid w:val="0041449D"/>
    <w:rsid w:val="0044085A"/>
    <w:rsid w:val="004565A5"/>
    <w:rsid w:val="00462E5E"/>
    <w:rsid w:val="0049500A"/>
    <w:rsid w:val="004B21A5"/>
    <w:rsid w:val="004C63EE"/>
    <w:rsid w:val="004D44B8"/>
    <w:rsid w:val="004F0028"/>
    <w:rsid w:val="005037F0"/>
    <w:rsid w:val="00516A86"/>
    <w:rsid w:val="005275F6"/>
    <w:rsid w:val="00564D72"/>
    <w:rsid w:val="00572102"/>
    <w:rsid w:val="00581DF8"/>
    <w:rsid w:val="005A37E8"/>
    <w:rsid w:val="005C6745"/>
    <w:rsid w:val="005F1BB0"/>
    <w:rsid w:val="0061474A"/>
    <w:rsid w:val="00651C0B"/>
    <w:rsid w:val="0065380E"/>
    <w:rsid w:val="00656C4D"/>
    <w:rsid w:val="006C1D61"/>
    <w:rsid w:val="006E2B76"/>
    <w:rsid w:val="006E5716"/>
    <w:rsid w:val="007302B3"/>
    <w:rsid w:val="00730733"/>
    <w:rsid w:val="00730E3A"/>
    <w:rsid w:val="00736AAF"/>
    <w:rsid w:val="00737E29"/>
    <w:rsid w:val="0075730F"/>
    <w:rsid w:val="00765B2A"/>
    <w:rsid w:val="00783A34"/>
    <w:rsid w:val="00783CFB"/>
    <w:rsid w:val="00785370"/>
    <w:rsid w:val="007C6B52"/>
    <w:rsid w:val="007D16C5"/>
    <w:rsid w:val="007D49A4"/>
    <w:rsid w:val="007D6700"/>
    <w:rsid w:val="0081487C"/>
    <w:rsid w:val="0084071D"/>
    <w:rsid w:val="00843286"/>
    <w:rsid w:val="00862FE4"/>
    <w:rsid w:val="0086389A"/>
    <w:rsid w:val="0087605E"/>
    <w:rsid w:val="00895E43"/>
    <w:rsid w:val="008B1FEE"/>
    <w:rsid w:val="008B65C1"/>
    <w:rsid w:val="008E1B17"/>
    <w:rsid w:val="008F51B3"/>
    <w:rsid w:val="00903C32"/>
    <w:rsid w:val="00915C6C"/>
    <w:rsid w:val="009166FB"/>
    <w:rsid w:val="00916B16"/>
    <w:rsid w:val="009173B9"/>
    <w:rsid w:val="0093335D"/>
    <w:rsid w:val="0093613E"/>
    <w:rsid w:val="00943026"/>
    <w:rsid w:val="00960CD7"/>
    <w:rsid w:val="00966B81"/>
    <w:rsid w:val="00974886"/>
    <w:rsid w:val="009A4B77"/>
    <w:rsid w:val="009B5D1B"/>
    <w:rsid w:val="009B6AA5"/>
    <w:rsid w:val="009C7720"/>
    <w:rsid w:val="009D2783"/>
    <w:rsid w:val="00A23AFA"/>
    <w:rsid w:val="00A31B3E"/>
    <w:rsid w:val="00A45648"/>
    <w:rsid w:val="00A532F3"/>
    <w:rsid w:val="00A8489E"/>
    <w:rsid w:val="00AB02A7"/>
    <w:rsid w:val="00AC29F3"/>
    <w:rsid w:val="00B03EA8"/>
    <w:rsid w:val="00B231E5"/>
    <w:rsid w:val="00B576FC"/>
    <w:rsid w:val="00B64BFD"/>
    <w:rsid w:val="00B763D2"/>
    <w:rsid w:val="00B767AB"/>
    <w:rsid w:val="00BD06F3"/>
    <w:rsid w:val="00C02B87"/>
    <w:rsid w:val="00C132F1"/>
    <w:rsid w:val="00C27ECE"/>
    <w:rsid w:val="00C4086D"/>
    <w:rsid w:val="00C535E8"/>
    <w:rsid w:val="00C766B9"/>
    <w:rsid w:val="00CA1896"/>
    <w:rsid w:val="00CB5B28"/>
    <w:rsid w:val="00CD1F55"/>
    <w:rsid w:val="00CD7DA5"/>
    <w:rsid w:val="00CF2EEF"/>
    <w:rsid w:val="00CF5371"/>
    <w:rsid w:val="00D0323A"/>
    <w:rsid w:val="00D0559F"/>
    <w:rsid w:val="00D056D2"/>
    <w:rsid w:val="00D077E9"/>
    <w:rsid w:val="00D42CB7"/>
    <w:rsid w:val="00D5413D"/>
    <w:rsid w:val="00D570A9"/>
    <w:rsid w:val="00D70D02"/>
    <w:rsid w:val="00D770C7"/>
    <w:rsid w:val="00D86945"/>
    <w:rsid w:val="00D90290"/>
    <w:rsid w:val="00D950CC"/>
    <w:rsid w:val="00DD152F"/>
    <w:rsid w:val="00DE213F"/>
    <w:rsid w:val="00DF027C"/>
    <w:rsid w:val="00E00A32"/>
    <w:rsid w:val="00E16CAC"/>
    <w:rsid w:val="00E22ACD"/>
    <w:rsid w:val="00E356CA"/>
    <w:rsid w:val="00E620B0"/>
    <w:rsid w:val="00E648B3"/>
    <w:rsid w:val="00E81B40"/>
    <w:rsid w:val="00E85447"/>
    <w:rsid w:val="00EF555B"/>
    <w:rsid w:val="00F027BB"/>
    <w:rsid w:val="00F11DCF"/>
    <w:rsid w:val="00F162EA"/>
    <w:rsid w:val="00F52D27"/>
    <w:rsid w:val="00F61E97"/>
    <w:rsid w:val="00F83527"/>
    <w:rsid w:val="00FA7C5C"/>
    <w:rsid w:val="00FD583F"/>
    <w:rsid w:val="00FD7488"/>
    <w:rsid w:val="00FE4C8C"/>
    <w:rsid w:val="00FF110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111B"/>
    <w:rsid w:val="00107B5A"/>
    <w:rsid w:val="00206B3B"/>
    <w:rsid w:val="004D27AB"/>
    <w:rsid w:val="004E5490"/>
    <w:rsid w:val="005007FE"/>
    <w:rsid w:val="006840F6"/>
    <w:rsid w:val="006A522C"/>
    <w:rsid w:val="00844601"/>
    <w:rsid w:val="00873353"/>
    <w:rsid w:val="00B00E34"/>
    <w:rsid w:val="00D31482"/>
    <w:rsid w:val="00E267B0"/>
    <w:rsid w:val="00E3349C"/>
    <w:rsid w:val="00E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379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cp:lastPrinted>2006-08-01T17:47:00Z</cp:lastPrinted>
  <dcterms:created xsi:type="dcterms:W3CDTF">2022-09-07T11:31:00Z</dcterms:created>
  <dcterms:modified xsi:type="dcterms:W3CDTF">2022-09-07T11:32:00Z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