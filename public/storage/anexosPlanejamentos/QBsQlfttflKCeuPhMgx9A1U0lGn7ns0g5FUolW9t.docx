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7E9" w:rsidRPr="004F0028" w:rsidRDefault="00AB02A7" w:rsidP="00865DC1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2DC1B7E" wp14:editId="211764A0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B0704D2" id="Retângulo 3" o:spid="_x0000_s1026" alt="retângulo branco para o texto na cap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4trgIAALU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15"/>
      </w:tblGrid>
      <w:tr w:rsidR="00D077E9" w:rsidRPr="004F0028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07647152" wp14:editId="335BFA4E">
                      <wp:extent cx="3819525" cy="2181225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9525" cy="2181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F3120" w:rsidRPr="00D86945" w:rsidRDefault="008F3120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6º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>
                                    <w:t>TURNO: MATUTINO</w:t>
                                  </w:r>
                                </w:p>
                                <w:p w:rsidR="008F3120" w:rsidRPr="00D86945" w:rsidRDefault="008F3120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300.75pt;height:17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" filled="f" stroked="f" strokeweight=".5pt">
                      <v:textbox>
                        <w:txbxContent>
                          <w:p w:rsidR="008F3120" w:rsidRPr="00D86945" w:rsidRDefault="008F3120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6º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>
                              <w:t>TURNO: MATUTINO</w:t>
                            </w:r>
                          </w:p>
                          <w:p w:rsidR="008F3120" w:rsidRPr="00D86945" w:rsidRDefault="008F3120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A9E5FEB" wp14:editId="58D2B58D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1EB89A1B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FE4C8C" w:rsidRPr="004F0028" w:rsidRDefault="0043306B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="00865DC1">
                  <w:rPr>
                    <w:lang w:val="pt-BR"/>
                  </w:rPr>
                  <w:t>Tahenee Bogado</w:t>
                </w:r>
              </w:sdtContent>
            </w:sdt>
          </w:p>
          <w:p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:rsidR="00FE4C8C" w:rsidRPr="004F0028" w:rsidRDefault="0043306B" w:rsidP="00FE4C8C">
      <w:pPr>
        <w:pStyle w:val="Ttulo1"/>
        <w:rPr>
          <w:lang w:val="pt-B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33.3pt;margin-top:369.3pt;width:253.5pt;height:164.25pt;z-index:-251657728;mso-position-horizontal-relative:text;mso-position-vertical-relative:text">
            <v:imagedata r:id="rId8" o:title="logo_liceu"/>
          </v:shape>
        </w:pict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035314C" id="Retângulo 2" o:spid="_x0000_s1026" alt="retângulo colorid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:rsidR="0010216B" w:rsidRDefault="0010216B" w:rsidP="00046868">
      <w:pPr>
        <w:spacing w:line="240" w:lineRule="auto"/>
      </w:pPr>
      <w:r>
        <w:t xml:space="preserve">DISCIPLINA: </w:t>
      </w:r>
      <w:r w:rsidR="00865DC1">
        <w:t>L</w:t>
      </w:r>
      <w:r w:rsidR="00A30F09">
        <w:t>íngua Portuguesa</w:t>
      </w:r>
      <w:r w:rsidR="00865DC1">
        <w:t xml:space="preserve">                                                                                                                                                           </w:t>
      </w:r>
    </w:p>
    <w:p w:rsidR="0010216B" w:rsidRDefault="0010216B" w:rsidP="00046868">
      <w:pPr>
        <w:spacing w:line="240" w:lineRule="auto"/>
      </w:pPr>
    </w:p>
    <w:p w:rsidR="00862DC6" w:rsidRPr="00862DC6" w:rsidRDefault="00862DC6" w:rsidP="00046868">
      <w:pPr>
        <w:spacing w:line="240" w:lineRule="auto"/>
        <w:rPr>
          <w:rFonts w:asciiTheme="majorHAnsi" w:hAnsiTheme="majorHAnsi" w:cstheme="majorHAnsi"/>
          <w:color w:val="auto"/>
          <w:sz w:val="20"/>
          <w:szCs w:val="20"/>
        </w:rPr>
      </w:pPr>
      <w:r w:rsidRPr="00862DC6">
        <w:rPr>
          <w:rFonts w:asciiTheme="majorHAnsi" w:hAnsiTheme="majorHAnsi" w:cstheme="majorHAnsi"/>
          <w:color w:val="auto"/>
          <w:sz w:val="20"/>
          <w:szCs w:val="20"/>
        </w:rPr>
        <w:t>1º BIMESTRE</w:t>
      </w:r>
    </w:p>
    <w:p w:rsidR="00862DC6" w:rsidRDefault="00862DC6" w:rsidP="0010216B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:rsidR="00A30F09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 w:rsidR="00A30F0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02/02/2022</w:t>
      </w:r>
      <w:r w:rsidR="001E7EF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   </w:t>
      </w:r>
      <w:r w:rsidR="001E7EF6" w:rsidRPr="00F66B4C">
        <w:rPr>
          <w:rFonts w:ascii="Arial" w:eastAsia="Times New Roman" w:hAnsi="Arial" w:cs="Arial"/>
          <w:color w:val="000000"/>
          <w:sz w:val="20"/>
          <w:szCs w:val="20"/>
          <w:u w:val="single"/>
          <w:lang w:val="pt-BR" w:eastAsia="pt-BR"/>
        </w:rPr>
        <w:t>(Cap. 1</w:t>
      </w:r>
      <w:proofErr w:type="gramStart"/>
      <w:r w:rsidR="001E7EF6" w:rsidRPr="00F66B4C">
        <w:rPr>
          <w:rFonts w:ascii="Arial" w:eastAsia="Times New Roman" w:hAnsi="Arial" w:cs="Arial"/>
          <w:color w:val="000000"/>
          <w:sz w:val="20"/>
          <w:szCs w:val="20"/>
          <w:u w:val="single"/>
          <w:lang w:val="pt-BR" w:eastAsia="pt-BR"/>
        </w:rPr>
        <w:t>)</w:t>
      </w:r>
      <w:proofErr w:type="gramEnd"/>
      <w:r w:rsidR="00A30F0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30F0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30F09"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 w:rsidR="00A30F0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 Gramática</w:t>
      </w:r>
    </w:p>
    <w:p w:rsidR="00A30F09" w:rsidRDefault="00A30F09" w:rsidP="00A30F0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 w:rsidR="00F66B4C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r w:rsidR="00F66B4C" w:rsidRPr="00F66B4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Noções de</w:t>
      </w:r>
      <w:r w:rsidR="00F66B4C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r w:rsidR="00F66B4C" w:rsidRPr="00F66B4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Textualidade</w:t>
      </w:r>
      <w:r w:rsidR="00F66B4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- palavra e frase, texto e contexto 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46868"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</w:t>
      </w:r>
      <w:r w:rsidR="00F66B4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200-205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46868"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 w:rsidR="00F66B4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 206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46868"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46868"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66B4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03/02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="00046868"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="00046868"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="00046868"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03/02/2022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 Gramática</w:t>
      </w:r>
    </w:p>
    <w:p w:rsidR="00046868" w:rsidRPr="00046868" w:rsidRDefault="00A30F09" w:rsidP="00A30F0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66B4C" w:rsidRPr="00F66B4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Noções de</w:t>
      </w:r>
      <w:r w:rsidR="00F66B4C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r w:rsidR="00F66B4C" w:rsidRPr="00F66B4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Textualidade</w:t>
      </w:r>
      <w:r w:rsidR="00F66B4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 palavra e frase, texto e contexto</w:t>
      </w:r>
      <w:r w:rsidR="00F66B4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</w:t>
      </w:r>
      <w:r w:rsidR="00F66B4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200-205 e 206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 w:rsidR="00F66B4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 207-211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66B4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A30F09" w:rsidRPr="001E7EF6" w:rsidRDefault="00A30F09" w:rsidP="00A30F0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04/02/2022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 w:rsidR="000470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470B0" w:rsidRPr="001E7EF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046868" w:rsidRDefault="00A30F09" w:rsidP="00A30F09">
      <w:pPr>
        <w:spacing w:after="200"/>
        <w:rPr>
          <w:lang w:val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 w:rsidR="000470B0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r w:rsidR="000470B0" w:rsidRPr="000470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e identificação de conceitos de textualidade</w:t>
      </w:r>
      <w:r w:rsidR="000470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partir de texto fornecido.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="000470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Gramática</w:t>
      </w:r>
      <w:r w:rsidR="006370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 Ernani Terra</w:t>
      </w:r>
      <w:r w:rsidR="000470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; texto impresso.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 w:rsidR="000470B0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r w:rsidR="000470B0" w:rsidRPr="000470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 no caderno</w:t>
      </w:r>
      <w:r w:rsidR="000470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04AD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A30F09" w:rsidRDefault="00A30F09" w:rsidP="00A30F0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r w:rsidRPr="00A30F0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09/02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/2022</w:t>
      </w:r>
      <w:proofErr w:type="gramStart"/>
      <w:r w:rsidR="001E7EF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 </w:t>
      </w:r>
      <w:proofErr w:type="gramEnd"/>
      <w:r w:rsidR="001E7EF6" w:rsidRPr="001E7EF6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r w:rsidR="001E7EF6" w:rsidRPr="001E7EF6">
        <w:rPr>
          <w:rFonts w:ascii="Arial" w:eastAsia="Times New Roman" w:hAnsi="Arial" w:cs="Arial"/>
          <w:color w:val="000000"/>
          <w:sz w:val="20"/>
          <w:szCs w:val="20"/>
          <w:u w:val="single"/>
          <w:lang w:val="pt-BR" w:eastAsia="pt-BR"/>
        </w:rPr>
        <w:t>C</w:t>
      </w:r>
      <w:r w:rsidR="00862DC6">
        <w:rPr>
          <w:rFonts w:ascii="Arial" w:eastAsia="Times New Roman" w:hAnsi="Arial" w:cs="Arial"/>
          <w:color w:val="000000"/>
          <w:sz w:val="20"/>
          <w:szCs w:val="20"/>
          <w:u w:val="single"/>
          <w:lang w:val="pt-BR" w:eastAsia="pt-BR"/>
        </w:rPr>
        <w:t>ap.</w:t>
      </w:r>
      <w:r w:rsidR="001E7EF6" w:rsidRPr="001E7EF6">
        <w:rPr>
          <w:rFonts w:ascii="Arial" w:eastAsia="Times New Roman" w:hAnsi="Arial" w:cs="Arial"/>
          <w:color w:val="000000"/>
          <w:sz w:val="20"/>
          <w:szCs w:val="20"/>
          <w:u w:val="single"/>
          <w:lang w:val="pt-BR" w:eastAsia="pt-BR"/>
        </w:rPr>
        <w:t>1</w:t>
      </w:r>
      <w:r w:rsidR="001E7EF6" w:rsidRPr="001E7EF6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 Gramática</w:t>
      </w:r>
    </w:p>
    <w:p w:rsidR="00A30F09" w:rsidRDefault="00A30F09" w:rsidP="00A30F09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66B4C" w:rsidRPr="00F66B4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Noções de</w:t>
      </w:r>
      <w:r w:rsidR="00F66B4C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r w:rsidR="00F66B4C" w:rsidRPr="00F66B4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Textualidade</w:t>
      </w:r>
      <w:r w:rsidR="00F66B4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- palavra e frase, texto e contexto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</w:t>
      </w:r>
      <w:r w:rsidR="008D78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200-205 (Revisão</w:t>
      </w:r>
      <w:proofErr w:type="gramStart"/>
      <w:r w:rsidR="008D78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D78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no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D78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A30F09" w:rsidRDefault="00A30F09" w:rsidP="00A30F0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10/02/2022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 Gramática</w:t>
      </w:r>
    </w:p>
    <w:p w:rsidR="00046868" w:rsidRDefault="00A30F09" w:rsidP="00A30F09">
      <w:pPr>
        <w:spacing w:after="200"/>
        <w:rPr>
          <w:lang w:val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66B4C" w:rsidRPr="00F66B4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Noções de</w:t>
      </w:r>
      <w:r w:rsidR="00F66B4C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r w:rsidR="00F66B4C" w:rsidRPr="00F66B4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Textualidade</w:t>
      </w:r>
      <w:r w:rsidR="00F66B4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 palavra e frase, texto e contexto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</w:t>
      </w:r>
      <w:r w:rsidR="008D78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200-205 (Conteúdo complementar no caderno</w:t>
      </w:r>
      <w:proofErr w:type="gramStart"/>
      <w:r w:rsidR="008D78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 w:rsidR="008D78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Lista impressa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D78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A30F09" w:rsidRDefault="00A30F09" w:rsidP="00A30F0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lastRenderedPageBreak/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11/02/2022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04ADB" w:rsidRPr="001E7EF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004ADB" w:rsidRDefault="00A30F09" w:rsidP="00004AD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626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Fonologia I (</w:t>
      </w:r>
      <w:r w:rsidR="006370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Som, fonema e letra</w:t>
      </w:r>
      <w:proofErr w:type="gramStart"/>
      <w:r w:rsidR="0006626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</w:p>
    <w:p w:rsidR="0063706A" w:rsidRDefault="00A30F09" w:rsidP="0063706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="008D78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gramStart"/>
      <w:r w:rsidR="006370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Ernani Terra</w:t>
      </w:r>
      <w:proofErr w:type="gramEnd"/>
      <w:r w:rsidR="006370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Editora do Brasil.</w:t>
      </w:r>
    </w:p>
    <w:p w:rsidR="00A30F09" w:rsidRDefault="00A30F09" w:rsidP="0063706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 w:rsidR="006370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Exercícios no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370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="00E178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63706A" w:rsidRDefault="0063706A" w:rsidP="00D1698D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:rsidR="00D1698D" w:rsidRDefault="00D1698D" w:rsidP="00D1698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16/02/2022</w:t>
      </w:r>
      <w:proofErr w:type="gramStart"/>
      <w:r w:rsidR="001E7EF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  </w:t>
      </w:r>
      <w:proofErr w:type="gramEnd"/>
      <w:r w:rsidR="001E7EF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r w:rsidR="001E7EF6" w:rsidRPr="00E178B3">
        <w:rPr>
          <w:rFonts w:ascii="Arial" w:eastAsia="Times New Roman" w:hAnsi="Arial" w:cs="Arial"/>
          <w:color w:val="000000"/>
          <w:sz w:val="20"/>
          <w:szCs w:val="20"/>
          <w:u w:val="single"/>
          <w:lang w:val="pt-BR" w:eastAsia="pt-BR"/>
        </w:rPr>
        <w:t>Cap. 2</w:t>
      </w:r>
      <w:r w:rsidR="001E7EF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 Gramática</w:t>
      </w:r>
    </w:p>
    <w:p w:rsidR="00D1698D" w:rsidRDefault="00D1698D" w:rsidP="00D1698D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E7EF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Pessoas do discurso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</w:t>
      </w:r>
      <w:r w:rsidR="00E178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214-217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 w:rsidR="00E178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222-223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="00E178B3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r w:rsidR="00E178B3" w:rsidRPr="00E178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D1698D" w:rsidRDefault="00D1698D" w:rsidP="00D1698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17/02/2022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 Gramática</w:t>
      </w:r>
    </w:p>
    <w:p w:rsidR="00D1698D" w:rsidRDefault="00D1698D" w:rsidP="00D1698D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178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Pessoas do discurso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</w:t>
      </w:r>
      <w:r w:rsidR="00E178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218-221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 w:rsidR="00E178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224-227</w:t>
      </w:r>
      <w:r w:rsidR="001E7EF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;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E7EF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</w:t>
      </w:r>
      <w:r w:rsidR="00E178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D1698D" w:rsidRDefault="00D1698D" w:rsidP="00D1698D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1698D" w:rsidRPr="001E7EF6" w:rsidRDefault="00D1698D" w:rsidP="00D1698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r w:rsidRPr="00D1698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18/02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3706A" w:rsidRPr="001E7EF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63706A" w:rsidRDefault="00D1698D" w:rsidP="0063706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626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Fonologia II (</w:t>
      </w:r>
      <w:r w:rsidR="006370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Som, fonema e letra</w:t>
      </w:r>
      <w:proofErr w:type="gramStart"/>
      <w:r w:rsidR="0006626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</w:p>
    <w:p w:rsidR="00D1698D" w:rsidRDefault="00D1698D" w:rsidP="00D1698D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gramStart"/>
      <w:r w:rsidR="006370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Ernani Terra</w:t>
      </w:r>
      <w:proofErr w:type="gramEnd"/>
      <w:r w:rsidR="006370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Editora do Brasil.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 w:rsidR="00E178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E7EF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no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E7EF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D1698D" w:rsidRDefault="00D1698D" w:rsidP="00D1698D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1698D" w:rsidRDefault="00D1698D" w:rsidP="00D1698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23/02/2022</w:t>
      </w:r>
      <w:proofErr w:type="gramStart"/>
      <w:r w:rsidR="001E7EF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 </w:t>
      </w:r>
      <w:proofErr w:type="gramEnd"/>
      <w:r w:rsidR="001E7EF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r w:rsidR="001E7EF6" w:rsidRPr="00E178B3">
        <w:rPr>
          <w:rFonts w:ascii="Arial" w:eastAsia="Times New Roman" w:hAnsi="Arial" w:cs="Arial"/>
          <w:color w:val="000000"/>
          <w:sz w:val="20"/>
          <w:szCs w:val="20"/>
          <w:u w:val="single"/>
          <w:lang w:val="pt-BR" w:eastAsia="pt-BR"/>
        </w:rPr>
        <w:t>Cap. 2</w:t>
      </w:r>
      <w:r w:rsidR="001E7EF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 Gramática</w:t>
      </w:r>
    </w:p>
    <w:p w:rsidR="00D1698D" w:rsidRDefault="00D1698D" w:rsidP="00D1698D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178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Pessoas do discurso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</w:t>
      </w:r>
      <w:r w:rsidR="001E7EF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222-227 (Revisão e correção coletiva); Pág. 228-229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 w:rsidR="00AA7F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Exercícios no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A7F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D1698D" w:rsidRDefault="00D1698D" w:rsidP="00D1698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24/02/2022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 Gramática</w:t>
      </w:r>
    </w:p>
    <w:p w:rsidR="00D266B4" w:rsidRDefault="00D1698D" w:rsidP="00D1698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lastRenderedPageBreak/>
        <w:t>Conteúdo:</w:t>
      </w:r>
      <w:r w:rsidR="001E7EF6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r w:rsidR="001E7EF6" w:rsidRPr="001E7EF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coletiva de exercícios do caderno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="001E7EF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266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Produzir </w:t>
      </w:r>
      <w:proofErr w:type="gramStart"/>
      <w:r w:rsidR="00D266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proofErr w:type="gramEnd"/>
      <w:r w:rsidR="00D266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questões sobre os capítulos 1 e 2 (AP)</w:t>
      </w:r>
    </w:p>
    <w:p w:rsidR="00D1698D" w:rsidRDefault="00D1698D" w:rsidP="00D1698D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266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D1698D" w:rsidRDefault="00D1698D" w:rsidP="00D1698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25/02/2022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E7EF6" w:rsidRPr="001E7EF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E44356" w:rsidRDefault="00D1698D" w:rsidP="00D1698D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626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Fonologia III (Som, fonema e letra</w:t>
      </w:r>
      <w:proofErr w:type="gramStart"/>
      <w:r w:rsidR="0006626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443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Ernani Terra e Editora do Brasil.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 w:rsidR="00E443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443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E44356" w:rsidRDefault="00D1698D" w:rsidP="00E4435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E44356"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 w:rsidR="00E443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03/03</w:t>
      </w:r>
      <w:r w:rsidR="00E443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E443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E44356"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 w:rsidR="00E443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 w:rsidR="00E443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E44356" w:rsidRDefault="00E44356" w:rsidP="00E4435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Revisão AP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Capítulos 1 e 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Estudar para AP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E44356" w:rsidRDefault="00D1698D" w:rsidP="00E4435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E44356"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 w:rsidR="00E443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04/03</w:t>
      </w:r>
      <w:r w:rsidR="00E443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E443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E44356"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 w:rsidR="00E443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44356" w:rsidRPr="00E4435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E44356" w:rsidRDefault="00E44356" w:rsidP="00E4435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626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Fonologia VI (Som, fonema e letra</w:t>
      </w:r>
      <w:proofErr w:type="gramStart"/>
      <w:r w:rsidR="0006626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Ernani Terra e Editora do Brasil.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E60608" w:rsidRDefault="00E60608" w:rsidP="00E6060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F31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09/03 </w:t>
      </w:r>
      <w:r w:rsidR="008F3120" w:rsidRPr="008F3120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r w:rsidR="008F3120" w:rsidRPr="008F3120">
        <w:rPr>
          <w:rFonts w:ascii="Arial" w:eastAsia="Times New Roman" w:hAnsi="Arial" w:cs="Arial"/>
          <w:color w:val="000000"/>
          <w:sz w:val="20"/>
          <w:szCs w:val="20"/>
          <w:u w:val="single"/>
          <w:lang w:val="pt-BR" w:eastAsia="pt-BR"/>
        </w:rPr>
        <w:t>Cap. 3</w:t>
      </w:r>
      <w:proofErr w:type="gramStart"/>
      <w:r w:rsidR="008F3120" w:rsidRPr="008F3120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)</w:t>
      </w:r>
      <w:proofErr w:type="gramEnd"/>
      <w:r w:rsidRPr="008F3120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Portuguesa-Gramática</w:t>
      </w:r>
    </w:p>
    <w:p w:rsidR="00E60608" w:rsidRDefault="00E60608" w:rsidP="00E60608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61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Palavras: Parte de nossa vida I (Estrutura e formação das palavras</w:t>
      </w:r>
      <w:proofErr w:type="gramStart"/>
      <w:r w:rsidR="00F961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</w:t>
      </w:r>
      <w:r w:rsidR="00F961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230-236</w:t>
      </w:r>
      <w:r w:rsidR="00407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; 237-238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 w:rsidR="00F9618A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r w:rsidR="00407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239-243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61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E60608" w:rsidRDefault="00E60608" w:rsidP="00E6060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F31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E60608" w:rsidRDefault="00E60608" w:rsidP="00E60608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 w:rsidR="00F9618A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r w:rsidR="00F961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Palavras: Parte de nossa vida I (Estrutura e formação das palavras)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61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Pág.230-236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61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no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407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244-245 (Folha AZ + Agora é com você</w:t>
      </w:r>
      <w:proofErr w:type="gramStart"/>
      <w:r w:rsidR="00407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E60608" w:rsidRDefault="00E60608" w:rsidP="00E60608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:rsidR="00E60608" w:rsidRDefault="00E60608" w:rsidP="00E6060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F31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E4435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E60608" w:rsidRDefault="00E60608" w:rsidP="00E60608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626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Ortografia I (</w:t>
      </w:r>
      <w:r w:rsidR="00616A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Palavras e expressões que podem oferecer dificuldade na grafia</w:t>
      </w:r>
      <w:proofErr w:type="gramStart"/>
      <w:r w:rsidR="00616A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Ernani Terra e Editora do Brasil.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16A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A30F09" w:rsidRDefault="00A30F09" w:rsidP="005C1D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61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16/03</w:t>
      </w:r>
      <w:r w:rsidR="00616A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16A6B" w:rsidRPr="00616A6B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r w:rsidR="00616A6B" w:rsidRPr="00616A6B">
        <w:rPr>
          <w:rFonts w:ascii="Arial" w:eastAsia="Times New Roman" w:hAnsi="Arial" w:cs="Arial"/>
          <w:color w:val="000000"/>
          <w:sz w:val="20"/>
          <w:szCs w:val="20"/>
          <w:u w:val="single"/>
          <w:lang w:val="pt-BR" w:eastAsia="pt-BR"/>
        </w:rPr>
        <w:t>Cap. 3</w:t>
      </w:r>
      <w:proofErr w:type="gramStart"/>
      <w:r w:rsidR="00616A6B" w:rsidRPr="00616A6B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)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Portuguesa-Gramática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61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Palavras: Parte de nossa vida II (Estrutura e formação das palavras</w:t>
      </w:r>
      <w:proofErr w:type="gramStart"/>
      <w:r w:rsidR="00F961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61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Pág.230-236</w:t>
      </w:r>
      <w:r w:rsidR="00407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; 244-245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407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impressa de exercícios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407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61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61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Palavras: Parte de nossa vida II (Estrutura e formação das palavras</w:t>
      </w:r>
      <w:proofErr w:type="gramStart"/>
      <w:r w:rsidR="00F961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61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Pág.230-236</w:t>
      </w:r>
      <w:r w:rsidR="00407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; Lista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407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impressa II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16A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61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E4435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16A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Ortografia II (Emprego do hífen</w:t>
      </w:r>
      <w:proofErr w:type="gramStart"/>
      <w:r w:rsidR="00616A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Ernani Terra e Editora do Brasil.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16A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16A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23/03</w:t>
      </w:r>
      <w:r w:rsidR="00A953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95359" w:rsidRPr="00A9535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r w:rsidR="00A95359" w:rsidRPr="00A95359">
        <w:rPr>
          <w:rFonts w:ascii="Arial" w:eastAsia="Times New Roman" w:hAnsi="Arial" w:cs="Arial"/>
          <w:color w:val="000000"/>
          <w:sz w:val="20"/>
          <w:szCs w:val="20"/>
          <w:u w:val="single"/>
          <w:lang w:val="pt-BR" w:eastAsia="pt-BR"/>
        </w:rPr>
        <w:t>Cap. 4</w:t>
      </w:r>
      <w:proofErr w:type="gramStart"/>
      <w:r w:rsidR="00A95359" w:rsidRPr="00A9535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)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Portuguesa-Gramática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745E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Substantivos: os nomes das coisas</w:t>
      </w:r>
      <w:r w:rsidR="00FB0E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745E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r w:rsidR="00FB0E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Definição e classificação</w:t>
      </w:r>
      <w:proofErr w:type="gramStart"/>
      <w:r w:rsidR="00FB0E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</w:t>
      </w:r>
      <w:r w:rsidR="000745E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246-251</w:t>
      </w:r>
      <w:r w:rsidR="00FB0E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; 252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B0E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 253-254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B0E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16A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24/03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B0E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Substantivos: os nomes das coisas (Definição e classificação</w:t>
      </w:r>
      <w:proofErr w:type="gramStart"/>
      <w:r w:rsidR="00FB0E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</w:t>
      </w:r>
      <w:r w:rsidR="00FB0E4B" w:rsidRPr="00FB0E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B0E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246-251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lastRenderedPageBreak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B0E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260-261 (Folha AZ= Agora é com você)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953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25/03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E4435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16A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Ortografia II (Emprego do hífen</w:t>
      </w:r>
      <w:proofErr w:type="gramStart"/>
      <w:r w:rsidR="00616A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Ernani Terra e Editora do Brasil.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B0E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B0E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30/03</w:t>
      </w:r>
      <w:proofErr w:type="gramStart"/>
      <w:r w:rsidR="00B50F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</w:t>
      </w:r>
      <w:proofErr w:type="gramEnd"/>
      <w:r w:rsidR="00B50F4E" w:rsidRPr="00B50F4E">
        <w:rPr>
          <w:rFonts w:ascii="Arial" w:eastAsia="Times New Roman" w:hAnsi="Arial" w:cs="Arial"/>
          <w:color w:val="000000"/>
          <w:sz w:val="20"/>
          <w:szCs w:val="20"/>
          <w:u w:val="single"/>
          <w:lang w:val="pt-BR" w:eastAsia="pt-BR"/>
        </w:rPr>
        <w:t>(Cap. 4)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Portuguesa-Gramática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 w:rsidR="00B50F4E" w:rsidRPr="00B50F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50F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Substantivos: os nomes das coisas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50F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(Revisão PB</w:t>
      </w:r>
      <w:proofErr w:type="gramStart"/>
      <w:r w:rsidR="00B50F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</w:t>
      </w:r>
      <w:r w:rsidR="00B50F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246-251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50F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50F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B0E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31/03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50F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Substantivos: os nomes das coisas (Revisão PB</w:t>
      </w:r>
      <w:proofErr w:type="gramStart"/>
      <w:r w:rsidR="00B50F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</w:t>
      </w:r>
      <w:r w:rsidR="00B50F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246-251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50F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50F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 w:rsidR="00FB0E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01/04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E4435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50F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Substantivos- Formação do plural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Ernani Terra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Editora do Brasil.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50F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50F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06/04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120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Leitura, interpretação e identificação de classe gramatical a partir dos textos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120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Textos selecionados pela professora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120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A5C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lastRenderedPageBreak/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50F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120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Leitura, interpretação e identificação de classe gramatical a partir dos textos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A5C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Textos selecionados pela professora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A5C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A5C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50F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08/04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E4435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A5C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Substantivo (Plural dos substantivos compostos</w:t>
      </w:r>
      <w:proofErr w:type="gramStart"/>
      <w:r w:rsidR="007A5C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Ernani Terra e Editora do Brasil.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A5C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A5C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13/04</w:t>
      </w:r>
      <w:proofErr w:type="gramStart"/>
      <w:r w:rsidR="000362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 </w:t>
      </w:r>
      <w:proofErr w:type="gramEnd"/>
      <w:r w:rsidR="0003620E" w:rsidRPr="0003620E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r w:rsidR="0003620E" w:rsidRPr="0003620E">
        <w:rPr>
          <w:rFonts w:ascii="Arial" w:eastAsia="Times New Roman" w:hAnsi="Arial" w:cs="Arial"/>
          <w:color w:val="000000"/>
          <w:sz w:val="20"/>
          <w:szCs w:val="20"/>
          <w:u w:val="single"/>
          <w:lang w:val="pt-BR" w:eastAsia="pt-BR"/>
        </w:rPr>
        <w:t>Cap. 4</w:t>
      </w:r>
      <w:r w:rsidR="0003620E" w:rsidRPr="0003620E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Portuguesa-Gramática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362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dos capítulos 1-2; Atividade lúdica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</w:t>
      </w:r>
      <w:r w:rsidR="000362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200-229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362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Mapa conceitual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362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A5C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14/04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362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dos capítulos 3-4; Atividade lúdica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</w:t>
      </w:r>
      <w:r w:rsidR="000362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230-261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362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Mapa conceitual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="000362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Leitura do capítulo 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362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 w:rsidR="007A5C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15/04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E4435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448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Introdução ao artigo; Lista de exercícios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Ernani Terra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Editora do Brasil.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 w:rsidR="003448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Terminar lista de exercícios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448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448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20/04</w:t>
      </w:r>
      <w:proofErr w:type="gramStart"/>
      <w:r w:rsidR="00CA67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 </w:t>
      </w:r>
      <w:proofErr w:type="gramEnd"/>
      <w:r w:rsidR="00CA6759" w:rsidRPr="00CA675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r w:rsidR="00CA6759" w:rsidRPr="00CA6759">
        <w:rPr>
          <w:rFonts w:ascii="Arial" w:eastAsia="Times New Roman" w:hAnsi="Arial" w:cs="Arial"/>
          <w:color w:val="000000"/>
          <w:sz w:val="20"/>
          <w:szCs w:val="20"/>
          <w:u w:val="single"/>
          <w:lang w:val="pt-BR" w:eastAsia="pt-BR"/>
        </w:rPr>
        <w:t>Cap. 5</w:t>
      </w:r>
      <w:r w:rsidR="00CA6759" w:rsidRPr="00CA675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Portuguesa-Gramática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A67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Introdução ao capítulo 5; Leitura e debate texto introdutório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</w:t>
      </w:r>
      <w:r w:rsidR="00CA67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168-169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A67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 pág. 178 (</w:t>
      </w:r>
      <w:proofErr w:type="spellStart"/>
      <w:proofErr w:type="gramStart"/>
      <w:r w:rsidR="00CA67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QRcode</w:t>
      </w:r>
      <w:proofErr w:type="spellEnd"/>
      <w:proofErr w:type="gramEnd"/>
      <w:r w:rsidR="00CA67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lastRenderedPageBreak/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A67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 w:rsidR="006D47FE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r w:rsidR="006D47FE" w:rsidRPr="006D47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27/04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D47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Substantivos: Nomear é preciso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</w:t>
      </w:r>
      <w:r w:rsidR="006D47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168-171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D47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 179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D47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D47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28/04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D47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Substantivos: Nomear é preciso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</w:t>
      </w:r>
      <w:r w:rsidR="006D47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172-177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D47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180-181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D47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 w:rsidR="006D47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29/04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E4435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proofErr w:type="gramStart"/>
      <w:r w:rsidR="006D47FE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 </w:t>
      </w:r>
      <w:proofErr w:type="gramEnd"/>
      <w:r w:rsidR="006D47FE" w:rsidRPr="006D47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Artigo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Ernani Terra e Editora do Brasil.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Caderno</w:t>
      </w:r>
      <w:r w:rsidR="006D47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/Lista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51E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051E5B" w:rsidRDefault="00051E5B" w:rsidP="008F312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2º BIMESTRE</w:t>
      </w:r>
    </w:p>
    <w:p w:rsidR="00051E5B" w:rsidRDefault="00051E5B" w:rsidP="008F312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51E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04/05</w:t>
      </w:r>
      <w:proofErr w:type="gramStart"/>
      <w:r w:rsidR="00051E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</w:t>
      </w:r>
      <w:proofErr w:type="gramEnd"/>
      <w:r w:rsidR="00051E5B" w:rsidRPr="00051E5B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r w:rsidR="00051E5B" w:rsidRPr="00051E5B">
        <w:rPr>
          <w:rFonts w:ascii="Arial" w:eastAsia="Times New Roman" w:hAnsi="Arial" w:cs="Arial"/>
          <w:color w:val="000000"/>
          <w:sz w:val="20"/>
          <w:szCs w:val="20"/>
          <w:u w:val="single"/>
          <w:lang w:val="pt-BR" w:eastAsia="pt-BR"/>
        </w:rPr>
        <w:t>Cap. 6</w:t>
      </w:r>
      <w:r w:rsidR="00051E5B" w:rsidRPr="00051E5B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Portuguesa-Gramática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51E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Artigos: pequenos notáveis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</w:t>
      </w:r>
      <w:r w:rsidR="00051E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188-194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51E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195-196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51E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51E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05/05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051E5B" w:rsidRDefault="008F3120" w:rsidP="00051E5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51E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Artigos: pequenos notáveis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51E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Pág.188-194</w:t>
      </w:r>
    </w:p>
    <w:p w:rsidR="008F3120" w:rsidRDefault="008F3120" w:rsidP="00051E5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51E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197-199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51E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lastRenderedPageBreak/>
        <w:t>Data:</w:t>
      </w:r>
      <w:r w:rsidR="00C526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06/05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E4435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 w:rsidR="00051E5B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r w:rsidR="00C5264E" w:rsidRPr="00C526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Artigo</w:t>
      </w:r>
      <w:r w:rsidR="00C526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 produção de mapa conceitual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Ernani Terra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Editora do Brasil.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 w:rsidR="00C526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Terminar mapa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526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526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11/05</w:t>
      </w:r>
      <w:proofErr w:type="gramStart"/>
      <w:r w:rsidR="00C526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 </w:t>
      </w:r>
      <w:proofErr w:type="gramEnd"/>
      <w:r w:rsidR="00C526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(Cap. 7)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Portuguesa-Gramática</w:t>
      </w:r>
    </w:p>
    <w:p w:rsidR="00C5264E" w:rsidRDefault="008F3120" w:rsidP="00C526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526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Adjetivos I: porque nomear não basta (Flexão de número</w:t>
      </w:r>
      <w:proofErr w:type="gramStart"/>
      <w:r w:rsidR="00C526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</w:t>
      </w:r>
      <w:r w:rsidR="00C526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202-209 </w:t>
      </w:r>
    </w:p>
    <w:p w:rsidR="008F3120" w:rsidRDefault="008F3120" w:rsidP="00C526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526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211-212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526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F92B9A" w:rsidRDefault="00F92B9A" w:rsidP="008F312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526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12/05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526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Adjetivos I: porque nomear não basta (Flexão de gênero</w:t>
      </w:r>
      <w:proofErr w:type="gramStart"/>
      <w:r w:rsidR="00C526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5264E" w:rsidRPr="00C526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526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Pág.202-209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2B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213-214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2B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 w:rsidR="00C526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13/05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E4435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2B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de artigos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Ernani Terra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Editora do Brasil.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 w:rsidR="00F92B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Terminar lista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2B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526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18/05</w:t>
      </w:r>
      <w:proofErr w:type="gramStart"/>
      <w:r w:rsidR="00F92B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 </w:t>
      </w:r>
      <w:proofErr w:type="gramEnd"/>
      <w:r w:rsidR="00F92B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(Cap. 7)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Portuguesa-Gramática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2B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Adjetivos I: porque nomear não basta (Flexão de grau</w:t>
      </w:r>
      <w:proofErr w:type="gramStart"/>
      <w:r w:rsidR="00F92B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2B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Pág.202-209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2B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216-217 (Folha AZ+ Agora é com você)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526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19/05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2B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Adjetivos I: porque nomear não basta (Revisão</w:t>
      </w:r>
      <w:proofErr w:type="gramStart"/>
      <w:r w:rsidR="00F92B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</w:t>
      </w:r>
      <w:r w:rsidR="00F92B9A" w:rsidRPr="00F92B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2B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202-209</w:t>
      </w:r>
      <w:r w:rsidR="00F92B9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2B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lastRenderedPageBreak/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2B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 w:rsidR="00C526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20/05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E4435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2B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de Lista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Ernani Terra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Editora do Brasil.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2B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36E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25/05</w:t>
      </w:r>
      <w:proofErr w:type="gramStart"/>
      <w:r w:rsidR="00A36E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 </w:t>
      </w:r>
      <w:proofErr w:type="gramEnd"/>
      <w:r w:rsidR="00A36EDC" w:rsidRPr="00A36EDC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r w:rsidR="00A36EDC" w:rsidRPr="00A36EDC">
        <w:rPr>
          <w:rFonts w:ascii="Arial" w:eastAsia="Times New Roman" w:hAnsi="Arial" w:cs="Arial"/>
          <w:color w:val="000000"/>
          <w:sz w:val="20"/>
          <w:szCs w:val="20"/>
          <w:u w:val="single"/>
          <w:lang w:val="pt-BR" w:eastAsia="pt-BR"/>
        </w:rPr>
        <w:t>Cap. 7</w:t>
      </w:r>
      <w:r w:rsidR="00A36EDC" w:rsidRPr="00A36EDC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Portuguesa-Gramática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36E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Adjetivos- Revisão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36E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36E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Pesquisa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36E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36E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26/05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36E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Adjetivos- Revisão</w:t>
      </w:r>
      <w:r w:rsidR="00A36ED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36E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36E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Pesquisa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 w:rsidR="00A36E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27/05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E4435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36E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Grau do Adjetivo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Ernani Terra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Editora do Brasil.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36E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83D7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01/06</w:t>
      </w:r>
      <w:proofErr w:type="gramStart"/>
      <w:r w:rsidR="00F83D7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 </w:t>
      </w:r>
      <w:proofErr w:type="gramEnd"/>
      <w:r w:rsidR="00F83D78" w:rsidRPr="00F83D78">
        <w:rPr>
          <w:rFonts w:ascii="Arial" w:eastAsia="Times New Roman" w:hAnsi="Arial" w:cs="Arial"/>
          <w:color w:val="000000"/>
          <w:sz w:val="20"/>
          <w:szCs w:val="20"/>
          <w:u w:val="single"/>
          <w:lang w:val="pt-BR" w:eastAsia="pt-BR"/>
        </w:rPr>
        <w:t>(Cap. 8)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Portuguesa-Gramática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83D7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Adjetivos II: porque nomear não basta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</w:t>
      </w:r>
      <w:r w:rsidR="00F83D7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218-225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83D7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 das páginas 225-226 (Livros</w:t>
      </w:r>
      <w:proofErr w:type="gramStart"/>
      <w:r w:rsidR="00F83D7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83D7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02/06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83D7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02/06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F83D78" w:rsidRDefault="008F3120" w:rsidP="00F83D7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lastRenderedPageBreak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83D7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Adjetivos II: porque nomear não basta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83D7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Pág.218-225</w:t>
      </w:r>
    </w:p>
    <w:p w:rsidR="008F3120" w:rsidRDefault="008F3120" w:rsidP="00F83D7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 w:rsidR="0092140E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r w:rsidR="0092140E" w:rsidRPr="009214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Produção de síntese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214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0</w:t>
      </w:r>
      <w:r w:rsidR="009214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3/06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E4435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214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Adjetivos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Ernani Terra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Editora do Brasil.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 w:rsidR="009214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Lista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214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D2DE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08/06</w:t>
      </w:r>
      <w:proofErr w:type="gramStart"/>
      <w:r w:rsidR="00BD2DE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 </w:t>
      </w:r>
      <w:proofErr w:type="gramEnd"/>
      <w:r w:rsidR="00BD2DE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(Cap. 8)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</w:t>
      </w:r>
      <w:r w:rsidR="00024F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D2DE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de conteúdos para PB- Cap. 5-6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</w:t>
      </w:r>
      <w:r w:rsidR="00024F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168-201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24F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Estudar PB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24F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D2DE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09/06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</w:t>
      </w:r>
      <w:r w:rsidR="00024F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24F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de conteúdos para PB- Cap.7-8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</w:t>
      </w:r>
      <w:r w:rsidR="00024F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202-235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24F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Estudar PB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24F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D2DE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E4435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334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Produção de Texto com as classes gramaticais estudadas (Trabalho com a </w:t>
      </w:r>
      <w:proofErr w:type="spellStart"/>
      <w:r w:rsidR="00E334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profª</w:t>
      </w:r>
      <w:proofErr w:type="spellEnd"/>
      <w:r w:rsidR="00E334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Redação</w:t>
      </w:r>
      <w:proofErr w:type="gramStart"/>
      <w:r w:rsidR="00E334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Ernani Terra e Editora do Brasil.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D03D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</w:t>
      </w:r>
      <w:r w:rsidR="00E334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D03D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15/06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96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PB- Tira dúvidas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96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</w:t>
      </w:r>
      <w:proofErr w:type="gramStart"/>
      <w:r w:rsidR="00596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5,</w:t>
      </w:r>
      <w:proofErr w:type="gramEnd"/>
      <w:r w:rsidR="00596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6,7 e 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96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Estudar PB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96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lastRenderedPageBreak/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D03D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22/06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 lúdicas sobre os conteúdos bimestrais- produção de jogos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Capítulos </w:t>
      </w:r>
      <w:proofErr w:type="gramStart"/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5,</w:t>
      </w:r>
      <w:proofErr w:type="gramEnd"/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6,7 e 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Acabamento dos jogos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23/06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D03D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23/06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 lúdicas sobre os conteúdos bimestrais- produção de jogos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Capítulos </w:t>
      </w:r>
      <w:proofErr w:type="gramStart"/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5,</w:t>
      </w:r>
      <w:proofErr w:type="gramEnd"/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6,7 e 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Acabamento e finalização dos jogos.</w:t>
      </w:r>
      <w:r w:rsidR="0006343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D03D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24/06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E4435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Jogar com os materiais produzidos em sala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Ernani Terra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Editora do Brasil.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Ajustar detalhes dos jogos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ED03D7" w:rsidRDefault="00ED03D7" w:rsidP="00ED03D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29/06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ED03D7" w:rsidRDefault="00ED03D7" w:rsidP="00ED03D7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de conteúdo para Recuperação Paralela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</w:t>
      </w:r>
      <w:proofErr w:type="gramStart"/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5,</w:t>
      </w:r>
      <w:proofErr w:type="gramEnd"/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6,7 e 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 w:rsidR="00063432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r w:rsidR="00063432" w:rsidRP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ED03D7" w:rsidRDefault="00ED03D7" w:rsidP="00ED03D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30/06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ED03D7" w:rsidRDefault="00ED03D7" w:rsidP="00ED03D7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de conteúdo para Recuperação Paralela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proofErr w:type="gramStart"/>
      <w:r w:rsidR="00063432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 </w:t>
      </w:r>
      <w:proofErr w:type="gramEnd"/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5,6,7 e 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(Entrarão de recesso)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ED03D7" w:rsidRDefault="00ED03D7" w:rsidP="00ED03D7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:rsidR="00ED03D7" w:rsidRDefault="00ED03D7" w:rsidP="00ED03D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01/07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E4435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ED03D7" w:rsidRDefault="00ED03D7" w:rsidP="00ED03D7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62B1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 com música/ Adjetivos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Ernani Terra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Editora do Brasil.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62B1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(Entrarão em recesso)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lastRenderedPageBreak/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62B1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  <w:bookmarkStart w:id="0" w:name="_GoBack"/>
      <w:bookmarkEnd w:id="0"/>
    </w:p>
    <w:sectPr w:rsidR="00ED03D7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06B" w:rsidRDefault="0043306B">
      <w:r>
        <w:separator/>
      </w:r>
    </w:p>
    <w:p w:rsidR="0043306B" w:rsidRDefault="0043306B"/>
  </w:endnote>
  <w:endnote w:type="continuationSeparator" w:id="0">
    <w:p w:rsidR="0043306B" w:rsidRDefault="0043306B">
      <w:r>
        <w:continuationSeparator/>
      </w:r>
    </w:p>
    <w:p w:rsidR="0043306B" w:rsidRDefault="004330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3120" w:rsidRPr="004F0028" w:rsidRDefault="008F3120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B2CBE">
          <w:rPr>
            <w:noProof/>
            <w:lang w:val="pt-BR" w:bidi="pt-BR"/>
          </w:rPr>
          <w:t>13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8F3120" w:rsidRPr="004F0028" w:rsidRDefault="008F3120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06B" w:rsidRDefault="0043306B">
      <w:r>
        <w:separator/>
      </w:r>
    </w:p>
    <w:p w:rsidR="0043306B" w:rsidRDefault="0043306B"/>
  </w:footnote>
  <w:footnote w:type="continuationSeparator" w:id="0">
    <w:p w:rsidR="0043306B" w:rsidRDefault="0043306B">
      <w:r>
        <w:continuationSeparator/>
      </w:r>
    </w:p>
    <w:p w:rsidR="0043306B" w:rsidRDefault="0043306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8F3120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8F3120" w:rsidRPr="004F0028" w:rsidRDefault="008F3120">
          <w:pPr>
            <w:pStyle w:val="Cabealho"/>
            <w:rPr>
              <w:lang w:val="pt-BR"/>
            </w:rPr>
          </w:pPr>
        </w:p>
      </w:tc>
    </w:tr>
  </w:tbl>
  <w:p w:rsidR="008F3120" w:rsidRPr="004F0028" w:rsidRDefault="008F3120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C8C"/>
    <w:rsid w:val="00004ADB"/>
    <w:rsid w:val="0002482E"/>
    <w:rsid w:val="00024F0A"/>
    <w:rsid w:val="0003620E"/>
    <w:rsid w:val="00046868"/>
    <w:rsid w:val="000470B0"/>
    <w:rsid w:val="00050324"/>
    <w:rsid w:val="00051E5B"/>
    <w:rsid w:val="00063432"/>
    <w:rsid w:val="00066266"/>
    <w:rsid w:val="000745EB"/>
    <w:rsid w:val="000A0150"/>
    <w:rsid w:val="000D2E09"/>
    <w:rsid w:val="000E63C9"/>
    <w:rsid w:val="0010216B"/>
    <w:rsid w:val="00130E9D"/>
    <w:rsid w:val="00150A6D"/>
    <w:rsid w:val="00176CAD"/>
    <w:rsid w:val="00185B35"/>
    <w:rsid w:val="001E7EF6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44837"/>
    <w:rsid w:val="003531FC"/>
    <w:rsid w:val="00360494"/>
    <w:rsid w:val="00366C7E"/>
    <w:rsid w:val="00384EA3"/>
    <w:rsid w:val="003A39A1"/>
    <w:rsid w:val="003C2191"/>
    <w:rsid w:val="003D3863"/>
    <w:rsid w:val="00407C5F"/>
    <w:rsid w:val="004110DE"/>
    <w:rsid w:val="0043306B"/>
    <w:rsid w:val="0044085A"/>
    <w:rsid w:val="004B21A5"/>
    <w:rsid w:val="004F0028"/>
    <w:rsid w:val="005037F0"/>
    <w:rsid w:val="00516A86"/>
    <w:rsid w:val="005200E4"/>
    <w:rsid w:val="005275F6"/>
    <w:rsid w:val="00562E2F"/>
    <w:rsid w:val="00572102"/>
    <w:rsid w:val="00596892"/>
    <w:rsid w:val="005C1DE9"/>
    <w:rsid w:val="005C6745"/>
    <w:rsid w:val="005F1BB0"/>
    <w:rsid w:val="00616A6B"/>
    <w:rsid w:val="0063706A"/>
    <w:rsid w:val="00656C4D"/>
    <w:rsid w:val="006D47FE"/>
    <w:rsid w:val="006E2B76"/>
    <w:rsid w:val="006E5716"/>
    <w:rsid w:val="007302B3"/>
    <w:rsid w:val="00730733"/>
    <w:rsid w:val="00730E3A"/>
    <w:rsid w:val="00736AAF"/>
    <w:rsid w:val="00762B16"/>
    <w:rsid w:val="00765B2A"/>
    <w:rsid w:val="00783A34"/>
    <w:rsid w:val="007A5C5B"/>
    <w:rsid w:val="007C6B52"/>
    <w:rsid w:val="007D16C5"/>
    <w:rsid w:val="007D49A4"/>
    <w:rsid w:val="0084071D"/>
    <w:rsid w:val="00862DC6"/>
    <w:rsid w:val="00862FE4"/>
    <w:rsid w:val="0086389A"/>
    <w:rsid w:val="00865DC1"/>
    <w:rsid w:val="0087605E"/>
    <w:rsid w:val="008B1FEE"/>
    <w:rsid w:val="008B65C1"/>
    <w:rsid w:val="008D78EA"/>
    <w:rsid w:val="008F3120"/>
    <w:rsid w:val="00903C32"/>
    <w:rsid w:val="00916B16"/>
    <w:rsid w:val="009173B9"/>
    <w:rsid w:val="0092140E"/>
    <w:rsid w:val="0093335D"/>
    <w:rsid w:val="0093613E"/>
    <w:rsid w:val="00943026"/>
    <w:rsid w:val="00960CD7"/>
    <w:rsid w:val="009657A4"/>
    <w:rsid w:val="00966B81"/>
    <w:rsid w:val="00973E6C"/>
    <w:rsid w:val="009B5D1B"/>
    <w:rsid w:val="009C7720"/>
    <w:rsid w:val="00A23AFA"/>
    <w:rsid w:val="00A30F09"/>
    <w:rsid w:val="00A31B3E"/>
    <w:rsid w:val="00A36EDC"/>
    <w:rsid w:val="00A532F3"/>
    <w:rsid w:val="00A8489E"/>
    <w:rsid w:val="00A95359"/>
    <w:rsid w:val="00AA7F5E"/>
    <w:rsid w:val="00AB02A7"/>
    <w:rsid w:val="00AC29F3"/>
    <w:rsid w:val="00B03EA8"/>
    <w:rsid w:val="00B231E5"/>
    <w:rsid w:val="00B50F4E"/>
    <w:rsid w:val="00B64BFD"/>
    <w:rsid w:val="00B763D2"/>
    <w:rsid w:val="00BB2CBE"/>
    <w:rsid w:val="00BD2DE5"/>
    <w:rsid w:val="00C02B87"/>
    <w:rsid w:val="00C132F1"/>
    <w:rsid w:val="00C4086D"/>
    <w:rsid w:val="00C5264E"/>
    <w:rsid w:val="00CA1896"/>
    <w:rsid w:val="00CA6759"/>
    <w:rsid w:val="00CB5B28"/>
    <w:rsid w:val="00CF5371"/>
    <w:rsid w:val="00D0323A"/>
    <w:rsid w:val="00D0559F"/>
    <w:rsid w:val="00D077E9"/>
    <w:rsid w:val="00D12037"/>
    <w:rsid w:val="00D1698D"/>
    <w:rsid w:val="00D266B4"/>
    <w:rsid w:val="00D42CB7"/>
    <w:rsid w:val="00D5413D"/>
    <w:rsid w:val="00D570A9"/>
    <w:rsid w:val="00D70D02"/>
    <w:rsid w:val="00D770C7"/>
    <w:rsid w:val="00D86945"/>
    <w:rsid w:val="00D90290"/>
    <w:rsid w:val="00DB6524"/>
    <w:rsid w:val="00DD152F"/>
    <w:rsid w:val="00DE213F"/>
    <w:rsid w:val="00DF027C"/>
    <w:rsid w:val="00E00A32"/>
    <w:rsid w:val="00E178B3"/>
    <w:rsid w:val="00E22ACD"/>
    <w:rsid w:val="00E334ED"/>
    <w:rsid w:val="00E44356"/>
    <w:rsid w:val="00E60608"/>
    <w:rsid w:val="00E620B0"/>
    <w:rsid w:val="00E70630"/>
    <w:rsid w:val="00E81B40"/>
    <w:rsid w:val="00E85447"/>
    <w:rsid w:val="00ED03D7"/>
    <w:rsid w:val="00EF555B"/>
    <w:rsid w:val="00F027BB"/>
    <w:rsid w:val="00F11DCF"/>
    <w:rsid w:val="00F162EA"/>
    <w:rsid w:val="00F52D27"/>
    <w:rsid w:val="00F66B4C"/>
    <w:rsid w:val="00F7654A"/>
    <w:rsid w:val="00F83527"/>
    <w:rsid w:val="00F83D78"/>
    <w:rsid w:val="00F92B9A"/>
    <w:rsid w:val="00F9618A"/>
    <w:rsid w:val="00FB0E4B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7" w:unhideWhenUsed="0" w:qFormat="1"/>
    <w:lsdException w:name="heading 2" w:semiHidden="0" w:uiPriority="4" w:unhideWhenUsed="0" w:qFormat="1"/>
    <w:lsdException w:name="heading 3" w:uiPriority="5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1" w:unhideWhenUsed="0" w:qFormat="1"/>
    <w:lsdException w:name="Subtitle" w:semiHidden="0" w:uiPriority="5" w:unhideWhenUsed="0" w:qFormat="1"/>
    <w:lsdException w:name="Block Text" w:uiPriority="3" w:qFormat="1"/>
    <w:lsdException w:name="Strong" w:uiPriority="22" w:qFormat="1"/>
    <w:lsdException w:name="Emphasis" w:uiPriority="2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7" w:unhideWhenUsed="0" w:qFormat="1"/>
    <w:lsdException w:name="heading 2" w:semiHidden="0" w:uiPriority="4" w:unhideWhenUsed="0" w:qFormat="1"/>
    <w:lsdException w:name="heading 3" w:uiPriority="5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1" w:unhideWhenUsed="0" w:qFormat="1"/>
    <w:lsdException w:name="Subtitle" w:semiHidden="0" w:uiPriority="5" w:unhideWhenUsed="0" w:qFormat="1"/>
    <w:lsdException w:name="Block Text" w:uiPriority="3" w:qFormat="1"/>
    <w:lsdException w:name="Strong" w:uiPriority="22" w:qFormat="1"/>
    <w:lsdException w:name="Emphasis" w:uiPriority="2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7FE"/>
    <w:rsid w:val="003567AF"/>
    <w:rsid w:val="005007FE"/>
    <w:rsid w:val="008C158F"/>
    <w:rsid w:val="00B00E34"/>
    <w:rsid w:val="00CA557E"/>
    <w:rsid w:val="00E267B0"/>
    <w:rsid w:val="00E6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2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1F497D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1F497D" w:themeColor="text2"/>
      <w:spacing w:val="20"/>
      <w:sz w:val="32"/>
      <w:lang w:val="pt-PT" w:eastAsia="en-US"/>
    </w:rPr>
  </w:style>
  <w:style w:type="paragraph" w:customStyle="1" w:styleId="228F876D84034A93B2A6C3AED55A3A81">
    <w:name w:val="228F876D84034A93B2A6C3AED55A3A81"/>
  </w:style>
  <w:style w:type="paragraph" w:customStyle="1" w:styleId="02237BAB051C4B40A48622D5805FF0D8">
    <w:name w:val="02237BAB051C4B40A48622D5805FF0D8"/>
  </w:style>
  <w:style w:type="paragraph" w:customStyle="1" w:styleId="81E515CD1A6043B4A325A39118B3EEEA">
    <w:name w:val="81E515CD1A6043B4A325A39118B3EEEA"/>
  </w:style>
  <w:style w:type="paragraph" w:customStyle="1" w:styleId="5352AB74D60D489FAEFB1F40BD4F8943">
    <w:name w:val="5352AB74D60D489FAEFB1F40BD4F8943"/>
  </w:style>
  <w:style w:type="paragraph" w:customStyle="1" w:styleId="4907836B1FDD444485046B591C51845F">
    <w:name w:val="4907836B1FDD444485046B591C51845F"/>
  </w:style>
  <w:style w:type="paragraph" w:customStyle="1" w:styleId="C58B10EDD44F436BB9C9850CF1220399">
    <w:name w:val="C58B10EDD44F436BB9C9850CF1220399"/>
  </w:style>
  <w:style w:type="paragraph" w:customStyle="1" w:styleId="70810D25C9D249489AE82331BFBDF7D6">
    <w:name w:val="70810D25C9D249489AE82331BFBDF7D6"/>
  </w:style>
  <w:style w:type="paragraph" w:customStyle="1" w:styleId="073B210B5B8E4E80B780DE8545C805B8">
    <w:name w:val="073B210B5B8E4E80B780DE8545C805B8"/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2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1F497D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1F497D" w:themeColor="text2"/>
      <w:spacing w:val="20"/>
      <w:sz w:val="32"/>
      <w:lang w:val="pt-PT" w:eastAsia="en-US"/>
    </w:rPr>
  </w:style>
  <w:style w:type="paragraph" w:customStyle="1" w:styleId="228F876D84034A93B2A6C3AED55A3A81">
    <w:name w:val="228F876D84034A93B2A6C3AED55A3A81"/>
  </w:style>
  <w:style w:type="paragraph" w:customStyle="1" w:styleId="02237BAB051C4B40A48622D5805FF0D8">
    <w:name w:val="02237BAB051C4B40A48622D5805FF0D8"/>
  </w:style>
  <w:style w:type="paragraph" w:customStyle="1" w:styleId="81E515CD1A6043B4A325A39118B3EEEA">
    <w:name w:val="81E515CD1A6043B4A325A39118B3EEEA"/>
  </w:style>
  <w:style w:type="paragraph" w:customStyle="1" w:styleId="5352AB74D60D489FAEFB1F40BD4F8943">
    <w:name w:val="5352AB74D60D489FAEFB1F40BD4F8943"/>
  </w:style>
  <w:style w:type="paragraph" w:customStyle="1" w:styleId="4907836B1FDD444485046B591C51845F">
    <w:name w:val="4907836B1FDD444485046B591C51845F"/>
  </w:style>
  <w:style w:type="paragraph" w:customStyle="1" w:styleId="C58B10EDD44F436BB9C9850CF1220399">
    <w:name w:val="C58B10EDD44F436BB9C9850CF1220399"/>
  </w:style>
  <w:style w:type="paragraph" w:customStyle="1" w:styleId="70810D25C9D249489AE82331BFBDF7D6">
    <w:name w:val="70810D25C9D249489AE82331BFBDF7D6"/>
  </w:style>
  <w:style w:type="paragraph" w:customStyle="1" w:styleId="073B210B5B8E4E80B780DE8545C805B8">
    <w:name w:val="073B210B5B8E4E80B780DE8545C805B8"/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Tahenee Bogado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540</TotalTime>
  <Pages>13</Pages>
  <Words>2611</Words>
  <Characters>14104</Characters>
  <Application>Microsoft Office Word</Application>
  <DocSecurity>0</DocSecurity>
  <Lines>117</Lines>
  <Paragraphs>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Tahenee Bogado de Jesus</cp:lastModifiedBy>
  <cp:revision>21</cp:revision>
  <cp:lastPrinted>2006-08-01T17:47:00Z</cp:lastPrinted>
  <dcterms:created xsi:type="dcterms:W3CDTF">2022-01-20T14:58:00Z</dcterms:created>
  <dcterms:modified xsi:type="dcterms:W3CDTF">2022-02-01T20:06:00Z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