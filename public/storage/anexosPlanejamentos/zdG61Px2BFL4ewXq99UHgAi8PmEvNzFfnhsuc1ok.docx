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AFB6F" w14:textId="57FD5F5F" w:rsidR="00D077E9" w:rsidRPr="004F0028" w:rsidRDefault="00626E6C" w:rsidP="00D70D02">
      <w:pPr>
        <w:rPr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01CAA79" wp14:editId="4ACDE600">
                <wp:simplePos x="0" y="0"/>
                <wp:positionH relativeFrom="column">
                  <wp:posOffset>-202565</wp:posOffset>
                </wp:positionH>
                <wp:positionV relativeFrom="page">
                  <wp:posOffset>937895</wp:posOffset>
                </wp:positionV>
                <wp:extent cx="3938905" cy="8656955"/>
                <wp:effectExtent l="0" t="0" r="0" b="0"/>
                <wp:wrapNone/>
                <wp:docPr id="7" name="Retângulo 3" descr="retângulo branco para o texto na cap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8905" cy="8656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F1AB1" id="Retângulo 3" o:spid="_x0000_s1026" alt="retângulo branco para o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17"/>
      </w:tblGrid>
      <w:tr w:rsidR="00D077E9" w:rsidRPr="004F0028" w14:paraId="0882628B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8B5EA51" w14:textId="3342A946" w:rsidR="00A35E7F" w:rsidRPr="004F0028" w:rsidRDefault="00626E6C" w:rsidP="00A35E7F">
            <w:pPr>
              <w:rPr>
                <w:lang w:val="pt-BR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89754C1" wp14:editId="135EB496">
                      <wp:extent cx="6233795" cy="1809750"/>
                      <wp:effectExtent l="0" t="0" r="0" b="0"/>
                      <wp:docPr id="6" name="Caixa de Text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33795" cy="1809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0820F69" w14:textId="123BC373" w:rsidR="00A35E7F" w:rsidRDefault="00A35E7F" w:rsidP="00A35E7F">
                                  <w:pPr>
                                    <w:pStyle w:val="Ttulo"/>
                                    <w:jc w:val="both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PLANEJAMENTO 2º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>
                                    <w:t xml:space="preserve">Período: </w:t>
                                  </w:r>
                                  <w:r w:rsidR="0064499E">
                                    <w:t>2</w:t>
                                  </w:r>
                                  <w:r w:rsidR="0090512A">
                                    <w:t xml:space="preserve">8/08 até </w:t>
                                  </w:r>
                                  <w:r w:rsidR="006C2DC6">
                                    <w:t>16</w:t>
                                  </w:r>
                                  <w:r w:rsidR="0090512A">
                                    <w:t>/0</w:t>
                                  </w:r>
                                  <w:r w:rsidR="0064499E">
                                    <w:t>9</w:t>
                                  </w:r>
                                </w:p>
                                <w:p w14:paraId="0895EDDD" w14:textId="77777777" w:rsidR="00A35E7F" w:rsidRPr="00D86945" w:rsidRDefault="00A35E7F" w:rsidP="00A35E7F">
                                  <w:pPr>
                                    <w:pStyle w:val="Ttulo"/>
                                    <w:jc w:val="both"/>
                                  </w:pPr>
                                  <w:r>
                                    <w:t>TURNO: Matutino</w:t>
                                  </w:r>
                                </w:p>
                                <w:p w14:paraId="7AD2EC08" w14:textId="77777777" w:rsidR="00A35E7F" w:rsidRPr="00D86945" w:rsidRDefault="00A35E7F" w:rsidP="00A35E7F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89754C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6" o:spid="_x0000_s1026" type="#_x0000_t202" style="width:490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" filled="f" stroked="f">
                      <v:textbox>
                        <w:txbxContent>
                          <w:p w14:paraId="30820F69" w14:textId="123BC373" w:rsidR="00A35E7F" w:rsidRDefault="00A35E7F" w:rsidP="00A35E7F">
                            <w:pPr>
                              <w:pStyle w:val="Ttulo"/>
                              <w:jc w:val="both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PLANEJAMENTO 2º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>
                              <w:t xml:space="preserve">Período: </w:t>
                            </w:r>
                            <w:r w:rsidR="0064499E">
                              <w:t>2</w:t>
                            </w:r>
                            <w:r w:rsidR="0090512A">
                              <w:t xml:space="preserve">8/08 até </w:t>
                            </w:r>
                            <w:r w:rsidR="006C2DC6">
                              <w:t>16</w:t>
                            </w:r>
                            <w:r w:rsidR="0090512A">
                              <w:t>/0</w:t>
                            </w:r>
                            <w:r w:rsidR="0064499E">
                              <w:t>9</w:t>
                            </w:r>
                          </w:p>
                          <w:p w14:paraId="0895EDDD" w14:textId="77777777" w:rsidR="00A35E7F" w:rsidRPr="00D86945" w:rsidRDefault="00A35E7F" w:rsidP="00A35E7F">
                            <w:pPr>
                              <w:pStyle w:val="Ttulo"/>
                              <w:jc w:val="both"/>
                            </w:pPr>
                            <w:r>
                              <w:t>TURNO: Matutino</w:t>
                            </w:r>
                          </w:p>
                          <w:p w14:paraId="7AD2EC08" w14:textId="77777777" w:rsidR="00A35E7F" w:rsidRPr="00D86945" w:rsidRDefault="00A35E7F" w:rsidP="00A35E7F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789B21A" w14:textId="1DED1807" w:rsidR="00D077E9" w:rsidRPr="004F0028" w:rsidRDefault="00626E6C" w:rsidP="00A35E7F">
            <w:pPr>
              <w:rPr>
                <w:lang w:val="pt-BR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D9B7856" wp14:editId="5D36E49C">
                      <wp:extent cx="1390650" cy="635"/>
                      <wp:effectExtent l="0" t="19050" r="0" b="18415"/>
                      <wp:docPr id="5" name="Conector ret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90650" cy="635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A7D0554" id="Conector reto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01A9E209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D0B32D6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11799E6E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D511FC6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28138F9F" w14:textId="471A2782" w:rsidR="00D077E9" w:rsidRPr="004F0028" w:rsidRDefault="00FE4C8C" w:rsidP="005D7946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5D7946">
                  <w:rPr>
                    <w:lang w:val="pt-BR"/>
                  </w:rPr>
                  <w:t>Milton Basto Lira</w:t>
                </w:r>
              </w:sdtContent>
            </w:sdt>
          </w:p>
        </w:tc>
      </w:tr>
    </w:tbl>
    <w:p w14:paraId="1690079F" w14:textId="02D5AA67" w:rsidR="00A35E7F" w:rsidRPr="004F0028" w:rsidRDefault="00626E6C" w:rsidP="00A35E7F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AD5B1A4" wp14:editId="420CDF0C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30CD5D8" wp14:editId="667DC164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F5A4E" id="Retângulo 2" o:spid="_x0000_s1026" alt="retângulo colorido" style="position:absolute;margin-left:-58.7pt;margin-top:525pt;width:611.1pt;height:31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A35E7F">
        <w:rPr>
          <w:lang w:val="pt-BR" w:bidi="pt-BR"/>
        </w:rPr>
        <w:lastRenderedPageBreak/>
        <w:t>PLANEJAMENTO QUINZENAL - 2022</w:t>
      </w:r>
    </w:p>
    <w:p w14:paraId="2E810953" w14:textId="77777777" w:rsidR="00A35E7F" w:rsidRDefault="00A35E7F" w:rsidP="00A35E7F">
      <w:pPr>
        <w:spacing w:line="240" w:lineRule="auto"/>
      </w:pPr>
      <w:r>
        <w:t>DISCIPLINA: QUÍMICA</w:t>
      </w:r>
    </w:p>
    <w:p w14:paraId="274F6F39" w14:textId="77777777" w:rsidR="00A35E7F" w:rsidRDefault="00A35E7F" w:rsidP="00A35E7F">
      <w:pPr>
        <w:spacing w:line="240" w:lineRule="auto"/>
      </w:pPr>
      <w:r>
        <w:t>PROFESSOR: MILTON BASTO LIRA</w:t>
      </w:r>
    </w:p>
    <w:p w14:paraId="5CA2BEC1" w14:textId="260D7D56" w:rsidR="00147F15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BBCE34E" w14:textId="77777777" w:rsidR="0064499E" w:rsidRPr="009B2C99" w:rsidRDefault="0064499E" w:rsidP="0064499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02/09/2022 </w:t>
      </w:r>
    </w:p>
    <w:p w14:paraId="7868FDE0" w14:textId="2B4FBDD6" w:rsidR="0064499E" w:rsidRPr="009B2C99" w:rsidRDefault="0064499E" w:rsidP="0064499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Hidrocarbonetos II.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C – Capítulo 14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09/09/2022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6EE072B5" w14:textId="77777777" w:rsidR="0064499E" w:rsidRPr="009B2C99" w:rsidRDefault="0064499E" w:rsidP="0064499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39D7F2B" w14:textId="77777777" w:rsidR="0064499E" w:rsidRPr="009B2C99" w:rsidRDefault="0064499E" w:rsidP="0064499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09/09/2022</w:t>
      </w:r>
    </w:p>
    <w:p w14:paraId="3C246060" w14:textId="737B5420" w:rsidR="0064499E" w:rsidRPr="009B2C99" w:rsidRDefault="0064499E" w:rsidP="0064499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2DC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6C2DC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Funções Orgânicas.</w:t>
      </w:r>
      <w:r w:rsidR="006C2DC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 w:rsidR="006C2DC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C – Capítulo 15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16/09/2022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6E8E14B2" w14:textId="19C5DF6F" w:rsidR="0064499E" w:rsidRDefault="0064499E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A0F5D3B" w14:textId="77777777" w:rsidR="006C2DC6" w:rsidRPr="009B2C99" w:rsidRDefault="006C2DC6" w:rsidP="006C2DC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16/09/2022</w:t>
      </w:r>
    </w:p>
    <w:p w14:paraId="6A7881D7" w14:textId="7E7EE8A3" w:rsidR="006C2DC6" w:rsidRPr="009B2C99" w:rsidRDefault="006C2DC6" w:rsidP="006C2DC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Funções Orgânicas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C – Capítulo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23/09/2022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571951D5" w14:textId="77777777" w:rsidR="006C2DC6" w:rsidRPr="009B2C99" w:rsidRDefault="006C2DC6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sectPr w:rsidR="006C2DC6" w:rsidRPr="009B2C99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3AE27" w14:textId="77777777" w:rsidR="004C5A8C" w:rsidRDefault="004C5A8C">
      <w:r>
        <w:separator/>
      </w:r>
    </w:p>
    <w:p w14:paraId="0CDCEF0E" w14:textId="77777777" w:rsidR="004C5A8C" w:rsidRDefault="004C5A8C"/>
  </w:endnote>
  <w:endnote w:type="continuationSeparator" w:id="0">
    <w:p w14:paraId="27EBF20A" w14:textId="77777777" w:rsidR="004C5A8C" w:rsidRDefault="004C5A8C">
      <w:r>
        <w:continuationSeparator/>
      </w:r>
    </w:p>
    <w:p w14:paraId="21B13098" w14:textId="77777777" w:rsidR="004C5A8C" w:rsidRDefault="004C5A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6403D7" w14:textId="77777777" w:rsidR="000D2E09" w:rsidRPr="004F0028" w:rsidRDefault="005F6928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="000D2E09"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9B2C99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63F41A7B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35954" w14:textId="77777777" w:rsidR="004C5A8C" w:rsidRDefault="004C5A8C">
      <w:r>
        <w:separator/>
      </w:r>
    </w:p>
    <w:p w14:paraId="0F469EFF" w14:textId="77777777" w:rsidR="004C5A8C" w:rsidRDefault="004C5A8C"/>
  </w:footnote>
  <w:footnote w:type="continuationSeparator" w:id="0">
    <w:p w14:paraId="0D2AE84F" w14:textId="77777777" w:rsidR="004C5A8C" w:rsidRDefault="004C5A8C">
      <w:r>
        <w:continuationSeparator/>
      </w:r>
    </w:p>
    <w:p w14:paraId="421EC690" w14:textId="77777777" w:rsidR="004C5A8C" w:rsidRDefault="004C5A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683C4D80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3ADDC0DA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6C760D53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3436B"/>
    <w:rsid w:val="00034382"/>
    <w:rsid w:val="00046868"/>
    <w:rsid w:val="00050324"/>
    <w:rsid w:val="00054729"/>
    <w:rsid w:val="00054F8A"/>
    <w:rsid w:val="00061C96"/>
    <w:rsid w:val="00075F89"/>
    <w:rsid w:val="00081DEE"/>
    <w:rsid w:val="000A0150"/>
    <w:rsid w:val="000A1B05"/>
    <w:rsid w:val="000A548C"/>
    <w:rsid w:val="000A73B6"/>
    <w:rsid w:val="000B04A3"/>
    <w:rsid w:val="000B3A5A"/>
    <w:rsid w:val="000B3B1D"/>
    <w:rsid w:val="000D0F19"/>
    <w:rsid w:val="000D2E09"/>
    <w:rsid w:val="000E32BA"/>
    <w:rsid w:val="000E63C9"/>
    <w:rsid w:val="000E688E"/>
    <w:rsid w:val="000E7BC2"/>
    <w:rsid w:val="0010216B"/>
    <w:rsid w:val="00111A43"/>
    <w:rsid w:val="00113DCC"/>
    <w:rsid w:val="00114D01"/>
    <w:rsid w:val="00116696"/>
    <w:rsid w:val="00116E9B"/>
    <w:rsid w:val="00130E9D"/>
    <w:rsid w:val="00131601"/>
    <w:rsid w:val="001455DE"/>
    <w:rsid w:val="001469E9"/>
    <w:rsid w:val="00147F15"/>
    <w:rsid w:val="00150A6D"/>
    <w:rsid w:val="00172343"/>
    <w:rsid w:val="001741CE"/>
    <w:rsid w:val="001849A4"/>
    <w:rsid w:val="00185B35"/>
    <w:rsid w:val="00190B85"/>
    <w:rsid w:val="001A424C"/>
    <w:rsid w:val="001A4BD6"/>
    <w:rsid w:val="001C1EE8"/>
    <w:rsid w:val="001C5D9C"/>
    <w:rsid w:val="001D252F"/>
    <w:rsid w:val="001D4B8D"/>
    <w:rsid w:val="001D79B5"/>
    <w:rsid w:val="001F2BC8"/>
    <w:rsid w:val="001F5F6B"/>
    <w:rsid w:val="002171B4"/>
    <w:rsid w:val="00223955"/>
    <w:rsid w:val="00226201"/>
    <w:rsid w:val="00243EBC"/>
    <w:rsid w:val="00246A35"/>
    <w:rsid w:val="002529FB"/>
    <w:rsid w:val="00255F4E"/>
    <w:rsid w:val="00257158"/>
    <w:rsid w:val="00284348"/>
    <w:rsid w:val="002B3BFD"/>
    <w:rsid w:val="002C27DF"/>
    <w:rsid w:val="002C449C"/>
    <w:rsid w:val="002E46E8"/>
    <w:rsid w:val="002E6A68"/>
    <w:rsid w:val="002F3F76"/>
    <w:rsid w:val="002F51F5"/>
    <w:rsid w:val="00312137"/>
    <w:rsid w:val="00313B08"/>
    <w:rsid w:val="0032656E"/>
    <w:rsid w:val="00330359"/>
    <w:rsid w:val="0033762F"/>
    <w:rsid w:val="0035160B"/>
    <w:rsid w:val="003531FC"/>
    <w:rsid w:val="00356D02"/>
    <w:rsid w:val="00356EB1"/>
    <w:rsid w:val="00360494"/>
    <w:rsid w:val="00360508"/>
    <w:rsid w:val="00360A07"/>
    <w:rsid w:val="00366C7E"/>
    <w:rsid w:val="00367C03"/>
    <w:rsid w:val="0037096A"/>
    <w:rsid w:val="00374EB8"/>
    <w:rsid w:val="00383FA3"/>
    <w:rsid w:val="00384EA3"/>
    <w:rsid w:val="00391BA1"/>
    <w:rsid w:val="003A2F77"/>
    <w:rsid w:val="003A39A1"/>
    <w:rsid w:val="003A3C0D"/>
    <w:rsid w:val="003B0848"/>
    <w:rsid w:val="003C149A"/>
    <w:rsid w:val="003C2191"/>
    <w:rsid w:val="003C3A95"/>
    <w:rsid w:val="003D3863"/>
    <w:rsid w:val="003D5AAB"/>
    <w:rsid w:val="003F2DAC"/>
    <w:rsid w:val="00403EC4"/>
    <w:rsid w:val="004110DE"/>
    <w:rsid w:val="00435E7D"/>
    <w:rsid w:val="0044085A"/>
    <w:rsid w:val="00471FBE"/>
    <w:rsid w:val="00482DB5"/>
    <w:rsid w:val="004A2B36"/>
    <w:rsid w:val="004A7376"/>
    <w:rsid w:val="004A7AB1"/>
    <w:rsid w:val="004B21A5"/>
    <w:rsid w:val="004B27AD"/>
    <w:rsid w:val="004C34DD"/>
    <w:rsid w:val="004C5A8C"/>
    <w:rsid w:val="004F0028"/>
    <w:rsid w:val="004F01CF"/>
    <w:rsid w:val="004F69A8"/>
    <w:rsid w:val="004F7BF9"/>
    <w:rsid w:val="005037F0"/>
    <w:rsid w:val="00507F7E"/>
    <w:rsid w:val="00516A86"/>
    <w:rsid w:val="00525361"/>
    <w:rsid w:val="005275F6"/>
    <w:rsid w:val="00533EFC"/>
    <w:rsid w:val="0054566F"/>
    <w:rsid w:val="00551B9B"/>
    <w:rsid w:val="005520EE"/>
    <w:rsid w:val="00552833"/>
    <w:rsid w:val="00552E29"/>
    <w:rsid w:val="0056589F"/>
    <w:rsid w:val="00572102"/>
    <w:rsid w:val="00580348"/>
    <w:rsid w:val="00580826"/>
    <w:rsid w:val="00590B4D"/>
    <w:rsid w:val="005C4356"/>
    <w:rsid w:val="005C6745"/>
    <w:rsid w:val="005D7946"/>
    <w:rsid w:val="005E0FB6"/>
    <w:rsid w:val="005F1BB0"/>
    <w:rsid w:val="005F4BDA"/>
    <w:rsid w:val="005F6928"/>
    <w:rsid w:val="00621902"/>
    <w:rsid w:val="00626E6C"/>
    <w:rsid w:val="0064499E"/>
    <w:rsid w:val="00645205"/>
    <w:rsid w:val="00656C4D"/>
    <w:rsid w:val="00671C72"/>
    <w:rsid w:val="0067248F"/>
    <w:rsid w:val="006A0530"/>
    <w:rsid w:val="006A0BC0"/>
    <w:rsid w:val="006A5A88"/>
    <w:rsid w:val="006C2DC6"/>
    <w:rsid w:val="006D7134"/>
    <w:rsid w:val="006E2B76"/>
    <w:rsid w:val="006E5716"/>
    <w:rsid w:val="007302B3"/>
    <w:rsid w:val="00730733"/>
    <w:rsid w:val="00730E3A"/>
    <w:rsid w:val="00736AAF"/>
    <w:rsid w:val="007432EA"/>
    <w:rsid w:val="00743601"/>
    <w:rsid w:val="007523C2"/>
    <w:rsid w:val="00763BEC"/>
    <w:rsid w:val="00765B2A"/>
    <w:rsid w:val="0077353C"/>
    <w:rsid w:val="00783A34"/>
    <w:rsid w:val="007C6B52"/>
    <w:rsid w:val="007D16C5"/>
    <w:rsid w:val="007D49A4"/>
    <w:rsid w:val="0080021F"/>
    <w:rsid w:val="00807205"/>
    <w:rsid w:val="00807AD4"/>
    <w:rsid w:val="00826724"/>
    <w:rsid w:val="008278C3"/>
    <w:rsid w:val="00832B98"/>
    <w:rsid w:val="0084071D"/>
    <w:rsid w:val="008549A4"/>
    <w:rsid w:val="00862FE4"/>
    <w:rsid w:val="0086389A"/>
    <w:rsid w:val="0087605E"/>
    <w:rsid w:val="00887B37"/>
    <w:rsid w:val="008A04A9"/>
    <w:rsid w:val="008A26E0"/>
    <w:rsid w:val="008B1FEE"/>
    <w:rsid w:val="008B36A9"/>
    <w:rsid w:val="008B5C3F"/>
    <w:rsid w:val="008B65C1"/>
    <w:rsid w:val="008D01C6"/>
    <w:rsid w:val="008D3376"/>
    <w:rsid w:val="008D7F70"/>
    <w:rsid w:val="008F18C7"/>
    <w:rsid w:val="008F7836"/>
    <w:rsid w:val="00903C32"/>
    <w:rsid w:val="0090512A"/>
    <w:rsid w:val="00916B16"/>
    <w:rsid w:val="009173B9"/>
    <w:rsid w:val="00917792"/>
    <w:rsid w:val="00917D5E"/>
    <w:rsid w:val="0092307E"/>
    <w:rsid w:val="0093335D"/>
    <w:rsid w:val="0093613E"/>
    <w:rsid w:val="00943026"/>
    <w:rsid w:val="00947D27"/>
    <w:rsid w:val="00955B40"/>
    <w:rsid w:val="00956042"/>
    <w:rsid w:val="00960CD7"/>
    <w:rsid w:val="00966B81"/>
    <w:rsid w:val="0097342D"/>
    <w:rsid w:val="009B2C99"/>
    <w:rsid w:val="009B5571"/>
    <w:rsid w:val="009B5D1B"/>
    <w:rsid w:val="009C7720"/>
    <w:rsid w:val="009D328C"/>
    <w:rsid w:val="009E0D1D"/>
    <w:rsid w:val="009E4279"/>
    <w:rsid w:val="009E4C6D"/>
    <w:rsid w:val="009F6B8C"/>
    <w:rsid w:val="00A04CB6"/>
    <w:rsid w:val="00A12722"/>
    <w:rsid w:val="00A1508F"/>
    <w:rsid w:val="00A21C05"/>
    <w:rsid w:val="00A23AFA"/>
    <w:rsid w:val="00A31B3E"/>
    <w:rsid w:val="00A32E09"/>
    <w:rsid w:val="00A35E7F"/>
    <w:rsid w:val="00A44C11"/>
    <w:rsid w:val="00A532F3"/>
    <w:rsid w:val="00A7446C"/>
    <w:rsid w:val="00A75E44"/>
    <w:rsid w:val="00A82F41"/>
    <w:rsid w:val="00A8489E"/>
    <w:rsid w:val="00A867B2"/>
    <w:rsid w:val="00A8749B"/>
    <w:rsid w:val="00AA4A5C"/>
    <w:rsid w:val="00AA5431"/>
    <w:rsid w:val="00AB02A7"/>
    <w:rsid w:val="00AB6FFB"/>
    <w:rsid w:val="00AC29F3"/>
    <w:rsid w:val="00AE0047"/>
    <w:rsid w:val="00AE7412"/>
    <w:rsid w:val="00B03EA8"/>
    <w:rsid w:val="00B10D49"/>
    <w:rsid w:val="00B23028"/>
    <w:rsid w:val="00B231E5"/>
    <w:rsid w:val="00B376FA"/>
    <w:rsid w:val="00B64BFD"/>
    <w:rsid w:val="00B7326B"/>
    <w:rsid w:val="00B763D2"/>
    <w:rsid w:val="00BD4A82"/>
    <w:rsid w:val="00BE67BF"/>
    <w:rsid w:val="00BE72C0"/>
    <w:rsid w:val="00BF4473"/>
    <w:rsid w:val="00BF64A5"/>
    <w:rsid w:val="00C027BE"/>
    <w:rsid w:val="00C02B87"/>
    <w:rsid w:val="00C10DE5"/>
    <w:rsid w:val="00C1169F"/>
    <w:rsid w:val="00C132F1"/>
    <w:rsid w:val="00C2000D"/>
    <w:rsid w:val="00C21045"/>
    <w:rsid w:val="00C257A7"/>
    <w:rsid w:val="00C4086D"/>
    <w:rsid w:val="00C50C6C"/>
    <w:rsid w:val="00C62560"/>
    <w:rsid w:val="00C6700B"/>
    <w:rsid w:val="00C72B28"/>
    <w:rsid w:val="00C82640"/>
    <w:rsid w:val="00C858AA"/>
    <w:rsid w:val="00C8623C"/>
    <w:rsid w:val="00C87090"/>
    <w:rsid w:val="00CA1896"/>
    <w:rsid w:val="00CA1EA4"/>
    <w:rsid w:val="00CB1AA2"/>
    <w:rsid w:val="00CB5B28"/>
    <w:rsid w:val="00CD009B"/>
    <w:rsid w:val="00CE48E3"/>
    <w:rsid w:val="00CF5371"/>
    <w:rsid w:val="00D0323A"/>
    <w:rsid w:val="00D0559F"/>
    <w:rsid w:val="00D077E9"/>
    <w:rsid w:val="00D251F1"/>
    <w:rsid w:val="00D42CB7"/>
    <w:rsid w:val="00D5413D"/>
    <w:rsid w:val="00D570A9"/>
    <w:rsid w:val="00D60C8C"/>
    <w:rsid w:val="00D61D7C"/>
    <w:rsid w:val="00D70D02"/>
    <w:rsid w:val="00D76ED9"/>
    <w:rsid w:val="00D770C7"/>
    <w:rsid w:val="00D86945"/>
    <w:rsid w:val="00D90290"/>
    <w:rsid w:val="00DA7C2C"/>
    <w:rsid w:val="00DB66F7"/>
    <w:rsid w:val="00DD152F"/>
    <w:rsid w:val="00DD1B02"/>
    <w:rsid w:val="00DE10B9"/>
    <w:rsid w:val="00DE213F"/>
    <w:rsid w:val="00DE2EEA"/>
    <w:rsid w:val="00DF027C"/>
    <w:rsid w:val="00DF1242"/>
    <w:rsid w:val="00E00A32"/>
    <w:rsid w:val="00E025A0"/>
    <w:rsid w:val="00E101F2"/>
    <w:rsid w:val="00E22ACD"/>
    <w:rsid w:val="00E34EFC"/>
    <w:rsid w:val="00E513C5"/>
    <w:rsid w:val="00E51D80"/>
    <w:rsid w:val="00E546D8"/>
    <w:rsid w:val="00E620B0"/>
    <w:rsid w:val="00E63D17"/>
    <w:rsid w:val="00E81B40"/>
    <w:rsid w:val="00E85447"/>
    <w:rsid w:val="00E97426"/>
    <w:rsid w:val="00EA29B7"/>
    <w:rsid w:val="00EA624D"/>
    <w:rsid w:val="00EB7D91"/>
    <w:rsid w:val="00ED2EBE"/>
    <w:rsid w:val="00EF555B"/>
    <w:rsid w:val="00F027BB"/>
    <w:rsid w:val="00F05486"/>
    <w:rsid w:val="00F11DCF"/>
    <w:rsid w:val="00F13D17"/>
    <w:rsid w:val="00F162EA"/>
    <w:rsid w:val="00F30ED0"/>
    <w:rsid w:val="00F52D27"/>
    <w:rsid w:val="00F553D0"/>
    <w:rsid w:val="00F83527"/>
    <w:rsid w:val="00FA3C2F"/>
    <w:rsid w:val="00FB2500"/>
    <w:rsid w:val="00FC0A59"/>
    <w:rsid w:val="00FD583F"/>
    <w:rsid w:val="00FD7488"/>
    <w:rsid w:val="00FE4C8C"/>
    <w:rsid w:val="00FF0C28"/>
    <w:rsid w:val="00FF16B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3D75A3"/>
  <w15:docId w15:val="{F75A45CD-A973-4837-9ED0-C74F25F7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1C9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1C96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07FE"/>
    <w:rsid w:val="00015CF0"/>
    <w:rsid w:val="000350F6"/>
    <w:rsid w:val="00223B7C"/>
    <w:rsid w:val="003A40F0"/>
    <w:rsid w:val="005007FE"/>
    <w:rsid w:val="00663A90"/>
    <w:rsid w:val="006F2A01"/>
    <w:rsid w:val="00850EA5"/>
    <w:rsid w:val="008F5D59"/>
    <w:rsid w:val="00AA14EA"/>
    <w:rsid w:val="00B00E34"/>
    <w:rsid w:val="00B21DE4"/>
    <w:rsid w:val="00C73402"/>
    <w:rsid w:val="00C804F6"/>
    <w:rsid w:val="00E267B0"/>
    <w:rsid w:val="00E722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E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rsid w:val="00850EA5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sid w:val="00850EA5"/>
    <w:rPr>
      <w:caps/>
      <w:color w:val="44546A" w:themeColor="text2"/>
      <w:spacing w:val="20"/>
      <w:sz w:val="32"/>
      <w:lang w:val="pt-PT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Milton Basto Lira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1D6FB9-4191-4A57-8A2D-8CF9602F9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4</TotalTime>
  <Pages>2</Pages>
  <Words>151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Milton Basto</cp:lastModifiedBy>
  <cp:revision>3</cp:revision>
  <cp:lastPrinted>2006-08-01T17:47:00Z</cp:lastPrinted>
  <dcterms:created xsi:type="dcterms:W3CDTF">2022-09-02T03:10:00Z</dcterms:created>
  <dcterms:modified xsi:type="dcterms:W3CDTF">2022-09-02T03:28:00Z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