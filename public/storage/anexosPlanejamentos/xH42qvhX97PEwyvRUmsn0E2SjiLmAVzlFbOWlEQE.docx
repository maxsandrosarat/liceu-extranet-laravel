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2940B96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576740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2940B96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576740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318A2BCD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quadriláteros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 referente ao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2FAFCAB" w14:textId="0544B488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61</w:t>
      </w:r>
    </w:p>
    <w:p w14:paraId="4388A082" w14:textId="672502B9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48408E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Quadriláteros notáveis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2C6954C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6B8281A7" w14:textId="4C34CAE0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3B8A579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quadrilátero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256CADE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</w:t>
      </w:r>
    </w:p>
    <w:p w14:paraId="3D82D5C9" w14:textId="0735F75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0EDE330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Representação de um quadrilátero no primeiro quadrante do plano cartesiano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57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4DE42CC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</w:t>
      </w:r>
    </w:p>
    <w:p w14:paraId="47BBF23D" w14:textId="677FE621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60B3D80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Ampliação e redução de figuras geométricas planos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59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30E9924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– capítulo 10</w:t>
      </w:r>
    </w:p>
    <w:p w14:paraId="7E07B633" w14:textId="5EC43B8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5DB2880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744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67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D948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Quadriláteros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5B25371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a 72</w:t>
      </w:r>
    </w:p>
    <w:p w14:paraId="189EFE86" w14:textId="77777777" w:rsidR="00282E38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769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972802" w14:textId="77777777" w:rsidR="00282E38" w:rsidRDefault="00282E38" w:rsidP="00282E38">
      <w:pPr>
        <w:spacing w:after="200"/>
        <w:rPr>
          <w:lang w:val="pt-BR"/>
        </w:rPr>
      </w:pPr>
    </w:p>
    <w:p w14:paraId="0FE69997" w14:textId="11A56251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Figuras espaciais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75 – capítulo 11 – livro 3.</w:t>
      </w:r>
    </w:p>
    <w:p w14:paraId="1C9EE690" w14:textId="7777777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89</w:t>
      </w:r>
    </w:p>
    <w:p w14:paraId="16FFD857" w14:textId="77777777" w:rsidR="00282E38" w:rsidRDefault="00282E38" w:rsidP="00282E3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701B33A8" w14:textId="77777777" w:rsidR="00282E38" w:rsidRDefault="00282E38" w:rsidP="00282E3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999AC2" w14:textId="7777777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Primas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75 a 77 – capítulo 11 – livro 3.</w:t>
      </w:r>
    </w:p>
    <w:p w14:paraId="45D2DF84" w14:textId="7777777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90</w:t>
      </w:r>
    </w:p>
    <w:p w14:paraId="45D59907" w14:textId="77777777" w:rsidR="00282E38" w:rsidRDefault="00282E38" w:rsidP="00282E3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C85B9" w14:textId="7777777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82DE6E" w14:textId="36CDECD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Pirâmides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80 a 92 – capítulo 10 – livro 3.</w:t>
      </w:r>
    </w:p>
    <w:p w14:paraId="6D9BDBBA" w14:textId="77777777" w:rsidR="00282E38" w:rsidRDefault="00282E38" w:rsidP="00282E3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91</w:t>
      </w:r>
    </w:p>
    <w:p w14:paraId="3D4EB884" w14:textId="0F497080" w:rsidR="00761836" w:rsidRDefault="00282E38" w:rsidP="00282E3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C4B4" w14:textId="77777777" w:rsidR="006D695D" w:rsidRDefault="006D695D">
      <w:r>
        <w:separator/>
      </w:r>
    </w:p>
    <w:p w14:paraId="689E20EE" w14:textId="77777777" w:rsidR="006D695D" w:rsidRDefault="006D695D"/>
  </w:endnote>
  <w:endnote w:type="continuationSeparator" w:id="0">
    <w:p w14:paraId="719BA9B1" w14:textId="77777777" w:rsidR="006D695D" w:rsidRDefault="006D695D">
      <w:r>
        <w:continuationSeparator/>
      </w:r>
    </w:p>
    <w:p w14:paraId="7BC9ED4C" w14:textId="77777777" w:rsidR="006D695D" w:rsidRDefault="006D6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9633" w14:textId="77777777" w:rsidR="006D695D" w:rsidRDefault="006D695D">
      <w:r>
        <w:separator/>
      </w:r>
    </w:p>
    <w:p w14:paraId="15EF220F" w14:textId="77777777" w:rsidR="006D695D" w:rsidRDefault="006D695D"/>
  </w:footnote>
  <w:footnote w:type="continuationSeparator" w:id="0">
    <w:p w14:paraId="4B4BE76C" w14:textId="77777777" w:rsidR="006D695D" w:rsidRDefault="006D695D">
      <w:r>
        <w:continuationSeparator/>
      </w:r>
    </w:p>
    <w:p w14:paraId="39FA0336" w14:textId="77777777" w:rsidR="006D695D" w:rsidRDefault="006D6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7448C"/>
    <w:rsid w:val="00282E38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76740"/>
    <w:rsid w:val="005C6745"/>
    <w:rsid w:val="005F1BB0"/>
    <w:rsid w:val="00615ACF"/>
    <w:rsid w:val="00656C4D"/>
    <w:rsid w:val="006D695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769B8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9480B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70CAD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865DE"/>
    <w:rsid w:val="002930EF"/>
    <w:rsid w:val="005007FE"/>
    <w:rsid w:val="00AA315B"/>
    <w:rsid w:val="00B00E34"/>
    <w:rsid w:val="00D20FEB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3</Pages>
  <Words>391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2022-08-09T13:57:00Z</dcterms:created>
  <dcterms:modified xsi:type="dcterms:W3CDTF">2022-08-09T14:05:00Z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