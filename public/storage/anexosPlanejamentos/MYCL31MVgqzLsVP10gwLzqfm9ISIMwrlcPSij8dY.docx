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135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893C1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0355B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893C1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0355B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B5BF7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08C316F" w:rsidR="004732D5" w:rsidRDefault="0060355B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F1EED8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9D17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61E23CD0" w:rsidR="00FE4C8C" w:rsidRPr="004F0028" w:rsidRDefault="00DF0EAB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/0</w:t>
      </w:r>
      <w:r w:rsidR="00C65746"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C65746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75AED0C7" w14:textId="77777777" w:rsidR="00DF0EAB" w:rsidRPr="001F4CED" w:rsidRDefault="00DF0EAB" w:rsidP="00DF0E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(informação e comunicação tecnológica).</w:t>
      </w:r>
    </w:p>
    <w:p w14:paraId="4E8C5263" w14:textId="77777777" w:rsidR="00DF0EAB" w:rsidRDefault="00DF0EAB" w:rsidP="00DF0E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8416F9C" w14:textId="77777777" w:rsidR="00DF0EAB" w:rsidRDefault="00DF0EAB" w:rsidP="00DF0EAB">
      <w:pPr>
        <w:spacing w:line="240" w:lineRule="auto"/>
        <w:rPr>
          <w:lang w:val="pt-BR"/>
        </w:rPr>
      </w:pPr>
    </w:p>
    <w:p w14:paraId="0163B71A" w14:textId="77777777" w:rsidR="00DF0EAB" w:rsidRPr="001F4CED" w:rsidRDefault="00DF0EAB" w:rsidP="00DF0E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(future –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may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might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predicitions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697404A2" w14:textId="77777777" w:rsidR="00DF0EAB" w:rsidRDefault="00DF0EAB" w:rsidP="00DF0E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2183" w14:textId="77777777" w:rsidR="00CD6132" w:rsidRDefault="00CD6132">
      <w:r>
        <w:separator/>
      </w:r>
    </w:p>
    <w:p w14:paraId="271D835F" w14:textId="77777777" w:rsidR="00CD6132" w:rsidRDefault="00CD6132"/>
  </w:endnote>
  <w:endnote w:type="continuationSeparator" w:id="0">
    <w:p w14:paraId="321BB547" w14:textId="77777777" w:rsidR="00CD6132" w:rsidRDefault="00CD6132">
      <w:r>
        <w:continuationSeparator/>
      </w:r>
    </w:p>
    <w:p w14:paraId="6C06435A" w14:textId="77777777" w:rsidR="00CD6132" w:rsidRDefault="00CD6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C885" w14:textId="77777777" w:rsidR="00CD6132" w:rsidRDefault="00CD6132">
      <w:r>
        <w:separator/>
      </w:r>
    </w:p>
    <w:p w14:paraId="6DD33FAD" w14:textId="77777777" w:rsidR="00CD6132" w:rsidRDefault="00CD6132"/>
  </w:footnote>
  <w:footnote w:type="continuationSeparator" w:id="0">
    <w:p w14:paraId="6C878518" w14:textId="77777777" w:rsidR="00CD6132" w:rsidRDefault="00CD6132">
      <w:r>
        <w:continuationSeparator/>
      </w:r>
    </w:p>
    <w:p w14:paraId="2609D910" w14:textId="77777777" w:rsidR="00CD6132" w:rsidRDefault="00CD61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5497F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C7DE3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0355B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65746"/>
    <w:rsid w:val="00CA1896"/>
    <w:rsid w:val="00CB5B28"/>
    <w:rsid w:val="00CD6132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0EAB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A5A8A"/>
    <w:rsid w:val="003F5E3C"/>
    <w:rsid w:val="005007FE"/>
    <w:rsid w:val="008168E0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2022-08-29T02:35:00Z</dcterms:created>
  <dcterms:modified xsi:type="dcterms:W3CDTF">2022-08-29T02:35:00Z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