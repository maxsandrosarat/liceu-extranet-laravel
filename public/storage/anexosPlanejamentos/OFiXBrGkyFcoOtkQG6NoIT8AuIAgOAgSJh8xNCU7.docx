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1ª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>PLANO DE AÇÃO 1ª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2D607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p w:rsidR="004B49A3" w:rsidRDefault="004B49A3" w:rsidP="004B49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15 - </w:t>
      </w:r>
      <w:r w:rsidRPr="00CE6E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Assimilar os diferentes valores expressos pelos modos verbais.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Exercícios 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</w:t>
      </w:r>
      <w:r w:rsidR="00450E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í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843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843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Atividade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4568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A20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A20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A20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A20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B49A3" w:rsidRDefault="00810C92" w:rsidP="004B49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843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843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843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843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B4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13426C" w:rsidP="00754F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8E1B17" w:rsidRPr="00046868" w:rsidRDefault="008E1B17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8E1B17" w:rsidRPr="0004686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6076" w:rsidRDefault="002D6076">
      <w:r>
        <w:separator/>
      </w:r>
    </w:p>
    <w:p w:rsidR="002D6076" w:rsidRDefault="002D6076"/>
  </w:endnote>
  <w:endnote w:type="continuationSeparator" w:id="0">
    <w:p w:rsidR="002D6076" w:rsidRDefault="002D6076">
      <w:r>
        <w:continuationSeparator/>
      </w:r>
    </w:p>
    <w:p w:rsidR="002D6076" w:rsidRDefault="002D6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6076" w:rsidRDefault="002D6076">
      <w:r>
        <w:separator/>
      </w:r>
    </w:p>
    <w:p w:rsidR="002D6076" w:rsidRDefault="002D6076"/>
  </w:footnote>
  <w:footnote w:type="continuationSeparator" w:id="0">
    <w:p w:rsidR="002D6076" w:rsidRDefault="002D6076">
      <w:r>
        <w:continuationSeparator/>
      </w:r>
    </w:p>
    <w:p w:rsidR="002D6076" w:rsidRDefault="002D60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D5AAA"/>
    <w:multiLevelType w:val="multilevel"/>
    <w:tmpl w:val="DA90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3B80"/>
    <w:rsid w:val="00046868"/>
    <w:rsid w:val="00050324"/>
    <w:rsid w:val="00050BA4"/>
    <w:rsid w:val="0009333E"/>
    <w:rsid w:val="000A0150"/>
    <w:rsid w:val="000A1B05"/>
    <w:rsid w:val="000D2E09"/>
    <w:rsid w:val="000E63C9"/>
    <w:rsid w:val="0010216B"/>
    <w:rsid w:val="00130E9D"/>
    <w:rsid w:val="0013426C"/>
    <w:rsid w:val="00150A6D"/>
    <w:rsid w:val="00152B9F"/>
    <w:rsid w:val="0016119D"/>
    <w:rsid w:val="00185B35"/>
    <w:rsid w:val="001B7FC9"/>
    <w:rsid w:val="001F2BC8"/>
    <w:rsid w:val="001F5F6B"/>
    <w:rsid w:val="00214309"/>
    <w:rsid w:val="00243EBC"/>
    <w:rsid w:val="00246A35"/>
    <w:rsid w:val="00284348"/>
    <w:rsid w:val="002D6076"/>
    <w:rsid w:val="002F51F5"/>
    <w:rsid w:val="00312137"/>
    <w:rsid w:val="00317C78"/>
    <w:rsid w:val="00330359"/>
    <w:rsid w:val="0033762F"/>
    <w:rsid w:val="003531FC"/>
    <w:rsid w:val="00360494"/>
    <w:rsid w:val="00366C7E"/>
    <w:rsid w:val="00384EA3"/>
    <w:rsid w:val="0039109C"/>
    <w:rsid w:val="003A39A1"/>
    <w:rsid w:val="003C2191"/>
    <w:rsid w:val="003D3863"/>
    <w:rsid w:val="003E55AA"/>
    <w:rsid w:val="004008B6"/>
    <w:rsid w:val="004110DE"/>
    <w:rsid w:val="0044085A"/>
    <w:rsid w:val="00446DA9"/>
    <w:rsid w:val="00450E2F"/>
    <w:rsid w:val="004565A5"/>
    <w:rsid w:val="004568CB"/>
    <w:rsid w:val="0049500A"/>
    <w:rsid w:val="004B21A5"/>
    <w:rsid w:val="004B49A3"/>
    <w:rsid w:val="004F0028"/>
    <w:rsid w:val="005012FF"/>
    <w:rsid w:val="005037F0"/>
    <w:rsid w:val="00516A86"/>
    <w:rsid w:val="005275F6"/>
    <w:rsid w:val="0056233C"/>
    <w:rsid w:val="00572102"/>
    <w:rsid w:val="00581DF8"/>
    <w:rsid w:val="005C6745"/>
    <w:rsid w:val="005E6DD9"/>
    <w:rsid w:val="005F1BB0"/>
    <w:rsid w:val="006109A9"/>
    <w:rsid w:val="00634219"/>
    <w:rsid w:val="00652DE1"/>
    <w:rsid w:val="00656C4D"/>
    <w:rsid w:val="006E2B76"/>
    <w:rsid w:val="006E5716"/>
    <w:rsid w:val="006F3414"/>
    <w:rsid w:val="00726EC6"/>
    <w:rsid w:val="007302B3"/>
    <w:rsid w:val="00730733"/>
    <w:rsid w:val="00730E3A"/>
    <w:rsid w:val="00736AAF"/>
    <w:rsid w:val="00737E29"/>
    <w:rsid w:val="00754F65"/>
    <w:rsid w:val="00765B2A"/>
    <w:rsid w:val="00783A34"/>
    <w:rsid w:val="00785370"/>
    <w:rsid w:val="007A628D"/>
    <w:rsid w:val="007C6B52"/>
    <w:rsid w:val="007D16C5"/>
    <w:rsid w:val="007D49A4"/>
    <w:rsid w:val="00807662"/>
    <w:rsid w:val="00807D95"/>
    <w:rsid w:val="00810C92"/>
    <w:rsid w:val="0081212E"/>
    <w:rsid w:val="0084071D"/>
    <w:rsid w:val="00843286"/>
    <w:rsid w:val="00862FE4"/>
    <w:rsid w:val="0086389A"/>
    <w:rsid w:val="0087605E"/>
    <w:rsid w:val="00890D3E"/>
    <w:rsid w:val="008B1FEE"/>
    <w:rsid w:val="008B65C1"/>
    <w:rsid w:val="008D610E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9281A"/>
    <w:rsid w:val="009A2008"/>
    <w:rsid w:val="009B5D1B"/>
    <w:rsid w:val="009C7720"/>
    <w:rsid w:val="009D2783"/>
    <w:rsid w:val="00A23AFA"/>
    <w:rsid w:val="00A31B3E"/>
    <w:rsid w:val="00A45648"/>
    <w:rsid w:val="00A532F3"/>
    <w:rsid w:val="00A8489E"/>
    <w:rsid w:val="00AB02A7"/>
    <w:rsid w:val="00AC29F3"/>
    <w:rsid w:val="00AE1AD7"/>
    <w:rsid w:val="00B03EA8"/>
    <w:rsid w:val="00B231E5"/>
    <w:rsid w:val="00B26CD1"/>
    <w:rsid w:val="00B64BFD"/>
    <w:rsid w:val="00B724F3"/>
    <w:rsid w:val="00B763D2"/>
    <w:rsid w:val="00B767AB"/>
    <w:rsid w:val="00BE024C"/>
    <w:rsid w:val="00C02B87"/>
    <w:rsid w:val="00C132F1"/>
    <w:rsid w:val="00C4086D"/>
    <w:rsid w:val="00CA1896"/>
    <w:rsid w:val="00CA598A"/>
    <w:rsid w:val="00CB5B28"/>
    <w:rsid w:val="00CE6E96"/>
    <w:rsid w:val="00CF5371"/>
    <w:rsid w:val="00D0323A"/>
    <w:rsid w:val="00D0559F"/>
    <w:rsid w:val="00D077E9"/>
    <w:rsid w:val="00D42CB7"/>
    <w:rsid w:val="00D43EBE"/>
    <w:rsid w:val="00D5413D"/>
    <w:rsid w:val="00D570A9"/>
    <w:rsid w:val="00D70D02"/>
    <w:rsid w:val="00D770C7"/>
    <w:rsid w:val="00D86387"/>
    <w:rsid w:val="00D86945"/>
    <w:rsid w:val="00D90290"/>
    <w:rsid w:val="00DC2545"/>
    <w:rsid w:val="00DD152F"/>
    <w:rsid w:val="00DE213F"/>
    <w:rsid w:val="00DF027C"/>
    <w:rsid w:val="00E00A32"/>
    <w:rsid w:val="00E07B07"/>
    <w:rsid w:val="00E17431"/>
    <w:rsid w:val="00E22ACD"/>
    <w:rsid w:val="00E620B0"/>
    <w:rsid w:val="00E63AF8"/>
    <w:rsid w:val="00E81B40"/>
    <w:rsid w:val="00E85447"/>
    <w:rsid w:val="00EF555B"/>
    <w:rsid w:val="00F027BB"/>
    <w:rsid w:val="00F11DCF"/>
    <w:rsid w:val="00F162EA"/>
    <w:rsid w:val="00F52D27"/>
    <w:rsid w:val="00F74537"/>
    <w:rsid w:val="00F83527"/>
    <w:rsid w:val="00F84302"/>
    <w:rsid w:val="00FA7C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71F7B"/>
    <w:rsid w:val="001D36F5"/>
    <w:rsid w:val="005007FE"/>
    <w:rsid w:val="00896C6E"/>
    <w:rsid w:val="00B00E34"/>
    <w:rsid w:val="00B90DD0"/>
    <w:rsid w:val="00E267B0"/>
    <w:rsid w:val="00E93523"/>
    <w:rsid w:val="00F349AB"/>
    <w:rsid w:val="00FC4376"/>
    <w:rsid w:val="00FF5E5E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cp:lastPrinted>2006-08-01T17:47:00Z</cp:lastPrinted>
  <dcterms:created xsi:type="dcterms:W3CDTF">2022-09-07T11:30:00Z</dcterms:created>
  <dcterms:modified xsi:type="dcterms:W3CDTF">2022-09-07T11:30:00Z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