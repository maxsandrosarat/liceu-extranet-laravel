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779C1979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761836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BE33C7">
                                    <w:t>A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779C1979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761836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BE33C7">
                              <w:t>A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1F721C7D" w14:textId="7159BF9B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litro, seus múltiplos e submúltiplos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 referente ao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7BBAE37" w14:textId="768BA258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</w:p>
    <w:p w14:paraId="761766C5" w14:textId="4A24EAB3" w:rsidR="00A10302" w:rsidRPr="00046868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ACE77E4" w14:textId="610BCD51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E33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escrita das medidas de capacidade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DDA6E6C" w14:textId="4C36EE79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</w:p>
    <w:p w14:paraId="1FCB042C" w14:textId="2DAC4735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848674D" w14:textId="710C24ED" w:rsidR="00A10302" w:rsidRPr="00D53683" w:rsidRDefault="00A10302" w:rsidP="00D5368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E33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Unidade de medida de tempo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CAFD33B" w14:textId="31289B26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 e 38</w:t>
      </w:r>
    </w:p>
    <w:p w14:paraId="10476B9B" w14:textId="4BE73EFD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BC7A1B" w14:textId="40D1DD4F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3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</w:p>
    <w:p w14:paraId="1584B14E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E92C592" w14:textId="64A16272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Área de figuras planas</w:t>
      </w:r>
    </w:p>
    <w:p w14:paraId="7FB22968" w14:textId="35A4A450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4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a 50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0EB83E6" w14:textId="5CCE5CA3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59</w:t>
      </w:r>
    </w:p>
    <w:p w14:paraId="41237948" w14:textId="5DFD3845" w:rsidR="00A10302" w:rsidRPr="00046868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Jaqueline Lima da Costa   </w:t>
      </w:r>
    </w:p>
    <w:p w14:paraId="08F0970D" w14:textId="77777777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DF83AD" w14:textId="42014B0D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do Cubo e do Paralelepípedo</w:t>
      </w:r>
    </w:p>
    <w:p w14:paraId="69CB2EEE" w14:textId="6E7DF9A8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 e 51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2D44B4F" w14:textId="5595FFB5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forme ficha de sala.</w:t>
      </w:r>
    </w:p>
    <w:p w14:paraId="1559F04A" w14:textId="07889A44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33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6641183" w14:textId="54377FAB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3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Transformação unidade de medida de volume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3.</w:t>
      </w:r>
    </w:p>
    <w:p w14:paraId="3800A522" w14:textId="354A821A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63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</w:p>
    <w:p w14:paraId="0BCBDB54" w14:textId="1AC07E30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33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6A9CE0E" w14:textId="77777777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B52ACD3" w14:textId="04295DA0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33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Problemas envolvendo as grandezas estudadas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DBD0E45" w14:textId="5D39275A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64 e 65 </w:t>
      </w:r>
    </w:p>
    <w:p w14:paraId="28D92AF5" w14:textId="0157FFE2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E51D431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4637D1" w14:textId="7EBDAECA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capítulo 14.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 a 69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64D8027F" w14:textId="07FDE9C4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70</w:t>
      </w:r>
    </w:p>
    <w:p w14:paraId="3191DAEC" w14:textId="0692E3D1" w:rsidR="00911245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33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6AF8B3AD" w14:textId="77777777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5ABC775" w14:textId="77777777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8850FF" w14:textId="08280521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3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ao estudo da probabilidade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F98287E" w14:textId="3D30290E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no caderno</w:t>
      </w:r>
    </w:p>
    <w:p w14:paraId="18FF86D1" w14:textId="79F73645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3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432FAA8C" w14:textId="77777777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6AE97D3" w14:textId="773CE35D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3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experimento aleatório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30340C2" w14:textId="2AF9ABA7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0998318B" w14:textId="75C72FA2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62103D68" w14:textId="77777777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410A50F" w14:textId="6079AF42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Espaço Amostral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D9907F8" w14:textId="78B23A4B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84</w:t>
      </w:r>
    </w:p>
    <w:p w14:paraId="39C7CACE" w14:textId="721897B4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33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0C97422B" w14:textId="77777777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D22192" w14:textId="712FFD8B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3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Cálculo da probabilidade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55EAF7D" w14:textId="2D17C2D1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85 a 88</w:t>
      </w:r>
    </w:p>
    <w:p w14:paraId="3D4EB884" w14:textId="05527DB4" w:rsidR="00761836" w:rsidRDefault="00911245" w:rsidP="00911245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E33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1030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1030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61836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11BF5" w14:textId="77777777" w:rsidR="00C029EE" w:rsidRDefault="00C029EE">
      <w:r>
        <w:separator/>
      </w:r>
    </w:p>
    <w:p w14:paraId="39CA56ED" w14:textId="77777777" w:rsidR="00C029EE" w:rsidRDefault="00C029EE"/>
  </w:endnote>
  <w:endnote w:type="continuationSeparator" w:id="0">
    <w:p w14:paraId="15E90C7B" w14:textId="77777777" w:rsidR="00C029EE" w:rsidRDefault="00C029EE">
      <w:r>
        <w:continuationSeparator/>
      </w:r>
    </w:p>
    <w:p w14:paraId="289092B1" w14:textId="77777777" w:rsidR="00C029EE" w:rsidRDefault="00C029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12220" w14:textId="77777777" w:rsidR="00C029EE" w:rsidRDefault="00C029EE">
      <w:r>
        <w:separator/>
      </w:r>
    </w:p>
    <w:p w14:paraId="5516EDEE" w14:textId="77777777" w:rsidR="00C029EE" w:rsidRDefault="00C029EE"/>
  </w:footnote>
  <w:footnote w:type="continuationSeparator" w:id="0">
    <w:p w14:paraId="3FEA31E5" w14:textId="77777777" w:rsidR="00C029EE" w:rsidRDefault="00C029EE">
      <w:r>
        <w:continuationSeparator/>
      </w:r>
    </w:p>
    <w:p w14:paraId="1688E18E" w14:textId="77777777" w:rsidR="00C029EE" w:rsidRDefault="00C029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27A7B"/>
    <w:rsid w:val="00046868"/>
    <w:rsid w:val="00050324"/>
    <w:rsid w:val="000A0150"/>
    <w:rsid w:val="000D2E09"/>
    <w:rsid w:val="000D6B20"/>
    <w:rsid w:val="000E63C9"/>
    <w:rsid w:val="0010216B"/>
    <w:rsid w:val="001050DE"/>
    <w:rsid w:val="00130E9D"/>
    <w:rsid w:val="00150A6D"/>
    <w:rsid w:val="00185B35"/>
    <w:rsid w:val="001F1E57"/>
    <w:rsid w:val="001F2BC8"/>
    <w:rsid w:val="001F5F6B"/>
    <w:rsid w:val="00243EBC"/>
    <w:rsid w:val="00246A35"/>
    <w:rsid w:val="00284348"/>
    <w:rsid w:val="002F51F5"/>
    <w:rsid w:val="00312137"/>
    <w:rsid w:val="003168F1"/>
    <w:rsid w:val="00330359"/>
    <w:rsid w:val="003324E8"/>
    <w:rsid w:val="00332AD6"/>
    <w:rsid w:val="0033762F"/>
    <w:rsid w:val="00337D27"/>
    <w:rsid w:val="003531FC"/>
    <w:rsid w:val="00360494"/>
    <w:rsid w:val="00366C7E"/>
    <w:rsid w:val="00384EA3"/>
    <w:rsid w:val="003A39A1"/>
    <w:rsid w:val="003C2191"/>
    <w:rsid w:val="003D3863"/>
    <w:rsid w:val="003D6EF4"/>
    <w:rsid w:val="004076C5"/>
    <w:rsid w:val="004110DE"/>
    <w:rsid w:val="0044085A"/>
    <w:rsid w:val="00444CBC"/>
    <w:rsid w:val="00455138"/>
    <w:rsid w:val="004B21A5"/>
    <w:rsid w:val="004F0028"/>
    <w:rsid w:val="005037F0"/>
    <w:rsid w:val="00516A86"/>
    <w:rsid w:val="005275F6"/>
    <w:rsid w:val="00572102"/>
    <w:rsid w:val="005C6745"/>
    <w:rsid w:val="005F1BB0"/>
    <w:rsid w:val="00615ACF"/>
    <w:rsid w:val="00646BC7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1245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B5D1B"/>
    <w:rsid w:val="009C7720"/>
    <w:rsid w:val="00A10302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A45A9"/>
    <w:rsid w:val="00BB6936"/>
    <w:rsid w:val="00BE33C7"/>
    <w:rsid w:val="00BE65DD"/>
    <w:rsid w:val="00C029EE"/>
    <w:rsid w:val="00C02B87"/>
    <w:rsid w:val="00C132F1"/>
    <w:rsid w:val="00C14195"/>
    <w:rsid w:val="00C4086D"/>
    <w:rsid w:val="00C45ABF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3683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D77AD"/>
    <w:rsid w:val="002930EF"/>
    <w:rsid w:val="005007FE"/>
    <w:rsid w:val="005F7307"/>
    <w:rsid w:val="00867FD7"/>
    <w:rsid w:val="00AA315B"/>
    <w:rsid w:val="00B00E34"/>
    <w:rsid w:val="00BE5295"/>
    <w:rsid w:val="00E267B0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23</TotalTime>
  <Pages>4</Pages>
  <Words>533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3</cp:revision>
  <cp:lastPrinted>2006-08-01T17:47:00Z</cp:lastPrinted>
  <dcterms:created xsi:type="dcterms:W3CDTF">2022-10-11T19:41:00Z</dcterms:created>
  <dcterms:modified xsi:type="dcterms:W3CDTF">2022-10-11T20:02:00Z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