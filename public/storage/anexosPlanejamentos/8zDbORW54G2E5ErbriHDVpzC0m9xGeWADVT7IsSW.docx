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5C8C4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74332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5B7313"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6306CD">
                                    <w:rPr>
                                      <w:lang w:val="pt-BR" w:bidi="pt-BR"/>
                                    </w:rPr>
                                    <w:t>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6306CD">
                                    <w:t>MAT</w:t>
                                  </w:r>
                                  <w:r w:rsidR="0010216B">
                                    <w:t xml:space="preserve"> 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94.7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5B7313"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6306CD"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6306CD">
                              <w:t>MAT</w:t>
                            </w:r>
                            <w:r w:rsidR="0010216B">
                              <w:t xml:space="preserve"> 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F89C1E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5706B7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6306CD">
                  <w:rPr>
                    <w:lang w:val="pt-BR"/>
                  </w:rPr>
                  <w:t>Max Garcia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280691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CA7A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6306CD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6306CD">
        <w:t>MATEMÁTICA</w:t>
      </w:r>
      <w:r w:rsidR="006306CD">
        <w:tab/>
        <w:t>-</w:t>
      </w:r>
      <w:r w:rsidR="006306CD">
        <w:tab/>
        <w:t>FRENTE 2</w:t>
      </w:r>
    </w:p>
    <w:p w:rsidR="0010216B" w:rsidRDefault="0010216B" w:rsidP="00046868">
      <w:pPr>
        <w:spacing w:line="240" w:lineRule="auto"/>
      </w:pPr>
    </w:p>
    <w:p w:rsidR="006306CD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a 05</w:t>
      </w:r>
      <w:r w:rsidR="006306C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6306C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Módulo: </w:t>
      </w:r>
      <w:r w:rsidR="005B73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Áreas d</w:t>
      </w:r>
      <w:r w:rsidR="005B73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os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B73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Polígonos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 </w:t>
      </w:r>
      <w:r w:rsidR="004A3F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</w:t>
      </w:r>
      <w:r w:rsidR="008452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4A3F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Página </w:t>
      </w:r>
      <w:r w:rsidR="004A3F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 a 58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(Exercícios </w:t>
      </w:r>
      <w:r w:rsidR="004A3F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Ímpares Somente</w:t>
      </w:r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4A3F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452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8452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 w:rsidR="008452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Max Garcia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6B7" w:rsidRDefault="005706B7">
      <w:r>
        <w:separator/>
      </w:r>
    </w:p>
    <w:p w:rsidR="005706B7" w:rsidRDefault="005706B7"/>
  </w:endnote>
  <w:endnote w:type="continuationSeparator" w:id="0">
    <w:p w:rsidR="005706B7" w:rsidRDefault="005706B7">
      <w:r>
        <w:continuationSeparator/>
      </w:r>
    </w:p>
    <w:p w:rsidR="005706B7" w:rsidRDefault="005706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4A3FF3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6B7" w:rsidRDefault="005706B7">
      <w:r>
        <w:separator/>
      </w:r>
    </w:p>
    <w:p w:rsidR="005706B7" w:rsidRDefault="005706B7"/>
  </w:footnote>
  <w:footnote w:type="continuationSeparator" w:id="0">
    <w:p w:rsidR="005706B7" w:rsidRDefault="005706B7">
      <w:r>
        <w:continuationSeparator/>
      </w:r>
    </w:p>
    <w:p w:rsidR="005706B7" w:rsidRDefault="005706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0691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A3FF3"/>
    <w:rsid w:val="004B21A5"/>
    <w:rsid w:val="004F0028"/>
    <w:rsid w:val="005037F0"/>
    <w:rsid w:val="00516A86"/>
    <w:rsid w:val="005275F6"/>
    <w:rsid w:val="005706B7"/>
    <w:rsid w:val="00572102"/>
    <w:rsid w:val="005B7313"/>
    <w:rsid w:val="005C6745"/>
    <w:rsid w:val="005F1BB0"/>
    <w:rsid w:val="006306CD"/>
    <w:rsid w:val="00656C4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4520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C61D0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6A4F94-B8EA-401B-83A0-CFC6821C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390E6C"/>
    <w:rsid w:val="005007FE"/>
    <w:rsid w:val="006662AC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Max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7</TotalTime>
  <Pages>2</Pages>
  <Words>64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profmaxgarcia@gmail.com</cp:lastModifiedBy>
  <cp:revision>3</cp:revision>
  <cp:lastPrinted>2006-08-01T17:47:00Z</cp:lastPrinted>
  <dcterms:created xsi:type="dcterms:W3CDTF">2022-07-26T07:41:00Z</dcterms:created>
  <dcterms:modified xsi:type="dcterms:W3CDTF">2022-07-26T07:55:00Z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