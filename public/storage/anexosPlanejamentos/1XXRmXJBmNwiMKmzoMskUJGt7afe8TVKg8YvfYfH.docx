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6CC0A27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761836">
                                    <w:t>A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6CC0A27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761836">
                              <w:t>A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6F3502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6FB16124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de Numeração decimal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 a 20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12FAFCAB" w14:textId="698835B6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complementares</w:t>
      </w:r>
    </w:p>
    <w:p w14:paraId="4388A082" w14:textId="25780727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0240B91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Números Romanos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 – capítulo 1 – livro 1.</w:t>
      </w:r>
    </w:p>
    <w:p w14:paraId="0E919E7D" w14:textId="1CDB277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</w:p>
    <w:p w14:paraId="6B8281A7" w14:textId="7113C6E7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0AB4EA4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do sistema de numeração decimal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 a 21 – capítulo 1 – livro 1.</w:t>
      </w:r>
    </w:p>
    <w:p w14:paraId="283DE27A" w14:textId="394DA0B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8 a 36 </w:t>
      </w:r>
    </w:p>
    <w:p w14:paraId="3D82D5C9" w14:textId="53654A1A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6EAB8D9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Naturais e a Reta numérica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21 a 27 - capítulo 1 – livro 1.</w:t>
      </w:r>
    </w:p>
    <w:p w14:paraId="568EE9F7" w14:textId="7FAD602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37 a 45</w:t>
      </w:r>
    </w:p>
    <w:p w14:paraId="47BBF23D" w14:textId="1A3803B4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5EDC133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Naturais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 a 27 – capítulo 1 – livro 1.</w:t>
      </w:r>
    </w:p>
    <w:p w14:paraId="733B1CC8" w14:textId="7E828AA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7E07B633" w14:textId="06F7B9F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02B9D75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números naturais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47 a 51 – capítulo 2 – livro 1.</w:t>
      </w:r>
    </w:p>
    <w:p w14:paraId="564775C8" w14:textId="7AB103C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63</w:t>
      </w:r>
    </w:p>
    <w:p w14:paraId="3D4EB884" w14:textId="4E492CD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429FE5F" w14:textId="21F5DD9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Multiplicação e divisão de números naturais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52 a 54  – capítulo 2 – livro 1.</w:t>
      </w:r>
    </w:p>
    <w:p w14:paraId="7A10590E" w14:textId="1023B23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64 a 65</w:t>
      </w:r>
    </w:p>
    <w:p w14:paraId="029B8AD7" w14:textId="67B6E4F3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43D7E14" w14:textId="66C4AF9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Operações com números naturais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46 a 54 – capítulo 2 – livro 1.</w:t>
      </w:r>
    </w:p>
    <w:p w14:paraId="061AA2EE" w14:textId="57D887D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sala.</w:t>
      </w:r>
    </w:p>
    <w:p w14:paraId="04296CBF" w14:textId="421215C4" w:rsidR="00761836" w:rsidRPr="003168F1" w:rsidRDefault="00761836" w:rsidP="0076183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FEF8A3" w14:textId="171B46C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Potenciação e radiciação de números naturais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55 a 58 – capítulo 2 – livro 1.</w:t>
      </w:r>
    </w:p>
    <w:p w14:paraId="7C954919" w14:textId="3351FE2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66 a 70 </w:t>
      </w:r>
    </w:p>
    <w:p w14:paraId="50746978" w14:textId="5F6755F5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07575E8" w14:textId="12AB61A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Expressões numéricas com números naturais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59 a 62 – capítulo 2 – livro 1.</w:t>
      </w:r>
    </w:p>
    <w:p w14:paraId="3538F995" w14:textId="51867B3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 a 73</w:t>
      </w:r>
    </w:p>
    <w:p w14:paraId="31901B56" w14:textId="0FC8F26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4DC26D" w14:textId="1212D3E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Potenciação, radiciação e expressões numéricas com números naturais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 a 62 – capítulo 2 – livro 1.</w:t>
      </w:r>
    </w:p>
    <w:p w14:paraId="6F287AC1" w14:textId="7E13457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88855BB" w14:textId="769567F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F8FDE03" w14:textId="1841D7B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0B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Tabuada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0B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 no caderno </w:t>
      </w:r>
    </w:p>
    <w:p w14:paraId="7D44F912" w14:textId="1A9E1D1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6F3BC69" w14:textId="556CF055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9341B5A" w14:textId="5718659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Múltiplos de um número natural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 a 84 – capítulo 3 – livro 1.</w:t>
      </w:r>
    </w:p>
    <w:p w14:paraId="3F0A393E" w14:textId="3DDE472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95 a 97 </w:t>
      </w:r>
    </w:p>
    <w:p w14:paraId="0534E4A4" w14:textId="475A139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9945497" w14:textId="279C52A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primos e números compostos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84 a 87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3 – livro 1.</w:t>
      </w:r>
    </w:p>
    <w:p w14:paraId="5A7E0D3B" w14:textId="28E96A8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98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99</w:t>
      </w:r>
    </w:p>
    <w:p w14:paraId="3E04649B" w14:textId="502C7CD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CE11C2" w14:textId="7B24BEF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Múltiplos e divisores de um número natural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74 a 87  – capítulo 3 – livro 1.</w:t>
      </w:r>
    </w:p>
    <w:p w14:paraId="578BEB62" w14:textId="33A8BEB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E290C6A" w14:textId="3486B2A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360DBB6" w14:textId="57A1E9F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Máximo divisor comum (m.d.c)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89 a 92 – capítulo 3 – livro 1.</w:t>
      </w:r>
    </w:p>
    <w:p w14:paraId="35D98B37" w14:textId="08CB6B0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100 a 103 </w:t>
      </w:r>
    </w:p>
    <w:p w14:paraId="43B7F5E3" w14:textId="5865D4C7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3DF6CB5" w14:textId="3BA8697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Mínimo múltiplo comum (m.m.c)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92 a 94 – capítulo 3 – livro 1.</w:t>
      </w:r>
    </w:p>
    <w:p w14:paraId="4D5A2F99" w14:textId="1C98EB7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104 a 113 </w:t>
      </w:r>
    </w:p>
    <w:p w14:paraId="7EDA9DAA" w14:textId="4DE1A973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46EA46" w14:textId="738C100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M.D.C e M.M.C –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74 a 94 – capítulo 3 – livro 1.</w:t>
      </w:r>
    </w:p>
    <w:p w14:paraId="1E964A36" w14:textId="6AA73B8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173DF75A" w14:textId="769CD08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5D4D9DD" w14:textId="08FAED5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70D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Significados de uma fração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115 a 118 – capítulo 4 – livro 1.</w:t>
      </w:r>
    </w:p>
    <w:p w14:paraId="71B6BDB0" w14:textId="5EE0ECF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129 </w:t>
      </w:r>
    </w:p>
    <w:p w14:paraId="1DCEE932" w14:textId="71B4A33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AC57CF" w14:textId="7AD04A8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comparando frações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119 a 121 – capítulo 4 – livro 1.</w:t>
      </w:r>
    </w:p>
    <w:p w14:paraId="2BB19BE8" w14:textId="6B981F2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130 e 131</w:t>
      </w:r>
    </w:p>
    <w:p w14:paraId="48F7B374" w14:textId="75EEEA83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3255909" w14:textId="7C42C9D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Fração – REFORÇO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114 a 121 – capítulo 4 – livro 1.</w:t>
      </w:r>
    </w:p>
    <w:p w14:paraId="5AD5978B" w14:textId="72CC177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38F80972" w14:textId="044E974A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958FF92" w14:textId="110606F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Frações equivalentes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122 a 124 – capítulo 4 – livro 1.</w:t>
      </w:r>
    </w:p>
    <w:p w14:paraId="26515DA8" w14:textId="065DD71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132 a 135 – capítulo 4 – livro 1.</w:t>
      </w:r>
    </w:p>
    <w:p w14:paraId="152B4DEB" w14:textId="2E90CD47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644F448" w14:textId="0B6F858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comparando e ordenando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125 e 126 – capítulo 4 – livro 1.</w:t>
      </w:r>
    </w:p>
    <w:p w14:paraId="2E5C5196" w14:textId="6C380C3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136 e 137 </w:t>
      </w:r>
    </w:p>
    <w:p w14:paraId="09A9E864" w14:textId="60BB2D7B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26E5E1D" w14:textId="79CE406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114 a 126 – capítulo 4 – livro 1.</w:t>
      </w:r>
    </w:p>
    <w:p w14:paraId="6F1D541A" w14:textId="5F3EE67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78EF589" w14:textId="594866D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64E8AEE" w14:textId="6F06D76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Representação de um número racional positivo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127 – capítulo 4 – livro 1.</w:t>
      </w:r>
    </w:p>
    <w:p w14:paraId="1E34BE13" w14:textId="56965DB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138 a 140</w:t>
      </w:r>
    </w:p>
    <w:p w14:paraId="09EFF9CB" w14:textId="1B5C95C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58E052" w14:textId="7BC03D8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decimais e a reta numérica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128 – capítulo 4 – livro 1.</w:t>
      </w:r>
    </w:p>
    <w:p w14:paraId="4AA2AA84" w14:textId="6346C57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141 a 143</w:t>
      </w:r>
    </w:p>
    <w:p w14:paraId="57586CF5" w14:textId="5EABF16A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544CD0E" w14:textId="77EB813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–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114 a 128 – capítulo 4 – livro 1.</w:t>
      </w:r>
    </w:p>
    <w:p w14:paraId="7B7B603C" w14:textId="7C9DDF0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582602C3" w14:textId="2140987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2D5C68" w14:textId="086A146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 da  fração de um número natural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128 – capítulo 4 – livro 1.</w:t>
      </w:r>
    </w:p>
    <w:p w14:paraId="423EC66A" w14:textId="09A2F4D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144 e 145 </w:t>
      </w:r>
    </w:p>
    <w:p w14:paraId="39C35F57" w14:textId="17583B0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B32A80" w14:textId="483374FF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decimal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127 – capítulo 4 – livro 1.</w:t>
      </w:r>
    </w:p>
    <w:p w14:paraId="45723356" w14:textId="3C48489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146 a 148 </w:t>
      </w:r>
    </w:p>
    <w:p w14:paraId="31CBD9FA" w14:textId="7727DA1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40850A2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EB29C0" w14:textId="52C944C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114 a 128 – capítulo 4 – livro 1.</w:t>
      </w:r>
    </w:p>
    <w:p w14:paraId="60AD790C" w14:textId="2B70DA3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4658BE2" w14:textId="41122AFD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9BB1816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374546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426F45" w14:textId="6DF11EE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fração com denominadores iguais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 a 20 – capítulo 5 – livro 2.</w:t>
      </w:r>
    </w:p>
    <w:p w14:paraId="29B38B66" w14:textId="0E0D182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30 e 31 </w:t>
      </w:r>
    </w:p>
    <w:p w14:paraId="10E8BC84" w14:textId="423A851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56E9BBD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C2C319" w14:textId="3EC03A7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fração com denominadores diferentes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20 e 21 – capítulo 5 – livro 2.</w:t>
      </w:r>
    </w:p>
    <w:p w14:paraId="47C36368" w14:textId="61955BA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32 e 33</w:t>
      </w:r>
    </w:p>
    <w:p w14:paraId="59695FD7" w14:textId="4228E21A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EF42B8D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0D956F" w14:textId="549E5B5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fração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16 a 21 – capítulo 5 – livro 2.</w:t>
      </w:r>
    </w:p>
    <w:p w14:paraId="152A795A" w14:textId="72B569B6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0B767EA" w14:textId="17A9F34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6EA74C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2E3D1E" w14:textId="326D8E7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Multiplicações e divisões envolvendo frações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20 a 27 – capítulo 5 – livro 2.</w:t>
      </w:r>
    </w:p>
    <w:p w14:paraId="63EB5C7F" w14:textId="5823EF9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 a 35</w:t>
      </w:r>
    </w:p>
    <w:p w14:paraId="37BC6E06" w14:textId="037F826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8817458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D55F9D" w14:textId="2C1ED370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Potencia, raiz quadrada e expressões numéricas envolvendo fração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 a 30 – capítulo 5 – livro 2.</w:t>
      </w:r>
    </w:p>
    <w:p w14:paraId="2AC1B785" w14:textId="6D775573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40 </w:t>
      </w:r>
    </w:p>
    <w:p w14:paraId="254BEDAF" w14:textId="17F96AF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C4CABFB" w14:textId="21DF81CA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82EA8B" w14:textId="376C86E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9800C6E" w14:textId="2069C0DD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189D27" w14:textId="0F51A3D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07D55C" w14:textId="29910B3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C68A3FC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97F879" w14:textId="76F6DE3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 a 30 – capítulo 5 – livro 2.</w:t>
      </w:r>
    </w:p>
    <w:p w14:paraId="572436F0" w14:textId="189B5EFF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1E5BDE8" w14:textId="16FAFF94" w:rsidR="00797A53" w:rsidRDefault="00797A53" w:rsidP="00797A5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B4C920" w14:textId="77777777" w:rsidR="00046868" w:rsidRDefault="00046868" w:rsidP="00046868">
      <w:pPr>
        <w:spacing w:after="200"/>
        <w:rPr>
          <w:lang w:val="pt-BR"/>
        </w:rPr>
      </w:pPr>
    </w:p>
    <w:p w14:paraId="1A948201" w14:textId="77777777" w:rsidR="00B763D2" w:rsidRDefault="00B763D2" w:rsidP="00C132F1">
      <w:pPr>
        <w:spacing w:after="200"/>
        <w:rPr>
          <w:lang w:val="pt-BR"/>
        </w:rPr>
      </w:pPr>
    </w:p>
    <w:p w14:paraId="4E4C2EB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9C7A" w14:textId="77777777" w:rsidR="006F3502" w:rsidRDefault="006F3502">
      <w:r>
        <w:separator/>
      </w:r>
    </w:p>
    <w:p w14:paraId="57BDBCC6" w14:textId="77777777" w:rsidR="006F3502" w:rsidRDefault="006F3502"/>
  </w:endnote>
  <w:endnote w:type="continuationSeparator" w:id="0">
    <w:p w14:paraId="08D6B96F" w14:textId="77777777" w:rsidR="006F3502" w:rsidRDefault="006F3502">
      <w:r>
        <w:continuationSeparator/>
      </w:r>
    </w:p>
    <w:p w14:paraId="30949B5C" w14:textId="77777777" w:rsidR="006F3502" w:rsidRDefault="006F35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6549" w14:textId="77777777" w:rsidR="006F3502" w:rsidRDefault="006F3502">
      <w:r>
        <w:separator/>
      </w:r>
    </w:p>
    <w:p w14:paraId="02798720" w14:textId="77777777" w:rsidR="006F3502" w:rsidRDefault="006F3502"/>
  </w:footnote>
  <w:footnote w:type="continuationSeparator" w:id="0">
    <w:p w14:paraId="6E1C44F1" w14:textId="77777777" w:rsidR="006F3502" w:rsidRDefault="006F3502">
      <w:r>
        <w:continuationSeparator/>
      </w:r>
    </w:p>
    <w:p w14:paraId="4D8DCB39" w14:textId="77777777" w:rsidR="006F3502" w:rsidRDefault="006F35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AA315B"/>
    <w:rsid w:val="00B00E34"/>
    <w:rsid w:val="00E267B0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102</TotalTime>
  <Pages>9</Pages>
  <Words>1599</Words>
  <Characters>8638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8</cp:revision>
  <cp:lastPrinted>2006-08-01T17:47:00Z</cp:lastPrinted>
  <dcterms:created xsi:type="dcterms:W3CDTF">2022-01-30T22:50:00Z</dcterms:created>
  <dcterms:modified xsi:type="dcterms:W3CDTF">2022-01-31T02:01:00Z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