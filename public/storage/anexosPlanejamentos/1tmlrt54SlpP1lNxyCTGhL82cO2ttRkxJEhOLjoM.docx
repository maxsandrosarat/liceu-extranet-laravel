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5D2A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612457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70AA" w:rsidRPr="00D86945" w:rsidRDefault="00A370AA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8º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Vespertino</w:t>
                                  </w:r>
                                </w:p>
                                <w:p w:rsidR="00A370AA" w:rsidRPr="00D86945" w:rsidRDefault="00A370AA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82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" filled="f" stroked="f" strokeweight=".5pt">
                      <v:textbox>
                        <w:txbxContent>
                          <w:p w:rsidR="00A370AA" w:rsidRPr="00D86945" w:rsidRDefault="00A370AA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8º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Vespertino</w:t>
                            </w:r>
                          </w:p>
                          <w:p w:rsidR="00A370AA" w:rsidRPr="00D86945" w:rsidRDefault="00A370AA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C0202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370AA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032950">
                  <w:rPr>
                    <w:lang w:val="pt-BR"/>
                  </w:rPr>
                  <w:t>Fabio Cesar dos Santos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AD32F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4497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032950">
        <w:t>Ciências</w:t>
      </w:r>
    </w:p>
    <w:p w:rsidR="0010216B" w:rsidRDefault="0010216B" w:rsidP="00046868">
      <w:pPr>
        <w:spacing w:line="240" w:lineRule="auto"/>
      </w:pP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Lua e os movimentos da Terra. Aula teórica no quadro.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da apostila 17 até 30.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31 até 34. (Lista complementar de tarefa para o 1º bimestre</w:t>
      </w:r>
      <w:proofErr w:type="gramStart"/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02/05/5022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9E38E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Lua e os movimentos da Terra (Correção coletiva da tarefa). Correção coletiva de exercícios da lista complementar.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apostila 31, 32, 33. Lista Bimestral Complementar 1º Bimestre.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 Folha AZ.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2/2022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Lua e os movimentos da Terra. Exercícios e correção coletiva de exercícios da lista complementar. Correção coletiva da folha AZ.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complementar. Apostila página 34.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01) Defina Clima; 02) Diferencie Latitude e Longitude; 03) O que são Coordenadas </w:t>
      </w:r>
      <w:proofErr w:type="gramStart"/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geográficas?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09/02/2022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9E38EE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Clima e os seus fenômenos. Aula coletiva no quadro.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da apostila 37 até 45. (Lista complementar de tarefa para o bimestre</w:t>
      </w:r>
      <w:proofErr w:type="gramStart"/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proofErr w:type="gramEnd"/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01) Diferencie elementos climáticos e fenômenos climáticos. 02) Cite duas formas de poluição atmosférica. Lista bimestral complementar.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15/02/2022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Clima e os seus fenômenos. Aula teórica no quadro. Exercícios na apostila. 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46 até 50. Páginas 51 até 53. Lista bimestral complementar.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da folha AZ. 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16/02/22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9E38EE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Clima e os seus fenômenos. Correção coletiva dos exercícios da apostila. Correção coletiva da folha AZ.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da apostila 51 até 54. 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22/02/2022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de exercícios da lista bimestral complementar. Revisão para a avaliação parcial.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teórica no quadro dos capítulos 1 e 2.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 capítulo 1 e 2 da apostila (no caderno</w:t>
      </w:r>
      <w:proofErr w:type="gramStart"/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9E38EE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1º Bimestre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08/03/2022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01/03/2022 (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 CARNAVAL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F2A22" w:rsidRDefault="009E38EE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02/03/2022 (FERIADO CARNAVAL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08/03/2022 (AVALIAÇÃO PARCIAL)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de avaliação parcial. Afinal, o que é energia? Aula teórica no quadro.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57 até 65.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apostila, páginas 66 até 69.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09/03/2022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9E38EE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Aplicação de avaliação parcial. Afinal, o que é energia? Aula teórica no quadro. 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da apostila 57 até 65.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 folha AZ.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51AE0" w:rsidRDefault="00751AE0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51AE0" w:rsidRDefault="00751AE0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51AE0" w:rsidRDefault="00751AE0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51AE0" w:rsidRDefault="00751AE0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15/03/2022 (SIMULADO LICEU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 e 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do Simulado Liceu; Correção coletiva dos exercícios da apostila. Correção coletiva da Folha AZ.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exercícios da Lista bimestral complementar.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16/03/2022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9E38EE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da Lista bimestral complementar.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01) Diferencie fontes de energia renováveis e não-renováveis; 02) Cite dois tipos de energia renováveis e dois tipos de energia não renováveis.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51A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75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22/03/2022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Energia, sociedade e meio ambiente. Aula teórica no quadro.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73 até 83.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apostila, páginas 84 até 87.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23/03/2022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9E38EE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Energia, sociedade e meio ambiente. Correção coletiva dos exercícios da apostila. Correção coletiva de exercícios da Lista bimestral complementar.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84 até 87. Lista bimestral complementar.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da Folha AZ. 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29/03/2022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0BE7" w:rsidRDefault="00AD2A11" w:rsidP="00DC0BE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29/03/2022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da Folha AZ. Revisão para a Prova Bimestral.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 88. Revisão teórica no quadro dos capítulos 3 e 4.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dos capítulos 3 e 4 no caderno.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30/03/2022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9E38EE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30/03/2022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 Prova Bimestral. Correção coletiva da Lista Bimestral Complementar.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teórica no quadro dos capítulos 1, 2, 3 e 4. Lista Bimestral Complementar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05/04/2022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05/04/2022 (PROVA BIMESTRAL)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Prova Bimestral. Resolução da Lista Bimestral Complementar.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06/04/2022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077F46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06/04/2022 (PROVA BIMESTRAL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Prova Bimestral. Resolução da Lista Bimestral Complementar.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12/04/2022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12/04/2022 (SIMULADO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AZ)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</w:t>
      </w:r>
      <w:proofErr w:type="gramEnd"/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do Simulado AZ. Finalização da Lista Bimestral Complementar do 1º Bimestre.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Pesquisa: O que é eletricidade? 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13/04/2022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077F46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surgimento da eletricidade. Aula teórica no quadro.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17 até 24. Lista Bimestral Complementar 2º Bimestre.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de exercícios da apostila páginas 25 até 27. 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19/04/2022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19/04/2022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Corrente elétrica e seus efeitos. Aula teórica no quadro.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25 até 27; 31 até 36.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20/04/2021</w:t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0BE7" w:rsidRDefault="009A25FE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</w:p>
    <w:p w:rsidR="00DC0BE7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DC0BE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C0B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Corrente elétrica e seus efeitos. Aula teórica no quadro. Lista Bimestral Complementar 2º Bimestre.</w:t>
      </w:r>
    </w:p>
    <w:p w:rsidR="00AD2A11" w:rsidRDefault="00DC0BE7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páginas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 até 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39 até 41.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26/04/2022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Circuitos elétricos. Aula teórica no quadro.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45 até 53. 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54 até 57. 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9A25FE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27/04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nas páginas 39 até 41 e 54 até 57.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03/05/2022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03/05/2022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Resolução de lista de cálculos sobre eletricidade (Corrente elétrica, diferença de potencial e resistência elétrica</w:t>
      </w:r>
      <w:proofErr w:type="gramStart"/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</w:t>
      </w:r>
      <w:proofErr w:type="gramEnd"/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cálculos.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04/05/2022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9A25FE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da lista de cálculos.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sobre eletricidade (Corrente elétrica, diferença de potencial e resistência elétrica</w:t>
      </w:r>
      <w:proofErr w:type="gramStart"/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proofErr w:type="gramEnd"/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10/05/2022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10/05/2022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11/05/2022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9A25FE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17/05/2022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17/05/2022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18/05/2022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9A25FE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18/05/2022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24/05/2022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24/05/2022 (AVALIAÇÃO PARCIAL)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de Avaliação Parcial. 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25/05/2022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9A25FE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(AVALIAÇÃO PARCIAL)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de Avaliação Parcial. 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31/05/2022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(SIMULADO </w:t>
      </w:r>
      <w:proofErr w:type="gramStart"/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LICEU)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</w:t>
      </w:r>
      <w:proofErr w:type="gramEnd"/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Ciências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Aplicação do Simulado Liceu.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676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01/06/2022</w:t>
      </w:r>
      <w:r w:rsidR="00667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9A25FE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do Simulado Liceu. Lista Bimestral Complementar 2º Bimestre.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07/06/2022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D01FA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07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consumo da energia elétrica. Aula teórica no quadro.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61 a 68.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69 até 73. 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08/06/2022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D01FA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Resolução de exercícios sobre a relação de Potência, Resistência Elétrica, Corrente Elétrica e Diferença de Potencial.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69 até 73. Exercícios no quadro.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da Folha AZ dos capítulos 5, 6, 7 e 8. 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14/06/2022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14/06/2022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das folhas AZ. Lista Bimestral Complementar 2º Bimestre.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15/06/2022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D01FA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15/06/2022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2º Bimestre.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21/06/2022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21/06/2022 (SEMANA DE REVISÃO)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 Prova Bimestral (capítulos 5 e 6</w:t>
      </w:r>
      <w:proofErr w:type="gramStart"/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</w:t>
      </w:r>
      <w:proofErr w:type="gramEnd"/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no caderno.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 capítulo 5 e 6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22/06/2022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D01FA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22/06/2022 (SEMANA DE REVISÃO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 Prova Bimestral (capítulos 7 e 8</w:t>
      </w:r>
      <w:proofErr w:type="gramStart"/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</w:t>
      </w:r>
      <w:proofErr w:type="gramEnd"/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no caderno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 capítulo 7 e 8.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140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F140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28/06/2022 (PROVA BIMESTRAL)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Prova Bimestral. Lista de Cálculos de Eletricidade.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de Eletricidade.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de Eletricidade.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29/06/2022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D01FA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29/06/2022 (PROVA BIMESTRAL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Prova Bimestral. Lista de Cálculos de Eletricidade.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de Eletricidade.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de Eletricidade.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05/07/2022 (RECUPERAÇÃO PARALELA)</w:t>
      </w:r>
    </w:p>
    <w:p w:rsidR="001B6B34" w:rsidRDefault="00AD32F4" w:rsidP="001B6B3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2º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06/07/2022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D01FA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06/07/2022 (RECUPERAÇÃO PARALELA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Finalização da Lista Bimestral Complementar 2º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12/07/2022 (RECESSO ESCOLAR)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9D4C4F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19/07/2022 (RECESSO ESCOLAR)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9D4C4F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20/07/2022 (RECESSO ESCOLAR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26/07/2022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Somos o que comemos? Sistema Digestório e Digestão. Aula teórica no quadro.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26.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27 até 31. 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27/07/2022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B6B34" w:rsidRDefault="001B6B3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B6B34" w:rsidRDefault="001B6B3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B6B34" w:rsidRDefault="001B6B3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B6B34" w:rsidRDefault="001B6B3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9D4C4F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27/07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27 até 31.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02/08/2022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02/08/2022 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Corpo Conectado: sistemas circulatório e respiratório. Aula teórica no quadro.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35 até 43.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44 até 49. 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03/08/2022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9D4C4F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44 até 49.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09/08/2022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09/08/2022 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10/08/2022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9D4C4F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10/08/2022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16/08/2022 (AVALIAÇÃO PARCIAL)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Avaliação Parcial. 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17/08/2022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B6B34" w:rsidRDefault="001B6B34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B6B34" w:rsidRDefault="001B6B34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9D4C4F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17/08/2022 (AVALIAÇÃO PARCIAL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Avaliação Parcial. 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23/08/2022 (SIMULADO LICEU)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do Simulado Liceu. O corpo em equilíbrio: excreção e homeostase. Aula teórica no quadro.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53 até 58.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59 até 63.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B6B3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1B6B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9D4C4F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59 até 63.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30/08/2022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Coordenação química: sistema endócrino. Aula teórica no quadro.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67 até 73.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74 até 78.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31/08/2022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4C4F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31/08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A370AA" w:rsidRDefault="009D7403" w:rsidP="00A370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Correção coletiva dos exercícios da apostila. </w:t>
      </w:r>
    </w:p>
    <w:p w:rsidR="00A370AA" w:rsidRDefault="00A370AA" w:rsidP="00A370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páginas 74 até 78.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06/09/2022 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Resolução da Folha AZ dos capítulos 9, 10, 11 e 12. Correção coletiva da Folha AZ dos capítulos 9, 10, 11 e 12.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da apostila.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07/09/2022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70AA" w:rsidRDefault="00A370AA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4C4F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07/09/2022 (FERIADO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13/09/2022 (PROVA BIMESTRAL)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Prova Bimestral. Lista Bimestral Complementar 3º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14/09/2022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DC317D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14/09/2022 (PROVA BIMESTRAL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Prova Bimestral. Lista Bimestral Complementar 3º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20/09/2022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20/09/2022 (SIMULADO AZ)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do Simulado AZ. Como os seres vivos se reproduzem. Aula teórica no quadro.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26.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27 até 31.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21/09/2022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DC317D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21/09/2022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Como os seres vivos se reproduzem. Aula teórica no quadro.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26.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27/09/2022 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páginas 27 até 31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28/09/2022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DC317D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28/09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Bimestral Complementar 4º </w:t>
      </w:r>
      <w:proofErr w:type="gramStart"/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Bimestre..</w:t>
      </w:r>
      <w:proofErr w:type="gramEnd"/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04/10/2022 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Adolescência e suas transformações. 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35 até 43. 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44 até 47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05/10/2022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DC317D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05/10/2022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44 até 47.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18/11/2022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11/10/2022 (FERIADO)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DC317D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12/10/2022 (FERIADO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18/10/2022 (AVALIAÇÃO PARCIAL)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Avaliação Parcial. 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19/10/2022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DC317D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19/10/2022 (AVALIAÇÃO PARCIAL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Avaliação Parcial. 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25/10/2022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25/10/2022 (SIMULADO LICEU)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do Simulado Liceu. Concepção e contracepção. Aula Teórica no quadro.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51 até 60.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 apostila páginas 61 </w:t>
      </w:r>
      <w:proofErr w:type="gramStart"/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até 63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="00A370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26/10/2022</w:t>
      </w:r>
      <w:r w:rsidR="00A370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94F88" w:rsidRDefault="00F94F88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94F88" w:rsidRDefault="00F94F88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94F88" w:rsidRDefault="00F94F88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94F88" w:rsidRDefault="00F94F88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94F88" w:rsidRDefault="00F94F88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94F88" w:rsidRDefault="00F94F88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94F88" w:rsidRDefault="00F94F88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94F88" w:rsidRDefault="00F94F88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DC317D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26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/10/2022 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Concepção e contracepção. Aula Teórica no quadro.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51 até 60.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1/10/2022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01/11/2022 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61 até 63.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DC317D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08/11/2022 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Saúde sexual e reprodutiva: </w:t>
      </w:r>
      <w:proofErr w:type="spellStart"/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ISTs</w:t>
      </w:r>
      <w:proofErr w:type="spellEnd"/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67 até 73.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 páginas 74 até 77.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09/11/2022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DC3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09/11/2022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74 até 77.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16/11/2022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15/11/2022 (FERIADO) </w:t>
      </w:r>
    </w:p>
    <w:p w:rsidR="00224104" w:rsidRDefault="00224104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DC317D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16/11/2022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74 até 77.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22/11/2022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22/11/2022 (PROVA BIMESTRAL)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Aplicação de Prova Bimestral. Resolução das Folhas AZ dos capítulos 13, 14, 15 e 16. 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da apostila.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94F8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23/11/2022</w:t>
      </w:r>
      <w:r w:rsidR="00F94F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DC317D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23/11/2022 (PROVA BIMESTRAL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Prova Bimestral. Resolução das Folhas AZ dos capítulos 13, 14, 15 e 16.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da apostila.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29/11/2022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29/11/2022 (SIMULADO AZ)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Aplicação do Simulado AZ. Lista Bimestral Complementar 4º Bimestre. 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30/11/2022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DC317D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11/2022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06/12/2022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06/12/2022 (RECUPERAÇÃO PARALELA)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07/12/2022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DC317D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(RECUPERAÇÃO PARALELA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842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bookmarkStart w:id="0" w:name="_GoBack"/>
      <w:bookmarkEnd w:id="0"/>
      <w:r w:rsidR="00C842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13/12/2022 (EXAME FINAL)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317D" w:rsidRDefault="00DC317D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317D" w:rsidRDefault="00DC317D" w:rsidP="00DC31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14/12/2022</w:t>
      </w:r>
    </w:p>
    <w:p w:rsidR="00DC317D" w:rsidRDefault="00DC317D" w:rsidP="00DC31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C317D" w:rsidRDefault="00DC317D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4C4" w:rsidRDefault="000724C4">
      <w:r>
        <w:separator/>
      </w:r>
    </w:p>
    <w:p w:rsidR="000724C4" w:rsidRDefault="000724C4"/>
  </w:endnote>
  <w:endnote w:type="continuationSeparator" w:id="0">
    <w:p w:rsidR="000724C4" w:rsidRDefault="000724C4">
      <w:r>
        <w:continuationSeparator/>
      </w:r>
    </w:p>
    <w:p w:rsidR="000724C4" w:rsidRDefault="000724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0AA" w:rsidRPr="004F0028" w:rsidRDefault="00A370AA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C84267">
          <w:rPr>
            <w:noProof/>
            <w:lang w:val="pt-BR" w:bidi="pt-BR"/>
          </w:rPr>
          <w:t>16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A370AA" w:rsidRPr="004F0028" w:rsidRDefault="00A370AA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4C4" w:rsidRDefault="000724C4">
      <w:r>
        <w:separator/>
      </w:r>
    </w:p>
    <w:p w:rsidR="000724C4" w:rsidRDefault="000724C4"/>
  </w:footnote>
  <w:footnote w:type="continuationSeparator" w:id="0">
    <w:p w:rsidR="000724C4" w:rsidRDefault="000724C4">
      <w:r>
        <w:continuationSeparator/>
      </w:r>
    </w:p>
    <w:p w:rsidR="000724C4" w:rsidRDefault="000724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A370AA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A370AA" w:rsidRPr="004F0028" w:rsidRDefault="00A370AA">
          <w:pPr>
            <w:pStyle w:val="Cabealho"/>
            <w:rPr>
              <w:lang w:val="pt-BR"/>
            </w:rPr>
          </w:pPr>
        </w:p>
      </w:tc>
    </w:tr>
  </w:tbl>
  <w:p w:rsidR="00A370AA" w:rsidRPr="004F0028" w:rsidRDefault="00A370AA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32950"/>
    <w:rsid w:val="00036150"/>
    <w:rsid w:val="00046868"/>
    <w:rsid w:val="00050324"/>
    <w:rsid w:val="00072033"/>
    <w:rsid w:val="000724C4"/>
    <w:rsid w:val="00077F46"/>
    <w:rsid w:val="000A0150"/>
    <w:rsid w:val="000D2E09"/>
    <w:rsid w:val="000E63C9"/>
    <w:rsid w:val="0010216B"/>
    <w:rsid w:val="00130E9D"/>
    <w:rsid w:val="00150A6D"/>
    <w:rsid w:val="00185B35"/>
    <w:rsid w:val="001B6B34"/>
    <w:rsid w:val="001F2BC8"/>
    <w:rsid w:val="001F5F6B"/>
    <w:rsid w:val="00224104"/>
    <w:rsid w:val="00243EBC"/>
    <w:rsid w:val="00246A35"/>
    <w:rsid w:val="00284348"/>
    <w:rsid w:val="002F2A22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01FA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67648"/>
    <w:rsid w:val="006E2B76"/>
    <w:rsid w:val="006E5716"/>
    <w:rsid w:val="007302B3"/>
    <w:rsid w:val="00730733"/>
    <w:rsid w:val="00730E3A"/>
    <w:rsid w:val="00736AAF"/>
    <w:rsid w:val="00751AE0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518F3"/>
    <w:rsid w:val="00960CD7"/>
    <w:rsid w:val="00966B81"/>
    <w:rsid w:val="009A25FE"/>
    <w:rsid w:val="009B5D1B"/>
    <w:rsid w:val="009C7720"/>
    <w:rsid w:val="009D4C4F"/>
    <w:rsid w:val="009D7403"/>
    <w:rsid w:val="009E38EE"/>
    <w:rsid w:val="00A23AFA"/>
    <w:rsid w:val="00A31B3E"/>
    <w:rsid w:val="00A370AA"/>
    <w:rsid w:val="00A532F3"/>
    <w:rsid w:val="00A8489E"/>
    <w:rsid w:val="00A96F58"/>
    <w:rsid w:val="00AB02A7"/>
    <w:rsid w:val="00AC29F3"/>
    <w:rsid w:val="00AD2A11"/>
    <w:rsid w:val="00AD32F4"/>
    <w:rsid w:val="00B03EA8"/>
    <w:rsid w:val="00B231E5"/>
    <w:rsid w:val="00B64BFD"/>
    <w:rsid w:val="00B763D2"/>
    <w:rsid w:val="00C02B87"/>
    <w:rsid w:val="00C132F1"/>
    <w:rsid w:val="00C4086D"/>
    <w:rsid w:val="00C84267"/>
    <w:rsid w:val="00CA1896"/>
    <w:rsid w:val="00CB5B28"/>
    <w:rsid w:val="00CC6270"/>
    <w:rsid w:val="00CF5371"/>
    <w:rsid w:val="00D0323A"/>
    <w:rsid w:val="00D0559F"/>
    <w:rsid w:val="00D077E9"/>
    <w:rsid w:val="00D13E03"/>
    <w:rsid w:val="00D42CB7"/>
    <w:rsid w:val="00D5413D"/>
    <w:rsid w:val="00D570A9"/>
    <w:rsid w:val="00D70D02"/>
    <w:rsid w:val="00D770C7"/>
    <w:rsid w:val="00D86945"/>
    <w:rsid w:val="00D90290"/>
    <w:rsid w:val="00DC0BE7"/>
    <w:rsid w:val="00DC317D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4043"/>
    <w:rsid w:val="00F162EA"/>
    <w:rsid w:val="00F52D27"/>
    <w:rsid w:val="00F83527"/>
    <w:rsid w:val="00F94F88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EC6E36-FB4D-4B42-B949-3472D2B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00051"/>
    <w:rsid w:val="005007FE"/>
    <w:rsid w:val="00662A60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Fabio Cesar dos Santos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62</TotalTime>
  <Pages>17</Pages>
  <Words>4331</Words>
  <Characters>23389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Conta da Microsoft</cp:lastModifiedBy>
  <cp:revision>3</cp:revision>
  <cp:lastPrinted>2006-08-01T17:47:00Z</cp:lastPrinted>
  <dcterms:created xsi:type="dcterms:W3CDTF">2022-01-25T01:59:00Z</dcterms:created>
  <dcterms:modified xsi:type="dcterms:W3CDTF">2022-01-26T04:01:00Z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