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953B5" w:rsidRPr="00D86945" w:rsidRDefault="00B953B5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2º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</w:p>
                                <w:p w:rsidR="00B953B5" w:rsidRPr="00D86945" w:rsidRDefault="00B953B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B953B5" w:rsidRPr="00D86945" w:rsidRDefault="00B953B5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2º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</w:p>
                          <w:p w:rsidR="00B953B5" w:rsidRPr="00D86945" w:rsidRDefault="00B953B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B953B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BA3CD5">
                  <w:rPr>
                    <w:lang w:val="pt-BR"/>
                  </w:rPr>
                  <w:t>Rafael Mello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B953B5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</w:p>
    <w:p w:rsidR="0010216B" w:rsidRDefault="0010216B" w:rsidP="00046868">
      <w:pPr>
        <w:spacing w:line="240" w:lineRule="auto"/>
      </w:pPr>
    </w:p>
    <w:p w:rsidR="00BA3CD5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065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A3C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Velha ordem mundial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90 a 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plataforma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</w:p>
    <w:p w:rsidR="00BA3CD5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</w:t>
      </w:r>
    </w:p>
    <w:p w:rsidR="0060654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 w:rsidR="00BA3C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0654F" w:rsidRDefault="0060654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08/02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Velha ordem mundial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 – exercícios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capítulo – fichamento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nova ordem mundial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100 a 104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origem e ação do BRICS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nova ordem mundial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104 a 107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e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e online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D0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62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Globalização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108 a 112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e 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e online</w:t>
      </w:r>
    </w:p>
    <w:p w:rsidR="0060654F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</w:t>
      </w:r>
    </w:p>
    <w:p w:rsidR="006D0142" w:rsidRDefault="0060654F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D0142" w:rsidRDefault="006D0142" w:rsidP="006065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China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113 a 116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da página 116 a 119 e exercícios de fixação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e livro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china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China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605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completo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fichamento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China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122 a 127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e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e online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China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exercícios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 capítulo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China I e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4 e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lista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Japão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C16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73 a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 capítulo e exercícios de fixação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E4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Japão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</w:p>
    <w:p w:rsidR="006D0142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</w:t>
      </w:r>
    </w:p>
    <w:p w:rsidR="001E40CB" w:rsidRDefault="006D0142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6D014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Índia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88 a 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das páginas 95 a 97, exercícios propostos e de fixação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caderno, online e </w:t>
      </w:r>
      <w:proofErr w:type="gramStart"/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proofErr w:type="gramEnd"/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 - Índia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todos os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trazer completo na próxima aula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Oriente médio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102 a 107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sobre a origem no crescente fértil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e visto em sala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6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oriente médio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reler as anotações do caderno e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e livro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conflito árabe-israelense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117 a 125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e online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14/06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trazer respostas na próxima aula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5D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África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 a 136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 sobre o Muro Verde do </w:t>
      </w:r>
      <w:proofErr w:type="spellStart"/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Sahel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28/06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África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137 a 144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e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3B79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535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África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535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535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Finalizar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4535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4535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4535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26/07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9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do Sul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9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58 a 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529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e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D529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Brasil - Norte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84 a 93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25/10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Brasil - Norte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SUDAM e Calha Norte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no caderno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01/11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Brasil - Nordeste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97 a 107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capítulo 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953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 sobre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MATOPIBA e sua importância para o nordeste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22/11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Brasil - Sudeste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111 a 121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e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Brasil – Centro-oeste e Sul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122 a 128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e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06/12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geral de conteúdo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Reler </w:t>
      </w:r>
      <w:proofErr w:type="gramStart"/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capítulo</w:t>
      </w:r>
      <w:proofErr w:type="gramEnd"/>
      <w:r w:rsidR="006215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finais – 19 e 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:rsidR="001E40CB" w:rsidRDefault="001E40CB" w:rsidP="001E40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:rsidR="0084071D" w:rsidRPr="004F0028" w:rsidRDefault="001E40CB" w:rsidP="00621531">
      <w:pPr>
        <w:spacing w:line="240" w:lineRule="auto"/>
        <w:rPr>
          <w:lang w:val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bookmarkStart w:id="0" w:name="_GoBack"/>
      <w:bookmarkEnd w:id="0"/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174" w:rsidRDefault="00825174">
      <w:r>
        <w:separator/>
      </w:r>
    </w:p>
    <w:p w:rsidR="00825174" w:rsidRDefault="00825174"/>
  </w:endnote>
  <w:endnote w:type="continuationSeparator" w:id="0">
    <w:p w:rsidR="00825174" w:rsidRDefault="00825174">
      <w:r>
        <w:continuationSeparator/>
      </w:r>
    </w:p>
    <w:p w:rsidR="00825174" w:rsidRDefault="00825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53B5" w:rsidRPr="004F0028" w:rsidRDefault="00B953B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621531">
          <w:rPr>
            <w:noProof/>
            <w:lang w:val="pt-BR" w:bidi="pt-BR"/>
          </w:rPr>
          <w:t>8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B953B5" w:rsidRPr="004F0028" w:rsidRDefault="00B953B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174" w:rsidRDefault="00825174">
      <w:r>
        <w:separator/>
      </w:r>
    </w:p>
    <w:p w:rsidR="00825174" w:rsidRDefault="00825174"/>
  </w:footnote>
  <w:footnote w:type="continuationSeparator" w:id="0">
    <w:p w:rsidR="00825174" w:rsidRDefault="00825174">
      <w:r>
        <w:continuationSeparator/>
      </w:r>
    </w:p>
    <w:p w:rsidR="00825174" w:rsidRDefault="008251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B953B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B953B5" w:rsidRPr="004F0028" w:rsidRDefault="00B953B5">
          <w:pPr>
            <w:pStyle w:val="Cabealho"/>
            <w:rPr>
              <w:lang w:val="pt-BR"/>
            </w:rPr>
          </w:pPr>
        </w:p>
      </w:tc>
    </w:tr>
  </w:tbl>
  <w:p w:rsidR="00B953B5" w:rsidRPr="004F0028" w:rsidRDefault="00B953B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2482E"/>
    <w:rsid w:val="00046868"/>
    <w:rsid w:val="00050324"/>
    <w:rsid w:val="000A0150"/>
    <w:rsid w:val="000B5D72"/>
    <w:rsid w:val="000D2E09"/>
    <w:rsid w:val="000E63C9"/>
    <w:rsid w:val="0010216B"/>
    <w:rsid w:val="00130E9D"/>
    <w:rsid w:val="00150A6D"/>
    <w:rsid w:val="00185B35"/>
    <w:rsid w:val="001E40CB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B798E"/>
    <w:rsid w:val="003C2191"/>
    <w:rsid w:val="003D3863"/>
    <w:rsid w:val="004110DE"/>
    <w:rsid w:val="0044085A"/>
    <w:rsid w:val="00453553"/>
    <w:rsid w:val="004B21A5"/>
    <w:rsid w:val="004F0028"/>
    <w:rsid w:val="005037F0"/>
    <w:rsid w:val="00516A86"/>
    <w:rsid w:val="005275F6"/>
    <w:rsid w:val="00572102"/>
    <w:rsid w:val="005C6745"/>
    <w:rsid w:val="005F1BB0"/>
    <w:rsid w:val="0060654F"/>
    <w:rsid w:val="00621531"/>
    <w:rsid w:val="00656C4D"/>
    <w:rsid w:val="006D0142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25174"/>
    <w:rsid w:val="0084071D"/>
    <w:rsid w:val="00862FE4"/>
    <w:rsid w:val="0086389A"/>
    <w:rsid w:val="0087605E"/>
    <w:rsid w:val="008B1FEE"/>
    <w:rsid w:val="008B65C1"/>
    <w:rsid w:val="008C1662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953B5"/>
    <w:rsid w:val="00BA3CD5"/>
    <w:rsid w:val="00C02B87"/>
    <w:rsid w:val="00C132F1"/>
    <w:rsid w:val="00C4086D"/>
    <w:rsid w:val="00CA1896"/>
    <w:rsid w:val="00CB5B28"/>
    <w:rsid w:val="00CF5371"/>
    <w:rsid w:val="00D0323A"/>
    <w:rsid w:val="00D0559F"/>
    <w:rsid w:val="00D06279"/>
    <w:rsid w:val="00D077E9"/>
    <w:rsid w:val="00D42CB7"/>
    <w:rsid w:val="00D529EF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70D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6057B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5007FE"/>
    <w:rsid w:val="0082227F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Rafael Mello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153</TotalTime>
  <Pages>8</Pages>
  <Words>1339</Words>
  <Characters>7233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Rafael Mello</cp:lastModifiedBy>
  <cp:revision>3</cp:revision>
  <cp:lastPrinted>2006-08-01T17:47:00Z</cp:lastPrinted>
  <dcterms:created xsi:type="dcterms:W3CDTF">2022-01-28T18:06:00Z</dcterms:created>
  <dcterms:modified xsi:type="dcterms:W3CDTF">2022-01-28T20:42:00Z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