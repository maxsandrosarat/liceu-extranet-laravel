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3D20E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3528695" cy="2352675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52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95DFF" w:rsidRPr="00D86945" w:rsidRDefault="00D95DFF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957180">
                                    <w:rPr>
                                      <w:lang w:val="pt-BR" w:bidi="pt-BR"/>
                                    </w:rPr>
                                    <w:t>2</w:t>
                                  </w:r>
                                  <w:r>
                                    <w:rPr>
                                      <w:rFonts w:cstheme="majorHAnsi"/>
                                      <w:lang w:val="pt-BR" w:bidi="pt-BR"/>
                                    </w:rPr>
                                    <w:t>ª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 E M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>TURNO: INTEGRAL</w:t>
                                  </w:r>
                                </w:p>
                                <w:p w:rsidR="00D95DFF" w:rsidRPr="00D86945" w:rsidRDefault="00D95DFF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6471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8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" filled="f" stroked="f" strokeweight=".5pt">
                      <v:textbox>
                        <w:txbxContent>
                          <w:p w:rsidR="00D95DFF" w:rsidRPr="00D86945" w:rsidRDefault="00D95DFF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957180">
                              <w:rPr>
                                <w:lang w:val="pt-BR" w:bidi="pt-BR"/>
                              </w:rPr>
                              <w:t>2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cstheme="majorHAnsi"/>
                                <w:lang w:val="pt-BR" w:bidi="pt-BR"/>
                              </w:rPr>
                              <w:t>ª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 E M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>TURNO: INTEGRAL</w:t>
                            </w:r>
                          </w:p>
                          <w:p w:rsidR="00D95DFF" w:rsidRPr="00D86945" w:rsidRDefault="00D95DFF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CA6948C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550E0B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CB488E">
                  <w:rPr>
                    <w:lang w:val="pt-BR"/>
                  </w:rPr>
                  <w:t>Marta Geraldini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581DF8" w:rsidP="007255A6">
      <w:pPr>
        <w:pStyle w:val="Ttulo1"/>
        <w:jc w:val="center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2E661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A42A39">
        <w:rPr>
          <w:lang w:val="pt-BR" w:bidi="pt-BR"/>
        </w:rPr>
        <w:t>MENS</w:t>
      </w:r>
      <w:r w:rsidR="0010216B">
        <w:rPr>
          <w:lang w:val="pt-BR" w:bidi="pt-BR"/>
        </w:rPr>
        <w:t>AL 2022</w:t>
      </w:r>
      <w:r w:rsidR="00773D77">
        <w:rPr>
          <w:lang w:val="pt-BR" w:bidi="pt-BR"/>
        </w:rPr>
        <w:t xml:space="preserve"> – </w:t>
      </w:r>
      <w:r w:rsidR="00A42A39">
        <w:rPr>
          <w:lang w:val="pt-BR" w:bidi="pt-BR"/>
        </w:rPr>
        <w:t>4</w:t>
      </w:r>
      <w:r w:rsidR="00773D77">
        <w:rPr>
          <w:lang w:val="pt-BR" w:bidi="pt-BR"/>
        </w:rPr>
        <w:t>°B</w:t>
      </w:r>
      <w:r w:rsidR="00AE5D8C">
        <w:rPr>
          <w:lang w:val="pt-BR" w:bidi="pt-BR"/>
        </w:rPr>
        <w:t>IMESTRE</w:t>
      </w:r>
      <w:r w:rsidR="004652DF">
        <w:rPr>
          <w:lang w:val="pt-BR" w:bidi="pt-BR"/>
        </w:rPr>
        <w:t xml:space="preserve"> – 26/09 A 28/10</w:t>
      </w:r>
    </w:p>
    <w:p w:rsidR="0010216B" w:rsidRDefault="0010216B" w:rsidP="007255A6">
      <w:pPr>
        <w:spacing w:line="240" w:lineRule="auto"/>
        <w:jc w:val="center"/>
      </w:pPr>
      <w:r>
        <w:t xml:space="preserve">DISCIPLINA: </w:t>
      </w:r>
      <w:r w:rsidR="00EE46F3">
        <w:t>LÍNGUA PORTUGUESA</w:t>
      </w:r>
    </w:p>
    <w:p w:rsidR="0010216B" w:rsidRDefault="0010216B" w:rsidP="00046868">
      <w:pPr>
        <w:spacing w:line="240" w:lineRule="auto"/>
      </w:pPr>
    </w:p>
    <w:p w:rsidR="007255A6" w:rsidRDefault="00485643" w:rsidP="007255A6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Data: </w:t>
      </w:r>
      <w:r w:rsidR="00C15FBA"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26</w:t>
      </w:r>
      <w:r w:rsidR="00C15FBA"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/</w:t>
      </w:r>
      <w:r w:rsidR="00C15FBA"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09</w:t>
      </w:r>
      <w:r w:rsidR="00C15FBA"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Disciplina: Língua Portuguesa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Conteúdo: Capítulo </w:t>
      </w:r>
      <w:r w:rsidR="007255A6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16 – CONCORDÂNCIA VERBAL - </w:t>
      </w:r>
      <w:r w:rsidR="007255A6" w:rsidRPr="007255A6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Reconhecer os principais casos de concordância com o verbo “ser”.</w:t>
      </w:r>
      <w:r w:rsidR="007255A6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7255A6" w:rsidRPr="007255A6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Analisar a concordância dos particípios.</w:t>
      </w:r>
      <w:r w:rsidR="0097260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7255A6" w:rsidRPr="007255A6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Conhecer a concordância com o sentido (silepse).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Referências: </w:t>
      </w:r>
      <w:r w:rsidR="00BE66E2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Apostila </w:t>
      </w:r>
      <w:r w:rsidR="00144D7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D</w:t>
      </w:r>
      <w:r w:rsidR="00BE66E2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(Livro de teoria)</w:t>
      </w:r>
    </w:p>
    <w:p w:rsidR="00485643" w:rsidRPr="00C15FBA" w:rsidRDefault="00485643" w:rsidP="007255A6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Páginas </w:t>
      </w:r>
      <w:r w:rsidR="004300B6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08 a 13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Tarefa: </w:t>
      </w:r>
      <w:r w:rsidR="0097260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Exercícios Propostos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Forma de Entrega da Tarefa: </w:t>
      </w:r>
      <w:r w:rsidR="0097260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na aula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Data da Entrega da Tarefa: </w:t>
      </w:r>
      <w:r w:rsidR="0097260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28/09/2022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Prof(a). Marta Geraldini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</w:p>
    <w:p w:rsidR="007255A6" w:rsidRDefault="004652DF" w:rsidP="007255A6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Data: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28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09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Disciplina: Língua Portuguesa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Conteúdo: Capítulo </w:t>
      </w:r>
      <w:r w:rsidR="007255A6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16 – CONCORDÂNCIA NOMINAL - </w:t>
      </w:r>
      <w:r w:rsidR="007255A6" w:rsidRPr="007255A6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Entender a regra geral da concordância nominal.</w:t>
      </w:r>
      <w:r w:rsidR="0097260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7255A6" w:rsidRPr="007255A6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Conhecer e compreender os casos especiais da concordância nominal.</w:t>
      </w:r>
      <w:r w:rsidR="007255A6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Referências: </w:t>
      </w:r>
      <w:r w:rsidR="00BE66E2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Apostila </w:t>
      </w:r>
      <w:r w:rsidR="00144D7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D</w:t>
      </w:r>
      <w:r w:rsidR="00BE66E2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(Caderno de Exercícios)</w:t>
      </w:r>
    </w:p>
    <w:p w:rsidR="004652DF" w:rsidRPr="00C15FBA" w:rsidRDefault="004652DF" w:rsidP="007255A6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Páginas </w:t>
      </w:r>
      <w:r w:rsidR="003D4B8F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08 a 16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Tarefa: </w:t>
      </w:r>
      <w:r w:rsidR="0097260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Atividades Complementares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Forma de Entrega da Tarefa: </w:t>
      </w:r>
      <w:r w:rsidR="0097260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na aula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Data da Entrega da Tarefa: </w:t>
      </w:r>
      <w:r w:rsidR="0097260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03/10/2022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Prof(a). Marta Geraldini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</w:p>
    <w:p w:rsidR="007255A6" w:rsidRDefault="004652DF" w:rsidP="007255A6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Data: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03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10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Disciplina: Língua Portuguesa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Conteúdo: Capítulo </w:t>
      </w:r>
      <w:r w:rsidR="007255A6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16 – CONCORDÂNCIA VERBAL E NOMINAL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Referências: </w:t>
      </w:r>
      <w:r w:rsidR="00BE66E2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Apostila </w:t>
      </w:r>
      <w:r w:rsidR="00144D7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D</w:t>
      </w:r>
      <w:r w:rsidR="00BE66E2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(Livro de teoria e Caderno de Exercícios)</w:t>
      </w:r>
    </w:p>
    <w:p w:rsidR="004652DF" w:rsidRDefault="004652DF" w:rsidP="007255A6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Páginas </w:t>
      </w:r>
      <w:r w:rsidR="00335AFE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Atividade Complementar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Tarefa: </w:t>
      </w:r>
      <w:r w:rsidR="0097260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Folha AZ 16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Forma de Entrega da Tarefa: </w:t>
      </w:r>
      <w:r w:rsidR="0097260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na plataforma AZ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Data da Entrega da Tarefa: </w:t>
      </w:r>
      <w:r w:rsidR="0097260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07/10/2022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Prof(a). Marta Geraldini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</w:p>
    <w:p w:rsidR="007255A6" w:rsidRPr="00C15FBA" w:rsidRDefault="007255A6" w:rsidP="007255A6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___________________________________________________</w:t>
      </w:r>
    </w:p>
    <w:p w:rsidR="007255A6" w:rsidRDefault="004652DF" w:rsidP="007255A6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Data: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05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10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Disciplina: Língua Portuguesa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lastRenderedPageBreak/>
        <w:t xml:space="preserve">Conteúdo: Capítulo </w:t>
      </w:r>
      <w:r w:rsidR="007255A6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17 – REGÊNCIA VERBAL - </w:t>
      </w:r>
      <w:r w:rsidR="007255A6" w:rsidRPr="007255A6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Compreender os conceitos de termo regente e termo regido.</w:t>
      </w:r>
      <w:r w:rsidR="00D2585E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7255A6" w:rsidRPr="007255A6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Reconhecer os principais casos de regência verbal e suas implicações semânticas.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Referências: </w:t>
      </w:r>
      <w:r w:rsidR="00BE66E2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Apostila </w:t>
      </w:r>
      <w:r w:rsidR="00144D7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D</w:t>
      </w:r>
      <w:r w:rsidR="00BE66E2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(Livro de teoria)</w:t>
      </w:r>
    </w:p>
    <w:p w:rsidR="004652DF" w:rsidRPr="00C15FBA" w:rsidRDefault="004652DF" w:rsidP="007255A6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Páginas </w:t>
      </w:r>
      <w:r w:rsidR="004300B6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14 a 20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Tarefa: </w:t>
      </w:r>
      <w:r w:rsidR="007B6C3D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Exercícios Propostos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Forma de Entrega da Tarefa: </w:t>
      </w:r>
      <w:r w:rsidR="007B6C3D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na aula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Data da Entrega da Tarefa: </w:t>
      </w:r>
      <w:r w:rsidR="007B6C3D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17/10/2022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Prof(a). Marta Geraldini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</w:p>
    <w:p w:rsidR="007255A6" w:rsidRPr="00482634" w:rsidRDefault="004652DF" w:rsidP="007255A6">
      <w:pPr>
        <w:spacing w:line="360" w:lineRule="auto"/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</w:pPr>
      <w:r w:rsidRPr="0048263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Data: </w:t>
      </w:r>
      <w:r w:rsidR="00B229E9" w:rsidRPr="0048263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10</w:t>
      </w:r>
      <w:r w:rsidRPr="0048263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 / </w:t>
      </w:r>
      <w:r w:rsidR="00B229E9" w:rsidRPr="0048263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10</w:t>
      </w:r>
      <w:r w:rsidRPr="0048263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 /2022</w:t>
      </w:r>
      <w:r w:rsidRPr="0048263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>Disciplina: Língua Portuguesa</w:t>
      </w:r>
      <w:r w:rsidRPr="0048263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 xml:space="preserve">Conteúdo: </w:t>
      </w:r>
      <w:r w:rsidR="00B229E9" w:rsidRPr="00482634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>FERIADO</w:t>
      </w:r>
      <w:r w:rsidR="00B45722" w:rsidRPr="00482634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 xml:space="preserve"> – DIA DO PROFESSOR ANTECIPADO</w:t>
      </w:r>
      <w:r w:rsidR="00482634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 xml:space="preserve"> – SEMANA DE SACO CHEIO</w:t>
      </w:r>
      <w:r w:rsidRPr="00482634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br/>
      </w:r>
      <w:r w:rsidRPr="0048263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Referências: </w:t>
      </w:r>
    </w:p>
    <w:p w:rsidR="007B6C3D" w:rsidRPr="00482634" w:rsidRDefault="004652DF" w:rsidP="007255A6">
      <w:pPr>
        <w:spacing w:line="360" w:lineRule="auto"/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</w:pPr>
      <w:r w:rsidRPr="0048263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Páginas </w:t>
      </w:r>
      <w:r w:rsidRPr="0048263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 xml:space="preserve">Tarefa: </w:t>
      </w:r>
      <w:r w:rsidRPr="0048263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 xml:space="preserve">Forma de Entrega da Tarefa: </w:t>
      </w:r>
    </w:p>
    <w:p w:rsidR="004652DF" w:rsidRPr="00482634" w:rsidRDefault="004652DF" w:rsidP="007255A6">
      <w:pPr>
        <w:spacing w:line="360" w:lineRule="auto"/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</w:pPr>
      <w:r w:rsidRPr="0048263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Data da Entrega da Tarefa: </w:t>
      </w:r>
      <w:r w:rsidRPr="0048263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>Prof(a). Marta Geraldini</w:t>
      </w:r>
      <w:r w:rsidRPr="0048263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</w:p>
    <w:p w:rsidR="007255A6" w:rsidRPr="00482634" w:rsidRDefault="004652DF" w:rsidP="007255A6">
      <w:pPr>
        <w:spacing w:line="360" w:lineRule="auto"/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</w:pPr>
      <w:r w:rsidRPr="0048263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Data: </w:t>
      </w:r>
      <w:r w:rsidR="00B229E9" w:rsidRPr="0048263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12</w:t>
      </w:r>
      <w:r w:rsidRPr="0048263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 / </w:t>
      </w:r>
      <w:r w:rsidR="00B229E9" w:rsidRPr="0048263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10</w:t>
      </w:r>
      <w:r w:rsidRPr="0048263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 /2022</w:t>
      </w:r>
      <w:r w:rsidRPr="0048263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>Disciplina: Língua Portuguesa</w:t>
      </w:r>
      <w:r w:rsidRPr="0048263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 xml:space="preserve">Conteúdo: </w:t>
      </w:r>
      <w:r w:rsidR="00B229E9" w:rsidRPr="00482634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>FERIADO</w:t>
      </w:r>
      <w:r w:rsidR="00B45722" w:rsidRPr="00482634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 xml:space="preserve"> – DIA DE NOSSA SENHORA APARECIDA</w:t>
      </w:r>
      <w:r w:rsidR="00482634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 xml:space="preserve"> – SEMANA DO SACO CHEIO</w:t>
      </w:r>
      <w:r w:rsidRPr="00482634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br/>
      </w:r>
      <w:r w:rsidRPr="0048263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Referências: </w:t>
      </w:r>
    </w:p>
    <w:p w:rsidR="004652DF" w:rsidRPr="00482634" w:rsidRDefault="004652DF" w:rsidP="007255A6">
      <w:pPr>
        <w:spacing w:line="360" w:lineRule="auto"/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</w:pPr>
      <w:r w:rsidRPr="0048263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Páginas </w:t>
      </w:r>
      <w:r w:rsidRPr="0048263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 xml:space="preserve">Tarefa: </w:t>
      </w:r>
      <w:r w:rsidRPr="0048263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 xml:space="preserve">Forma de Entrega da Tarefa: </w:t>
      </w:r>
      <w:r w:rsidRPr="0048263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 xml:space="preserve">Data da Entrega da Tarefa: </w:t>
      </w:r>
      <w:r w:rsidRPr="0048263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>Prof(a). Marta Geraldini</w:t>
      </w:r>
      <w:r w:rsidRPr="0048263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</w:p>
    <w:p w:rsidR="007255A6" w:rsidRDefault="004652DF" w:rsidP="007255A6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Data: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17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10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Disciplina: Língua Portuguesa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Conteúdo: Capítulo </w:t>
      </w:r>
      <w:r w:rsidR="007255A6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17 – REGÊNCIA NOMINAL - </w:t>
      </w:r>
      <w:r w:rsidR="007255A6" w:rsidRPr="007255A6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Reconhecer os principais casos de regência nominal.</w:t>
      </w:r>
      <w:r w:rsidR="00D2585E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Referências: </w:t>
      </w:r>
      <w:r w:rsidR="00BE66E2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Apostila </w:t>
      </w:r>
      <w:r w:rsidR="00144D7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D</w:t>
      </w:r>
      <w:r w:rsidR="00BE66E2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(Caderno de Exercícios)</w:t>
      </w:r>
    </w:p>
    <w:p w:rsidR="004652DF" w:rsidRPr="00C15FBA" w:rsidRDefault="004652DF" w:rsidP="007255A6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Páginas </w:t>
      </w:r>
      <w:r w:rsidR="003D4B8F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20 a 32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Tarefa: </w:t>
      </w:r>
      <w:r w:rsidR="009F4E6D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Atividade Complementar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Forma de Entrega da Tarefa: </w:t>
      </w:r>
      <w:r w:rsidR="009F4E6D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na aula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Data da Entrega da Tarefa: </w:t>
      </w:r>
      <w:r w:rsidR="009F4E6D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19/10/2022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Prof(a). Marta Geraldini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</w:p>
    <w:p w:rsidR="007255A6" w:rsidRDefault="004652DF" w:rsidP="007255A6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Data: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19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10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Disciplina: Língua Portuguesa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lastRenderedPageBreak/>
        <w:t xml:space="preserve">Conteúdo: Capítulo </w:t>
      </w:r>
      <w:r w:rsidR="007255A6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17 – REGÊNCIA VERBAL E NOMINAL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Referências: </w:t>
      </w:r>
      <w:r w:rsidR="00BE66E2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Apostila </w:t>
      </w:r>
      <w:r w:rsidR="00144D7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D</w:t>
      </w:r>
      <w:r w:rsidR="00BE66E2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(Livro de teoria e Caderno de Exercícios)</w:t>
      </w:r>
    </w:p>
    <w:p w:rsidR="004652DF" w:rsidRDefault="004652DF" w:rsidP="007255A6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Páginas </w:t>
      </w:r>
      <w:r w:rsidR="00335AFE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Atividade Complementar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Tarefa: </w:t>
      </w:r>
      <w:r w:rsidR="009F4E6D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Folha AZ 17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Forma de Entrega da Tarefa: </w:t>
      </w:r>
      <w:r w:rsidR="009F4E6D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na plataforma AZ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Data da Entrega da Tarefa: </w:t>
      </w:r>
      <w:r w:rsidR="009F4E6D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21/10/2022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Prof(a). Marta Geraldini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</w:p>
    <w:p w:rsidR="007C1967" w:rsidRDefault="007C1967" w:rsidP="007255A6">
      <w:pPr>
        <w:spacing w:line="360" w:lineRule="auto"/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>22/10/2022 - FEIRA CULTURAL LICEU</w:t>
      </w:r>
    </w:p>
    <w:p w:rsidR="007C1967" w:rsidRPr="007C1967" w:rsidRDefault="007C1967" w:rsidP="007255A6">
      <w:pPr>
        <w:spacing w:line="360" w:lineRule="auto"/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>TEMA: REGIÃO CENTRO-OESTE</w:t>
      </w:r>
    </w:p>
    <w:p w:rsidR="007255A6" w:rsidRPr="00C15FBA" w:rsidRDefault="007255A6" w:rsidP="007255A6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___________________________________</w:t>
      </w:r>
    </w:p>
    <w:p w:rsidR="007255A6" w:rsidRDefault="004652DF" w:rsidP="007255A6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Data: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24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10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Disciplina: Língua Portuguesa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Conteúdo: Capítulo </w:t>
      </w:r>
      <w:r w:rsidR="007255A6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18 – CRASE - </w:t>
      </w:r>
      <w:r w:rsidR="007255A6" w:rsidRPr="007255A6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Compreender o fenômeno da crase.</w:t>
      </w:r>
      <w:r w:rsidR="00D2585E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7255A6" w:rsidRPr="007255A6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Reconhecer os casos em que a crase ocorre.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Referências: </w:t>
      </w:r>
      <w:r w:rsidR="00BE66E2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Apostila </w:t>
      </w:r>
      <w:r w:rsidR="00144D7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D</w:t>
      </w:r>
      <w:r w:rsidR="00BE66E2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(Livro de teoria)</w:t>
      </w:r>
    </w:p>
    <w:p w:rsidR="004652DF" w:rsidRPr="00C15FBA" w:rsidRDefault="004652DF" w:rsidP="007255A6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Páginas </w:t>
      </w:r>
      <w:r w:rsidR="004300B6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21 a 25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Tarefa: </w:t>
      </w:r>
      <w:r w:rsidR="009F4E6D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Exercícios Propostos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Forma de Entrega da Tarefa: </w:t>
      </w:r>
      <w:r w:rsidR="009F4E6D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na aula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Data da Entrega da Tarefa: </w:t>
      </w:r>
      <w:r w:rsidR="009F4E6D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26/10/2022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Prof(a). Marta Geraldini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</w:p>
    <w:p w:rsidR="007255A6" w:rsidRDefault="004652DF" w:rsidP="007255A6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Data: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26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10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Disciplina: Língua Portuguesa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Conteúdo: Capítulo </w:t>
      </w:r>
      <w:r w:rsidR="007255A6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18 – REGRAS PARA O EMPREGO DA CRASE - </w:t>
      </w:r>
      <w:r w:rsidR="007255A6" w:rsidRPr="007255A6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Reconhecer os casos em que não há a crase.</w:t>
      </w:r>
      <w:r w:rsidR="00D2585E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7255A6" w:rsidRPr="007255A6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Reconhecer os casos em que o acento grave indicativo de crase é facultativo.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Referências: </w:t>
      </w:r>
      <w:r w:rsidR="00BE66E2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Apostila </w:t>
      </w:r>
      <w:r w:rsidR="00144D7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D</w:t>
      </w:r>
      <w:r w:rsidR="00BE66E2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4300B6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(</w:t>
      </w:r>
      <w:r w:rsidR="00BE66E2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Caderno de Exercícios)</w:t>
      </w:r>
    </w:p>
    <w:p w:rsidR="004652DF" w:rsidRPr="00C15FBA" w:rsidRDefault="004652DF" w:rsidP="007255A6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Páginas </w:t>
      </w:r>
      <w:r w:rsidR="003D4B8F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37 a 46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Tarefa: </w:t>
      </w:r>
      <w:r w:rsidR="009F4E6D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Folha AZ18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Forma de Entrega da Tarefa: </w:t>
      </w:r>
      <w:r w:rsidR="009F4E6D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na plataforma AZ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Data da Entrega da Tarefa: </w:t>
      </w:r>
      <w:r w:rsidR="00766A9D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28</w:t>
      </w:r>
      <w:bookmarkStart w:id="0" w:name="_GoBack"/>
      <w:bookmarkEnd w:id="0"/>
      <w:r w:rsidR="009F4E6D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/10/2022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Prof(a). Marta Geraldini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</w:p>
    <w:p w:rsidR="001F36D3" w:rsidRDefault="001F36D3" w:rsidP="007255A6">
      <w:pPr>
        <w:spacing w:line="36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1F36D3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50E0B" w:rsidRDefault="00550E0B">
      <w:r>
        <w:separator/>
      </w:r>
    </w:p>
    <w:p w:rsidR="00550E0B" w:rsidRDefault="00550E0B"/>
  </w:endnote>
  <w:endnote w:type="continuationSeparator" w:id="0">
    <w:p w:rsidR="00550E0B" w:rsidRDefault="00550E0B">
      <w:r>
        <w:continuationSeparator/>
      </w:r>
    </w:p>
    <w:p w:rsidR="00550E0B" w:rsidRDefault="00550E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5DFF" w:rsidRPr="004F0028" w:rsidRDefault="00D95DFF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D95DFF" w:rsidRPr="004F0028" w:rsidRDefault="00D95DFF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50E0B" w:rsidRDefault="00550E0B">
      <w:r>
        <w:separator/>
      </w:r>
    </w:p>
    <w:p w:rsidR="00550E0B" w:rsidRDefault="00550E0B"/>
  </w:footnote>
  <w:footnote w:type="continuationSeparator" w:id="0">
    <w:p w:rsidR="00550E0B" w:rsidRDefault="00550E0B">
      <w:r>
        <w:continuationSeparator/>
      </w:r>
    </w:p>
    <w:p w:rsidR="00550E0B" w:rsidRDefault="00550E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95DFF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95DFF" w:rsidRPr="004F0028" w:rsidRDefault="00D95DFF">
          <w:pPr>
            <w:pStyle w:val="Cabealho"/>
            <w:rPr>
              <w:lang w:val="pt-BR"/>
            </w:rPr>
          </w:pPr>
        </w:p>
      </w:tc>
    </w:tr>
  </w:tbl>
  <w:p w:rsidR="00D95DFF" w:rsidRPr="004F0028" w:rsidRDefault="00D95DFF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031C5"/>
    <w:rsid w:val="00006A48"/>
    <w:rsid w:val="0002482E"/>
    <w:rsid w:val="00046868"/>
    <w:rsid w:val="00050324"/>
    <w:rsid w:val="000A0150"/>
    <w:rsid w:val="000C0B13"/>
    <w:rsid w:val="000D2E09"/>
    <w:rsid w:val="000E63C9"/>
    <w:rsid w:val="0010216B"/>
    <w:rsid w:val="00130E9D"/>
    <w:rsid w:val="00144D70"/>
    <w:rsid w:val="00145AAF"/>
    <w:rsid w:val="001463B3"/>
    <w:rsid w:val="00150A6D"/>
    <w:rsid w:val="00154E68"/>
    <w:rsid w:val="00165659"/>
    <w:rsid w:val="00165B3B"/>
    <w:rsid w:val="00185B35"/>
    <w:rsid w:val="001A5D4B"/>
    <w:rsid w:val="001F2BC8"/>
    <w:rsid w:val="001F36D3"/>
    <w:rsid w:val="001F5F6B"/>
    <w:rsid w:val="00222B35"/>
    <w:rsid w:val="00243EBC"/>
    <w:rsid w:val="00246A35"/>
    <w:rsid w:val="00284348"/>
    <w:rsid w:val="002F51F5"/>
    <w:rsid w:val="003030C5"/>
    <w:rsid w:val="00312137"/>
    <w:rsid w:val="00324064"/>
    <w:rsid w:val="00330359"/>
    <w:rsid w:val="00335AFE"/>
    <w:rsid w:val="0033762F"/>
    <w:rsid w:val="00342FE6"/>
    <w:rsid w:val="003531FC"/>
    <w:rsid w:val="00360494"/>
    <w:rsid w:val="00366C7E"/>
    <w:rsid w:val="00384EA3"/>
    <w:rsid w:val="003A293E"/>
    <w:rsid w:val="003A39A1"/>
    <w:rsid w:val="003C2191"/>
    <w:rsid w:val="003D3863"/>
    <w:rsid w:val="003D4B8F"/>
    <w:rsid w:val="004110DE"/>
    <w:rsid w:val="004300B6"/>
    <w:rsid w:val="0043128B"/>
    <w:rsid w:val="0044085A"/>
    <w:rsid w:val="004652DF"/>
    <w:rsid w:val="00482634"/>
    <w:rsid w:val="00485643"/>
    <w:rsid w:val="004B21A5"/>
    <w:rsid w:val="004F0028"/>
    <w:rsid w:val="00501A6D"/>
    <w:rsid w:val="005037F0"/>
    <w:rsid w:val="00516A86"/>
    <w:rsid w:val="005275F6"/>
    <w:rsid w:val="00537E75"/>
    <w:rsid w:val="00550E0B"/>
    <w:rsid w:val="00570652"/>
    <w:rsid w:val="00572102"/>
    <w:rsid w:val="005768A3"/>
    <w:rsid w:val="00581DF8"/>
    <w:rsid w:val="005C6745"/>
    <w:rsid w:val="005D47D4"/>
    <w:rsid w:val="005F1BB0"/>
    <w:rsid w:val="00656C4D"/>
    <w:rsid w:val="006901D1"/>
    <w:rsid w:val="006E2B76"/>
    <w:rsid w:val="006E5716"/>
    <w:rsid w:val="007255A6"/>
    <w:rsid w:val="007302B3"/>
    <w:rsid w:val="00730733"/>
    <w:rsid w:val="00730E3A"/>
    <w:rsid w:val="00736AAF"/>
    <w:rsid w:val="00737E29"/>
    <w:rsid w:val="00750852"/>
    <w:rsid w:val="007657B4"/>
    <w:rsid w:val="00765B2A"/>
    <w:rsid w:val="00766A9D"/>
    <w:rsid w:val="00773D77"/>
    <w:rsid w:val="00783A34"/>
    <w:rsid w:val="007A58B9"/>
    <w:rsid w:val="007A62BF"/>
    <w:rsid w:val="007B6C3D"/>
    <w:rsid w:val="007C1967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8E2DCE"/>
    <w:rsid w:val="00903C32"/>
    <w:rsid w:val="00916B16"/>
    <w:rsid w:val="009173B9"/>
    <w:rsid w:val="00927296"/>
    <w:rsid w:val="0093335D"/>
    <w:rsid w:val="0093613E"/>
    <w:rsid w:val="00943026"/>
    <w:rsid w:val="00957180"/>
    <w:rsid w:val="00960CD7"/>
    <w:rsid w:val="00966B81"/>
    <w:rsid w:val="0097260B"/>
    <w:rsid w:val="00983F62"/>
    <w:rsid w:val="009B5D1B"/>
    <w:rsid w:val="009C7720"/>
    <w:rsid w:val="009F4E6D"/>
    <w:rsid w:val="00A23AFA"/>
    <w:rsid w:val="00A31B3E"/>
    <w:rsid w:val="00A42A39"/>
    <w:rsid w:val="00A532F3"/>
    <w:rsid w:val="00A8489E"/>
    <w:rsid w:val="00AB02A7"/>
    <w:rsid w:val="00AB4D64"/>
    <w:rsid w:val="00AC29F3"/>
    <w:rsid w:val="00AE5D8C"/>
    <w:rsid w:val="00B03EA8"/>
    <w:rsid w:val="00B05798"/>
    <w:rsid w:val="00B16C23"/>
    <w:rsid w:val="00B229E9"/>
    <w:rsid w:val="00B231E5"/>
    <w:rsid w:val="00B45722"/>
    <w:rsid w:val="00B64BFD"/>
    <w:rsid w:val="00B763D2"/>
    <w:rsid w:val="00BE66E2"/>
    <w:rsid w:val="00C02B87"/>
    <w:rsid w:val="00C132F1"/>
    <w:rsid w:val="00C15FBA"/>
    <w:rsid w:val="00C21398"/>
    <w:rsid w:val="00C22D44"/>
    <w:rsid w:val="00C35910"/>
    <w:rsid w:val="00C4086D"/>
    <w:rsid w:val="00C46485"/>
    <w:rsid w:val="00C802D0"/>
    <w:rsid w:val="00CA1896"/>
    <w:rsid w:val="00CB488E"/>
    <w:rsid w:val="00CB5664"/>
    <w:rsid w:val="00CB5B28"/>
    <w:rsid w:val="00CD5948"/>
    <w:rsid w:val="00CF5371"/>
    <w:rsid w:val="00CF725C"/>
    <w:rsid w:val="00D0323A"/>
    <w:rsid w:val="00D04A0B"/>
    <w:rsid w:val="00D0559F"/>
    <w:rsid w:val="00D077E9"/>
    <w:rsid w:val="00D2585E"/>
    <w:rsid w:val="00D42CB7"/>
    <w:rsid w:val="00D5413D"/>
    <w:rsid w:val="00D5505B"/>
    <w:rsid w:val="00D570A9"/>
    <w:rsid w:val="00D70D02"/>
    <w:rsid w:val="00D76AFA"/>
    <w:rsid w:val="00D770C7"/>
    <w:rsid w:val="00D86945"/>
    <w:rsid w:val="00D90290"/>
    <w:rsid w:val="00D95DFF"/>
    <w:rsid w:val="00D9722B"/>
    <w:rsid w:val="00DD152F"/>
    <w:rsid w:val="00DE213F"/>
    <w:rsid w:val="00DF027C"/>
    <w:rsid w:val="00E00A32"/>
    <w:rsid w:val="00E22ACD"/>
    <w:rsid w:val="00E56F15"/>
    <w:rsid w:val="00E620B0"/>
    <w:rsid w:val="00E621CE"/>
    <w:rsid w:val="00E81B40"/>
    <w:rsid w:val="00E85447"/>
    <w:rsid w:val="00ED3745"/>
    <w:rsid w:val="00EE0888"/>
    <w:rsid w:val="00EE46F3"/>
    <w:rsid w:val="00EF555B"/>
    <w:rsid w:val="00F027BB"/>
    <w:rsid w:val="00F11DCF"/>
    <w:rsid w:val="00F162EA"/>
    <w:rsid w:val="00F20B72"/>
    <w:rsid w:val="00F34271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942F0"/>
  <w15:docId w15:val="{71766DDF-650D-4F92-9BFD-50F3A060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0105EC"/>
    <w:rsid w:val="001B2624"/>
    <w:rsid w:val="005007FE"/>
    <w:rsid w:val="0062450E"/>
    <w:rsid w:val="00695E57"/>
    <w:rsid w:val="008155B0"/>
    <w:rsid w:val="00931748"/>
    <w:rsid w:val="00B00E34"/>
    <w:rsid w:val="00B25EE3"/>
    <w:rsid w:val="00B35A88"/>
    <w:rsid w:val="00CC66DC"/>
    <w:rsid w:val="00E267B0"/>
    <w:rsid w:val="00E93523"/>
    <w:rsid w:val="00F5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Marta Geraldini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32</TotalTime>
  <Pages>4</Pages>
  <Words>595</Words>
  <Characters>3217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20</cp:revision>
  <cp:lastPrinted>2006-08-01T17:47:00Z</cp:lastPrinted>
  <dcterms:created xsi:type="dcterms:W3CDTF">2022-09-13T19:09:00Z</dcterms:created>
  <dcterms:modified xsi:type="dcterms:W3CDTF">2022-09-14T19:11:00Z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