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4300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07647152" wp14:editId="335BFA4E">
                      <wp:extent cx="3438525" cy="25050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8525" cy="2505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A67B0" w:rsidRPr="00D86945" w:rsidRDefault="00CA67B0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3º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MATUTINO</w:t>
                                  </w:r>
                                </w:p>
                                <w:p w:rsidR="00CA67B0" w:rsidRPr="00D86945" w:rsidRDefault="00CA67B0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0.7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" filled="f" stroked="f" strokeweight=".5pt">
                      <v:textbox>
                        <w:txbxContent>
                          <w:p w:rsidR="00CA67B0" w:rsidRPr="00D86945" w:rsidRDefault="00CA67B0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3º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MATUTINO</w:t>
                            </w:r>
                          </w:p>
                          <w:p w:rsidR="00CA67B0" w:rsidRPr="00D86945" w:rsidRDefault="00CA67B0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76A08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CA67B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D6564">
                  <w:rPr>
                    <w:lang w:val="pt-BR"/>
                  </w:rPr>
                  <w:t>Prof. Willian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7D656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4E9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CA13F7">
        <w:t>LITERATURA</w:t>
      </w:r>
    </w:p>
    <w:p w:rsidR="0010216B" w:rsidRDefault="0010216B" w:rsidP="00046868">
      <w:pPr>
        <w:spacing w:line="240" w:lineRule="auto"/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E46B2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01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65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 </w:t>
      </w:r>
      <w:r w:rsidR="00D65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Tipologia textual </w:t>
      </w:r>
    </w:p>
    <w:p w:rsidR="00C021EC" w:rsidRDefault="002E46B2" w:rsidP="004076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 disciplina. </w:t>
      </w:r>
      <w:r w:rsidR="00C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Tipologias textuais. </w:t>
      </w:r>
    </w:p>
    <w:p w:rsidR="002E46B2" w:rsidRDefault="007A41FC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7D6564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C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172-179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das estrelas.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C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5A5650" w:rsidRDefault="007D6564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A5650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A6210"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 w:rsidR="005A5650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="005A5650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5A56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A5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5A56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A5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 – </w:t>
      </w:r>
      <w:r w:rsidR="00C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Tipologia textual. Cap. 2 – Função da literatura e gênero lírico</w:t>
      </w:r>
    </w:p>
    <w:p w:rsidR="005A5650" w:rsidRDefault="00C021EC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Funções da literatura. Poema e poesia.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C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171-212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C021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53270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Função da literatura e gênero lírico</w:t>
      </w:r>
    </w:p>
    <w:p w:rsidR="007411C2" w:rsidRDefault="007411C2" w:rsidP="002412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Estrutura de um poema.</w:t>
      </w:r>
    </w:p>
    <w:p w:rsidR="002412CB" w:rsidRDefault="00E51380" w:rsidP="002412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de um livro, a ser escolhido.</w:t>
      </w:r>
    </w:p>
    <w:p w:rsidR="00053270" w:rsidRDefault="007D6564" w:rsidP="002412C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180-212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92A7A" w:rsidRP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A6210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Função da literatura e gênero lírico Cap. 3 - Gênero narrativo e crônica</w:t>
      </w:r>
    </w:p>
    <w:p w:rsidR="007411C2" w:rsidRDefault="005A5650" w:rsidP="00741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Narrador, personagens, espaço e tempo.</w:t>
      </w:r>
    </w:p>
    <w:p w:rsidR="007411C2" w:rsidRDefault="007411C2" w:rsidP="00741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7411C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213-223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53270" w:rsidRDefault="00053270" w:rsidP="002E46B2">
      <w:pPr>
        <w:tabs>
          <w:tab w:val="left" w:pos="2850"/>
        </w:tabs>
        <w:spacing w:line="240" w:lineRule="auto"/>
        <w:rPr>
          <w:lang w:val="pt-BR"/>
        </w:rPr>
      </w:pPr>
      <w:r>
        <w:rPr>
          <w:lang w:val="pt-BR"/>
        </w:rPr>
        <w:tab/>
      </w:r>
    </w:p>
    <w:p w:rsidR="009D62D3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15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3 - Gênero narrativo e crônica</w:t>
      </w:r>
    </w:p>
    <w:p w:rsidR="002412CB" w:rsidRDefault="00585A81" w:rsidP="002E46B2">
      <w:pPr>
        <w:spacing w:line="240" w:lineRule="auto"/>
        <w:rPr>
          <w:rFonts w:ascii="Arial" w:eastAsia="Times New Roman" w:hAnsi="Arial" w:cs="Arial"/>
          <w:b w:val="0"/>
          <w:i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um conto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uma crônica. Exercícios das estrelas.</w:t>
      </w:r>
    </w:p>
    <w:p w:rsidR="002412CB" w:rsidRDefault="002412CB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2E46B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41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213-223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B6E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Diferencie Conto, Crônica, Novela e Romance.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</w:t>
      </w:r>
      <w:r w:rsidR="00FB6E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17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A6210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FB6E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– Gênero dramático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i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  <w:r w:rsidR="00FB6E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Estrutura de uma peça de teatro.</w:t>
      </w:r>
    </w:p>
    <w:p w:rsidR="005A5650" w:rsidRPr="00585A81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fixação. 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5A5650" w:rsidP="002E46B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B6E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41-</w:t>
      </w:r>
      <w:r w:rsidR="00FB6E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FB6E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49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</w:t>
      </w:r>
      <w:r w:rsidR="000A6AE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1CFB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D4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846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 – Gênero dramático Cap. 5 – Figuras de Linguagem I</w:t>
      </w:r>
    </w:p>
    <w:p w:rsidR="000D46D5" w:rsidRDefault="00B846BE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Principais escritores. Conotação. Figuras de pensamento.</w:t>
      </w:r>
    </w:p>
    <w:p w:rsidR="000D46D5" w:rsidRDefault="000D46D5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763D2" w:rsidRDefault="007D6564" w:rsidP="002E46B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846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253-261.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846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4</w:t>
      </w:r>
      <w:r w:rsidR="000D4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PELO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SITE</w:t>
      </w:r>
      <w:r w:rsidR="00E849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A6210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849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 – Figuras de Linguagem I </w:t>
      </w:r>
    </w:p>
    <w:p w:rsidR="005A5650" w:rsidRDefault="00E84925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5A5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E54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253-261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849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 E ENVIADA PELO SI</w:t>
      </w:r>
      <w:r w:rsidR="00E849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</w:t>
      </w:r>
      <w:r w:rsidR="00E849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4071D" w:rsidRDefault="0084071D" w:rsidP="00620B7B">
      <w:pPr>
        <w:spacing w:line="240" w:lineRule="auto"/>
        <w:rPr>
          <w:lang w:val="pt-BR"/>
        </w:rPr>
      </w:pPr>
    </w:p>
    <w:p w:rsidR="007F31B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A5650"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F31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32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54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– Figuras de Linguagem I</w:t>
      </w:r>
    </w:p>
    <w:p w:rsidR="00BE541E" w:rsidRDefault="007F31B2" w:rsidP="00BE541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</w:t>
      </w:r>
      <w:r w:rsidR="00BE54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3A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</w:t>
      </w:r>
      <w:r w:rsidR="00BE54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E63A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E63A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E63A31" w:rsidRDefault="00E63A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92A7A" w:rsidRDefault="00E63A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p. </w:t>
      </w:r>
      <w:r w:rsidR="00BE54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253-261.</w:t>
      </w:r>
    </w:p>
    <w:p w:rsidR="005A5650" w:rsidRDefault="007F31B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BE54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Apresente a definição e dê um exemplo de figuras de harmonia ou som.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54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08/03/2022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95F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 – Figuras de Linguagem II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p. </w:t>
      </w:r>
      <w:r w:rsidR="00895F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282-284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5A5650" w:rsidRDefault="005A565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</w:t>
      </w:r>
      <w:r w:rsidR="00895F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 Folha AZ, Cap. 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6595B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A6210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95F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 – Figuras de Linguagem II</w:t>
      </w:r>
    </w:p>
    <w:p w:rsidR="004F07B0" w:rsidRDefault="00895F7C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das estrelas e </w:t>
      </w:r>
      <w:r w:rsidR="00E13D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13D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282-284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E13D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6.</w:t>
      </w:r>
      <w:r w:rsidR="004F07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</w:t>
      </w:r>
      <w:r w:rsidR="00E13D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Entrega da Tarefa: 15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15/03/2022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F1B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7 – Trovadorismo e Humanismo</w:t>
      </w:r>
    </w:p>
    <w:p w:rsidR="007F1B3F" w:rsidRDefault="005A5650" w:rsidP="007F1B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7F1B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Cantigas e novelas de cavalaria.</w:t>
      </w:r>
    </w:p>
    <w:p w:rsidR="007F1B3F" w:rsidRDefault="007F1B3F" w:rsidP="007F1B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7F1B3F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F1B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301-313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das estrelas..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A6210" w:rsidRDefault="008A6210" w:rsidP="008A621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17/03/2022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F1B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7 – Trovadorismo e Humanismo</w:t>
      </w:r>
    </w:p>
    <w:p w:rsidR="007F1B3F" w:rsidRDefault="008A6210" w:rsidP="007F1B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7F1B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e Gil Vicente.</w:t>
      </w:r>
    </w:p>
    <w:p w:rsidR="007D6564" w:rsidRDefault="008A6210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F1B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301-313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7F1B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7F1B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E ENVIADA PELO SITE.</w:t>
      </w:r>
      <w:r w:rsidR="007F1B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F3006" w:rsidRDefault="007D6564" w:rsidP="009F300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– Classicismo e Quinhentismo</w:t>
      </w:r>
    </w:p>
    <w:p w:rsidR="00D269B6" w:rsidRDefault="001233CC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Lusíadas e Camões.</w:t>
      </w:r>
    </w:p>
    <w:p w:rsidR="00D269B6" w:rsidRDefault="001233CC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620B7B" w:rsidRDefault="007D6564" w:rsidP="00620B7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323-333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24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 – Classicismo e Quinhentismo</w:t>
      </w:r>
    </w:p>
    <w:p w:rsidR="005A5650" w:rsidRDefault="001233CC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AZ. Pero Vaz de Caminha. Os jesuítas.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323-333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 Cap. 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862F2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29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40C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9</w:t>
      </w:r>
      <w:r w:rsidR="000870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870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Barroco</w:t>
      </w:r>
    </w:p>
    <w:p w:rsidR="00862F25" w:rsidRDefault="001233CC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Pintura barroca e Gregório de Matos.</w:t>
      </w:r>
    </w:p>
    <w:p w:rsidR="0094151A" w:rsidRDefault="0094151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4151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343-350.</w:t>
      </w:r>
      <w:r w:rsidR="008474B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</w:t>
      </w:r>
      <w:r w:rsidR="0094151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31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 – Barroco</w:t>
      </w:r>
    </w:p>
    <w:p w:rsidR="001233CC" w:rsidRDefault="005A5650" w:rsidP="001233C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dos 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:rsidR="007D6564" w:rsidRDefault="005A5650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343-350.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D14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62F25" w:rsidRDefault="007D6564" w:rsidP="00862F2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62F2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862F2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233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10 - </w:t>
      </w:r>
      <w:r w:rsidR="007571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Arcadismo</w:t>
      </w:r>
    </w:p>
    <w:p w:rsidR="00862F25" w:rsidRDefault="00862F25" w:rsidP="00862F2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Entrega da atividade sobre o livro. </w:t>
      </w:r>
      <w:r w:rsidR="007571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Motes latinos. Pastoralismo.</w:t>
      </w:r>
    </w:p>
    <w:p w:rsidR="00862F25" w:rsidRDefault="007571D1" w:rsidP="00862F2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 chilenas.</w:t>
      </w:r>
    </w:p>
    <w:p w:rsidR="00862F25" w:rsidRDefault="00862F25" w:rsidP="00862F25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87B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571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196-201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</w:t>
      </w:r>
      <w:r w:rsidR="005D14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14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07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D14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10 - Arcadismo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5D14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Cartas chilenas.</w:t>
      </w:r>
    </w:p>
    <w:p w:rsidR="005A5650" w:rsidRDefault="005D14E5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D14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196-201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14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Folha AZ, Cap. 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ENVIAR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E67B1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12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11 – Romantismo – poesia: parte I</w:t>
      </w:r>
    </w:p>
    <w:p w:rsidR="00BE67B1" w:rsidRDefault="002A741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três gerações do Romantismo.</w:t>
      </w:r>
    </w:p>
    <w:p w:rsidR="00BE67B1" w:rsidRDefault="00B8065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5A5650" w:rsidRDefault="007D6564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212-216.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80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B80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refa: 14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7D6564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A5650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14</w:t>
      </w:r>
      <w:r w:rsidR="005A5650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="005A5650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5A56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A5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5A56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11 – Romantismo – poesia: parte I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interpretação de poemas.</w:t>
      </w:r>
    </w:p>
    <w:p w:rsidR="002A7412" w:rsidRDefault="002A741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5A565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212-216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SITE.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47D5E" w:rsidRDefault="00247D5E" w:rsidP="00247D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19/04/2022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12 – Romantismo – poesia: parte II</w:t>
      </w:r>
    </w:p>
    <w:p w:rsidR="00247D5E" w:rsidRDefault="005A1AA9" w:rsidP="00247D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Principais temas. Exercícios das estrelas. </w:t>
      </w:r>
    </w:p>
    <w:p w:rsidR="005A1AA9" w:rsidRDefault="00247D5E" w:rsidP="00247D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229-239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A74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o amor é visto nos tempos de hoje? Escreva um parágrafo sobre isso a partir de um filme, música,..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247D5E" w:rsidRDefault="00247D5E" w:rsidP="00247D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5A1A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A1A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47D5E" w:rsidRPr="00046868" w:rsidRDefault="00247D5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307D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72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 – Romantismo – prosa: parte I</w:t>
      </w:r>
    </w:p>
    <w:p w:rsidR="003307DA" w:rsidRDefault="003307D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romance romântico</w:t>
      </w:r>
    </w:p>
    <w:p w:rsidR="00172D6F" w:rsidRDefault="00172D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responderão um questionário sobre o tema.</w:t>
      </w:r>
    </w:p>
    <w:p w:rsidR="003307DA" w:rsidRDefault="00247D5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sobre um livro.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254-256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o questionário.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448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ENVIADO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28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 – Romantismo – prosa: parte I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da Folha AZ.</w:t>
      </w:r>
    </w:p>
    <w:p w:rsidR="00F82B88" w:rsidRDefault="00F82B88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254-256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ENVIADO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82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116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E6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D373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 – Romantismo – prosa: parte II</w:t>
      </w:r>
    </w:p>
    <w:p w:rsidR="00BB57E3" w:rsidRDefault="00D3732A" w:rsidP="00053270">
      <w:pPr>
        <w:spacing w:line="240" w:lineRule="auto"/>
        <w:rPr>
          <w:rFonts w:ascii="Arial" w:eastAsia="Times New Roman" w:hAnsi="Arial" w:cs="Arial"/>
          <w:b w:val="0"/>
          <w:i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Principais obras e escritores. José de Alencar.</w:t>
      </w:r>
    </w:p>
    <w:p w:rsidR="00BB57E3" w:rsidRDefault="007A5E3C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fixação.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373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269-275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</w:t>
      </w:r>
      <w:r w:rsidR="00D373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rega da Tarefa: 05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05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373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 – Romantismo – prosa: parte II</w:t>
      </w:r>
    </w:p>
    <w:p w:rsidR="00D3732A" w:rsidRDefault="005A5650" w:rsidP="005A5650">
      <w:pPr>
        <w:spacing w:line="240" w:lineRule="auto"/>
        <w:rPr>
          <w:rFonts w:ascii="Arial" w:eastAsia="Times New Roman" w:hAnsi="Arial" w:cs="Arial"/>
          <w:b w:val="0"/>
          <w:i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</w:p>
    <w:p w:rsidR="005A5650" w:rsidRDefault="00D3732A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trechos de romances</w:t>
      </w:r>
      <w:r w:rsidR="005A5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D3732A" w:rsidRDefault="00D3732A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sobre o livro.</w:t>
      </w: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373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269-275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D373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</w:t>
      </w:r>
      <w:r w:rsidR="00D373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rega da Tarefa: 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E07E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62D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15 - Realismo</w:t>
      </w:r>
    </w:p>
    <w:p w:rsidR="00BB57E3" w:rsidRDefault="000E07E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Objetividade e influência europeia.</w:t>
      </w:r>
    </w:p>
    <w:p w:rsidR="000E07EF" w:rsidRDefault="000E07E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 e sociedade.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287-293.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BB57E3" w:rsidRP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D01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12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 – Realismo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Sociologia e Positivismo.</w:t>
      </w:r>
    </w:p>
    <w:p w:rsidR="005A5650" w:rsidRDefault="005A5650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287-293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E067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– Machado de Assis</w:t>
      </w:r>
    </w:p>
    <w:p w:rsidR="002E067D" w:rsidRDefault="000E07E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Principais características do autor. Leitura de conto.</w:t>
      </w:r>
    </w:p>
    <w:p w:rsidR="00D4037E" w:rsidRDefault="00D4037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305-309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="0063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 que Machado de Assis é o melhor escritor brasileiro?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19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16 – Machado de Assis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Os alunos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apresentarão sua pequena pesquisa.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Pr="00046868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305-309.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E0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E067D" w:rsidRDefault="007D6564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E067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2E067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17 - Naturalismo</w:t>
      </w:r>
    </w:p>
    <w:p w:rsidR="00633955" w:rsidRDefault="008B1098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Patologias morais. O cortiço.</w:t>
      </w:r>
    </w:p>
    <w:p w:rsidR="00633955" w:rsidRDefault="00633955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E067D" w:rsidRDefault="002E067D" w:rsidP="002E067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326-329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0578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="00D227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 – Naturalismo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Aluísio de Azevedo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326-329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A05526" w:rsidRDefault="007D6564" w:rsidP="00620B7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839D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31/05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37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18 - Parnasianismo</w:t>
      </w:r>
    </w:p>
    <w:p w:rsidR="00AC5147" w:rsidRDefault="008B1098" w:rsidP="00AC51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Olavo Bilac e a estrutura perfeita.</w:t>
      </w:r>
    </w:p>
    <w:p w:rsidR="00E839D2" w:rsidRDefault="00E839D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C5147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342-347.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 do Parnasianismo e seus escritores.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02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02/06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 – Parnasianismo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de fixação.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342-347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B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18.</w:t>
      </w: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98347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9 –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Simbolismo</w:t>
      </w:r>
    </w:p>
    <w:p w:rsidR="004A4350" w:rsidRDefault="002E51A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Impressionismo e Cruz e Sousa.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das estrelas.</w:t>
      </w:r>
    </w:p>
    <w:p w:rsidR="002E51A0" w:rsidRDefault="002E51A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188-193.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14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09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9 –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Simbolismo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Corrigir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</w:p>
    <w:p w:rsidR="005A5650" w:rsidRDefault="005A5650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188-193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</w:t>
      </w:r>
      <w:r w:rsidR="002E51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14/06/2022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3130F" w:rsidRDefault="0053130F" w:rsidP="005313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14/06/2022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37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B37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Vanguardas europeias I</w:t>
      </w:r>
    </w:p>
    <w:p w:rsidR="00B37C17" w:rsidRDefault="0053130F" w:rsidP="005313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  <w:r w:rsidR="00B37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Cubismo, Futurismo e Dadaísmo.</w:t>
      </w:r>
    </w:p>
    <w:p w:rsidR="0053130F" w:rsidRDefault="00B8076A" w:rsidP="005313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53130F" w:rsidRDefault="0053130F" w:rsidP="005313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3130F" w:rsidRDefault="0053130F" w:rsidP="0053130F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37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205-210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37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2</w:t>
      </w:r>
      <w:r w:rsidR="007372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B37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1545B" w:rsidRDefault="0081545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37C17" w:rsidRDefault="007D6564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21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A43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4A43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37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20 – Vanguardas europeias I Cap. 21 – Vanguardas europeias II</w:t>
      </w:r>
    </w:p>
    <w:p w:rsidR="007372E5" w:rsidRDefault="004A4350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</w:p>
    <w:p w:rsidR="004A4350" w:rsidRDefault="00B37C17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Expressionismo, Fauvismo e Surrealismo.</w:t>
      </w:r>
    </w:p>
    <w:p w:rsidR="00B37C17" w:rsidRDefault="00B37C17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4A4350" w:rsidP="005A565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37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224-227.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7372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B37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23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82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21 – Vanguardas europeias II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A82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tarefa.</w:t>
      </w:r>
    </w:p>
    <w:p w:rsidR="005A5650" w:rsidRDefault="00A82033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produzirão poemas usando o método Dada.</w:t>
      </w:r>
    </w:p>
    <w:p w:rsidR="00A82033" w:rsidRDefault="00A82033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A82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224-229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A82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82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A82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82033" w:rsidRDefault="0053130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Data: 28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82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21 – Vanguardas europeias II </w:t>
      </w:r>
    </w:p>
    <w:p w:rsidR="00B278D3" w:rsidRDefault="00CF32C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A82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AZ. Exercícios das estrelas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B278D3" w:rsidRDefault="00B278D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278D3" w:rsidRP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A82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224-229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32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mapa mental das </w:t>
      </w:r>
      <w:r w:rsidR="00E046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Vanguardas europeias</w:t>
      </w:r>
      <w:r w:rsidR="00CF32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046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0467C" w:rsidRDefault="004A2C94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Data: 30</w:t>
      </w:r>
      <w:r w:rsidR="005A5650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="005A5650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5A56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A5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5A56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46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21 – Vanguardas europeias II </w:t>
      </w:r>
    </w:p>
    <w:p w:rsidR="005A5650" w:rsidRDefault="00E0467C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Aula lúdica sobre um tópico do bimestre, a ser decido.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Pr="00046868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P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FC2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224-229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mapa mental </w:t>
      </w:r>
      <w:r w:rsidR="00FC2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sobre Simbolismo e Parnasianismo.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4461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05</w:t>
      </w:r>
      <w:r w:rsidR="00710C90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C2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18 e Cap. 19</w:t>
      </w:r>
    </w:p>
    <w:p w:rsidR="00B44613" w:rsidRDefault="00552A9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Lista complementar sobre </w:t>
      </w:r>
      <w:r w:rsidR="00FC2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Realismo e Romantismo.</w:t>
      </w:r>
    </w:p>
    <w:p w:rsidR="00B44613" w:rsidRDefault="00B4461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C287C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4613" w:rsidRP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FC2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11, 12, 13, 14 e 15.</w:t>
      </w:r>
    </w:p>
    <w:p w:rsidR="007D6564" w:rsidRDefault="00FC287C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mapa mental sobre Machado de Assis.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07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C2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16.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Lista complementar sobre poemas.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P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C2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11, 12, 13, 14 e 15.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1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2/07/2022 </w:t>
      </w:r>
    </w:p>
    <w:p w:rsidR="007D6564" w:rsidRDefault="00C551A4" w:rsidP="00053270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19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/07/2022 </w:t>
      </w:r>
    </w:p>
    <w:p w:rsidR="00C551A4" w:rsidRDefault="00C551A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C41C0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AC41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C41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Pré-modernismo </w:t>
      </w:r>
    </w:p>
    <w:p w:rsidR="00AC41C0" w:rsidRDefault="00AC41C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Euclides da Cunha. Augusto dos Anjos.  Os sertões.</w:t>
      </w:r>
    </w:p>
    <w:p w:rsidR="00314E1D" w:rsidRDefault="00314E1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AC41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241-251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 das estrelas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FD442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28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D44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22 - Pré-modernismo</w:t>
      </w:r>
    </w:p>
    <w:p w:rsidR="005A5650" w:rsidRDefault="00FD4429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FD44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D44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241-251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FD44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9B21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AE7F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02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6702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 – Modernismo 1° fase: parte I</w:t>
      </w:r>
    </w:p>
    <w:p w:rsidR="009B218B" w:rsidRDefault="009B218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Semana de 22. Mário de Andrade e Oswald de Andrade.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B21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266-269.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9B21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23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NO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 da Entrega da Tarefa: 09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04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E4D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23 – Modernismo 1° fase: parte I e Cap. 24. – Modernismo 1° fase: parte II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9E4D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Memórias sentimentais de João Miramar.</w:t>
      </w:r>
    </w:p>
    <w:p w:rsidR="005A5650" w:rsidRDefault="009E4D77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Antropofagia.</w:t>
      </w: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A2E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284-287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</w:t>
      </w:r>
      <w:r w:rsidR="00FA2E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NO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 da Entrega da Tarefa: 09/08/2022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433BFE" w:rsidRDefault="007D6564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09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740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24. – Modernismo 1° fase: parte II</w:t>
      </w:r>
    </w:p>
    <w:p w:rsidR="00433BFE" w:rsidRDefault="00433BFE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  <w:r w:rsidR="008740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Movimento Pau-Brasil e Verde e Amarelo.</w:t>
      </w:r>
    </w:p>
    <w:p w:rsidR="00433BFE" w:rsidRDefault="00314E1D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661A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fixação.</w:t>
      </w: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F1F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284-287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E41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61A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seria a Semana de 22 atualmente?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11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61A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24. – Modernismo 1° fase: parte II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661A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</w:p>
    <w:p w:rsidR="005A5650" w:rsidRPr="00046868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661A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284-287.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61A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Folha AZ, Cap.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1A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946FC" w:rsidRDefault="007D6564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16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946F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94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B946F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4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2774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 – Modernismo 1° fase: parte III</w:t>
      </w:r>
    </w:p>
    <w:p w:rsidR="00B946FC" w:rsidRDefault="008415CE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Prosa de Mário de Andrade e Oswald de Andrade.</w:t>
      </w:r>
    </w:p>
    <w:p w:rsidR="008415CE" w:rsidRDefault="008415CE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Macunaíma. Memórias sentimentais de João Miramar.</w:t>
      </w:r>
    </w:p>
    <w:p w:rsidR="008415CE" w:rsidRDefault="008415CE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B946FC" w:rsidP="00B946F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E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301-309.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23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18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25 – Modernismo 1° fase: parte III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7E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tarefa. Correção da Folha AZ.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E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301-309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E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Análise poema, p. 308.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124E0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23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F7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25 – Modernismo 1° fase: parte III</w:t>
      </w:r>
    </w:p>
    <w:p w:rsidR="00124E0A" w:rsidRDefault="00124E0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atividades. </w:t>
      </w:r>
      <w:r w:rsidR="00FF7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Manuel Bandeira e Alcântara Machado.</w:t>
      </w:r>
    </w:p>
    <w:p w:rsidR="00C91694" w:rsidRDefault="00F6748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C91694" w:rsidRDefault="00C9169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F7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301-309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F7B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25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91694" w:rsidRP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SITE.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674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30/08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25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EB01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 – Modernismo 2° fase: poesia</w:t>
      </w:r>
    </w:p>
    <w:p w:rsidR="005A5650" w:rsidRDefault="00EB0145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Cecília Meireles, Jorge de Lima e Vinícius de Moraes.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B01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323-329.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774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P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47586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30/08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919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774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26 – Modernismo 2° fase: poesia</w:t>
      </w:r>
    </w:p>
    <w:p w:rsidR="00991974" w:rsidRDefault="00160D8D" w:rsidP="007774E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7774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 e da Folha AZ. Drummond.</w:t>
      </w:r>
    </w:p>
    <w:p w:rsidR="00991974" w:rsidRDefault="0099197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C058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774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323-329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F62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7774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26</w:t>
      </w:r>
      <w:r w:rsidR="00EF62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B36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6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9326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01/09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830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27 – Modernismo 2° fase: prosa</w:t>
      </w:r>
    </w:p>
    <w:p w:rsidR="005A5650" w:rsidRDefault="00F830C8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Romance de 30. Vidas secas. Rachel de Queiroz, </w:t>
      </w:r>
      <w:r w:rsidR="005A5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Érico Veríssimo e Jorge Amado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A34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fixação.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34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344-347.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4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A374C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34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27 – Modernismo 2° fase: prosa</w:t>
      </w:r>
    </w:p>
    <w:p w:rsidR="00A374CE" w:rsidRDefault="00A34B9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da Folha AZ.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374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A34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344-347.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4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5C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13</w:t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57D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28 – Modernismo 3° fase: poesia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João Cabral de Melo Neto.</w:t>
      </w:r>
      <w:r w:rsidR="00057D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Retomada estrutura de poemas.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7D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Poesia concreta.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057D83" w:rsidRDefault="00057D83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57D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124- 134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37A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13/09/2022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F0393D" w:rsidRDefault="007D6564" w:rsidP="00F039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13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393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F0393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5C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28 – Modernismo 3° fase: poesia</w:t>
      </w:r>
    </w:p>
    <w:p w:rsidR="00F0393D" w:rsidRDefault="003E5C78" w:rsidP="00F039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Folha AZ. Correção da tarefa.</w:t>
      </w:r>
    </w:p>
    <w:p w:rsidR="002A07A3" w:rsidRDefault="002A07A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B2B19" w:rsidRDefault="00F0393D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3E5C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124-134.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94F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28.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15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4F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29 – Modernismo 3° fase: prosa</w:t>
      </w:r>
    </w:p>
    <w:p w:rsidR="005A5650" w:rsidRDefault="00A94FD3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Clarice Lispector e </w:t>
      </w:r>
      <w:r w:rsidR="00701E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Guimarães Rosa. Exercícios de fixação.</w:t>
      </w:r>
    </w:p>
    <w:p w:rsidR="00A94FD3" w:rsidRDefault="00A94FD3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01E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148-160.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701E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20/09/2022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7C322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20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C1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29 – Modernismo 3° fase: prosa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="001C1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da tarefa. Leitura de conto.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C1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148-160.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C1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C16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E0A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5A5650" w:rsidRDefault="005A5650" w:rsidP="00620B7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620B7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CA67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 – Literatura Contemporânea</w:t>
      </w:r>
    </w:p>
    <w:p w:rsidR="005A5650" w:rsidRDefault="00F915BB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Carolina Maria de Jesus e Conceição Evaristo.</w:t>
      </w:r>
      <w:r w:rsidR="00E22D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Manuel de Barros.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E5022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91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76-</w:t>
      </w:r>
      <w:r w:rsidR="00F91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50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7D6564" w:rsidRDefault="007D6564" w:rsidP="00620B7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E57A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27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E50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30 – Literatura Contemporânea</w:t>
      </w:r>
    </w:p>
    <w:p w:rsidR="003D3153" w:rsidRDefault="006E50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6E50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176-195.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6E50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6E50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SITE.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</w:t>
      </w:r>
      <w:r w:rsidR="006E50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efa: 04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29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30 – Literatura Contemporânea</w:t>
      </w:r>
    </w:p>
    <w:p w:rsidR="00D111F8" w:rsidRDefault="00D111F8" w:rsidP="00D111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Bernardo Carvalho, Rubem Braga e Mia Couto.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176-195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721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6F3E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nem 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AC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AC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C56EE9" w:rsidRDefault="007D6564" w:rsidP="00C56E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04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56E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75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nem 1</w:t>
      </w:r>
    </w:p>
    <w:p w:rsidR="007A6F6B" w:rsidRDefault="00AC77D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AZ.</w:t>
      </w:r>
    </w:p>
    <w:p w:rsidR="008750E5" w:rsidRDefault="008750E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75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217-221.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875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</w:t>
      </w:r>
      <w:r w:rsidR="00AC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nem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48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48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nem 1</w:t>
      </w:r>
    </w:p>
    <w:p w:rsidR="004B488D" w:rsidRDefault="004B488D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revisão. Leitura de poemas.</w:t>
      </w:r>
    </w:p>
    <w:p w:rsidR="004B488D" w:rsidRDefault="004B488D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B48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211</w:t>
      </w:r>
      <w:r w:rsidR="004B48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215</w:t>
      </w:r>
      <w:r w:rsidR="004B48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Análise estrutural do poema.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568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68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4A2C94">
        <w:rPr>
          <w:rFonts w:ascii="Arial" w:eastAsia="Times New Roman" w:hAnsi="Arial" w:cs="Arial"/>
          <w:color w:val="000000"/>
          <w:szCs w:val="20"/>
          <w:lang w:val="pt-BR" w:eastAsia="pt-BR"/>
        </w:rPr>
        <w:t>13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nem 1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="00AC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de versificação.</w:t>
      </w: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211-215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E ENVIADA PELO SITE.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BE3C3A" w:rsidRDefault="007D6564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18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</w:p>
    <w:p w:rsidR="001D4B93" w:rsidRDefault="001D4B93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2</w:t>
      </w:r>
    </w:p>
    <w:p w:rsidR="001D4B93" w:rsidRDefault="00D111F8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</w:p>
    <w:p w:rsidR="001D4B93" w:rsidRDefault="001D4B93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1D4B93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217-221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sobre livro abordado no vestibular.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34C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292D74">
        <w:rPr>
          <w:rFonts w:ascii="Arial" w:eastAsia="Times New Roman" w:hAnsi="Arial" w:cs="Arial"/>
          <w:color w:val="000000"/>
          <w:szCs w:val="20"/>
          <w:lang w:val="pt-BR" w:eastAsia="pt-BR"/>
        </w:rPr>
        <w:t>20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3</w:t>
      </w:r>
    </w:p>
    <w:p w:rsidR="005A5650" w:rsidRDefault="00D111F8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Amor e literatura.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223-227.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Quais são os tipos de amor?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 E ENVIADA PELO SITE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 da Entrega da Tarefa: 25/10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6B1D5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25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3</w:t>
      </w:r>
    </w:p>
    <w:p w:rsidR="00D111F8" w:rsidRDefault="006B1D55" w:rsidP="00D111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tarefa. </w:t>
      </w:r>
    </w:p>
    <w:p w:rsidR="00571D02" w:rsidRDefault="00571D02" w:rsidP="00571D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223-227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Revisão Enem 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111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292D74">
        <w:rPr>
          <w:rFonts w:ascii="Arial" w:eastAsia="Times New Roman" w:hAnsi="Arial" w:cs="Arial"/>
          <w:color w:val="000000"/>
          <w:szCs w:val="20"/>
          <w:lang w:val="pt-BR" w:eastAsia="pt-BR"/>
        </w:rPr>
        <w:t>27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3</w:t>
      </w:r>
    </w:p>
    <w:p w:rsidR="005A5650" w:rsidRDefault="00340B1E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Questionário sobre as escolas literárias.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Pr="00046868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34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223-227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4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questionário.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Pr="00046868" w:rsidRDefault="005A565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D134F" w:rsidRDefault="007D6564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01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D13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13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2D13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4</w:t>
      </w:r>
    </w:p>
    <w:p w:rsidR="002D134F" w:rsidRDefault="002D134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34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sobre os gêneros literários.</w:t>
      </w:r>
    </w:p>
    <w:p w:rsidR="002D134F" w:rsidRDefault="002D134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F426F" w:rsidRDefault="002D134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B4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34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230-234.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F4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34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A0C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FF426F" w:rsidRDefault="00FF426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BA0CA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292D74"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A0C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4</w:t>
      </w:r>
    </w:p>
    <w:p w:rsidR="005A5650" w:rsidRDefault="00BA0CAE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</w:p>
    <w:p w:rsidR="00BA0CAE" w:rsidRDefault="00BA0CAE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A0C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230-234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BA0C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5A5650" w:rsidRDefault="005A5650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45A2F" w:rsidRDefault="007D6564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FF4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24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5</w:t>
      </w:r>
    </w:p>
    <w:p w:rsidR="00845131" w:rsidRDefault="001247E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</w:p>
    <w:p w:rsidR="00845131" w:rsidRDefault="008451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247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235-237.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0348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Atividades, p. 242-244.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  E ENVIADO PELO SI</w:t>
      </w:r>
      <w:r w:rsidR="00CA0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</w:t>
      </w:r>
      <w:r w:rsidR="00CA0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10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292D74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348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Vestibulares.</w:t>
      </w:r>
    </w:p>
    <w:p w:rsidR="005A5650" w:rsidRDefault="000348C6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</w:p>
    <w:p w:rsidR="000348C6" w:rsidRDefault="000348C6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348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242-244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0348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atividades, p. 245-247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  E ENVIADO PELO SI</w:t>
      </w:r>
      <w:r w:rsidR="000348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</w:t>
      </w:r>
      <w:r w:rsidR="000348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292D74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A0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Vestibulares.</w:t>
      </w:r>
    </w:p>
    <w:p w:rsidR="005A5650" w:rsidRDefault="00CA0B88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</w:p>
    <w:p w:rsidR="005A5650" w:rsidRDefault="005A5650" w:rsidP="005A56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A5650" w:rsidRDefault="005A5650" w:rsidP="005A56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245-247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atividades, p.248-250.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5650" w:rsidRDefault="005A5650" w:rsidP="00053270">
      <w:pPr>
        <w:spacing w:line="240" w:lineRule="auto"/>
        <w:rPr>
          <w:lang w:val="pt-BR"/>
        </w:rPr>
      </w:pP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Vestibulares.</w:t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</w:p>
    <w:p w:rsidR="00845131" w:rsidRDefault="008451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248-250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atividades, p. 251-253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7401C" w:rsidRDefault="0087401C" w:rsidP="008740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292D74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Vestibulares.</w:t>
      </w:r>
    </w:p>
    <w:p w:rsidR="0087401C" w:rsidRDefault="0087401C" w:rsidP="008740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</w:p>
    <w:p w:rsidR="0087401C" w:rsidRDefault="0087401C" w:rsidP="008740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7401C" w:rsidRDefault="0087401C" w:rsidP="0087401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251-253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7401C" w:rsidRDefault="0087401C" w:rsidP="00053270">
      <w:pPr>
        <w:spacing w:line="240" w:lineRule="auto"/>
        <w:rPr>
          <w:lang w:val="pt-BR"/>
        </w:rPr>
      </w:pP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29/11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413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Vestibulares.</w:t>
      </w:r>
    </w:p>
    <w:p w:rsidR="008C75A7" w:rsidRDefault="008C75A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tarefa.</w:t>
      </w:r>
    </w:p>
    <w:p w:rsidR="008C75A7" w:rsidRDefault="008C75A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exercícios.</w:t>
      </w:r>
    </w:p>
    <w:p w:rsidR="003A6F22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C7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242-253.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8C7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C7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7401C" w:rsidRDefault="0087401C" w:rsidP="008740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292D74">
        <w:rPr>
          <w:rFonts w:ascii="Arial" w:eastAsia="Times New Roman" w:hAnsi="Arial" w:cs="Arial"/>
          <w:color w:val="000000"/>
          <w:szCs w:val="20"/>
          <w:lang w:val="pt-BR" w:eastAsia="pt-BR"/>
        </w:rPr>
        <w:t>01/12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Vestibulares.</w:t>
      </w:r>
    </w:p>
    <w:p w:rsidR="0087401C" w:rsidRDefault="0087401C" w:rsidP="008740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exercícios.</w:t>
      </w:r>
    </w:p>
    <w:p w:rsidR="0087401C" w:rsidRDefault="0087401C" w:rsidP="0087401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242-253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7401C" w:rsidRDefault="0087401C" w:rsidP="008740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292D74">
        <w:rPr>
          <w:rFonts w:ascii="Arial" w:eastAsia="Times New Roman" w:hAnsi="Arial" w:cs="Arial"/>
          <w:color w:val="000000"/>
          <w:szCs w:val="20"/>
          <w:lang w:val="pt-BR" w:eastAsia="pt-BR"/>
        </w:rPr>
        <w:t>06/12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Vestibulares.</w:t>
      </w:r>
    </w:p>
    <w:p w:rsidR="0087401C" w:rsidRDefault="0087401C" w:rsidP="008740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exercícios.</w:t>
      </w:r>
    </w:p>
    <w:p w:rsidR="0087401C" w:rsidRDefault="0087401C" w:rsidP="0087401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242-253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292D74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Vestibulares.</w:t>
      </w: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exercícios.</w:t>
      </w:r>
    </w:p>
    <w:p w:rsidR="007D6564" w:rsidRPr="004F0028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 w:rsidRP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F71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242-253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D6564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186" w:rsidRDefault="00717186">
      <w:r>
        <w:separator/>
      </w:r>
    </w:p>
    <w:p w:rsidR="00717186" w:rsidRDefault="00717186"/>
  </w:endnote>
  <w:endnote w:type="continuationSeparator" w:id="0">
    <w:p w:rsidR="00717186" w:rsidRDefault="00717186">
      <w:r>
        <w:continuationSeparator/>
      </w:r>
    </w:p>
    <w:p w:rsidR="00717186" w:rsidRDefault="007171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67B0" w:rsidRPr="004F0028" w:rsidRDefault="00CA67B0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F71610">
          <w:rPr>
            <w:noProof/>
            <w:lang w:val="pt-BR" w:bidi="pt-BR"/>
          </w:rPr>
          <w:t>20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CA67B0" w:rsidRPr="004F0028" w:rsidRDefault="00CA67B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186" w:rsidRDefault="00717186">
      <w:r>
        <w:separator/>
      </w:r>
    </w:p>
    <w:p w:rsidR="00717186" w:rsidRDefault="00717186"/>
  </w:footnote>
  <w:footnote w:type="continuationSeparator" w:id="0">
    <w:p w:rsidR="00717186" w:rsidRDefault="00717186">
      <w:r>
        <w:continuationSeparator/>
      </w:r>
    </w:p>
    <w:p w:rsidR="00717186" w:rsidRDefault="0071718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CA67B0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CA67B0" w:rsidRPr="004F0028" w:rsidRDefault="00CA67B0">
          <w:pPr>
            <w:pStyle w:val="Cabealho"/>
            <w:rPr>
              <w:lang w:val="pt-BR"/>
            </w:rPr>
          </w:pPr>
        </w:p>
      </w:tc>
    </w:tr>
  </w:tbl>
  <w:p w:rsidR="00CA67B0" w:rsidRPr="004F0028" w:rsidRDefault="00CA67B0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116D4"/>
    <w:rsid w:val="0002482E"/>
    <w:rsid w:val="000348C6"/>
    <w:rsid w:val="00040CEB"/>
    <w:rsid w:val="0004309D"/>
    <w:rsid w:val="00046868"/>
    <w:rsid w:val="00047618"/>
    <w:rsid w:val="00050324"/>
    <w:rsid w:val="00053270"/>
    <w:rsid w:val="000578BE"/>
    <w:rsid w:val="00057D83"/>
    <w:rsid w:val="00061EB3"/>
    <w:rsid w:val="000623B1"/>
    <w:rsid w:val="000870FF"/>
    <w:rsid w:val="000A0150"/>
    <w:rsid w:val="000A6AE7"/>
    <w:rsid w:val="000B2D80"/>
    <w:rsid w:val="000D2E09"/>
    <w:rsid w:val="000D46D5"/>
    <w:rsid w:val="000E07EF"/>
    <w:rsid w:val="000E63C9"/>
    <w:rsid w:val="0010216B"/>
    <w:rsid w:val="00102730"/>
    <w:rsid w:val="00104FC9"/>
    <w:rsid w:val="001118D8"/>
    <w:rsid w:val="001161B4"/>
    <w:rsid w:val="00117002"/>
    <w:rsid w:val="001233CC"/>
    <w:rsid w:val="001247EF"/>
    <w:rsid w:val="00124E0A"/>
    <w:rsid w:val="00130E9D"/>
    <w:rsid w:val="00141610"/>
    <w:rsid w:val="00150A6D"/>
    <w:rsid w:val="00152BA9"/>
    <w:rsid w:val="00160D8D"/>
    <w:rsid w:val="00172D6F"/>
    <w:rsid w:val="00184589"/>
    <w:rsid w:val="00185B35"/>
    <w:rsid w:val="001933AE"/>
    <w:rsid w:val="001B3E74"/>
    <w:rsid w:val="001B7E8B"/>
    <w:rsid w:val="001C02A2"/>
    <w:rsid w:val="001C1648"/>
    <w:rsid w:val="001C6258"/>
    <w:rsid w:val="001D0FAD"/>
    <w:rsid w:val="001D4B93"/>
    <w:rsid w:val="001D796F"/>
    <w:rsid w:val="001F2BC8"/>
    <w:rsid w:val="001F5F6B"/>
    <w:rsid w:val="002412CB"/>
    <w:rsid w:val="00243EBC"/>
    <w:rsid w:val="00246A35"/>
    <w:rsid w:val="00247237"/>
    <w:rsid w:val="00247D5E"/>
    <w:rsid w:val="00253E54"/>
    <w:rsid w:val="00277492"/>
    <w:rsid w:val="00284348"/>
    <w:rsid w:val="00292D74"/>
    <w:rsid w:val="002A07A3"/>
    <w:rsid w:val="002A7412"/>
    <w:rsid w:val="002B110E"/>
    <w:rsid w:val="002D134F"/>
    <w:rsid w:val="002E067D"/>
    <w:rsid w:val="002E4151"/>
    <w:rsid w:val="002E46B2"/>
    <w:rsid w:val="002E51A0"/>
    <w:rsid w:val="002F51F5"/>
    <w:rsid w:val="002F72F3"/>
    <w:rsid w:val="00312137"/>
    <w:rsid w:val="00314E1D"/>
    <w:rsid w:val="00330359"/>
    <w:rsid w:val="003307DA"/>
    <w:rsid w:val="0033762F"/>
    <w:rsid w:val="00340B1E"/>
    <w:rsid w:val="00351445"/>
    <w:rsid w:val="003525CB"/>
    <w:rsid w:val="003531FC"/>
    <w:rsid w:val="00360494"/>
    <w:rsid w:val="00366C7E"/>
    <w:rsid w:val="00375752"/>
    <w:rsid w:val="00384EA3"/>
    <w:rsid w:val="003A0D7D"/>
    <w:rsid w:val="003A39A1"/>
    <w:rsid w:val="003A639E"/>
    <w:rsid w:val="003A6F22"/>
    <w:rsid w:val="003B4226"/>
    <w:rsid w:val="003C2191"/>
    <w:rsid w:val="003D3153"/>
    <w:rsid w:val="003D3863"/>
    <w:rsid w:val="003E5C78"/>
    <w:rsid w:val="003F7958"/>
    <w:rsid w:val="004076E2"/>
    <w:rsid w:val="004110DE"/>
    <w:rsid w:val="00413FDF"/>
    <w:rsid w:val="00433BFE"/>
    <w:rsid w:val="004353AA"/>
    <w:rsid w:val="0044085A"/>
    <w:rsid w:val="00450D6C"/>
    <w:rsid w:val="00475865"/>
    <w:rsid w:val="004821D8"/>
    <w:rsid w:val="004A2C94"/>
    <w:rsid w:val="004A4350"/>
    <w:rsid w:val="004B21A5"/>
    <w:rsid w:val="004B488D"/>
    <w:rsid w:val="004C1C04"/>
    <w:rsid w:val="004C560B"/>
    <w:rsid w:val="004F0028"/>
    <w:rsid w:val="004F07B0"/>
    <w:rsid w:val="005037F0"/>
    <w:rsid w:val="00505C1F"/>
    <w:rsid w:val="00510E18"/>
    <w:rsid w:val="00516A86"/>
    <w:rsid w:val="005275F6"/>
    <w:rsid w:val="0053130F"/>
    <w:rsid w:val="00552A9D"/>
    <w:rsid w:val="00571D02"/>
    <w:rsid w:val="00572102"/>
    <w:rsid w:val="00574EAE"/>
    <w:rsid w:val="00584B81"/>
    <w:rsid w:val="00585A81"/>
    <w:rsid w:val="00592A7A"/>
    <w:rsid w:val="0059671D"/>
    <w:rsid w:val="005A1AA9"/>
    <w:rsid w:val="005A5650"/>
    <w:rsid w:val="005B2B19"/>
    <w:rsid w:val="005B71FF"/>
    <w:rsid w:val="005C4A8E"/>
    <w:rsid w:val="005C5CE1"/>
    <w:rsid w:val="005C6745"/>
    <w:rsid w:val="005D14E5"/>
    <w:rsid w:val="005D31FF"/>
    <w:rsid w:val="005E7FCA"/>
    <w:rsid w:val="005F1BB0"/>
    <w:rsid w:val="00603C9A"/>
    <w:rsid w:val="00620B7B"/>
    <w:rsid w:val="00633955"/>
    <w:rsid w:val="006448C9"/>
    <w:rsid w:val="00656C4D"/>
    <w:rsid w:val="00661AD9"/>
    <w:rsid w:val="00670223"/>
    <w:rsid w:val="00672196"/>
    <w:rsid w:val="00684E8B"/>
    <w:rsid w:val="006B1D55"/>
    <w:rsid w:val="006D6826"/>
    <w:rsid w:val="006E2B76"/>
    <w:rsid w:val="006E2B99"/>
    <w:rsid w:val="006E5022"/>
    <w:rsid w:val="006E5716"/>
    <w:rsid w:val="006F3EB3"/>
    <w:rsid w:val="00701EAE"/>
    <w:rsid w:val="00701F68"/>
    <w:rsid w:val="00707FC8"/>
    <w:rsid w:val="00710C90"/>
    <w:rsid w:val="00717186"/>
    <w:rsid w:val="007302B3"/>
    <w:rsid w:val="00730733"/>
    <w:rsid w:val="00730E3A"/>
    <w:rsid w:val="0073481A"/>
    <w:rsid w:val="00736AAF"/>
    <w:rsid w:val="007372E5"/>
    <w:rsid w:val="007411C2"/>
    <w:rsid w:val="00742896"/>
    <w:rsid w:val="00742AE4"/>
    <w:rsid w:val="0075383E"/>
    <w:rsid w:val="007571D1"/>
    <w:rsid w:val="00765B2A"/>
    <w:rsid w:val="007774E3"/>
    <w:rsid w:val="00783A34"/>
    <w:rsid w:val="007A41FC"/>
    <w:rsid w:val="007A5201"/>
    <w:rsid w:val="007A5E3C"/>
    <w:rsid w:val="007A6F6B"/>
    <w:rsid w:val="007B28A6"/>
    <w:rsid w:val="007C322A"/>
    <w:rsid w:val="007C5F41"/>
    <w:rsid w:val="007C6B52"/>
    <w:rsid w:val="007C6D66"/>
    <w:rsid w:val="007D16C5"/>
    <w:rsid w:val="007D49A4"/>
    <w:rsid w:val="007D6564"/>
    <w:rsid w:val="007E0092"/>
    <w:rsid w:val="007E45A8"/>
    <w:rsid w:val="007E57AF"/>
    <w:rsid w:val="007F1B3F"/>
    <w:rsid w:val="007F31B2"/>
    <w:rsid w:val="0081545B"/>
    <w:rsid w:val="008320FC"/>
    <w:rsid w:val="0084071D"/>
    <w:rsid w:val="00840816"/>
    <w:rsid w:val="008415CE"/>
    <w:rsid w:val="00845131"/>
    <w:rsid w:val="008474BD"/>
    <w:rsid w:val="00857999"/>
    <w:rsid w:val="008629A4"/>
    <w:rsid w:val="00862D18"/>
    <w:rsid w:val="00862F25"/>
    <w:rsid w:val="00862FE4"/>
    <w:rsid w:val="0086389A"/>
    <w:rsid w:val="0087401C"/>
    <w:rsid w:val="0087405D"/>
    <w:rsid w:val="008750E5"/>
    <w:rsid w:val="0087605E"/>
    <w:rsid w:val="00876E39"/>
    <w:rsid w:val="00877667"/>
    <w:rsid w:val="0088454A"/>
    <w:rsid w:val="00895F7C"/>
    <w:rsid w:val="008A6210"/>
    <w:rsid w:val="008B1098"/>
    <w:rsid w:val="008B1FEE"/>
    <w:rsid w:val="008B65C1"/>
    <w:rsid w:val="008B7C43"/>
    <w:rsid w:val="008C75A7"/>
    <w:rsid w:val="008D01D5"/>
    <w:rsid w:val="00902B9E"/>
    <w:rsid w:val="00903C32"/>
    <w:rsid w:val="00911E71"/>
    <w:rsid w:val="00916B16"/>
    <w:rsid w:val="009173B9"/>
    <w:rsid w:val="0093263E"/>
    <w:rsid w:val="0093335D"/>
    <w:rsid w:val="0093613E"/>
    <w:rsid w:val="009376F5"/>
    <w:rsid w:val="0094151A"/>
    <w:rsid w:val="00943026"/>
    <w:rsid w:val="0094410B"/>
    <w:rsid w:val="00960CD7"/>
    <w:rsid w:val="00966B81"/>
    <w:rsid w:val="0097245C"/>
    <w:rsid w:val="0098347E"/>
    <w:rsid w:val="00991974"/>
    <w:rsid w:val="00993009"/>
    <w:rsid w:val="0099788F"/>
    <w:rsid w:val="009B218B"/>
    <w:rsid w:val="009B5D1B"/>
    <w:rsid w:val="009C7303"/>
    <w:rsid w:val="009C7720"/>
    <w:rsid w:val="009D1580"/>
    <w:rsid w:val="009D1CFB"/>
    <w:rsid w:val="009D62D3"/>
    <w:rsid w:val="009D7708"/>
    <w:rsid w:val="009E0A99"/>
    <w:rsid w:val="009E1319"/>
    <w:rsid w:val="009E4D77"/>
    <w:rsid w:val="009F3006"/>
    <w:rsid w:val="00A05526"/>
    <w:rsid w:val="00A10F40"/>
    <w:rsid w:val="00A23AFA"/>
    <w:rsid w:val="00A24950"/>
    <w:rsid w:val="00A2575D"/>
    <w:rsid w:val="00A31B3E"/>
    <w:rsid w:val="00A34B94"/>
    <w:rsid w:val="00A374CE"/>
    <w:rsid w:val="00A47098"/>
    <w:rsid w:val="00A47FDB"/>
    <w:rsid w:val="00A532F3"/>
    <w:rsid w:val="00A64072"/>
    <w:rsid w:val="00A6595B"/>
    <w:rsid w:val="00A74783"/>
    <w:rsid w:val="00A82033"/>
    <w:rsid w:val="00A8489E"/>
    <w:rsid w:val="00A90F7A"/>
    <w:rsid w:val="00A9203F"/>
    <w:rsid w:val="00A94FD3"/>
    <w:rsid w:val="00AB02A7"/>
    <w:rsid w:val="00AC29F3"/>
    <w:rsid w:val="00AC41C0"/>
    <w:rsid w:val="00AC5147"/>
    <w:rsid w:val="00AC77D4"/>
    <w:rsid w:val="00AE68C4"/>
    <w:rsid w:val="00AE7FD4"/>
    <w:rsid w:val="00B03EA8"/>
    <w:rsid w:val="00B231E5"/>
    <w:rsid w:val="00B278D3"/>
    <w:rsid w:val="00B34C57"/>
    <w:rsid w:val="00B36695"/>
    <w:rsid w:val="00B37C17"/>
    <w:rsid w:val="00B43D63"/>
    <w:rsid w:val="00B44613"/>
    <w:rsid w:val="00B63F3B"/>
    <w:rsid w:val="00B64BFD"/>
    <w:rsid w:val="00B7619F"/>
    <w:rsid w:val="00B763D2"/>
    <w:rsid w:val="00B80651"/>
    <w:rsid w:val="00B8076A"/>
    <w:rsid w:val="00B846BE"/>
    <w:rsid w:val="00B92D4F"/>
    <w:rsid w:val="00B946FC"/>
    <w:rsid w:val="00BA0CAE"/>
    <w:rsid w:val="00BB57E3"/>
    <w:rsid w:val="00BC7C40"/>
    <w:rsid w:val="00BD2321"/>
    <w:rsid w:val="00BD385E"/>
    <w:rsid w:val="00BE3C3A"/>
    <w:rsid w:val="00BE541E"/>
    <w:rsid w:val="00BE67B1"/>
    <w:rsid w:val="00BE7B08"/>
    <w:rsid w:val="00C021EC"/>
    <w:rsid w:val="00C02B87"/>
    <w:rsid w:val="00C058B6"/>
    <w:rsid w:val="00C132F1"/>
    <w:rsid w:val="00C4086D"/>
    <w:rsid w:val="00C413B0"/>
    <w:rsid w:val="00C42C79"/>
    <w:rsid w:val="00C551A4"/>
    <w:rsid w:val="00C56EE9"/>
    <w:rsid w:val="00C81507"/>
    <w:rsid w:val="00C91694"/>
    <w:rsid w:val="00CA0B88"/>
    <w:rsid w:val="00CA13F7"/>
    <w:rsid w:val="00CA1896"/>
    <w:rsid w:val="00CA67B0"/>
    <w:rsid w:val="00CB5B28"/>
    <w:rsid w:val="00CB635F"/>
    <w:rsid w:val="00CD2683"/>
    <w:rsid w:val="00CF32CA"/>
    <w:rsid w:val="00CF5371"/>
    <w:rsid w:val="00D0323A"/>
    <w:rsid w:val="00D0559F"/>
    <w:rsid w:val="00D077E9"/>
    <w:rsid w:val="00D07CCB"/>
    <w:rsid w:val="00D111F8"/>
    <w:rsid w:val="00D13B20"/>
    <w:rsid w:val="00D22789"/>
    <w:rsid w:val="00D269B6"/>
    <w:rsid w:val="00D32E91"/>
    <w:rsid w:val="00D3732A"/>
    <w:rsid w:val="00D3737A"/>
    <w:rsid w:val="00D4037E"/>
    <w:rsid w:val="00D42CB7"/>
    <w:rsid w:val="00D45A2F"/>
    <w:rsid w:val="00D50C06"/>
    <w:rsid w:val="00D5413D"/>
    <w:rsid w:val="00D5686E"/>
    <w:rsid w:val="00D570A9"/>
    <w:rsid w:val="00D658EE"/>
    <w:rsid w:val="00D70D02"/>
    <w:rsid w:val="00D770C7"/>
    <w:rsid w:val="00D82463"/>
    <w:rsid w:val="00D847D5"/>
    <w:rsid w:val="00D86945"/>
    <w:rsid w:val="00D90290"/>
    <w:rsid w:val="00DB7D54"/>
    <w:rsid w:val="00DD152F"/>
    <w:rsid w:val="00DE213F"/>
    <w:rsid w:val="00DF027C"/>
    <w:rsid w:val="00DF1FE3"/>
    <w:rsid w:val="00E0008A"/>
    <w:rsid w:val="00E00A32"/>
    <w:rsid w:val="00E0467C"/>
    <w:rsid w:val="00E1342C"/>
    <w:rsid w:val="00E13DB7"/>
    <w:rsid w:val="00E22ACD"/>
    <w:rsid w:val="00E22D48"/>
    <w:rsid w:val="00E51380"/>
    <w:rsid w:val="00E620B0"/>
    <w:rsid w:val="00E63A31"/>
    <w:rsid w:val="00E81B40"/>
    <w:rsid w:val="00E839D2"/>
    <w:rsid w:val="00E84925"/>
    <w:rsid w:val="00E85447"/>
    <w:rsid w:val="00E878E2"/>
    <w:rsid w:val="00E87B69"/>
    <w:rsid w:val="00E91E60"/>
    <w:rsid w:val="00E9565E"/>
    <w:rsid w:val="00EB0145"/>
    <w:rsid w:val="00ED1C6E"/>
    <w:rsid w:val="00ED6A0A"/>
    <w:rsid w:val="00EE5DAE"/>
    <w:rsid w:val="00EF555B"/>
    <w:rsid w:val="00EF6247"/>
    <w:rsid w:val="00F027BB"/>
    <w:rsid w:val="00F0393D"/>
    <w:rsid w:val="00F11DCF"/>
    <w:rsid w:val="00F162EA"/>
    <w:rsid w:val="00F168BD"/>
    <w:rsid w:val="00F26AC4"/>
    <w:rsid w:val="00F37AEC"/>
    <w:rsid w:val="00F52D27"/>
    <w:rsid w:val="00F54543"/>
    <w:rsid w:val="00F6695A"/>
    <w:rsid w:val="00F6748D"/>
    <w:rsid w:val="00F71610"/>
    <w:rsid w:val="00F82B88"/>
    <w:rsid w:val="00F830C8"/>
    <w:rsid w:val="00F83527"/>
    <w:rsid w:val="00F87F5A"/>
    <w:rsid w:val="00F915BB"/>
    <w:rsid w:val="00F9362E"/>
    <w:rsid w:val="00FA2EED"/>
    <w:rsid w:val="00FA6AF2"/>
    <w:rsid w:val="00FB6EC1"/>
    <w:rsid w:val="00FC287C"/>
    <w:rsid w:val="00FD4429"/>
    <w:rsid w:val="00FD4C8A"/>
    <w:rsid w:val="00FD583F"/>
    <w:rsid w:val="00FD7488"/>
    <w:rsid w:val="00FE4C8C"/>
    <w:rsid w:val="00FF16B4"/>
    <w:rsid w:val="00FF426F"/>
    <w:rsid w:val="00FF7B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B63DC"/>
  <w15:docId w15:val="{CA07FC13-8826-441B-ABF4-1F6E0D7E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7A6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character" w:customStyle="1" w:styleId="Ttulo3Char">
    <w:name w:val="Título 3 Char"/>
    <w:basedOn w:val="Fontepargpadro"/>
    <w:link w:val="Ttulo3"/>
    <w:uiPriority w:val="5"/>
    <w:semiHidden/>
    <w:rsid w:val="007A6F6B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67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371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630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239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462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173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72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8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268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040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898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77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1A553F"/>
    <w:rsid w:val="001D478D"/>
    <w:rsid w:val="003D7727"/>
    <w:rsid w:val="005007FE"/>
    <w:rsid w:val="00756BEA"/>
    <w:rsid w:val="007614D6"/>
    <w:rsid w:val="00A81549"/>
    <w:rsid w:val="00B00E34"/>
    <w:rsid w:val="00CA32F5"/>
    <w:rsid w:val="00E267B0"/>
    <w:rsid w:val="00F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Prof. Willian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246</TotalTime>
  <Pages>20</Pages>
  <Words>3974</Words>
  <Characters>21462</Characters>
  <Application>Microsoft Office Word</Application>
  <DocSecurity>0</DocSecurity>
  <Lines>178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Willian Rolao Silva</cp:lastModifiedBy>
  <cp:revision>70</cp:revision>
  <cp:lastPrinted>2006-08-01T17:47:00Z</cp:lastPrinted>
  <dcterms:created xsi:type="dcterms:W3CDTF">2022-01-29T19:43:00Z</dcterms:created>
  <dcterms:modified xsi:type="dcterms:W3CDTF">2022-01-31T00:42:00Z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