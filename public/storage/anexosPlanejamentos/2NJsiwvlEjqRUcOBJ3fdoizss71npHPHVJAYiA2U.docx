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>PLANO DE AÇÃO 1ª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>PLANO DE AÇÃO 1ª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0069E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3426C" w:rsidRDefault="0013426C" w:rsidP="00652DE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–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52DE1" w:rsidRP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o conceito de pronome possessivo.</w:t>
      </w:r>
      <w:r w:rsid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52DE1" w:rsidRPr="00652D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os valores que os pronomes possessivos podem assumir.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 – Atividades complementares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63A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C2545" w:rsidRPr="00DC2545" w:rsidRDefault="0013426C" w:rsidP="00DC2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13 - </w:t>
      </w:r>
      <w:r w:rsidR="00DC2545" w:rsidRP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as funções substantivas e adjetivas dos pronomes demonstrativos.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2545" w:rsidRP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as marcações no espaço, no tempo e no discurso de um pronome demonstrativo.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2545" w:rsidRP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o papel anafórico e catafórico dos pronomes demonstrativos.</w:t>
      </w:r>
    </w:p>
    <w:p w:rsidR="0013426C" w:rsidRDefault="0013426C" w:rsidP="00DC2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DC25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13 - </w:t>
      </w:r>
      <w:r w:rsidR="00DC2545" w:rsidRP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identificar um pronome relativo.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2545" w:rsidRP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papel do pronome relativo em relação ao seu antecedente.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</w:t>
      </w:r>
      <w:r w:rsidR="00810C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cios Propostos sem estrelas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13 </w:t>
      </w:r>
      <w:r w:rsidR="00810C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r w:rsidR="00DC25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724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3426C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13426C" w:rsidRPr="00046868" w:rsidRDefault="0013426C" w:rsidP="001342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26CD1" w:rsidRPr="00B26CD1" w:rsidRDefault="0013426C" w:rsidP="00B26CD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</w:t>
      </w:r>
      <w:r w:rsidR="00E17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14 - </w:t>
      </w:r>
      <w:r w:rsidR="00B26CD1" w:rsidRP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o conceito de pronome indefinido.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6CD1" w:rsidRP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identificar um pronome indefinido.</w:t>
      </w:r>
    </w:p>
    <w:p w:rsidR="0013426C" w:rsidRDefault="0013426C" w:rsidP="00B26CD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C – Linguagens - Livro de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26C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0" w:name="_GoBack"/>
      <w:bookmarkEnd w:id="0"/>
    </w:p>
    <w:sectPr w:rsidR="0013426C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69E2" w:rsidRDefault="000069E2">
      <w:r>
        <w:separator/>
      </w:r>
    </w:p>
    <w:p w:rsidR="000069E2" w:rsidRDefault="000069E2"/>
  </w:endnote>
  <w:endnote w:type="continuationSeparator" w:id="0">
    <w:p w:rsidR="000069E2" w:rsidRDefault="000069E2">
      <w:r>
        <w:continuationSeparator/>
      </w:r>
    </w:p>
    <w:p w:rsidR="000069E2" w:rsidRDefault="00006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69E2" w:rsidRDefault="000069E2">
      <w:r>
        <w:separator/>
      </w:r>
    </w:p>
    <w:p w:rsidR="000069E2" w:rsidRDefault="000069E2"/>
  </w:footnote>
  <w:footnote w:type="continuationSeparator" w:id="0">
    <w:p w:rsidR="000069E2" w:rsidRDefault="000069E2">
      <w:r>
        <w:continuationSeparator/>
      </w:r>
    </w:p>
    <w:p w:rsidR="000069E2" w:rsidRDefault="000069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D5AAA"/>
    <w:multiLevelType w:val="multilevel"/>
    <w:tmpl w:val="DA90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69E2"/>
    <w:rsid w:val="0002482E"/>
    <w:rsid w:val="00043B80"/>
    <w:rsid w:val="00046868"/>
    <w:rsid w:val="00050324"/>
    <w:rsid w:val="00050BA4"/>
    <w:rsid w:val="0009333E"/>
    <w:rsid w:val="000A0150"/>
    <w:rsid w:val="000A1B05"/>
    <w:rsid w:val="000D2E09"/>
    <w:rsid w:val="000E63C9"/>
    <w:rsid w:val="0010216B"/>
    <w:rsid w:val="00130E9D"/>
    <w:rsid w:val="0013426C"/>
    <w:rsid w:val="00150A6D"/>
    <w:rsid w:val="00152B9F"/>
    <w:rsid w:val="0016119D"/>
    <w:rsid w:val="00185B35"/>
    <w:rsid w:val="001B7FC9"/>
    <w:rsid w:val="001F2BC8"/>
    <w:rsid w:val="001F5F6B"/>
    <w:rsid w:val="00214309"/>
    <w:rsid w:val="00243EBC"/>
    <w:rsid w:val="00246A35"/>
    <w:rsid w:val="00284348"/>
    <w:rsid w:val="002F51F5"/>
    <w:rsid w:val="00312137"/>
    <w:rsid w:val="00317C78"/>
    <w:rsid w:val="00330359"/>
    <w:rsid w:val="0033762F"/>
    <w:rsid w:val="003531FC"/>
    <w:rsid w:val="00360494"/>
    <w:rsid w:val="00366C7E"/>
    <w:rsid w:val="00384EA3"/>
    <w:rsid w:val="0039109C"/>
    <w:rsid w:val="003A39A1"/>
    <w:rsid w:val="003C2191"/>
    <w:rsid w:val="003D3863"/>
    <w:rsid w:val="003E55AA"/>
    <w:rsid w:val="004110DE"/>
    <w:rsid w:val="0044085A"/>
    <w:rsid w:val="00446DA9"/>
    <w:rsid w:val="00450E2F"/>
    <w:rsid w:val="004565A5"/>
    <w:rsid w:val="004568CB"/>
    <w:rsid w:val="0049500A"/>
    <w:rsid w:val="004B21A5"/>
    <w:rsid w:val="004B49A3"/>
    <w:rsid w:val="004F0028"/>
    <w:rsid w:val="005012FF"/>
    <w:rsid w:val="005037F0"/>
    <w:rsid w:val="00516A86"/>
    <w:rsid w:val="005275F6"/>
    <w:rsid w:val="0056233C"/>
    <w:rsid w:val="00572102"/>
    <w:rsid w:val="00581DF8"/>
    <w:rsid w:val="005C6745"/>
    <w:rsid w:val="005E6DD9"/>
    <w:rsid w:val="005F1BB0"/>
    <w:rsid w:val="006109A9"/>
    <w:rsid w:val="00634219"/>
    <w:rsid w:val="00652DE1"/>
    <w:rsid w:val="00656C4D"/>
    <w:rsid w:val="006E2B76"/>
    <w:rsid w:val="006E5716"/>
    <w:rsid w:val="006F3414"/>
    <w:rsid w:val="00726EC6"/>
    <w:rsid w:val="007302B3"/>
    <w:rsid w:val="00730733"/>
    <w:rsid w:val="00730E3A"/>
    <w:rsid w:val="00736AAF"/>
    <w:rsid w:val="00737E29"/>
    <w:rsid w:val="00754F65"/>
    <w:rsid w:val="00765B2A"/>
    <w:rsid w:val="00783A34"/>
    <w:rsid w:val="00785370"/>
    <w:rsid w:val="007A628D"/>
    <w:rsid w:val="007C6B52"/>
    <w:rsid w:val="007D16C5"/>
    <w:rsid w:val="007D49A4"/>
    <w:rsid w:val="00807662"/>
    <w:rsid w:val="00807D95"/>
    <w:rsid w:val="00810C92"/>
    <w:rsid w:val="0081212E"/>
    <w:rsid w:val="0084071D"/>
    <w:rsid w:val="00843286"/>
    <w:rsid w:val="00862FE4"/>
    <w:rsid w:val="0086389A"/>
    <w:rsid w:val="0087605E"/>
    <w:rsid w:val="00890D3E"/>
    <w:rsid w:val="008B1FEE"/>
    <w:rsid w:val="008B65C1"/>
    <w:rsid w:val="008D610E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9281A"/>
    <w:rsid w:val="009A2008"/>
    <w:rsid w:val="009B5D1B"/>
    <w:rsid w:val="009C7720"/>
    <w:rsid w:val="009D2783"/>
    <w:rsid w:val="00A23AFA"/>
    <w:rsid w:val="00A31B3E"/>
    <w:rsid w:val="00A45648"/>
    <w:rsid w:val="00A532F3"/>
    <w:rsid w:val="00A8489E"/>
    <w:rsid w:val="00AB02A7"/>
    <w:rsid w:val="00AB4AEA"/>
    <w:rsid w:val="00AC29F3"/>
    <w:rsid w:val="00AE1AD7"/>
    <w:rsid w:val="00B03EA8"/>
    <w:rsid w:val="00B231E5"/>
    <w:rsid w:val="00B26CD1"/>
    <w:rsid w:val="00B64BFD"/>
    <w:rsid w:val="00B724F3"/>
    <w:rsid w:val="00B763D2"/>
    <w:rsid w:val="00B767AB"/>
    <w:rsid w:val="00BE024C"/>
    <w:rsid w:val="00C02B87"/>
    <w:rsid w:val="00C132F1"/>
    <w:rsid w:val="00C4086D"/>
    <w:rsid w:val="00CA1896"/>
    <w:rsid w:val="00CA598A"/>
    <w:rsid w:val="00CB5B28"/>
    <w:rsid w:val="00CE6E96"/>
    <w:rsid w:val="00CF5371"/>
    <w:rsid w:val="00D0323A"/>
    <w:rsid w:val="00D0559F"/>
    <w:rsid w:val="00D077E9"/>
    <w:rsid w:val="00D42CB7"/>
    <w:rsid w:val="00D43EBE"/>
    <w:rsid w:val="00D5413D"/>
    <w:rsid w:val="00D570A9"/>
    <w:rsid w:val="00D70D02"/>
    <w:rsid w:val="00D770C7"/>
    <w:rsid w:val="00D86387"/>
    <w:rsid w:val="00D86945"/>
    <w:rsid w:val="00D90290"/>
    <w:rsid w:val="00DC2545"/>
    <w:rsid w:val="00DD152F"/>
    <w:rsid w:val="00DD3994"/>
    <w:rsid w:val="00DE213F"/>
    <w:rsid w:val="00DF027C"/>
    <w:rsid w:val="00E00A32"/>
    <w:rsid w:val="00E07B07"/>
    <w:rsid w:val="00E17431"/>
    <w:rsid w:val="00E22ACD"/>
    <w:rsid w:val="00E620B0"/>
    <w:rsid w:val="00E63AF8"/>
    <w:rsid w:val="00E81B40"/>
    <w:rsid w:val="00E85447"/>
    <w:rsid w:val="00EF555B"/>
    <w:rsid w:val="00F027BB"/>
    <w:rsid w:val="00F11DCF"/>
    <w:rsid w:val="00F162EA"/>
    <w:rsid w:val="00F52D27"/>
    <w:rsid w:val="00F74537"/>
    <w:rsid w:val="00F83527"/>
    <w:rsid w:val="00F84302"/>
    <w:rsid w:val="00FA7C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71F7B"/>
    <w:rsid w:val="001D36F5"/>
    <w:rsid w:val="00482672"/>
    <w:rsid w:val="005007FE"/>
    <w:rsid w:val="00896C6E"/>
    <w:rsid w:val="00B00E34"/>
    <w:rsid w:val="00B90DD0"/>
    <w:rsid w:val="00E267B0"/>
    <w:rsid w:val="00E93523"/>
    <w:rsid w:val="00F349AB"/>
    <w:rsid w:val="00FF5E5E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</TotalTime>
  <Pages>3</Pages>
  <Words>395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cp:lastPrinted>2006-08-01T17:47:00Z</cp:lastPrinted>
  <dcterms:created xsi:type="dcterms:W3CDTF">2022-08-05T20:05:00Z</dcterms:created>
  <dcterms:modified xsi:type="dcterms:W3CDTF">2022-08-05T20:06:00Z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