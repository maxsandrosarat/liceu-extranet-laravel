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7D540A35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0A1CB4">
                                    <w:t>29</w:t>
                                  </w:r>
                                  <w:r w:rsidR="00524618">
                                    <w:t>/0</w:t>
                                  </w:r>
                                  <w:r w:rsidR="00B77A94">
                                    <w:t>8</w:t>
                                  </w:r>
                                  <w:r w:rsidR="00524618">
                                    <w:t xml:space="preserve"> até </w:t>
                                  </w:r>
                                  <w:r w:rsidR="000A1CB4">
                                    <w:t>1</w:t>
                                  </w:r>
                                  <w:r w:rsidR="00B77A94">
                                    <w:t>6</w:t>
                                  </w:r>
                                  <w:r w:rsidR="00524618">
                                    <w:t>/</w:t>
                                  </w:r>
                                  <w:r w:rsidR="000A1CB4">
                                    <w:t>09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7D540A35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0A1CB4">
                              <w:t>29</w:t>
                            </w:r>
                            <w:r w:rsidR="00524618">
                              <w:t>/0</w:t>
                            </w:r>
                            <w:r w:rsidR="00B77A94">
                              <w:t>8</w:t>
                            </w:r>
                            <w:r w:rsidR="00524618">
                              <w:t xml:space="preserve"> até </w:t>
                            </w:r>
                            <w:r w:rsidR="000A1CB4">
                              <w:t>1</w:t>
                            </w:r>
                            <w:r w:rsidR="00B77A94">
                              <w:t>6</w:t>
                            </w:r>
                            <w:r w:rsidR="00524618">
                              <w:t>/</w:t>
                            </w:r>
                            <w:r w:rsidR="000A1CB4">
                              <w:t>09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EA14FE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17A0BCE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01AE0">
                  <w:rPr>
                    <w:lang w:val="pt-BR"/>
                  </w:rPr>
                  <w:t>Thiago da Silva Ferreira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3EA1373A" w:rsidR="0010216B" w:rsidRDefault="0010216B" w:rsidP="00046868">
      <w:pPr>
        <w:spacing w:line="240" w:lineRule="auto"/>
      </w:pPr>
      <w:r>
        <w:t xml:space="preserve">DISCIPLINA: </w:t>
      </w:r>
      <w:r w:rsidR="00701AE0">
        <w:t>BIOLOGIA</w:t>
      </w:r>
      <w:r w:rsidR="00A76E1C">
        <w:t xml:space="preserve"> II</w:t>
      </w:r>
    </w:p>
    <w:p w14:paraId="1F8A5C19" w14:textId="0AEB2845" w:rsidR="00AD3FB5" w:rsidRDefault="00AD3FB5" w:rsidP="00046868">
      <w:pPr>
        <w:spacing w:line="240" w:lineRule="auto"/>
      </w:pPr>
      <w:r>
        <w:t xml:space="preserve">PROFESSOR: </w:t>
      </w:r>
      <w:r w:rsidR="00701AE0">
        <w:t>THIAGO DA SILVA FERREIRA</w:t>
      </w:r>
    </w:p>
    <w:p w14:paraId="6A4E98BA" w14:textId="77777777" w:rsidR="0010216B" w:rsidRDefault="0010216B" w:rsidP="00046868">
      <w:pPr>
        <w:spacing w:line="240" w:lineRule="auto"/>
      </w:pPr>
    </w:p>
    <w:p w14:paraId="29E8761F" w14:textId="4C7598D2" w:rsidR="00147F15" w:rsidRPr="006304F4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A6E880A" w14:textId="7E669998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biológica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075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075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14C3FB5A" w14:textId="6D65AF6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3169CF1E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408D1A4E" w14:textId="0419322D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PARASITOLOGIA E VÍRUS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075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075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0036EA0C" w:rsidR="001849A4" w:rsidRPr="006304F4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30884ED8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130ABAA" w14:textId="4F07144F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PARASITOLOGIA E VÍRUS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A1C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075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77A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23368DC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8BA7" w14:textId="77777777" w:rsidR="00EA14FE" w:rsidRDefault="00EA14FE">
      <w:r>
        <w:separator/>
      </w:r>
    </w:p>
    <w:p w14:paraId="098C5339" w14:textId="77777777" w:rsidR="00EA14FE" w:rsidRDefault="00EA14FE"/>
  </w:endnote>
  <w:endnote w:type="continuationSeparator" w:id="0">
    <w:p w14:paraId="1E70ADE1" w14:textId="77777777" w:rsidR="00EA14FE" w:rsidRDefault="00EA14FE">
      <w:r>
        <w:continuationSeparator/>
      </w:r>
    </w:p>
    <w:p w14:paraId="63CB47E2" w14:textId="77777777" w:rsidR="00EA14FE" w:rsidRDefault="00EA1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4B6D" w14:textId="77777777" w:rsidR="00EA14FE" w:rsidRDefault="00EA14FE">
      <w:r>
        <w:separator/>
      </w:r>
    </w:p>
    <w:p w14:paraId="6A7140E1" w14:textId="77777777" w:rsidR="00EA14FE" w:rsidRDefault="00EA14FE"/>
  </w:footnote>
  <w:footnote w:type="continuationSeparator" w:id="0">
    <w:p w14:paraId="55C1754A" w14:textId="77777777" w:rsidR="00EA14FE" w:rsidRDefault="00EA14FE">
      <w:r>
        <w:continuationSeparator/>
      </w:r>
    </w:p>
    <w:p w14:paraId="79BD6881" w14:textId="77777777" w:rsidR="00EA14FE" w:rsidRDefault="00EA1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32F6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1CB4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216D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0688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01AE0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2785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0750B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76E1C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77A94"/>
    <w:rsid w:val="00B95CB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14FE"/>
    <w:rsid w:val="00EA29B7"/>
    <w:rsid w:val="00EA624D"/>
    <w:rsid w:val="00EB7D91"/>
    <w:rsid w:val="00EC1F4B"/>
    <w:rsid w:val="00ED2EBE"/>
    <w:rsid w:val="00EF555B"/>
    <w:rsid w:val="00F027BB"/>
    <w:rsid w:val="00F05486"/>
    <w:rsid w:val="00F10CC1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4C0560"/>
    <w:rsid w:val="005007FE"/>
    <w:rsid w:val="0065752C"/>
    <w:rsid w:val="00663A90"/>
    <w:rsid w:val="006F2A01"/>
    <w:rsid w:val="0070541F"/>
    <w:rsid w:val="00777AA4"/>
    <w:rsid w:val="00850EA5"/>
    <w:rsid w:val="009764B1"/>
    <w:rsid w:val="00A779AF"/>
    <w:rsid w:val="00B00E34"/>
    <w:rsid w:val="00B21DE4"/>
    <w:rsid w:val="00BF39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19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4</cp:revision>
  <cp:lastPrinted>2006-08-01T17:47:00Z</cp:lastPrinted>
  <dcterms:created xsi:type="dcterms:W3CDTF">2022-08-09T17:17:00Z</dcterms:created>
  <dcterms:modified xsi:type="dcterms:W3CDTF">2022-08-25T10:13:00Z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