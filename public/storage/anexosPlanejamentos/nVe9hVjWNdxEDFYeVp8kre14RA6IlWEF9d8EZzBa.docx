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A08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714E8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714E8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F6EF0A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D7130B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41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E93773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11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6306C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Módulo: </w:t>
      </w:r>
      <w:r w:rsidR="005B7313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</w:p>
    <w:p w:rsidR="00E93773" w:rsidRDefault="00046868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Tronco de c</w:t>
      </w:r>
      <w:r w:rsidR="005714E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one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e Semelhança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046868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Exercícios em sala: Pág. 55 e 56 </w:t>
      </w:r>
    </w:p>
    <w:p w:rsidR="0084071D" w:rsidRDefault="00046868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76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83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</w:t>
      </w:r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Ímpares </w:t>
      </w:r>
      <w:proofErr w:type="gramStart"/>
      <w:r w:rsidR="006A204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Apenas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18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</w:p>
    <w:p w:rsidR="00E93773" w:rsidRP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Data: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Módulo: 1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Esferas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Referências: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APOSTILA</w:t>
      </w:r>
    </w:p>
    <w:p w:rsidR="00E93773" w:rsidRDefault="00E93773" w:rsidP="00E93773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Página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s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7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Exercícios em sala: Pág. 5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9 e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0.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6E6D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6E6D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(Exercícios Ímpares Apenas</w:t>
      </w:r>
      <w:proofErr w:type="gramStart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)</w:t>
      </w:r>
      <w:r w:rsidR="006E6D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Forma</w:t>
      </w:r>
      <w:proofErr w:type="gramEnd"/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de Entrega da Tarefa: VISTADA EM AULA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6E6DBC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Pr="00E93773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bookmarkStart w:id="0" w:name="_GoBack"/>
      <w:bookmarkEnd w:id="0"/>
    </w:p>
    <w:p w:rsidR="00E93773" w:rsidRPr="00E93773" w:rsidRDefault="00E93773" w:rsidP="00E93773">
      <w:pPr>
        <w:spacing w:line="240" w:lineRule="auto"/>
        <w:rPr>
          <w:rFonts w:ascii="Times New Roman" w:hAnsi="Times New Roman" w:cs="Times New Roman"/>
          <w:szCs w:val="28"/>
          <w:lang w:val="pt-BR"/>
        </w:rPr>
      </w:pPr>
    </w:p>
    <w:sectPr w:rsidR="00E93773" w:rsidRPr="00E9377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0B" w:rsidRDefault="00D7130B">
      <w:r>
        <w:separator/>
      </w:r>
    </w:p>
    <w:p w:rsidR="00D7130B" w:rsidRDefault="00D7130B"/>
  </w:endnote>
  <w:endnote w:type="continuationSeparator" w:id="0">
    <w:p w:rsidR="00D7130B" w:rsidRDefault="00D7130B">
      <w:r>
        <w:continuationSeparator/>
      </w:r>
    </w:p>
    <w:p w:rsidR="00D7130B" w:rsidRDefault="00D71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6E6DBC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0B" w:rsidRDefault="00D7130B">
      <w:r>
        <w:separator/>
      </w:r>
    </w:p>
    <w:p w:rsidR="00D7130B" w:rsidRDefault="00D7130B"/>
  </w:footnote>
  <w:footnote w:type="continuationSeparator" w:id="0">
    <w:p w:rsidR="00D7130B" w:rsidRDefault="00D7130B">
      <w:r>
        <w:continuationSeparator/>
      </w:r>
    </w:p>
    <w:p w:rsidR="00D7130B" w:rsidRDefault="00D713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14E8"/>
    <w:rsid w:val="00572102"/>
    <w:rsid w:val="005B7313"/>
    <w:rsid w:val="005C6745"/>
    <w:rsid w:val="005F1BB0"/>
    <w:rsid w:val="006306CD"/>
    <w:rsid w:val="00656C4D"/>
    <w:rsid w:val="006A204D"/>
    <w:rsid w:val="006E2B76"/>
    <w:rsid w:val="006E5716"/>
    <w:rsid w:val="006E6DBC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AF4836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130B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93773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424A0B"/>
    <w:rsid w:val="005007FE"/>
    <w:rsid w:val="008D7084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5</cp:revision>
  <cp:lastPrinted>2006-08-01T17:47:00Z</cp:lastPrinted>
  <dcterms:created xsi:type="dcterms:W3CDTF">2022-07-26T07:42:00Z</dcterms:created>
  <dcterms:modified xsi:type="dcterms:W3CDTF">2022-08-07T15:15:00Z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