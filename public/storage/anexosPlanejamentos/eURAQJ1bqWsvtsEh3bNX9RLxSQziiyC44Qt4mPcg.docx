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B0704D2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2E09" w:rsidRPr="00D86945" w:rsidRDefault="007E19DC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PLANO DE AÇÃO 1</w:t>
                                  </w:r>
                                  <w:r w:rsidR="000D2E09"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0D2E09"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</w:p>
                                <w:p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:rsidR="000D2E09" w:rsidRPr="00D86945" w:rsidRDefault="007E19DC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>PLANO DE AÇÃO 1</w:t>
                            </w:r>
                            <w:r w:rsidR="000D2E09"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0D2E09"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</w:p>
                          <w:p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EB89A1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E613EF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F72B7F">
                  <w:rPr>
                    <w:lang w:val="pt-BR"/>
                  </w:rPr>
                  <w:t>Rafael Mello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E613EF" w:rsidP="00FE4C8C">
      <w:pPr>
        <w:pStyle w:val="Ttulo1"/>
        <w:rPr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3.3pt;margin-top:369.3pt;width:253.5pt;height:164.25pt;z-index:-251657728;mso-position-horizontal-relative:text;mso-position-vertical-relative:text">
            <v:imagedata r:id="rId8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035314C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</w:p>
    <w:p w:rsidR="0010216B" w:rsidRDefault="0010216B" w:rsidP="00046868">
      <w:pPr>
        <w:spacing w:line="240" w:lineRule="auto"/>
      </w:pPr>
    </w:p>
    <w:p w:rsidR="00F72B7F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72B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72B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512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Primeira e segunda rev. industriais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512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68 a </w:t>
      </w:r>
      <w:r w:rsidR="00E77F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77F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Realizar atividades com estrelas no livro de exercícios</w:t>
      </w:r>
    </w:p>
    <w:p w:rsidR="00F72B7F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E77F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77F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no livro</w:t>
      </w:r>
    </w:p>
    <w:p w:rsidR="00F72B7F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 w:rsidR="00F72B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77F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Terceira rev. industrial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B69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75 a 80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B69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 estrelas no livro de exercícios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AB69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no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B69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21/02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508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2 do livro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508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 capítulo 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508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AZ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A508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508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07/03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508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Industrialização brasileira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508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81 a 86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508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 estrelas do livro de exercícios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A508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respostas no livro com justificativas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508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14/03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508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industrialização, militares e Nova República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508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89 </w:t>
      </w:r>
      <w:r w:rsidR="00AC79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95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C79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AC79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com justificativas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C79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21/03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C79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Governos recentes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C79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95 a 98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C79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 estrelas do caderno de exercícios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AC79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livro com justificativas das respostas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C79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28/03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C79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complementar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C79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3 e 4 do livro e anotações do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C79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fichamento dos capítulos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AC79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C79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04/04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C79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popul</w:t>
      </w:r>
      <w:r w:rsidR="006467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="00AC79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467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99 a 108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467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críticas ao modelo de Malthus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6467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467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11/04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467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caderno de exercícios capítulo 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467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467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online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</w:t>
      </w:r>
      <w:r w:rsidR="006467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467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18/04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467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de exercícios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467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teorias populacionais e setores industriais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467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o restante da lista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="006467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6467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467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25/04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44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movimentos migratórios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44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</w:t>
      </w:r>
      <w:r w:rsidR="00C15B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72 a 80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15B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sobre os maiores fluxos populacionais para o Brasil do século XXI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Forma de Entrega da Tarefa: </w:t>
      </w:r>
      <w:r w:rsidR="00C15B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15B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02/05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15B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 e exercícios das estrelas no caderno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15B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81 a 83 e caderno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15B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mapa online e exercícios propostos AZ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="00C15B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C15B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e 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15B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09/05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15B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Urbanização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15B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86 a 90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pesquisa sobre </w:t>
      </w:r>
      <w:proofErr w:type="spellStart"/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gentrificação</w:t>
      </w:r>
      <w:proofErr w:type="spellEnd"/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como ocorre em Campo Grande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16/05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urbanização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90 a 95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das estrelas no livro de exercícios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livro e justificar respostas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23/05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urbanização no Brasil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98 a 103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da plataforma AZ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30/05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Urbanização no Brasil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todos os exercícios referentes ao capítulo 8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do livro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93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06/06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C14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questões ambientais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C14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109 a 113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6C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das páginas 114 a 116 no caderno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B46C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46C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13/06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46C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Questões ambientais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46C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114 a 118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6C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 do caderno de exercícios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B46C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livro com justificativa das respostas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46C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20/06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33E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Questões ambientais II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33E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121 a 125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33E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sobre desertificação e seus efeitos no Brasil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633E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33E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27/06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33E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Questões ambientais II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33E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126 a 131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33E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 no caderno de exercícios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633E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 com justificativas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33E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04/07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33E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conteúdo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33E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33E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fichamento dos capítulos 9 e 10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07F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agropecuária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07F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54 a 59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857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pesquisa sobre protocolo de </w:t>
      </w:r>
      <w:proofErr w:type="spellStart"/>
      <w:r w:rsidR="005857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cartagena</w:t>
      </w:r>
      <w:proofErr w:type="spellEnd"/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Forma de Entrega da Tarefa: </w:t>
      </w:r>
      <w:r w:rsidR="005857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857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01/08</w:t>
      </w:r>
    </w:p>
    <w:p w:rsidR="005857BA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857BA" w:rsidRDefault="005857BA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857BA" w:rsidRDefault="005857BA" w:rsidP="005857B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agropecuária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5857BA" w:rsidRDefault="005857BA" w:rsidP="005857B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60 a 63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e exercícios das estrelas</w:t>
      </w:r>
    </w:p>
    <w:p w:rsidR="005857BA" w:rsidRDefault="005857BA" w:rsidP="005857B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 e caderno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08/08</w:t>
      </w:r>
    </w:p>
    <w:p w:rsidR="00F72B7F" w:rsidRDefault="005857BA" w:rsidP="005857B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="00F72B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857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agropecuária no Brasil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857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64 a 70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857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5857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857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15/08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857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agropecuária no Brasil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857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857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22/08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energia não renovável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76 a 77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sobre a importância do petróleo para o Oriente Médio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29/08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petróleo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77 a 81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05/09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Conteúdo: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fontes renováveis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82 a 87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 e propostos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 e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12/09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energia renovável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caderno de exercícios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capítulo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50B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19/09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37D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agentes internos e estrutura geológica da Terra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7D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91 a 95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37D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sobre movimentos de placas tectônicas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037D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37D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26/09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37D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agentes internos e externos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96 a 102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e das estrelas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 e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03/10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agentes externos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58 a 66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17/10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cartografia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68 a 75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 e propostos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Forma de Entrega da Tarefa: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e 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24/10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cartografia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75 a 85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57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31/10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sobre escala cartográfica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da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07/11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clima, elementos e fatores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89 a 101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pesquisar sobre efeitos El </w:t>
      </w:r>
      <w:proofErr w:type="spellStart"/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Niño</w:t>
      </w:r>
      <w:proofErr w:type="spellEnd"/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La </w:t>
      </w:r>
      <w:proofErr w:type="spellStart"/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Niña</w:t>
      </w:r>
      <w:proofErr w:type="spellEnd"/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exercícios propostos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 e 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21/11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massas de ar e clima brasileiro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102 a 111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resumo </w:t>
      </w:r>
      <w:proofErr w:type="gramStart"/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111</w:t>
      </w:r>
      <w:proofErr w:type="gramEnd"/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115 e exercícios propostos online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C7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28/11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318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biomas brasileiros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318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118 a 153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318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e exercícios das estrelas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7318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318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07/12</w:t>
      </w:r>
    </w:p>
    <w:p w:rsidR="00F72B7F" w:rsidRDefault="00F72B7F" w:rsidP="00F72B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bookmarkStart w:id="0" w:name="_GoBack"/>
      <w:bookmarkEnd w:id="0"/>
    </w:p>
    <w:sectPr w:rsidR="00F72B7F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3EF" w:rsidRDefault="00E613EF">
      <w:r>
        <w:separator/>
      </w:r>
    </w:p>
    <w:p w:rsidR="00E613EF" w:rsidRDefault="00E613EF"/>
  </w:endnote>
  <w:endnote w:type="continuationSeparator" w:id="0">
    <w:p w:rsidR="00E613EF" w:rsidRDefault="00E613EF">
      <w:r>
        <w:continuationSeparator/>
      </w:r>
    </w:p>
    <w:p w:rsidR="00E613EF" w:rsidRDefault="00E613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731863">
          <w:rPr>
            <w:noProof/>
            <w:lang w:val="pt-BR" w:bidi="pt-BR"/>
          </w:rPr>
          <w:t>8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3EF" w:rsidRDefault="00E613EF">
      <w:r>
        <w:separator/>
      </w:r>
    </w:p>
    <w:p w:rsidR="00E613EF" w:rsidRDefault="00E613EF"/>
  </w:footnote>
  <w:footnote w:type="continuationSeparator" w:id="0">
    <w:p w:rsidR="00E613EF" w:rsidRDefault="00E613EF">
      <w:r>
        <w:continuationSeparator/>
      </w:r>
    </w:p>
    <w:p w:rsidR="00E613EF" w:rsidRDefault="00E613E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8C"/>
    <w:rsid w:val="0002482E"/>
    <w:rsid w:val="00037D6F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57AEA"/>
    <w:rsid w:val="00360494"/>
    <w:rsid w:val="00366C7E"/>
    <w:rsid w:val="00384EA3"/>
    <w:rsid w:val="003A39A1"/>
    <w:rsid w:val="003C2191"/>
    <w:rsid w:val="003C7A1E"/>
    <w:rsid w:val="003D3863"/>
    <w:rsid w:val="004110DE"/>
    <w:rsid w:val="0044085A"/>
    <w:rsid w:val="004B21A5"/>
    <w:rsid w:val="004E2C50"/>
    <w:rsid w:val="004F0028"/>
    <w:rsid w:val="005037F0"/>
    <w:rsid w:val="00516A86"/>
    <w:rsid w:val="005275F6"/>
    <w:rsid w:val="00572102"/>
    <w:rsid w:val="005857BA"/>
    <w:rsid w:val="005C6745"/>
    <w:rsid w:val="005F1BB0"/>
    <w:rsid w:val="00633E90"/>
    <w:rsid w:val="00646798"/>
    <w:rsid w:val="00656C4D"/>
    <w:rsid w:val="006E2B76"/>
    <w:rsid w:val="006E5716"/>
    <w:rsid w:val="007302B3"/>
    <w:rsid w:val="00730733"/>
    <w:rsid w:val="00730E3A"/>
    <w:rsid w:val="00731863"/>
    <w:rsid w:val="00736AAF"/>
    <w:rsid w:val="00765B2A"/>
    <w:rsid w:val="00783A34"/>
    <w:rsid w:val="007C6B52"/>
    <w:rsid w:val="007D16C5"/>
    <w:rsid w:val="007D49A4"/>
    <w:rsid w:val="007E19DC"/>
    <w:rsid w:val="0084071D"/>
    <w:rsid w:val="00851258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4424B"/>
    <w:rsid w:val="00A508A1"/>
    <w:rsid w:val="00A532F3"/>
    <w:rsid w:val="00A8489E"/>
    <w:rsid w:val="00AB02A7"/>
    <w:rsid w:val="00AB698D"/>
    <w:rsid w:val="00AC29F3"/>
    <w:rsid w:val="00AC793B"/>
    <w:rsid w:val="00B03EA8"/>
    <w:rsid w:val="00B231E5"/>
    <w:rsid w:val="00B46C56"/>
    <w:rsid w:val="00B50BD1"/>
    <w:rsid w:val="00B64BFD"/>
    <w:rsid w:val="00B763D2"/>
    <w:rsid w:val="00BC14C9"/>
    <w:rsid w:val="00C02B87"/>
    <w:rsid w:val="00C132F1"/>
    <w:rsid w:val="00C15BA6"/>
    <w:rsid w:val="00C4086D"/>
    <w:rsid w:val="00C93DF2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07F9F"/>
    <w:rsid w:val="00E22ACD"/>
    <w:rsid w:val="00E613EF"/>
    <w:rsid w:val="00E620B0"/>
    <w:rsid w:val="00E77FEB"/>
    <w:rsid w:val="00E81B40"/>
    <w:rsid w:val="00E85447"/>
    <w:rsid w:val="00EF555B"/>
    <w:rsid w:val="00F027BB"/>
    <w:rsid w:val="00F11DCF"/>
    <w:rsid w:val="00F162EA"/>
    <w:rsid w:val="00F52D27"/>
    <w:rsid w:val="00F72B7F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044F26"/>
    <w:rsid w:val="005007FE"/>
    <w:rsid w:val="00792DF0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Rafael Mello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1360</TotalTime>
  <Pages>8</Pages>
  <Words>1593</Words>
  <Characters>8608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Rafael Mello</cp:lastModifiedBy>
  <cp:revision>4</cp:revision>
  <cp:lastPrinted>2006-08-01T17:47:00Z</cp:lastPrinted>
  <dcterms:created xsi:type="dcterms:W3CDTF">2022-01-27T03:47:00Z</dcterms:created>
  <dcterms:modified xsi:type="dcterms:W3CDTF">2022-01-28T16:16:00Z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