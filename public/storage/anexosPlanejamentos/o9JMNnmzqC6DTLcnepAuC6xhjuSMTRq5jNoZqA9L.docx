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90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E613D4" wp14:editId="17939F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E7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4F037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74BF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5CE806" wp14:editId="3C71565C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A9D54" w14:textId="1AC7742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39124B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1031D3">
                                    <w:t>MATUTINO</w:t>
                                  </w:r>
                                </w:p>
                                <w:p w14:paraId="2592863F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5CE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6B9A9D54" w14:textId="1AC7742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39124B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1031D3">
                              <w:t>MATUTINO</w:t>
                            </w:r>
                          </w:p>
                          <w:p w14:paraId="2592863F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B36C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BEF3A35" wp14:editId="5398E37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7D92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2DBB61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9485BF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15F6F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E4A789" w14:textId="77777777" w:rsidR="00FE4C8C" w:rsidRPr="004F0028" w:rsidRDefault="00BD581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BFBE1D4" w14:textId="314AE5CC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1031D3">
                  <w:rPr>
                    <w:lang w:val="pt-BR"/>
                  </w:rPr>
                  <w:t>Diego Zanoni</w:t>
                </w:r>
              </w:sdtContent>
            </w:sdt>
          </w:p>
          <w:p w14:paraId="5913383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555076DE" w14:textId="78A3B9BB" w:rsidR="00FE4C8C" w:rsidRPr="004F0028" w:rsidRDefault="0007661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5B0866" wp14:editId="7E17F876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5E056C" wp14:editId="5802EE4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C5B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AECFE5D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40E6F5D9" w14:textId="77777777" w:rsidR="0010216B" w:rsidRDefault="0010216B" w:rsidP="00046868">
      <w:pPr>
        <w:spacing w:line="240" w:lineRule="auto"/>
      </w:pPr>
    </w:p>
    <w:p w14:paraId="752BC64B" w14:textId="101A76D8" w:rsidR="00C35A33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perfil bibliográfico e tira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996981B" w14:textId="6FBE7D19" w:rsidR="0039124B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8, 9, 10 11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1FAEC7E" w14:textId="273C4A66" w:rsidR="001A50D5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eitura de texto e exercícios. 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poster e artigo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</w:p>
    <w:p w14:paraId="77726B48" w14:textId="501DDA9E" w:rsid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13, 14 e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11003B" w14:textId="0F4290FB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C023F6" w14:textId="1F347B1B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meses do ano, números ordinais e horas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 (</w:t>
      </w:r>
      <w:r w:rsid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 Present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07C0B3D8" w14:textId="52A2CEA1" w:rsidR="001A50D5" w:rsidRP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16, 17 e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17, 118 e 119.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B8AA71B" w14:textId="7A510C7C" w:rsidR="00046868" w:rsidRDefault="00046868" w:rsidP="00046868">
      <w:pPr>
        <w:spacing w:after="200"/>
        <w:rPr>
          <w:lang w:val="pt-BR"/>
        </w:rPr>
      </w:pPr>
    </w:p>
    <w:p w14:paraId="7AA764EC" w14:textId="314169BE" w:rsidR="00A84FD8" w:rsidRDefault="00A84FD8" w:rsidP="00A84F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informações sobre eventos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1258FB25" w14:textId="6E844A5C" w:rsidR="00A84FD8" w:rsidRDefault="00A84FD8" w:rsidP="00A84FD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20, 21 e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120 e 121.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0E4D995" w14:textId="2AEAD547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vocabulário.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gráfico e poema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e vocabulário 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(rotina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467C2450" w14:textId="21B51C10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24 e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22E955" w14:textId="2389DC38" w:rsidR="00B763D2" w:rsidRDefault="00B763D2" w:rsidP="000F3F56">
      <w:pPr>
        <w:spacing w:line="240" w:lineRule="auto"/>
        <w:rPr>
          <w:lang w:val="pt-BR"/>
        </w:rPr>
      </w:pPr>
    </w:p>
    <w:p w14:paraId="44BC5BC3" w14:textId="24AED96F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rotina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 presente and adverbs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09192069" w14:textId="22395B7E" w:rsidR="000F3F56" w:rsidRPr="00046868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6,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e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124 e 125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65E4E14" w14:textId="7632AF28" w:rsidR="0084071D" w:rsidRDefault="0084071D" w:rsidP="0084071D">
      <w:pPr>
        <w:spacing w:after="200"/>
        <w:rPr>
          <w:lang w:val="pt-BR"/>
        </w:rPr>
      </w:pPr>
    </w:p>
    <w:p w14:paraId="115C1535" w14:textId="2F8EFA5F" w:rsidR="007F7582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rotina matinal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14A64CED" w14:textId="48C5D3EC" w:rsidR="007F7582" w:rsidRPr="00046868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30, 31 e 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126 e 127.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176829A" w14:textId="76864941" w:rsidR="007F7582" w:rsidRDefault="007F7582" w:rsidP="0084071D">
      <w:pPr>
        <w:spacing w:after="200"/>
        <w:rPr>
          <w:lang w:val="pt-BR"/>
        </w:rPr>
      </w:pPr>
    </w:p>
    <w:p w14:paraId="64D0516C" w14:textId="77777777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6B66296B" w14:textId="3CBBE491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494FE9CD" w14:textId="3EAB0ADD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33 e 34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311C2AC" w14:textId="77777777" w:rsidR="000C3E99" w:rsidRDefault="000C3E99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2C55FD" w14:textId="77664399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exercícios.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da cidade e página da internet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EB86EE" w14:textId="6E45E4D3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128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B548E3" w14:textId="1634967B" w:rsidR="007F7582" w:rsidRDefault="007F7582" w:rsidP="0086013F">
      <w:pPr>
        <w:spacing w:line="240" w:lineRule="auto"/>
        <w:rPr>
          <w:lang w:val="pt-BR"/>
        </w:rPr>
      </w:pPr>
    </w:p>
    <w:p w14:paraId="428CBE83" w14:textId="75BCF460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meios de transporte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2C7581BB" w14:textId="005F1009" w:rsidR="0086013F" w:rsidRPr="00046868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129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A7DAE18" w14:textId="10B6F768" w:rsidR="0086013F" w:rsidRDefault="0086013F" w:rsidP="0086013F">
      <w:pPr>
        <w:spacing w:line="240" w:lineRule="auto"/>
        <w:rPr>
          <w:lang w:val="pt-BR"/>
        </w:rPr>
      </w:pPr>
    </w:p>
    <w:p w14:paraId="6E2BAB13" w14:textId="7B0A0269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(prepositions of place). </w:t>
      </w:r>
    </w:p>
    <w:p w14:paraId="1C4EECDE" w14:textId="6FC4CADE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 e 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BA3775E" w14:textId="77777777" w:rsidR="00E860B2" w:rsidRPr="00046868" w:rsidRDefault="00E860B2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2CDC2D" w14:textId="794E52C9" w:rsidR="0034713B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7648816E" w14:textId="550E1282" w:rsidR="005504F1" w:rsidRDefault="0034713B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4F70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você se locomove?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569A47EE" w14:textId="64976044" w:rsidR="005504F1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2, 43 e 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63DF9B1" w14:textId="4A2509E9" w:rsidR="00603DA5" w:rsidRDefault="00603DA5" w:rsidP="005504F1">
      <w:pPr>
        <w:spacing w:line="240" w:lineRule="auto"/>
        <w:rPr>
          <w:lang w:val="pt-BR"/>
        </w:rPr>
      </w:pPr>
    </w:p>
    <w:p w14:paraId="76675253" w14:textId="77777777" w:rsidR="0071778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807CA3A" w14:textId="57F253D8" w:rsidR="005504F1" w:rsidRDefault="004F703A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(poster e página da internet)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DE6099B" w14:textId="1D87ABBF" w:rsidR="005504F1" w:rsidRPr="0004686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 e 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134.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9FA0F1B" w14:textId="67BDB347" w:rsidR="005504F1" w:rsidRDefault="005504F1" w:rsidP="005504F1">
      <w:pPr>
        <w:spacing w:line="240" w:lineRule="auto"/>
        <w:rPr>
          <w:lang w:val="pt-BR"/>
        </w:rPr>
      </w:pPr>
    </w:p>
    <w:p w14:paraId="0247B37F" w14:textId="5FF20389" w:rsidR="0071778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BDB3EE" w14:textId="50DA23C5" w:rsidR="00717788" w:rsidRPr="0039124B" w:rsidRDefault="00F0636E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 w:rsidR="00717788"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Aparência física)</w:t>
      </w:r>
      <w:r w:rsidR="00717788"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FAC6C0E" w14:textId="5B22CCC3" w:rsidR="00717788" w:rsidRPr="0004686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35 e 136.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393A5AC" w14:textId="61163F9C" w:rsidR="00717788" w:rsidRDefault="00717788" w:rsidP="005504F1">
      <w:pPr>
        <w:spacing w:line="240" w:lineRule="auto"/>
        <w:rPr>
          <w:lang w:val="pt-BR"/>
        </w:rPr>
      </w:pPr>
    </w:p>
    <w:p w14:paraId="5BB804F2" w14:textId="737CA000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3DA29A25" w14:textId="5F1BF55C" w:rsidR="00010B6B" w:rsidRP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2005C4E" w14:textId="0215D0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Caderno.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D933DA8" w14:textId="3256307E" w:rsidR="00010B6B" w:rsidRDefault="00010B6B" w:rsidP="005504F1">
      <w:pPr>
        <w:spacing w:line="240" w:lineRule="auto"/>
        <w:rPr>
          <w:lang w:val="pt-BR"/>
        </w:rPr>
      </w:pPr>
    </w:p>
    <w:p w14:paraId="23384FD2" w14:textId="003A96E7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</w:p>
    <w:p w14:paraId="5B0FFBDA" w14:textId="0AF65E27" w:rsidR="00010B6B" w:rsidRPr="0039124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Ordem dos adjetivos)</w:t>
      </w:r>
      <w:r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1DA09" w14:textId="459672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49 e 50.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136 e 137.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F8F302F" w14:textId="77777777" w:rsidR="00010B6B" w:rsidRDefault="00010B6B" w:rsidP="005504F1">
      <w:pPr>
        <w:spacing w:line="240" w:lineRule="auto"/>
        <w:rPr>
          <w:lang w:val="pt-BR"/>
        </w:rPr>
      </w:pPr>
    </w:p>
    <w:p w14:paraId="3726BB25" w14:textId="0BB36D93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Descrevendo as pessoas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63E64D9C" w14:textId="0B317695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52, 53 e 54.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138 e 139.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B19C851" w14:textId="1591DEA2" w:rsidR="00B959BC" w:rsidRPr="00717788" w:rsidRDefault="00B959BC" w:rsidP="005504F1">
      <w:pPr>
        <w:spacing w:line="240" w:lineRule="auto"/>
        <w:rPr>
          <w:highlight w:val="yellow"/>
          <w:lang w:val="pt-BR"/>
        </w:rPr>
      </w:pPr>
    </w:p>
    <w:p w14:paraId="4D19D8CC" w14:textId="265413F8" w:rsidR="00E860B2" w:rsidRPr="001F4CED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739EF34E" w14:textId="395C5B7B" w:rsidR="00E860B2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Caderno.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B628ED8" w14:textId="4F0EB73B" w:rsidR="001F4CED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83D36" w14:textId="77777777" w:rsidR="001F4CED" w:rsidRPr="0039124B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2555FF" w14:textId="00C51884" w:rsidR="001F4CED" w:rsidRP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07611226" w14:textId="34206C8C" w:rsid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55 e 56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16A49A" w14:textId="12F8E425" w:rsidR="00E860B2" w:rsidRDefault="00E860B2" w:rsidP="005504F1">
      <w:pPr>
        <w:spacing w:line="240" w:lineRule="auto"/>
        <w:rPr>
          <w:lang w:val="pt-BR"/>
        </w:rPr>
      </w:pPr>
    </w:p>
    <w:p w14:paraId="342DD2EE" w14:textId="5A7FC669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D01C768" w14:textId="537CA272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1550A73" w14:textId="77777777" w:rsidR="001F4CED" w:rsidRPr="001F4CED" w:rsidRDefault="001F4CED" w:rsidP="005504F1">
      <w:pPr>
        <w:spacing w:line="240" w:lineRule="auto"/>
        <w:rPr>
          <w:lang w:val="pt-BR"/>
        </w:rPr>
      </w:pPr>
    </w:p>
    <w:p w14:paraId="50B185A7" w14:textId="2476366D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456133E8" w14:textId="7638D56F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15E872D" w14:textId="7D610253" w:rsidR="001F4CED" w:rsidRDefault="001F4CED" w:rsidP="005504F1">
      <w:pPr>
        <w:spacing w:line="240" w:lineRule="auto"/>
        <w:rPr>
          <w:lang w:val="pt-BR"/>
        </w:rPr>
      </w:pPr>
    </w:p>
    <w:p w14:paraId="73D5C970" w14:textId="2059EA1E" w:rsidR="007E2C5C" w:rsidRPr="001F4CED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(infográfico)</w:t>
      </w:r>
    </w:p>
    <w:p w14:paraId="6B9DB024" w14:textId="19D05394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A325DD" w14:textId="5E747B42" w:rsidR="00D80FF5" w:rsidRDefault="00D80FF5" w:rsidP="005504F1">
      <w:pPr>
        <w:spacing w:line="240" w:lineRule="auto"/>
        <w:rPr>
          <w:lang w:val="pt-BR"/>
        </w:rPr>
      </w:pPr>
    </w:p>
    <w:p w14:paraId="3F30A610" w14:textId="1AC2D056" w:rsidR="007E2C5C" w:rsidRPr="001F4CED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e o universo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Comparações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485F9B70" w14:textId="2E7126EA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5A96912" w14:textId="6002379A" w:rsidR="007E2C5C" w:rsidRDefault="007E2C5C" w:rsidP="005504F1">
      <w:pPr>
        <w:spacing w:line="240" w:lineRule="auto"/>
        <w:rPr>
          <w:lang w:val="pt-BR"/>
        </w:rPr>
      </w:pPr>
    </w:p>
    <w:p w14:paraId="15FBD949" w14:textId="6C67C5C7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apresentando infográficos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79CB7DCA" w14:textId="0185D96D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01BF1DA" w14:textId="5E3381B7" w:rsidR="007E2C5C" w:rsidRDefault="007E2C5C" w:rsidP="005504F1">
      <w:pPr>
        <w:spacing w:line="240" w:lineRule="auto"/>
        <w:rPr>
          <w:lang w:val="pt-BR"/>
        </w:rPr>
      </w:pPr>
    </w:p>
    <w:p w14:paraId="7739DD6A" w14:textId="0EF74CFC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01F02F03" w14:textId="2043DEF9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0423C4" w14:textId="66CDC6EE" w:rsidR="00A750C3" w:rsidRDefault="00A750C3" w:rsidP="005504F1">
      <w:pPr>
        <w:spacing w:line="240" w:lineRule="auto"/>
        <w:rPr>
          <w:lang w:val="pt-BR"/>
        </w:rPr>
      </w:pPr>
    </w:p>
    <w:p w14:paraId="6E9B3C9D" w14:textId="7EB5680F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(Fatos e enciclopédias).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714261" w14:textId="30602934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557572" w14:textId="1B6A961D" w:rsidR="00A750C3" w:rsidRDefault="00A750C3" w:rsidP="00A750C3">
      <w:pPr>
        <w:spacing w:line="240" w:lineRule="auto"/>
        <w:rPr>
          <w:lang w:val="pt-BR"/>
        </w:rPr>
      </w:pPr>
    </w:p>
    <w:p w14:paraId="4CCE2E31" w14:textId="0F058A61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animais selvagens e fatos geográficos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1CCEFBCC" w14:textId="4538390A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30D9313" w14:textId="5D898340" w:rsidR="00A750C3" w:rsidRDefault="00A750C3" w:rsidP="00A750C3">
      <w:pPr>
        <w:spacing w:line="240" w:lineRule="auto"/>
        <w:rPr>
          <w:lang w:val="pt-BR"/>
        </w:rPr>
      </w:pPr>
    </w:p>
    <w:p w14:paraId="0BCFA74C" w14:textId="6CDC0ACB" w:rsidR="00EC6C0B" w:rsidRPr="001F4CED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Superlativos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3851D378" w14:textId="2F4DFC50" w:rsidR="00EC6C0B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7D23F5" w14:textId="0DAE3FF6" w:rsidR="00EC6C0B" w:rsidRDefault="00EC6C0B" w:rsidP="00A750C3">
      <w:pPr>
        <w:spacing w:line="240" w:lineRule="auto"/>
        <w:rPr>
          <w:lang w:val="pt-BR"/>
        </w:rPr>
      </w:pPr>
    </w:p>
    <w:p w14:paraId="1A14CB52" w14:textId="54143826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animais selvagens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2AC8BF43" w14:textId="03281983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74, 75 e 76.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151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D88A3E" w14:textId="77777777" w:rsidR="00AB0ED4" w:rsidRDefault="00AB0ED4" w:rsidP="00A750C3">
      <w:pPr>
        <w:spacing w:line="240" w:lineRule="auto"/>
        <w:rPr>
          <w:lang w:val="pt-BR"/>
        </w:rPr>
      </w:pPr>
    </w:p>
    <w:p w14:paraId="7B5D7140" w14:textId="4A650466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(crítica de filmes)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ACEA50D" w14:textId="4A1FF5F2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79, 80 e 81.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152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0EA55D" w14:textId="56B38E4A" w:rsidR="00EC6C0B" w:rsidRDefault="00EC6C0B" w:rsidP="00A750C3">
      <w:pPr>
        <w:spacing w:line="240" w:lineRule="auto"/>
        <w:rPr>
          <w:lang w:val="pt-BR"/>
        </w:rPr>
      </w:pPr>
    </w:p>
    <w:p w14:paraId="691A9703" w14:textId="0AEE3334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lazer e tipos de filmes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3C202CBA" w14:textId="15ED32C8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82, 83 e 8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3, 154 e 155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1669E66" w14:textId="6EFCF3DF" w:rsidR="00AB0ED4" w:rsidRDefault="00AB0ED4" w:rsidP="00A750C3">
      <w:pPr>
        <w:spacing w:line="240" w:lineRule="auto"/>
        <w:rPr>
          <w:lang w:val="pt-BR"/>
        </w:rPr>
      </w:pPr>
    </w:p>
    <w:p w14:paraId="1410B5F8" w14:textId="0294B8E7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convites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6021A3F6" w14:textId="00257DA0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86, 87 e 88.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156 e 157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2EE524C" w14:textId="77777777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25F07E" w14:textId="75F40E17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128809A9" w14:textId="1E5B835B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24A579" w14:textId="2010C757" w:rsidR="009824DA" w:rsidRDefault="009824DA" w:rsidP="00A750C3">
      <w:pPr>
        <w:spacing w:line="240" w:lineRule="auto"/>
        <w:rPr>
          <w:lang w:val="pt-BR"/>
        </w:rPr>
      </w:pPr>
    </w:p>
    <w:p w14:paraId="518B7CE6" w14:textId="1D6EFAF1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(biografia e poema)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F436D47" w14:textId="4B50BE46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89, 90 e 91.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EBC1C03" w14:textId="7E43C2D9" w:rsidR="009824DA" w:rsidRDefault="009824DA" w:rsidP="00A750C3">
      <w:pPr>
        <w:spacing w:line="240" w:lineRule="auto"/>
        <w:rPr>
          <w:lang w:val="pt-BR"/>
        </w:rPr>
      </w:pPr>
    </w:p>
    <w:p w14:paraId="23B74E89" w14:textId="6362D561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datas e preposições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 Past)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..</w:t>
      </w:r>
    </w:p>
    <w:p w14:paraId="4A4CA83F" w14:textId="011CEC2C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92, 93 e 94.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159, 160 e 161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96FEBD" w14:textId="4D9CFF11" w:rsidR="00B35892" w:rsidRDefault="00B35892" w:rsidP="00A750C3">
      <w:pPr>
        <w:spacing w:line="240" w:lineRule="auto"/>
        <w:rPr>
          <w:lang w:val="pt-BR"/>
        </w:rPr>
      </w:pPr>
    </w:p>
    <w:p w14:paraId="54DD3E3B" w14:textId="4AA1C96E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Descrevendo alguém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46A94668" w14:textId="2EDC87E0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96, 97 e 98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 e 163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AF21A07" w14:textId="5D556C66" w:rsidR="00B35892" w:rsidRDefault="00B35892" w:rsidP="00A750C3">
      <w:pPr>
        <w:spacing w:line="240" w:lineRule="auto"/>
        <w:rPr>
          <w:lang w:val="pt-BR"/>
        </w:rPr>
      </w:pPr>
    </w:p>
    <w:p w14:paraId="5BBBBD43" w14:textId="346CA96D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4C588D2E" w14:textId="1577541F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99 e 100.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os exercícios de 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07B781D" w14:textId="1DE2F7F0" w:rsidR="00214AA5" w:rsidRDefault="00214AA5" w:rsidP="00A750C3">
      <w:pPr>
        <w:spacing w:line="240" w:lineRule="auto"/>
        <w:rPr>
          <w:lang w:val="pt-BR"/>
        </w:rPr>
      </w:pPr>
    </w:p>
    <w:p w14:paraId="09C68C95" w14:textId="0BCCF461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14:paraId="210BECE6" w14:textId="1BE28B75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exercícios de 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74E8163" w14:textId="77777777" w:rsidR="00214AA5" w:rsidRPr="001F4CED" w:rsidRDefault="00214AA5" w:rsidP="00A750C3">
      <w:pPr>
        <w:spacing w:line="240" w:lineRule="auto"/>
        <w:rPr>
          <w:lang w:val="pt-BR"/>
        </w:rPr>
      </w:pPr>
    </w:p>
    <w:sectPr w:rsidR="00214AA5" w:rsidRPr="001F4CED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8E6D" w14:textId="77777777" w:rsidR="00BD581F" w:rsidRDefault="00BD581F">
      <w:r>
        <w:separator/>
      </w:r>
    </w:p>
    <w:p w14:paraId="345DBC39" w14:textId="77777777" w:rsidR="00BD581F" w:rsidRDefault="00BD581F"/>
  </w:endnote>
  <w:endnote w:type="continuationSeparator" w:id="0">
    <w:p w14:paraId="30F36143" w14:textId="77777777" w:rsidR="00BD581F" w:rsidRDefault="00BD581F">
      <w:r>
        <w:continuationSeparator/>
      </w:r>
    </w:p>
    <w:p w14:paraId="03E70DDA" w14:textId="77777777" w:rsidR="00BD581F" w:rsidRDefault="00BD5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DCDE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681E85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44A1" w14:textId="77777777" w:rsidR="00BD581F" w:rsidRDefault="00BD581F">
      <w:r>
        <w:separator/>
      </w:r>
    </w:p>
    <w:p w14:paraId="735BB511" w14:textId="77777777" w:rsidR="00BD581F" w:rsidRDefault="00BD581F"/>
  </w:footnote>
  <w:footnote w:type="continuationSeparator" w:id="0">
    <w:p w14:paraId="11F1AAFD" w14:textId="77777777" w:rsidR="00BD581F" w:rsidRDefault="00BD581F">
      <w:r>
        <w:continuationSeparator/>
      </w:r>
    </w:p>
    <w:p w14:paraId="7F39757C" w14:textId="77777777" w:rsidR="00BD581F" w:rsidRDefault="00BD58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448F8B0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36612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1D5076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10B6B"/>
    <w:rsid w:val="0002482E"/>
    <w:rsid w:val="00046868"/>
    <w:rsid w:val="00050324"/>
    <w:rsid w:val="00076618"/>
    <w:rsid w:val="000A0150"/>
    <w:rsid w:val="000C3E99"/>
    <w:rsid w:val="000D2E09"/>
    <w:rsid w:val="000E63C9"/>
    <w:rsid w:val="000F3F56"/>
    <w:rsid w:val="0010216B"/>
    <w:rsid w:val="001031D3"/>
    <w:rsid w:val="00130E9D"/>
    <w:rsid w:val="00150A6D"/>
    <w:rsid w:val="00183613"/>
    <w:rsid w:val="00185B35"/>
    <w:rsid w:val="001A50D5"/>
    <w:rsid w:val="001F2BC8"/>
    <w:rsid w:val="001F4CED"/>
    <w:rsid w:val="001F5F6B"/>
    <w:rsid w:val="00214AA5"/>
    <w:rsid w:val="00243EBC"/>
    <w:rsid w:val="00246A35"/>
    <w:rsid w:val="00284348"/>
    <w:rsid w:val="002F51F5"/>
    <w:rsid w:val="00312137"/>
    <w:rsid w:val="00330359"/>
    <w:rsid w:val="0033762F"/>
    <w:rsid w:val="0034713B"/>
    <w:rsid w:val="003531FC"/>
    <w:rsid w:val="00360494"/>
    <w:rsid w:val="00366C7E"/>
    <w:rsid w:val="00384EA3"/>
    <w:rsid w:val="0039124B"/>
    <w:rsid w:val="003A39A1"/>
    <w:rsid w:val="003C2191"/>
    <w:rsid w:val="003D3863"/>
    <w:rsid w:val="004110DE"/>
    <w:rsid w:val="0044085A"/>
    <w:rsid w:val="004B21A5"/>
    <w:rsid w:val="004F0028"/>
    <w:rsid w:val="004F703A"/>
    <w:rsid w:val="005037F0"/>
    <w:rsid w:val="00516A86"/>
    <w:rsid w:val="005275F6"/>
    <w:rsid w:val="005504F1"/>
    <w:rsid w:val="00572102"/>
    <w:rsid w:val="005C6745"/>
    <w:rsid w:val="005F1BB0"/>
    <w:rsid w:val="00603DA5"/>
    <w:rsid w:val="00656C4D"/>
    <w:rsid w:val="006E2B76"/>
    <w:rsid w:val="006E5716"/>
    <w:rsid w:val="006F7F32"/>
    <w:rsid w:val="00717788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7E2C5C"/>
    <w:rsid w:val="007F7582"/>
    <w:rsid w:val="0084071D"/>
    <w:rsid w:val="0086013F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824DA"/>
    <w:rsid w:val="009B5D1B"/>
    <w:rsid w:val="009C7720"/>
    <w:rsid w:val="00A23AFA"/>
    <w:rsid w:val="00A31B3E"/>
    <w:rsid w:val="00A532F3"/>
    <w:rsid w:val="00A60D7A"/>
    <w:rsid w:val="00A750C3"/>
    <w:rsid w:val="00A8489E"/>
    <w:rsid w:val="00A84FD8"/>
    <w:rsid w:val="00AB02A7"/>
    <w:rsid w:val="00AB0ED4"/>
    <w:rsid w:val="00AC29F3"/>
    <w:rsid w:val="00AE430F"/>
    <w:rsid w:val="00B03EA8"/>
    <w:rsid w:val="00B231E5"/>
    <w:rsid w:val="00B35892"/>
    <w:rsid w:val="00B64BFD"/>
    <w:rsid w:val="00B763D2"/>
    <w:rsid w:val="00B959BC"/>
    <w:rsid w:val="00BD581F"/>
    <w:rsid w:val="00C02B87"/>
    <w:rsid w:val="00C132F1"/>
    <w:rsid w:val="00C228D8"/>
    <w:rsid w:val="00C35A33"/>
    <w:rsid w:val="00C4086D"/>
    <w:rsid w:val="00C86A90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FF5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860B2"/>
    <w:rsid w:val="00EC6C0B"/>
    <w:rsid w:val="00EF555B"/>
    <w:rsid w:val="00F027BB"/>
    <w:rsid w:val="00F0636E"/>
    <w:rsid w:val="00F11DCF"/>
    <w:rsid w:val="00F162EA"/>
    <w:rsid w:val="00F52D27"/>
    <w:rsid w:val="00F7627C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A0E21"/>
  <w15:docId w15:val="{1819A9A4-777B-4C23-B491-F2ED5DF6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7299D"/>
    <w:rsid w:val="005007FE"/>
    <w:rsid w:val="00B00E34"/>
    <w:rsid w:val="00BE2213"/>
    <w:rsid w:val="00C16B28"/>
    <w:rsid w:val="00CD5D21"/>
    <w:rsid w:val="00DD4557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182</TotalTime>
  <Pages>9</Pages>
  <Words>1659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10</cp:revision>
  <cp:lastPrinted>2006-08-01T17:47:00Z</cp:lastPrinted>
  <dcterms:created xsi:type="dcterms:W3CDTF">2022-02-01T11:02:00Z</dcterms:created>
  <dcterms:modified xsi:type="dcterms:W3CDTF">2022-02-03T02:08:00Z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