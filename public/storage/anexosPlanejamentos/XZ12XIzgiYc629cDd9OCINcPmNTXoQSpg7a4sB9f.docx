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BE6244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875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8100"/>
      </w:tblGrid>
      <w:tr w:rsidR="00D077E9" w:rsidRPr="004F0028" w:rsidTr="00C21A7D">
        <w:trPr>
          <w:trHeight w:val="80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</w:tbl>
    <w:p w:rsidR="00FE4C8C" w:rsidRPr="004F0028" w:rsidRDefault="00FE4C8C" w:rsidP="00FE4C8C">
      <w:pPr>
        <w:pStyle w:val="Ttulo1"/>
        <w:rPr>
          <w:lang w:val="pt-BR"/>
        </w:rPr>
      </w:pPr>
    </w:p>
    <w:p w:rsidR="00C21A7D" w:rsidRDefault="00C21A7D" w:rsidP="008F58D0">
      <w:pPr>
        <w:spacing w:line="240" w:lineRule="auto"/>
      </w:pPr>
      <w:r>
        <w:t>PLANEJAMENTO MENSAL:</w:t>
      </w:r>
    </w:p>
    <w:p w:rsidR="00B763D2" w:rsidRDefault="0010216B" w:rsidP="008F58D0">
      <w:pPr>
        <w:spacing w:line="240" w:lineRule="auto"/>
      </w:pPr>
      <w:r>
        <w:t xml:space="preserve">DISCIPLINA: </w:t>
      </w:r>
      <w:r w:rsidR="008F58D0">
        <w:t>Redação</w:t>
      </w:r>
      <w:r w:rsidR="00797474">
        <w:t xml:space="preserve"> – 6º Ano B – Vespertino.</w:t>
      </w:r>
    </w:p>
    <w:p w:rsidR="00C21A7D" w:rsidRDefault="00C21A7D" w:rsidP="008F58D0">
      <w:pPr>
        <w:spacing w:line="240" w:lineRule="auto"/>
        <w:rPr>
          <w:lang w:val="pt-BR"/>
        </w:rPr>
      </w:pPr>
      <w:r>
        <w:t>PROFESSORA: SELMA</w:t>
      </w:r>
    </w:p>
    <w:p w:rsidR="008F58D0" w:rsidRDefault="008F58D0" w:rsidP="008F58D0">
      <w:pPr>
        <w:spacing w:line="240" w:lineRule="auto"/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25/10/2022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III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15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Correção Coletiva das atividades do nível 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1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e 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294-295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Tarefa: Produção de texto – pág. 294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31/10/2022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31/10/2022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III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15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Leitura e correção da produção de texto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294-295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Tarefa: Lista de </w:t>
      </w:r>
      <w:proofErr w:type="spellStart"/>
      <w:r w:rsidRPr="00D247E1">
        <w:rPr>
          <w:rFonts w:ascii="Verdana" w:hAnsi="Verdana"/>
          <w:b w:val="0"/>
          <w:color w:val="auto"/>
          <w:sz w:val="22"/>
          <w:lang w:val="pt-BR"/>
        </w:rPr>
        <w:t>exercicios</w:t>
      </w:r>
      <w:proofErr w:type="spellEnd"/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01/11/2022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02/11/2022 – Finados 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07/11//2022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IV - cap. 16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Definição e características 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296-301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Tarefa: Atividades do nível 2 – pág. 305-306-307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08/11/2022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08/11//2022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IV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16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Correção Coletiva 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305-306-307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Tarefa: Produção de texto – pág. 308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21/11/2022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21/11//2022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IV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16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Prova Bimestral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305-306-307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Tarefa: Justificada em aula 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22/11/2022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22/11//2022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IV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16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Correção da produção de texto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308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Tarefa: lista de exercícios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28/11/2022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28/11//2022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IV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16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308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 da Entrega da Tarefa: 29/11/2022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Data: 29/11//2022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Conteúdo: Textos Jornalísticos IV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 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- cap. 16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Revisão do conteúdo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>Referências: 308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lastRenderedPageBreak/>
        <w:t xml:space="preserve">Tarefa: Lista de exercícios 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r w:rsidRPr="00D247E1">
        <w:rPr>
          <w:rFonts w:ascii="Verdana" w:hAnsi="Verdana"/>
          <w:b w:val="0"/>
          <w:color w:val="auto"/>
          <w:sz w:val="22"/>
          <w:lang w:val="pt-BR"/>
        </w:rPr>
        <w:t xml:space="preserve">Data da Entrega da </w:t>
      </w:r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Tarefa: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05 /12/2022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D247E1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D247E1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D247E1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D247E1" w:rsidRPr="00D247E1" w:rsidRDefault="00D247E1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84071D" w:rsidRPr="00D247E1" w:rsidRDefault="0084071D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sectPr w:rsidR="0084071D" w:rsidRPr="00D247E1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BA7" w:rsidRDefault="00E00BA7">
      <w:r>
        <w:separator/>
      </w:r>
    </w:p>
    <w:p w:rsidR="00E00BA7" w:rsidRDefault="00E00BA7"/>
  </w:endnote>
  <w:endnote w:type="continuationSeparator" w:id="0">
    <w:p w:rsidR="00E00BA7" w:rsidRDefault="00E00BA7">
      <w:r>
        <w:continuationSeparator/>
      </w:r>
    </w:p>
    <w:p w:rsidR="00E00BA7" w:rsidRDefault="00E00B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BE6244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797474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BA7" w:rsidRDefault="00E00BA7">
      <w:r>
        <w:separator/>
      </w:r>
    </w:p>
    <w:p w:rsidR="00E00BA7" w:rsidRDefault="00E00BA7"/>
  </w:footnote>
  <w:footnote w:type="continuationSeparator" w:id="0">
    <w:p w:rsidR="00E00BA7" w:rsidRDefault="00E00BA7">
      <w:r>
        <w:continuationSeparator/>
      </w:r>
    </w:p>
    <w:p w:rsidR="00E00BA7" w:rsidRDefault="00E00B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2482E"/>
    <w:rsid w:val="00046868"/>
    <w:rsid w:val="00050324"/>
    <w:rsid w:val="00072FCC"/>
    <w:rsid w:val="000A0150"/>
    <w:rsid w:val="000B295A"/>
    <w:rsid w:val="000D2E09"/>
    <w:rsid w:val="000E63C9"/>
    <w:rsid w:val="0010216B"/>
    <w:rsid w:val="00130E9D"/>
    <w:rsid w:val="00150A6D"/>
    <w:rsid w:val="00185B35"/>
    <w:rsid w:val="001F2BC8"/>
    <w:rsid w:val="001F5F6B"/>
    <w:rsid w:val="00207F64"/>
    <w:rsid w:val="00243EBC"/>
    <w:rsid w:val="00246A35"/>
    <w:rsid w:val="00284348"/>
    <w:rsid w:val="002B4A29"/>
    <w:rsid w:val="002F51F5"/>
    <w:rsid w:val="00312137"/>
    <w:rsid w:val="00330359"/>
    <w:rsid w:val="003348BE"/>
    <w:rsid w:val="0033762F"/>
    <w:rsid w:val="003531FC"/>
    <w:rsid w:val="00360494"/>
    <w:rsid w:val="00366C7E"/>
    <w:rsid w:val="00384EA3"/>
    <w:rsid w:val="003A1828"/>
    <w:rsid w:val="003A39A1"/>
    <w:rsid w:val="003C2191"/>
    <w:rsid w:val="003D3863"/>
    <w:rsid w:val="004110DE"/>
    <w:rsid w:val="0044085A"/>
    <w:rsid w:val="004B21A5"/>
    <w:rsid w:val="004F0028"/>
    <w:rsid w:val="004F5E54"/>
    <w:rsid w:val="005037F0"/>
    <w:rsid w:val="00516A86"/>
    <w:rsid w:val="005275F6"/>
    <w:rsid w:val="00572102"/>
    <w:rsid w:val="00582455"/>
    <w:rsid w:val="005A32CE"/>
    <w:rsid w:val="005C6745"/>
    <w:rsid w:val="005C7202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20"/>
    <w:rsid w:val="00783A34"/>
    <w:rsid w:val="00797474"/>
    <w:rsid w:val="007C6B52"/>
    <w:rsid w:val="007D16C5"/>
    <w:rsid w:val="007D2E12"/>
    <w:rsid w:val="007D49A4"/>
    <w:rsid w:val="0084071D"/>
    <w:rsid w:val="00862FE4"/>
    <w:rsid w:val="0086389A"/>
    <w:rsid w:val="0087605E"/>
    <w:rsid w:val="008B1FEE"/>
    <w:rsid w:val="008B65C1"/>
    <w:rsid w:val="008F58D0"/>
    <w:rsid w:val="008F60D4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313E"/>
    <w:rsid w:val="009C7720"/>
    <w:rsid w:val="009D5600"/>
    <w:rsid w:val="00A23372"/>
    <w:rsid w:val="00A23AFA"/>
    <w:rsid w:val="00A31B3E"/>
    <w:rsid w:val="00A532F3"/>
    <w:rsid w:val="00A8489E"/>
    <w:rsid w:val="00A85F9C"/>
    <w:rsid w:val="00AB02A7"/>
    <w:rsid w:val="00AC29F3"/>
    <w:rsid w:val="00B03EA8"/>
    <w:rsid w:val="00B14905"/>
    <w:rsid w:val="00B231E5"/>
    <w:rsid w:val="00B26855"/>
    <w:rsid w:val="00B3209F"/>
    <w:rsid w:val="00B64BFD"/>
    <w:rsid w:val="00B763D2"/>
    <w:rsid w:val="00BE6244"/>
    <w:rsid w:val="00C02B87"/>
    <w:rsid w:val="00C132F1"/>
    <w:rsid w:val="00C1519A"/>
    <w:rsid w:val="00C21A7D"/>
    <w:rsid w:val="00C4086D"/>
    <w:rsid w:val="00C61CFE"/>
    <w:rsid w:val="00CA1896"/>
    <w:rsid w:val="00CB5B28"/>
    <w:rsid w:val="00CD3ECE"/>
    <w:rsid w:val="00CF5371"/>
    <w:rsid w:val="00D0323A"/>
    <w:rsid w:val="00D0559F"/>
    <w:rsid w:val="00D077E9"/>
    <w:rsid w:val="00D247E1"/>
    <w:rsid w:val="00D42CB7"/>
    <w:rsid w:val="00D5413D"/>
    <w:rsid w:val="00D570A9"/>
    <w:rsid w:val="00D57147"/>
    <w:rsid w:val="00D70D02"/>
    <w:rsid w:val="00D770C7"/>
    <w:rsid w:val="00D86945"/>
    <w:rsid w:val="00D90290"/>
    <w:rsid w:val="00DD152F"/>
    <w:rsid w:val="00DE213F"/>
    <w:rsid w:val="00DF027C"/>
    <w:rsid w:val="00DF74ED"/>
    <w:rsid w:val="00E00A32"/>
    <w:rsid w:val="00E00BA7"/>
    <w:rsid w:val="00E22ACD"/>
    <w:rsid w:val="00E620B0"/>
    <w:rsid w:val="00E81B40"/>
    <w:rsid w:val="00E85447"/>
    <w:rsid w:val="00ED05BC"/>
    <w:rsid w:val="00EF555B"/>
    <w:rsid w:val="00F027BB"/>
    <w:rsid w:val="00F11DCF"/>
    <w:rsid w:val="00F162EA"/>
    <w:rsid w:val="00F52D27"/>
    <w:rsid w:val="00F83527"/>
    <w:rsid w:val="00F96C11"/>
    <w:rsid w:val="00FA43E8"/>
    <w:rsid w:val="00FD03FE"/>
    <w:rsid w:val="00FD583F"/>
    <w:rsid w:val="00FD7488"/>
    <w:rsid w:val="00FE4C8C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20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09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3</Pages>
  <Words>353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4</cp:revision>
  <cp:lastPrinted>2006-08-01T17:47:00Z</cp:lastPrinted>
  <dcterms:created xsi:type="dcterms:W3CDTF">2022-10-23T19:36:00Z</dcterms:created>
  <dcterms:modified xsi:type="dcterms:W3CDTF">2022-10-23T20:11:00Z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