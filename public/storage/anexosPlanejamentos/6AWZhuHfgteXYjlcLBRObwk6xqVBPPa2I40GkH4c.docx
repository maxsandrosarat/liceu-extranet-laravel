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1ª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>PLANO DE AÇÃO 1ª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DD477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13426C" w:rsidRDefault="0013426C" w:rsidP="00B26CD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14 - </w:t>
      </w:r>
      <w:r w:rsidR="00B26CD1" w:rsidRP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pronome interrogativo.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6CD1" w:rsidRP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Perceber a estreita relação entre pronomes indefinidos e interrogativos.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810C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xe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rc</w:t>
      </w:r>
      <w:r w:rsidR="00810C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024C" w:rsidRPr="00BE024C" w:rsidRDefault="00BE024C" w:rsidP="0013426C">
      <w:pPr>
        <w:spacing w:line="24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30/08/2022 – </w:t>
      </w:r>
      <w:r w:rsidRPr="00BE024C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3ª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</w:t>
      </w:r>
      <w:r w:rsidRPr="00BE024C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PB DE LÍNGUA PORTUG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U</w:t>
      </w:r>
      <w:r w:rsidRPr="00BE024C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ESA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E1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E6E96" w:rsidRPr="00CE6E96" w:rsidRDefault="0013426C" w:rsidP="00CE6E9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15 - </w:t>
      </w:r>
      <w:r w:rsidR="00CE6E96" w:rsidRP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que os verbos apresentam flexões.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E6E96" w:rsidRP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que as flexões de número e pessoa indicam uma pessoa do discurso e relacionam-se com as desinências número-pessoal.</w:t>
      </w:r>
    </w:p>
    <w:p w:rsidR="0013426C" w:rsidRDefault="0013426C" w:rsidP="00CE6E9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Data: 07/09/2022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>Disciplina: Língua Portuguesa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Conteúdo: </w:t>
      </w:r>
      <w:r w:rsidR="00E07B07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FERIADO NACIONAL DA INDEPENDÊNCIA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>Referências:</w:t>
      </w:r>
      <w:r w:rsidR="00450E2F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 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Tarefa: 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Forma de Entrega da Tarefa: 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Data da Entrega da Tarefa:   </w:t>
      </w:r>
      <w:proofErr w:type="gramStart"/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/  /</w:t>
      </w:r>
      <w:proofErr w:type="gramEnd"/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2022</w:t>
      </w:r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proofErr w:type="spellStart"/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Prof</w:t>
      </w:r>
      <w:proofErr w:type="spellEnd"/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(a). Marta </w:t>
      </w:r>
      <w:proofErr w:type="spellStart"/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Geraldini</w:t>
      </w:r>
      <w:proofErr w:type="spellEnd"/>
      <w:r w:rsidRPr="0013426C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024C" w:rsidRPr="00BE024C" w:rsidRDefault="00BE024C" w:rsidP="0013426C">
      <w:pPr>
        <w:spacing w:line="24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 w:rsidRPr="00BE024C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08/09/2022 - SIMULADO LICEU</w:t>
      </w:r>
    </w:p>
    <w:p w:rsidR="00F12D36" w:rsidRDefault="00F12D36" w:rsidP="00F12D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12D36" w:rsidRDefault="00F12D36" w:rsidP="00F12D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Conteúdo: Capítulo 15 - Assimilar os diferentes valores expressos pelos modos verbais.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C – Linguagens - Livro de Exercícios 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 sem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na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12D36" w:rsidRDefault="00F12D36" w:rsidP="00F12D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Capítulo 15 – Atividade complementar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C – Linguagens - Livro de Exercícios.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Folha AZ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na plataforma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12D36" w:rsidRDefault="00F12D36" w:rsidP="00F12D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sectPr w:rsidR="0013426C" w:rsidRPr="0004686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4776" w:rsidRDefault="00DD4776">
      <w:r>
        <w:separator/>
      </w:r>
    </w:p>
    <w:p w:rsidR="00DD4776" w:rsidRDefault="00DD4776"/>
  </w:endnote>
  <w:endnote w:type="continuationSeparator" w:id="0">
    <w:p w:rsidR="00DD4776" w:rsidRDefault="00DD4776">
      <w:r>
        <w:continuationSeparator/>
      </w:r>
    </w:p>
    <w:p w:rsidR="00DD4776" w:rsidRDefault="00DD47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4776" w:rsidRDefault="00DD4776">
      <w:r>
        <w:separator/>
      </w:r>
    </w:p>
    <w:p w:rsidR="00DD4776" w:rsidRDefault="00DD4776"/>
  </w:footnote>
  <w:footnote w:type="continuationSeparator" w:id="0">
    <w:p w:rsidR="00DD4776" w:rsidRDefault="00DD4776">
      <w:r>
        <w:continuationSeparator/>
      </w:r>
    </w:p>
    <w:p w:rsidR="00DD4776" w:rsidRDefault="00DD47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D5AAA"/>
    <w:multiLevelType w:val="multilevel"/>
    <w:tmpl w:val="DA9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3B80"/>
    <w:rsid w:val="00046868"/>
    <w:rsid w:val="00050324"/>
    <w:rsid w:val="00050BA4"/>
    <w:rsid w:val="0009333E"/>
    <w:rsid w:val="000A0150"/>
    <w:rsid w:val="000A1B05"/>
    <w:rsid w:val="000D2E09"/>
    <w:rsid w:val="000E63C9"/>
    <w:rsid w:val="0010216B"/>
    <w:rsid w:val="00130E9D"/>
    <w:rsid w:val="0013426C"/>
    <w:rsid w:val="00150A6D"/>
    <w:rsid w:val="00152B9F"/>
    <w:rsid w:val="0016119D"/>
    <w:rsid w:val="0017256A"/>
    <w:rsid w:val="00185B35"/>
    <w:rsid w:val="001B7FC9"/>
    <w:rsid w:val="001F2BC8"/>
    <w:rsid w:val="001F5F6B"/>
    <w:rsid w:val="00214309"/>
    <w:rsid w:val="00243EBC"/>
    <w:rsid w:val="00246A35"/>
    <w:rsid w:val="00284348"/>
    <w:rsid w:val="002F51F5"/>
    <w:rsid w:val="0031002B"/>
    <w:rsid w:val="00312137"/>
    <w:rsid w:val="00317C78"/>
    <w:rsid w:val="00330359"/>
    <w:rsid w:val="0033762F"/>
    <w:rsid w:val="003531FC"/>
    <w:rsid w:val="00360494"/>
    <w:rsid w:val="00366C7E"/>
    <w:rsid w:val="00384EA3"/>
    <w:rsid w:val="0039109C"/>
    <w:rsid w:val="003A39A1"/>
    <w:rsid w:val="003C2191"/>
    <w:rsid w:val="003D3863"/>
    <w:rsid w:val="003E55AA"/>
    <w:rsid w:val="004110DE"/>
    <w:rsid w:val="0044085A"/>
    <w:rsid w:val="00446DA9"/>
    <w:rsid w:val="00450E2F"/>
    <w:rsid w:val="004565A5"/>
    <w:rsid w:val="004568CB"/>
    <w:rsid w:val="0049500A"/>
    <w:rsid w:val="004B21A5"/>
    <w:rsid w:val="004B49A3"/>
    <w:rsid w:val="004F0028"/>
    <w:rsid w:val="005012FF"/>
    <w:rsid w:val="005037F0"/>
    <w:rsid w:val="00516A86"/>
    <w:rsid w:val="005275F6"/>
    <w:rsid w:val="0056233C"/>
    <w:rsid w:val="00572102"/>
    <w:rsid w:val="00581DF8"/>
    <w:rsid w:val="005C6745"/>
    <w:rsid w:val="005E6DD9"/>
    <w:rsid w:val="005F1BB0"/>
    <w:rsid w:val="006109A9"/>
    <w:rsid w:val="00634219"/>
    <w:rsid w:val="00652DE1"/>
    <w:rsid w:val="00656C4D"/>
    <w:rsid w:val="006E2B76"/>
    <w:rsid w:val="006E5716"/>
    <w:rsid w:val="006F3414"/>
    <w:rsid w:val="00726EC6"/>
    <w:rsid w:val="007302B3"/>
    <w:rsid w:val="00730733"/>
    <w:rsid w:val="00730E3A"/>
    <w:rsid w:val="00736AAF"/>
    <w:rsid w:val="00737E29"/>
    <w:rsid w:val="00754F65"/>
    <w:rsid w:val="00765B2A"/>
    <w:rsid w:val="00783A34"/>
    <w:rsid w:val="00785370"/>
    <w:rsid w:val="007A628D"/>
    <w:rsid w:val="007C6B52"/>
    <w:rsid w:val="007D16C5"/>
    <w:rsid w:val="007D49A4"/>
    <w:rsid w:val="00807662"/>
    <w:rsid w:val="00807D95"/>
    <w:rsid w:val="00810C92"/>
    <w:rsid w:val="0081212E"/>
    <w:rsid w:val="0084071D"/>
    <w:rsid w:val="00843286"/>
    <w:rsid w:val="00862FE4"/>
    <w:rsid w:val="0086389A"/>
    <w:rsid w:val="0087605E"/>
    <w:rsid w:val="00890D3E"/>
    <w:rsid w:val="008B1FEE"/>
    <w:rsid w:val="008B65C1"/>
    <w:rsid w:val="008D610E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9281A"/>
    <w:rsid w:val="009A2008"/>
    <w:rsid w:val="009B5D1B"/>
    <w:rsid w:val="009C7720"/>
    <w:rsid w:val="009D2783"/>
    <w:rsid w:val="00A23AFA"/>
    <w:rsid w:val="00A31B3E"/>
    <w:rsid w:val="00A45648"/>
    <w:rsid w:val="00A532F3"/>
    <w:rsid w:val="00A8489E"/>
    <w:rsid w:val="00AB02A7"/>
    <w:rsid w:val="00AC29F3"/>
    <w:rsid w:val="00AE1AD7"/>
    <w:rsid w:val="00B03EA8"/>
    <w:rsid w:val="00B231E5"/>
    <w:rsid w:val="00B26CD1"/>
    <w:rsid w:val="00B64BFD"/>
    <w:rsid w:val="00B724F3"/>
    <w:rsid w:val="00B763D2"/>
    <w:rsid w:val="00B767AB"/>
    <w:rsid w:val="00BE024C"/>
    <w:rsid w:val="00C02B87"/>
    <w:rsid w:val="00C132F1"/>
    <w:rsid w:val="00C4086D"/>
    <w:rsid w:val="00C52410"/>
    <w:rsid w:val="00CA1896"/>
    <w:rsid w:val="00CA598A"/>
    <w:rsid w:val="00CB5B28"/>
    <w:rsid w:val="00CE6E96"/>
    <w:rsid w:val="00CF5371"/>
    <w:rsid w:val="00D0323A"/>
    <w:rsid w:val="00D0559F"/>
    <w:rsid w:val="00D077E9"/>
    <w:rsid w:val="00D42CB7"/>
    <w:rsid w:val="00D43EBE"/>
    <w:rsid w:val="00D5413D"/>
    <w:rsid w:val="00D570A9"/>
    <w:rsid w:val="00D70D02"/>
    <w:rsid w:val="00D770C7"/>
    <w:rsid w:val="00D86387"/>
    <w:rsid w:val="00D86945"/>
    <w:rsid w:val="00D90290"/>
    <w:rsid w:val="00DC2545"/>
    <w:rsid w:val="00DD152F"/>
    <w:rsid w:val="00DD4776"/>
    <w:rsid w:val="00DE213F"/>
    <w:rsid w:val="00DF027C"/>
    <w:rsid w:val="00E00A32"/>
    <w:rsid w:val="00E07B07"/>
    <w:rsid w:val="00E17431"/>
    <w:rsid w:val="00E22ACD"/>
    <w:rsid w:val="00E620B0"/>
    <w:rsid w:val="00E63AF8"/>
    <w:rsid w:val="00E81B40"/>
    <w:rsid w:val="00E85447"/>
    <w:rsid w:val="00EF555B"/>
    <w:rsid w:val="00F027BB"/>
    <w:rsid w:val="00F11DCF"/>
    <w:rsid w:val="00F12D36"/>
    <w:rsid w:val="00F162EA"/>
    <w:rsid w:val="00F52D27"/>
    <w:rsid w:val="00F74537"/>
    <w:rsid w:val="00F83527"/>
    <w:rsid w:val="00F84302"/>
    <w:rsid w:val="00FA7C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71F7B"/>
    <w:rsid w:val="001D36F5"/>
    <w:rsid w:val="00471F04"/>
    <w:rsid w:val="005007FE"/>
    <w:rsid w:val="00896C6E"/>
    <w:rsid w:val="00B00E34"/>
    <w:rsid w:val="00B90DD0"/>
    <w:rsid w:val="00DF6567"/>
    <w:rsid w:val="00E267B0"/>
    <w:rsid w:val="00E93523"/>
    <w:rsid w:val="00F349AB"/>
    <w:rsid w:val="00FF5E5E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3</Pages>
  <Words>365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</cp:revision>
  <cp:lastPrinted>2006-08-01T17:47:00Z</cp:lastPrinted>
  <dcterms:created xsi:type="dcterms:W3CDTF">2022-08-23T18:37:00Z</dcterms:created>
  <dcterms:modified xsi:type="dcterms:W3CDTF">2022-08-23T18:46:00Z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