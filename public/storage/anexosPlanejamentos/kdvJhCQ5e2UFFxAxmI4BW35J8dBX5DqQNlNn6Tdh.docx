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B0704D2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223837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238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8637EA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5364DD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 w:rsidR="000D2E09"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0D2E09"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>
                                    <w:t>MATUTINO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" filled="f" stroked="f" strokeweight=".5pt">
                      <v:textbox>
                        <w:txbxContent>
                          <w:p w:rsidR="000D2E09" w:rsidRPr="00D86945" w:rsidRDefault="008637EA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5364DD">
                              <w:rPr>
                                <w:lang w:val="pt-BR" w:bidi="pt-BR"/>
                              </w:rPr>
                              <w:t>7</w:t>
                            </w:r>
                            <w:r w:rsidR="000D2E09"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0D2E09"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>
                              <w:t>MATUTINO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line w14:anchorId="1EB89A1B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E84EDD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8637EA">
                  <w:rPr>
                    <w:lang w:val="pt-BR"/>
                  </w:rPr>
                  <w:t>Rafael Mello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E84EDD" w:rsidP="00FE4C8C">
      <w:pPr>
        <w:pStyle w:val="Ttulo1"/>
        <w:rPr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6035314C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8637EA">
        <w:t>Geografia</w:t>
      </w:r>
    </w:p>
    <w:p w:rsidR="0010216B" w:rsidRDefault="0010216B" w:rsidP="00046868">
      <w:pPr>
        <w:spacing w:line="240" w:lineRule="auto"/>
      </w:pPr>
    </w:p>
    <w:p w:rsidR="00F205F3" w:rsidRDefault="008637E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F205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01/02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205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Formação do território brasileiro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 w:rsidR="00F205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F205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82 a 85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F205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Breve pesquisa sobre Tratado de Tordesilhas.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 w:rsidR="00F205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 no caderno.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 w:rsidR="008E3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07</w:t>
      </w:r>
      <w:r w:rsidR="00F205F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</w:t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205F3" w:rsidRDefault="00F205F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205F3" w:rsidRDefault="00F205F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8E3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da tarefa e continuação do capítulo 1 -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86 a 88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 sobre Escola de Sagres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Entrega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08/02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F205F3" w:rsidRDefault="00F205F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0069B" w:rsidRDefault="00F205F3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08/02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Ocupação portuguesa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90 a 93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 sobre </w:t>
      </w:r>
      <w:r w:rsidR="007006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Capitanias hereditárias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 w:rsidR="007006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Anotação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 w:rsidR="007006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09/02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70069B" w:rsidRDefault="0070069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8E3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Ciclos econômicos no Brasil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94 a 99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os exercícios nível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2 do livro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Respostas no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70069B" w:rsidRDefault="0070069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0069B" w:rsidRDefault="0070069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Divisão regional do Brasil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0F41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82 a 125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F41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reler capítulos 1 e 2 para revisão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F41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70069B" w:rsidRDefault="0070069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</w:t>
      </w:r>
      <w:r w:rsidR="008E3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conceito de região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111 a 115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Ler e fazer resumo das páginas 116 a 118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22/02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70069B" w:rsidRDefault="0070069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0069B" w:rsidRDefault="0070069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22/02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Divisões regionais do Brasil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</w:t>
      </w:r>
      <w:r w:rsidR="008E3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áginas 116 a 125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atividades nível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proofErr w:type="gramEnd"/>
      <w:r w:rsidR="008E3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do livro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 w:rsidR="008E3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70069B" w:rsidRDefault="0070069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F4132" w:rsidRDefault="0070069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F41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413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e correção da tarefa</w:t>
      </w:r>
    </w:p>
    <w:p w:rsidR="000F4132" w:rsidRDefault="0070069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122 a 125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8E3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Fazer folha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 w:rsidR="008E3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Lançar no sistema AZ (aluno</w:t>
      </w:r>
      <w:proofErr w:type="gramStart"/>
      <w:r w:rsidR="008E3B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F4132" w:rsidRDefault="000F413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F4132" w:rsidRDefault="000F413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07/03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 / início do capítulo 3 em conceitos demográficos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129 a 131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Ler páginas 131 a 134 para a próxima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discussão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0F4132" w:rsidRDefault="000F413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A770E" w:rsidRDefault="000F4132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08/03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População brasileira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131 a 134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Ler e fichar página 136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A77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fichamento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 w:rsidR="00DA770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A770E" w:rsidRDefault="00DA770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A770E" w:rsidRDefault="00DA770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A770E" w:rsidRDefault="00DA770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A770E" w:rsidRDefault="00DA770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A770E" w:rsidRDefault="00DA770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A770E" w:rsidRDefault="00DA770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A770E" w:rsidRDefault="00DA770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A770E" w:rsidRDefault="00DA770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14/03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Estrutura e crescimento da população brasileira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136 a 138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Realizar atividades nível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nível 2 do livro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respostas no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A770E" w:rsidRDefault="00DA770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A770E" w:rsidRDefault="00DA770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Correção de atividades nível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proofErr w:type="gram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139 a 143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Realizar folha AZ na plataforma do aluno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DA770E" w:rsidRDefault="00DA770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05651" w:rsidRDefault="00DA770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21/03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Formação da população brasileira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056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146 a 148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056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Perguntar aos pais qual sua descendência</w:t>
      </w:r>
    </w:p>
    <w:p w:rsidR="00505651" w:rsidRDefault="00DA770E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</w:t>
      </w:r>
      <w:r w:rsidR="005056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anotações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 w:rsidR="005056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05651" w:rsidRDefault="00505651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05651" w:rsidRDefault="00505651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22/03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chegada dos portugueses ao Brasil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149 a 151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Pesquisar sobre alguma tribo nativa do Brasil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05651" w:rsidRDefault="00505651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33AAA" w:rsidRDefault="00505651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28/03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Povos indígenas atualmente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533A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151 a 153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533A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 sobre o que é etnia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 w:rsidR="00533A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Pesquisa realizada no caderno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 w:rsidR="00533AA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29/03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533AAA" w:rsidRDefault="00533AA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33AAA" w:rsidRDefault="00533AA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33AAA" w:rsidRDefault="00533AA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33AAA" w:rsidRDefault="00533AA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33AAA" w:rsidRDefault="00533AA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33AAA" w:rsidRDefault="00533AA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33AAA" w:rsidRDefault="00533AA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D1DAF" w:rsidRDefault="00533AAA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29/03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D1D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Um país de muitos povos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BD1D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154 a 157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BD1D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Atividades nível </w:t>
      </w:r>
      <w:proofErr w:type="gramStart"/>
      <w:r w:rsidR="00BD1D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proofErr w:type="gramEnd"/>
      <w:r w:rsidR="00BD1D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2 capítulo 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 w:rsidR="00BD1D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Completar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 w:rsidR="00BD1DA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04/04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D1DAF" w:rsidRDefault="00BD1DA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D1DAF" w:rsidRDefault="00BD1DA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04/04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de tarefa e atividades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158 a 161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Realizar a folha AZ online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online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D1DAF" w:rsidRDefault="00BD1DA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D1DAF" w:rsidRDefault="00BD1DA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05/04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exercícios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Realizar lista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Finalização de lista e correção em sala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BD1DAF" w:rsidRDefault="00BD1DA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69EB" w:rsidRDefault="00BD1DA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AD69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11/04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D69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simulado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AD69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Avaliação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AD69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Estudar capítulos 1, 2 e 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 w:rsidR="00AD69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AD69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AD69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 w:rsidR="00AD69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12/04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AD69EB" w:rsidRDefault="00AD69E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69EB" w:rsidRDefault="00AD69E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12/04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Simulado AZ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avaliação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aula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livro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AD69EB" w:rsidRDefault="00AD69E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69EB" w:rsidRDefault="00AD69E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69EB" w:rsidRDefault="00AD69E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69EB" w:rsidRDefault="00AD69E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69EB" w:rsidRDefault="00AD69E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69EB" w:rsidRDefault="00AD69E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69EB" w:rsidRDefault="00AD69E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01E6C" w:rsidRDefault="00AD69E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01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01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de capítulo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201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capítulos 1, 2 e 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201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Resumir capítulos 1 e 2 no caderno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 w:rsidR="00201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proofErr w:type="spellStart"/>
      <w:r w:rsidR="00201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vistada</w:t>
      </w:r>
      <w:proofErr w:type="spellEnd"/>
      <w:r w:rsidR="00201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 w:rsidR="00201E6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19/04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</w:p>
    <w:p w:rsidR="00201E6C" w:rsidRDefault="00201E6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D69EB" w:rsidRDefault="00201E6C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18/04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Geografia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5</w:t>
      </w:r>
      <w:bookmarkStart w:id="0" w:name="_GoBack"/>
      <w:bookmarkEnd w:id="0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Vocabulário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fa: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Rafael Mello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69E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D69E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AD69EB" w:rsidRDefault="00AD69EB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6868" w:rsidRPr="00046868" w:rsidRDefault="00BD1DAF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33AAA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0565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505651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A770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A770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A770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F413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F4132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0069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0069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0069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0069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70069B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F205F3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46868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EDD" w:rsidRDefault="00E84EDD">
      <w:r>
        <w:separator/>
      </w:r>
    </w:p>
    <w:p w:rsidR="00E84EDD" w:rsidRDefault="00E84EDD"/>
  </w:endnote>
  <w:endnote w:type="continuationSeparator" w:id="0">
    <w:p w:rsidR="00E84EDD" w:rsidRDefault="00E84EDD">
      <w:r>
        <w:continuationSeparator/>
      </w:r>
    </w:p>
    <w:p w:rsidR="00E84EDD" w:rsidRDefault="00E84E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800182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EDD" w:rsidRDefault="00E84EDD">
      <w:r>
        <w:separator/>
      </w:r>
    </w:p>
    <w:p w:rsidR="00E84EDD" w:rsidRDefault="00E84EDD"/>
  </w:footnote>
  <w:footnote w:type="continuationSeparator" w:id="0">
    <w:p w:rsidR="00E84EDD" w:rsidRDefault="00E84EDD">
      <w:r>
        <w:continuationSeparator/>
      </w:r>
    </w:p>
    <w:p w:rsidR="00E84EDD" w:rsidRDefault="00E84ED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0F4132"/>
    <w:rsid w:val="0010216B"/>
    <w:rsid w:val="00130E9D"/>
    <w:rsid w:val="00150A6D"/>
    <w:rsid w:val="00185B35"/>
    <w:rsid w:val="001F2BC8"/>
    <w:rsid w:val="001F5F6B"/>
    <w:rsid w:val="00201E6C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05651"/>
    <w:rsid w:val="00516A86"/>
    <w:rsid w:val="005275F6"/>
    <w:rsid w:val="00533AAA"/>
    <w:rsid w:val="005364DD"/>
    <w:rsid w:val="00572102"/>
    <w:rsid w:val="005C6745"/>
    <w:rsid w:val="005F1BB0"/>
    <w:rsid w:val="00656C4D"/>
    <w:rsid w:val="006E2B76"/>
    <w:rsid w:val="006E5716"/>
    <w:rsid w:val="0070069B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00182"/>
    <w:rsid w:val="0084071D"/>
    <w:rsid w:val="00862FE4"/>
    <w:rsid w:val="008637EA"/>
    <w:rsid w:val="0086389A"/>
    <w:rsid w:val="0087605E"/>
    <w:rsid w:val="008B1FEE"/>
    <w:rsid w:val="008B65C1"/>
    <w:rsid w:val="008E3BAB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AD69EB"/>
    <w:rsid w:val="00B03EA8"/>
    <w:rsid w:val="00B231E5"/>
    <w:rsid w:val="00B64BFD"/>
    <w:rsid w:val="00B763D2"/>
    <w:rsid w:val="00BD1DAF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770E"/>
    <w:rsid w:val="00DD152F"/>
    <w:rsid w:val="00DE213F"/>
    <w:rsid w:val="00DF027C"/>
    <w:rsid w:val="00E00A32"/>
    <w:rsid w:val="00E22ACD"/>
    <w:rsid w:val="00E620B0"/>
    <w:rsid w:val="00E81B40"/>
    <w:rsid w:val="00E84EDD"/>
    <w:rsid w:val="00E85447"/>
    <w:rsid w:val="00EF555B"/>
    <w:rsid w:val="00F027BB"/>
    <w:rsid w:val="00F11DCF"/>
    <w:rsid w:val="00F162EA"/>
    <w:rsid w:val="00F205F3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0356A6"/>
    <w:rsid w:val="005007FE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Rafael Mello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6</Pages>
  <Words>900</Words>
  <Characters>4861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Rafael Mello</cp:lastModifiedBy>
  <cp:revision>2</cp:revision>
  <cp:lastPrinted>2006-08-01T17:47:00Z</cp:lastPrinted>
  <dcterms:created xsi:type="dcterms:W3CDTF">2022-01-25T19:03:00Z</dcterms:created>
  <dcterms:modified xsi:type="dcterms:W3CDTF">2022-01-25T19:03:00Z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