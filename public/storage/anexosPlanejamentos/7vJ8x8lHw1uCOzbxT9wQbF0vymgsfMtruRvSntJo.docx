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4300F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w:lastRenderedPageBreak/>
              <mc:AlternateContent>
                <mc:Choice Requires="wps">
                  <w:drawing>
                    <wp:inline distT="0" distB="0" distL="0" distR="0" wp14:anchorId="07647152" wp14:editId="335BFA4E">
                      <wp:extent cx="3438525" cy="250507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38525" cy="2505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51445" w:rsidRPr="00D86945" w:rsidRDefault="00BE7B08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PLANO DE AÇÃO 2</w:t>
                                  </w:r>
                                  <w:r w:rsidR="00351445"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 w:rsidR="00351445"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351445">
                                    <w:t>TURNO: MATUTINO</w:t>
                                  </w:r>
                                </w:p>
                                <w:p w:rsidR="00351445" w:rsidRPr="00D86945" w:rsidRDefault="00351445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0.75pt;height:1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" filled="f" stroked="f" strokeweight=".5pt">
                      <v:textbox>
                        <w:txbxContent>
                          <w:p w:rsidR="00351445" w:rsidRPr="00D86945" w:rsidRDefault="00BE7B08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>PLANO DE AÇÃO 2</w:t>
                            </w:r>
                            <w:r w:rsidR="00351445"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 w:rsidR="00351445">
                              <w:rPr>
                                <w:lang w:val="pt-BR" w:bidi="pt-BR"/>
                              </w:rPr>
                              <w:br/>
                            </w:r>
                            <w:r w:rsidR="00351445">
                              <w:t>TURNO: MATUTINO</w:t>
                            </w:r>
                          </w:p>
                          <w:p w:rsidR="00351445" w:rsidRPr="00D86945" w:rsidRDefault="00351445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76A085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4353AA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7D6564">
                  <w:rPr>
                    <w:lang w:val="pt-BR"/>
                  </w:rPr>
                  <w:t>Prof. Willian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7D6564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54E9F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CA13F7">
        <w:t>LITERATURA</w:t>
      </w:r>
    </w:p>
    <w:p w:rsidR="0010216B" w:rsidRDefault="0010216B" w:rsidP="00046868">
      <w:pPr>
        <w:spacing w:line="240" w:lineRule="auto"/>
      </w:pPr>
    </w:p>
    <w:p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E46B2" w:rsidRDefault="007D6564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01</w:t>
      </w:r>
      <w:r w:rsidR="00707FC8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D65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D1C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 </w:t>
      </w:r>
      <w:r w:rsidR="00D65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ED1C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076E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 </w:t>
      </w:r>
      <w:r w:rsidR="00D65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Literatura </w:t>
      </w:r>
      <w:r w:rsidR="004076E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realista a realidade nua e crua</w:t>
      </w:r>
    </w:p>
    <w:p w:rsidR="002E46B2" w:rsidRDefault="002E46B2" w:rsidP="004076E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da disciplina. O que é arte? O que literatura? </w:t>
      </w:r>
    </w:p>
    <w:p w:rsidR="004076E2" w:rsidRDefault="007A41FC" w:rsidP="004076E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lúdica de revisão das escolas anteriores.</w:t>
      </w:r>
    </w:p>
    <w:p w:rsidR="002E46B2" w:rsidRDefault="007A41FC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Realismo. Exercícios de fixação.</w:t>
      </w:r>
    </w:p>
    <w:p w:rsidR="007D6564" w:rsidRDefault="007D6564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43D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7A41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33-40</w:t>
      </w:r>
      <w:r w:rsidR="002E46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E46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exercícios das estrelas.</w:t>
      </w:r>
      <w:r w:rsidR="00B43D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510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510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08</w:t>
      </w:r>
      <w:r w:rsidR="00B43D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046868" w:rsidRDefault="007D6564" w:rsidP="002E46B2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53270" w:rsidRDefault="007D6564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08</w:t>
      </w:r>
      <w:r w:rsidR="00707FC8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E46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10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 – A Literatura realista a realidade nua e crua</w:t>
      </w:r>
    </w:p>
    <w:p w:rsidR="002412CB" w:rsidRDefault="00053270" w:rsidP="002412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2412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de diferentes textos </w:t>
      </w:r>
      <w:r w:rsidR="00510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 Realismo. Crítica social.</w:t>
      </w:r>
    </w:p>
    <w:p w:rsidR="002412CB" w:rsidRDefault="00E51380" w:rsidP="002412C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de um livro, a ser escolhido.</w:t>
      </w:r>
    </w:p>
    <w:p w:rsidR="00053270" w:rsidRDefault="007D6564" w:rsidP="002412CB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053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510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33-40</w:t>
      </w:r>
      <w:r w:rsidR="002412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412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1</w:t>
      </w:r>
      <w:r w:rsidR="00053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592A7A" w:rsidRP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 ENVIADA </w:t>
      </w:r>
      <w:r w:rsidR="00D07C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PELO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10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05327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Pr="00053270" w:rsidRDefault="00053270" w:rsidP="002E46B2">
      <w:pPr>
        <w:tabs>
          <w:tab w:val="left" w:pos="2850"/>
        </w:tabs>
        <w:spacing w:line="240" w:lineRule="auto"/>
        <w:rPr>
          <w:lang w:val="pt-BR"/>
        </w:rPr>
      </w:pPr>
      <w:r>
        <w:rPr>
          <w:lang w:val="pt-BR"/>
        </w:rPr>
        <w:tab/>
      </w:r>
    </w:p>
    <w:p w:rsidR="009D62D3" w:rsidRDefault="007D6564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15</w:t>
      </w:r>
      <w:r w:rsidR="00707FC8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412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2 – </w:t>
      </w:r>
      <w:r w:rsidR="00E513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Machado de Assis: a linguagem penetrante</w:t>
      </w:r>
    </w:p>
    <w:p w:rsidR="002412CB" w:rsidRDefault="002412CB" w:rsidP="002E46B2">
      <w:pPr>
        <w:spacing w:line="240" w:lineRule="auto"/>
        <w:rPr>
          <w:rFonts w:ascii="Arial" w:eastAsia="Times New Roman" w:hAnsi="Arial" w:cs="Arial"/>
          <w:b w:val="0"/>
          <w:i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Folha AZ. </w:t>
      </w:r>
      <w:r w:rsidR="00585A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de um conto do autor. </w:t>
      </w:r>
      <w:r w:rsidR="00585A81" w:rsidRPr="00585A81">
        <w:rPr>
          <w:rFonts w:ascii="Arial" w:eastAsia="Times New Roman" w:hAnsi="Arial" w:cs="Arial"/>
          <w:b w:val="0"/>
          <w:i/>
          <w:color w:val="000000"/>
          <w:sz w:val="20"/>
          <w:szCs w:val="20"/>
          <w:lang w:val="pt-BR" w:eastAsia="pt-BR"/>
        </w:rPr>
        <w:t>Memórias póstumas de Brás Cubas.</w:t>
      </w:r>
    </w:p>
    <w:p w:rsidR="00585A81" w:rsidRPr="00585A81" w:rsidRDefault="00585A81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  <w:r w:rsidR="009C7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Assistir trecho do seriado “Casmurro”</w:t>
      </w:r>
    </w:p>
    <w:p w:rsidR="002412CB" w:rsidRDefault="002412CB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2E46B2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585A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41-55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85A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atividades das estrelas</w:t>
      </w:r>
      <w:r w:rsidR="00152B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DB7D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Fazer pequenos resumos dos principais livros de Machado de Assis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</w:t>
      </w:r>
      <w:r w:rsidR="00585A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a: 22</w:t>
      </w:r>
      <w:r w:rsidR="009D62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2E46B2">
      <w:pPr>
        <w:spacing w:line="240" w:lineRule="auto"/>
        <w:rPr>
          <w:lang w:val="pt-BR"/>
        </w:rPr>
      </w:pPr>
    </w:p>
    <w:p w:rsidR="009D1CFB" w:rsidRDefault="007D6564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22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0D46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B7D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 – Machado de Assis: a linguagem penetrante</w:t>
      </w:r>
    </w:p>
    <w:p w:rsidR="000D46D5" w:rsidRDefault="00DB7D54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Apresentação dos alunos.</w:t>
      </w:r>
      <w:r w:rsidR="007A52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Leitura de um conto.</w:t>
      </w:r>
    </w:p>
    <w:p w:rsidR="000D46D5" w:rsidRDefault="000D46D5" w:rsidP="002E46B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763D2" w:rsidRDefault="007D6564" w:rsidP="002E46B2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5C4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7A52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41-55</w:t>
      </w:r>
      <w:r w:rsidR="005C4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D46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</w:t>
      </w:r>
      <w:r w:rsidR="005C4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</w:t>
      </w:r>
      <w:r w:rsidR="00D07C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PELO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SITE</w:t>
      </w:r>
      <w:r w:rsidR="007A52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08</w:t>
      </w:r>
      <w:r w:rsidR="005C4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4071D" w:rsidRDefault="0084071D" w:rsidP="00620B7B">
      <w:pPr>
        <w:spacing w:line="240" w:lineRule="auto"/>
        <w:rPr>
          <w:lang w:val="pt-BR"/>
        </w:rPr>
      </w:pPr>
    </w:p>
    <w:p w:rsidR="007F31B2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08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F31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320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F31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3 – </w:t>
      </w:r>
      <w:r w:rsidR="009C7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Naturalismo: uma literatura mais científica</w:t>
      </w:r>
    </w:p>
    <w:p w:rsidR="007F31B2" w:rsidRDefault="007F31B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E63A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E63A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Naturalismo x Realismo.</w:t>
      </w:r>
    </w:p>
    <w:p w:rsidR="00E63A31" w:rsidRDefault="00E63A3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:rsidR="00592A7A" w:rsidRDefault="00E63A3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p. 56-</w:t>
      </w:r>
      <w:r w:rsidR="00B761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66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7F31B2" w:rsidRDefault="007F31B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</w:t>
      </w:r>
      <w:r w:rsidR="00D07C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PELO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10F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6595B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15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659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592A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4 – </w:t>
      </w:r>
      <w:r w:rsidR="00A10F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Parnasianismo: o apego ao bom gosto</w:t>
      </w:r>
    </w:p>
    <w:p w:rsidR="004F07B0" w:rsidRDefault="004F07B0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742A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pela arte. Olavo Bilac.</w:t>
      </w:r>
    </w:p>
    <w:p w:rsidR="004F07B0" w:rsidRDefault="00742AE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47F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742A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67-75.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47F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4F07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</w:t>
      </w:r>
      <w:r w:rsidR="003525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das estrelas.</w:t>
      </w:r>
      <w:r w:rsidR="004F07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A747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A747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</w:t>
      </w:r>
      <w:r w:rsidR="003525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Entrega da Tarefa: 22</w:t>
      </w:r>
      <w:r w:rsidR="00A747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053270">
      <w:pPr>
        <w:spacing w:line="240" w:lineRule="auto"/>
        <w:rPr>
          <w:lang w:val="pt-BR"/>
        </w:rPr>
      </w:pPr>
    </w:p>
    <w:p w:rsidR="009F3006" w:rsidRDefault="007D6564" w:rsidP="009F300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22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D07C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07C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4 – </w:t>
      </w:r>
      <w:r w:rsidR="009F30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Parnasianismo: o apego ao bom gosto</w:t>
      </w:r>
    </w:p>
    <w:p w:rsidR="00D269B6" w:rsidRDefault="009F3006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e conteúdo. Retomada análise estrutural do poema.</w:t>
      </w:r>
    </w:p>
    <w:p w:rsidR="00D07CCB" w:rsidRDefault="00D07CCB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</w:p>
    <w:p w:rsidR="00D269B6" w:rsidRDefault="00D269B6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20B7B" w:rsidRDefault="007D6564" w:rsidP="00620B7B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D15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94151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67-75</w:t>
      </w:r>
      <w:r w:rsidR="00D07C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269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D07C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Cap. 4</w:t>
      </w:r>
      <w:r w:rsidR="00D269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D07C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151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29</w:t>
      </w:r>
      <w:r w:rsidR="009D15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053270">
      <w:pPr>
        <w:spacing w:line="240" w:lineRule="auto"/>
        <w:rPr>
          <w:lang w:val="pt-BR"/>
        </w:rPr>
      </w:pPr>
    </w:p>
    <w:p w:rsidR="00862F25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29</w:t>
      </w:r>
      <w:r w:rsidR="00A2575D">
        <w:rPr>
          <w:rFonts w:ascii="Arial" w:eastAsia="Times New Roman" w:hAnsi="Arial" w:cs="Arial"/>
          <w:color w:val="000000"/>
          <w:szCs w:val="20"/>
          <w:lang w:val="pt-BR" w:eastAsia="pt-BR"/>
        </w:rPr>
        <w:t>/03/2022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040C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870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5 </w:t>
      </w:r>
      <w:r w:rsidR="00862F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0870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4151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Simbolismo: a arte da sugestão</w:t>
      </w:r>
    </w:p>
    <w:p w:rsidR="00862F25" w:rsidRDefault="0094151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Folha AZ. Impressionismo e sinestesia.</w:t>
      </w:r>
    </w:p>
    <w:p w:rsidR="0094151A" w:rsidRDefault="0094151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8474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4151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76- 87</w:t>
      </w:r>
      <w:r w:rsidR="008474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8474B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62F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Resolver os </w:t>
      </w:r>
      <w:r w:rsidR="0094151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4151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="008474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</w:r>
    </w:p>
    <w:p w:rsidR="00862F25" w:rsidRDefault="007D6564" w:rsidP="00862F2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05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62F2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862F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862F2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62F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5 – </w:t>
      </w:r>
      <w:r w:rsidR="00E87B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Simbolismo: a arte da sugestão</w:t>
      </w:r>
    </w:p>
    <w:p w:rsidR="00862F25" w:rsidRDefault="00862F25" w:rsidP="00862F2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Entrega da atividade sobre o livro. Leitura e análise de um poema.</w:t>
      </w:r>
    </w:p>
    <w:p w:rsidR="00862F25" w:rsidRDefault="00862F25" w:rsidP="00862F2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62F25" w:rsidRDefault="00862F25" w:rsidP="00862F25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E87B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76-87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911E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Fazer Folha AZ, Cap. 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911E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ENVIAR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BE67B1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12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11E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806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6</w:t>
      </w:r>
      <w:r w:rsidR="00911E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B806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Pré-modernismo: o nascimento do contemporâneo</w:t>
      </w:r>
    </w:p>
    <w:p w:rsidR="00BE67B1" w:rsidRDefault="00BE67B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B806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AZ. Augusto dos Anjos e Monteiro Lobato.</w:t>
      </w:r>
    </w:p>
    <w:p w:rsidR="00BE67B1" w:rsidRDefault="00B8065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:rsidR="007D656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E6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B806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39-51</w:t>
      </w:r>
      <w:r w:rsidR="0037575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806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BE6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BE6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</w:t>
      </w:r>
      <w:r w:rsidR="00B806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26</w:t>
      </w:r>
      <w:r w:rsidR="00BE67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47D5E" w:rsidRDefault="00247D5E" w:rsidP="00247D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19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6 – Pré-modernismo: o nascimento do contemporâneo</w:t>
      </w:r>
    </w:p>
    <w:p w:rsidR="00247D5E" w:rsidRDefault="00247D5E" w:rsidP="00247D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Euclides da Cunha.</w:t>
      </w:r>
    </w:p>
    <w:p w:rsidR="00247D5E" w:rsidRDefault="00247D5E" w:rsidP="00247D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Questionário.</w:t>
      </w:r>
    </w:p>
    <w:p w:rsidR="00247D5E" w:rsidRDefault="00247D5E" w:rsidP="00247D5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39-51.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questionário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26/04/2022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47D5E" w:rsidRPr="00046868" w:rsidRDefault="00247D5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3307DA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26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/04/2022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172D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307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6 </w:t>
      </w:r>
      <w:r w:rsidR="00172D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– </w:t>
      </w:r>
      <w:r w:rsidR="006448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Pré-modernismo: o nascimento do contemporâneo</w:t>
      </w:r>
    </w:p>
    <w:p w:rsidR="003307DA" w:rsidRDefault="003307D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6448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Graça A</w:t>
      </w:r>
      <w:r w:rsidR="00247D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ranha.</w:t>
      </w:r>
    </w:p>
    <w:p w:rsidR="00172D6F" w:rsidRDefault="00172D6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alunos responderão um questionário sobre o tema.</w:t>
      </w:r>
    </w:p>
    <w:p w:rsidR="003307DA" w:rsidRDefault="00247D5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sobre um livro.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3307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6448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39-51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448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6448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ENVIADO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448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="003307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116D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03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A5E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E6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7</w:t>
      </w:r>
      <w:r w:rsidR="007A5E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AE6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Lima Barreto: o subúrbio ganha vida</w:t>
      </w:r>
    </w:p>
    <w:p w:rsidR="00BB57E3" w:rsidRDefault="007A5E3C" w:rsidP="00053270">
      <w:pPr>
        <w:spacing w:line="240" w:lineRule="auto"/>
        <w:rPr>
          <w:rFonts w:ascii="Arial" w:eastAsia="Times New Roman" w:hAnsi="Arial" w:cs="Arial"/>
          <w:b w:val="0"/>
          <w:i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BB57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AZ. </w:t>
      </w:r>
      <w:r w:rsidR="00BB57E3" w:rsidRPr="00BB57E3">
        <w:rPr>
          <w:rFonts w:ascii="Arial" w:eastAsia="Times New Roman" w:hAnsi="Arial" w:cs="Arial"/>
          <w:b w:val="0"/>
          <w:i/>
          <w:color w:val="000000"/>
          <w:sz w:val="20"/>
          <w:szCs w:val="20"/>
          <w:lang w:val="pt-BR" w:eastAsia="pt-BR"/>
        </w:rPr>
        <w:t>Recordações do Escrivão Isaías Caminha; Clara dos Anjos.</w:t>
      </w:r>
    </w:p>
    <w:p w:rsidR="00BB57E3" w:rsidRDefault="007A5E3C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 Exercícios </w:t>
      </w:r>
      <w:r w:rsidR="00BB57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 fixação.</w:t>
      </w:r>
    </w:p>
    <w:p w:rsidR="007A5E3C" w:rsidRDefault="007A5E3C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sobre o livro.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011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BB57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54-65</w:t>
      </w:r>
      <w:r w:rsidR="00011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A5E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BB57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 estrelas.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7A5E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</w:t>
      </w:r>
      <w:r w:rsidR="00BB57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rega da Tarefa: 10</w:t>
      </w:r>
      <w:r w:rsidR="00011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B7C43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10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862D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B7C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7 </w:t>
      </w:r>
      <w:r w:rsidR="00BB57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Lima Barreto: o subúrbio ganha vida</w:t>
      </w:r>
    </w:p>
    <w:p w:rsidR="00BB57E3" w:rsidRDefault="00BB57E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 O triste fim de Policarpo Quaresma.</w:t>
      </w:r>
    </w:p>
    <w:p w:rsidR="00BB57E3" w:rsidRDefault="008D01D5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Questionário.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8629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8D01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54-65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8D01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AZ, Cap. 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BB57E3" w:rsidRPr="00BB57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B57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D01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8629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E067D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17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403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8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403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Vanguardas Europeias: a libertação da arte.</w:t>
      </w:r>
    </w:p>
    <w:p w:rsidR="00D4037E" w:rsidRDefault="002E067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D403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AZ. Os alunos farão uma poesia usando o método Dada.</w:t>
      </w:r>
    </w:p>
    <w:p w:rsidR="002E067D" w:rsidRDefault="00D4037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Expressionismo e Cubismo.</w:t>
      </w:r>
    </w:p>
    <w:p w:rsidR="00D4037E" w:rsidRDefault="00D4037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Pr="0004686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055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403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68-81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D403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estrelas.</w:t>
      </w:r>
      <w:r w:rsidR="0063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3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Como isso apareceu no Brasil?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403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="00A055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E067D" w:rsidRDefault="007D6564" w:rsidP="002E06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24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/05/2022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E067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2E067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E06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8 – </w:t>
      </w:r>
      <w:r w:rsidR="0063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Vanguardas Europeias: a libertação da arte.</w:t>
      </w:r>
    </w:p>
    <w:p w:rsidR="00633955" w:rsidRDefault="002E067D" w:rsidP="002E06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63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tarefa. Surrealismo e Futurismo. Assistir “Tempos Modernos” de Charles Chaplin.</w:t>
      </w:r>
    </w:p>
    <w:p w:rsidR="00633955" w:rsidRDefault="00633955" w:rsidP="002E067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E067D" w:rsidRDefault="002E067D" w:rsidP="002E067D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63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68-81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0578B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AZ, Cap. 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403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227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Pr="00A05526" w:rsidRDefault="007D6564" w:rsidP="00620B7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839D2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31/05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376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C51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9 – </w:t>
      </w:r>
      <w:r w:rsidR="00BD38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Semana de Arte Moderna: a ruptura com o passado</w:t>
      </w:r>
    </w:p>
    <w:p w:rsidR="00BD385E" w:rsidRDefault="00E839D2" w:rsidP="00AC51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BD38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AZ.</w:t>
      </w:r>
    </w:p>
    <w:p w:rsidR="00AC5147" w:rsidRDefault="00BD385E" w:rsidP="00AC51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Contexto histórico e principais nomes. 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Fazer exercícios de fixação.</w:t>
      </w:r>
    </w:p>
    <w:p w:rsidR="00E839D2" w:rsidRDefault="00E839D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C5147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BD38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84-93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807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Como seria a Semana de 22 neste ano? Quem participaria?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AC51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</w:t>
      </w:r>
      <w:r w:rsidR="00D227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Entrega da Tarefa: 07</w:t>
      </w:r>
      <w:r w:rsidR="00E839D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8347E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07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9 – </w:t>
      </w:r>
      <w:r w:rsidR="00B807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Semana de Arte Moderna: a ruptura com o passado</w:t>
      </w:r>
    </w:p>
    <w:p w:rsidR="004A4350" w:rsidRDefault="0098347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 </w:t>
      </w:r>
      <w:r w:rsidR="00B807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Fazer exercícios das estrelas.</w:t>
      </w:r>
    </w:p>
    <w:p w:rsidR="004A4350" w:rsidRDefault="00247D5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sobre o livro.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834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B807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84-9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</w:t>
      </w:r>
      <w:r w:rsidR="00B807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14</w:t>
      </w:r>
      <w:r w:rsidR="009834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3130F" w:rsidRDefault="0053130F" w:rsidP="005313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14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807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B807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Modernismo – primeira fase – poesia: a fase heroica</w:t>
      </w:r>
    </w:p>
    <w:p w:rsidR="0053130F" w:rsidRDefault="0053130F" w:rsidP="005313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Folha AZ. </w:t>
      </w:r>
      <w:r w:rsidR="00B807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alunos serão divididos em grupos cada um ficará responsável por um escritor. Eles farão a apresentação das características desses escritores. Exercícios de fixação.</w:t>
      </w:r>
    </w:p>
    <w:p w:rsidR="0053130F" w:rsidRDefault="0053130F" w:rsidP="0053130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3130F" w:rsidRDefault="0053130F" w:rsidP="0053130F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B807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96-101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372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23/06/2022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1545B" w:rsidRDefault="0081545B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A4350" w:rsidRDefault="007D6564" w:rsidP="004A43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21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A43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4A435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A43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10 – </w:t>
      </w:r>
      <w:r w:rsidR="007372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Modernismo – primeira fase – poesia: a fase heroica</w:t>
      </w:r>
    </w:p>
    <w:p w:rsidR="007372E5" w:rsidRDefault="004A4350" w:rsidP="004A43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Folha AZ. </w:t>
      </w:r>
    </w:p>
    <w:p w:rsidR="007372E5" w:rsidRDefault="007372E5" w:rsidP="004A43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lúdica retomando as escolas literárias anteriores e as Vanguardas Europeias.</w:t>
      </w:r>
    </w:p>
    <w:p w:rsidR="004A4350" w:rsidRDefault="007372E5" w:rsidP="004A43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poemas e interpretação.</w:t>
      </w:r>
    </w:p>
    <w:p w:rsidR="004A4350" w:rsidRDefault="004A4350" w:rsidP="004A43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A4350" w:rsidRDefault="004A4350" w:rsidP="004A435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7372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96-101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7372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</w:t>
      </w:r>
      <w:r w:rsidR="007372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38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B278D3" w:rsidRDefault="0053130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000000"/>
          <w:szCs w:val="20"/>
          <w:lang w:val="pt-BR" w:eastAsia="pt-BR"/>
        </w:rPr>
        <w:t>Data: 28</w:t>
      </w:r>
      <w:r w:rsidR="00450D6C">
        <w:rPr>
          <w:rFonts w:ascii="Arial" w:eastAsia="Times New Roman" w:hAnsi="Arial" w:cs="Arial"/>
          <w:color w:val="000000"/>
          <w:szCs w:val="20"/>
          <w:lang w:val="pt-BR" w:eastAsia="pt-BR"/>
        </w:rPr>
        <w:t>/06/2022</w:t>
      </w:r>
      <w:r w:rsidR="007D6564"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A249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249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10 – </w:t>
      </w:r>
      <w:r w:rsidR="007372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Modernismo – primeira fase – poesia: a fase heroica</w:t>
      </w:r>
    </w:p>
    <w:p w:rsidR="00B278D3" w:rsidRDefault="00CF32C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dos e</w:t>
      </w:r>
      <w:r w:rsidR="00A249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xercícios das estrelas.</w:t>
      </w:r>
    </w:p>
    <w:p w:rsidR="00B278D3" w:rsidRDefault="00B278D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Pr="0004686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278D3" w:rsidRPr="00B278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249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p. </w:t>
      </w:r>
      <w:r w:rsidR="00CF32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96-101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F32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mapa mental das Fases do modernismo.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000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="00B278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B44613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05</w:t>
      </w:r>
      <w:r w:rsidR="00710C90">
        <w:rPr>
          <w:rFonts w:ascii="Arial" w:eastAsia="Times New Roman" w:hAnsi="Arial" w:cs="Arial"/>
          <w:color w:val="000000"/>
          <w:szCs w:val="20"/>
          <w:lang w:val="pt-BR" w:eastAsia="pt-BR"/>
        </w:rPr>
        <w:t>/07/2022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 w:rsidR="00552A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52A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10 – </w:t>
      </w:r>
      <w:r w:rsidR="00E000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Modernismo – primeira fase – poesia: a fase heroica</w:t>
      </w:r>
    </w:p>
    <w:p w:rsidR="00B44613" w:rsidRDefault="00552A9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Lista complementar sobre </w:t>
      </w:r>
      <w:r w:rsidR="00E000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poemas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B44613" w:rsidRDefault="00B4461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44613" w:rsidRPr="00B446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52A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6, 7,</w:t>
      </w:r>
      <w:r w:rsidR="00B446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8</w:t>
      </w:r>
      <w:r w:rsidR="00552A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9 e 10.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C551A4" w:rsidRDefault="007D6564" w:rsidP="00053270">
      <w:pPr>
        <w:spacing w:line="240" w:lineRule="auto"/>
        <w:rPr>
          <w:rFonts w:ascii="Arial" w:eastAsia="Times New Roman" w:hAnsi="Arial" w:cs="Arial"/>
          <w:color w:val="00000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1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2/07/2022 </w:t>
      </w:r>
    </w:p>
    <w:p w:rsidR="007D6564" w:rsidRDefault="00C551A4" w:rsidP="00053270">
      <w:pPr>
        <w:spacing w:line="240" w:lineRule="auto"/>
        <w:rPr>
          <w:lang w:val="pt-BR"/>
        </w:rPr>
      </w:pPr>
      <w:r>
        <w:rPr>
          <w:rFonts w:ascii="Arial" w:eastAsia="Times New Roman" w:hAnsi="Arial" w:cs="Arial"/>
          <w:color w:val="000000"/>
          <w:szCs w:val="20"/>
          <w:lang w:val="pt-BR" w:eastAsia="pt-BR"/>
        </w:rPr>
        <w:t>RECESSO ESCOLAR</w:t>
      </w:r>
      <w:r w:rsidR="007D6564"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C551A4" w:rsidRDefault="007D6564" w:rsidP="00053270">
      <w:pPr>
        <w:spacing w:line="240" w:lineRule="auto"/>
        <w:rPr>
          <w:rFonts w:ascii="Arial" w:eastAsia="Times New Roman" w:hAnsi="Arial" w:cs="Arial"/>
          <w:color w:val="00000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19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/07/2022 </w:t>
      </w:r>
    </w:p>
    <w:p w:rsidR="00C551A4" w:rsidRDefault="00C551A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000000"/>
          <w:szCs w:val="20"/>
          <w:lang w:val="pt-BR" w:eastAsia="pt-BR"/>
        </w:rPr>
        <w:t>RECESSO ESCOLAR</w:t>
      </w:r>
      <w:r w:rsidR="007D6564"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="007D656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13FDF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53130F">
        <w:rPr>
          <w:rFonts w:ascii="Arial" w:eastAsia="Times New Roman" w:hAnsi="Arial" w:cs="Arial"/>
          <w:color w:val="000000"/>
          <w:szCs w:val="20"/>
          <w:lang w:val="pt-BR" w:eastAsia="pt-BR"/>
        </w:rPr>
        <w:t>26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/07/2022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B28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13F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7B28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11 – </w:t>
      </w:r>
      <w:r w:rsidR="00314E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Modernismo – primeira fase - prosa</w:t>
      </w:r>
    </w:p>
    <w:p w:rsidR="00413FDF" w:rsidRDefault="00314E1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Oswald de Andrade e Mário de Andrade. Macunaíma.</w:t>
      </w:r>
    </w:p>
    <w:p w:rsidR="00314E1D" w:rsidRDefault="00314E1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413F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314E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39-50</w:t>
      </w:r>
      <w:r w:rsidR="007B28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B28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atividades das estrelas</w:t>
      </w:r>
      <w:r w:rsidR="00D847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D847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D847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B28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D847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E7FD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C5F41">
        <w:rPr>
          <w:rFonts w:ascii="Arial" w:eastAsia="Times New Roman" w:hAnsi="Arial" w:cs="Arial"/>
          <w:color w:val="000000"/>
          <w:szCs w:val="20"/>
          <w:lang w:val="pt-BR" w:eastAsia="pt-BR"/>
        </w:rPr>
        <w:t>02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B28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E7F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314E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7B28A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314E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Modernismo – primeira fase - prosa</w:t>
      </w:r>
    </w:p>
    <w:p w:rsidR="00AE7FD4" w:rsidRDefault="007B28A6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314E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Memórias sentimentais de João Miramar.</w:t>
      </w:r>
    </w:p>
    <w:p w:rsidR="00AE7FD4" w:rsidRDefault="00433BF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sobre o livro.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E7F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314E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39-50</w:t>
      </w:r>
      <w:r w:rsidR="00CD2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E7F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CD2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AZ, Cap.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CD2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NO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</w:t>
      </w:r>
      <w:r w:rsidR="00314E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ata da Entrega da Tarefa: 09</w:t>
      </w:r>
      <w:r w:rsidR="00AE7F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33BFE" w:rsidRDefault="007D6564" w:rsidP="002E415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C5F41">
        <w:rPr>
          <w:rFonts w:ascii="Arial" w:eastAsia="Times New Roman" w:hAnsi="Arial" w:cs="Arial"/>
          <w:color w:val="000000"/>
          <w:szCs w:val="20"/>
          <w:lang w:val="pt-BR" w:eastAsia="pt-BR"/>
        </w:rPr>
        <w:t>09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433B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33B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12 – </w:t>
      </w:r>
      <w:r w:rsidR="00314E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Modernismo – segunda fase – poesia I</w:t>
      </w:r>
    </w:p>
    <w:p w:rsidR="00433BFE" w:rsidRDefault="00433BFE" w:rsidP="002E415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Folha AZ. Leitura de poemas.</w:t>
      </w:r>
      <w:r w:rsidR="00314E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Drummond e Cecília Meireles.</w:t>
      </w:r>
      <w:r w:rsidR="00BD23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Entrevista.</w:t>
      </w:r>
    </w:p>
    <w:p w:rsidR="00433BFE" w:rsidRDefault="00314E1D" w:rsidP="002E415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estrelas.</w:t>
      </w:r>
    </w:p>
    <w:p w:rsidR="007D6564" w:rsidRPr="0004686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EE5D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314E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51-55</w:t>
      </w:r>
      <w:r w:rsidR="00433B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2E41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33B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12.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433B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14E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="00EE5D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B946FC" w:rsidRDefault="007D6564" w:rsidP="00B946F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C5F41">
        <w:rPr>
          <w:rFonts w:ascii="Arial" w:eastAsia="Times New Roman" w:hAnsi="Arial" w:cs="Arial"/>
          <w:color w:val="000000"/>
          <w:szCs w:val="20"/>
          <w:lang w:val="pt-BR" w:eastAsia="pt-BR"/>
        </w:rPr>
        <w:t>16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946F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B946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B946F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946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1161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="00B946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314E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Modernismo – segunda fase – poesia II</w:t>
      </w:r>
    </w:p>
    <w:p w:rsidR="00B946FC" w:rsidRDefault="00B946FC" w:rsidP="00B946F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Correção da Folha AZ. Exercícios </w:t>
      </w:r>
      <w:r w:rsidR="001161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de fixação. </w:t>
      </w:r>
      <w:r w:rsidR="00BD23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Vinicius de Moraes. Jorge de Lima. Mário Quintana.</w:t>
      </w:r>
    </w:p>
    <w:p w:rsidR="00B946FC" w:rsidRDefault="00B946FC" w:rsidP="00B946F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B946FC" w:rsidP="00B946FC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BD23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56-62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Fazer </w:t>
      </w:r>
      <w:r w:rsidR="00C916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23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053270">
      <w:pPr>
        <w:spacing w:line="240" w:lineRule="auto"/>
        <w:rPr>
          <w:lang w:val="pt-BR"/>
        </w:rPr>
      </w:pPr>
    </w:p>
    <w:p w:rsidR="00124E0A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C5F41">
        <w:rPr>
          <w:rFonts w:ascii="Arial" w:eastAsia="Times New Roman" w:hAnsi="Arial" w:cs="Arial"/>
          <w:color w:val="000000"/>
          <w:szCs w:val="20"/>
          <w:lang w:val="pt-BR" w:eastAsia="pt-BR"/>
        </w:rPr>
        <w:t>23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/08/2022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916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916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13 – </w:t>
      </w:r>
      <w:r w:rsidR="001C62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Modernismo – segunda fase – poesia II Cap. 14 – Modernismo – segunda fase - prosa</w:t>
      </w:r>
    </w:p>
    <w:p w:rsidR="00124E0A" w:rsidRDefault="00124E0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das atividades. </w:t>
      </w:r>
      <w:r w:rsidR="001C62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</w:t>
      </w:r>
      <w:r w:rsidR="00C916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análise de poema.</w:t>
      </w:r>
      <w:r w:rsidR="001C62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Vidas secas. Baleia. Rachel de Queiroz.</w:t>
      </w:r>
      <w:r w:rsidR="00160D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Filme.</w:t>
      </w:r>
    </w:p>
    <w:p w:rsidR="00C91694" w:rsidRDefault="00F6748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:rsidR="00C91694" w:rsidRDefault="00C9169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124E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F674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56-75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916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13.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124E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C91694" w:rsidRPr="00C916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916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ENVIADA PELO SITE.</w:t>
      </w:r>
      <w:r w:rsidR="00124E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674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30/08</w:t>
      </w:r>
      <w:r w:rsidR="00124E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75865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C5F41">
        <w:rPr>
          <w:rFonts w:ascii="Arial" w:eastAsia="Times New Roman" w:hAnsi="Arial" w:cs="Arial"/>
          <w:color w:val="000000"/>
          <w:szCs w:val="20"/>
          <w:lang w:val="pt-BR" w:eastAsia="pt-BR"/>
        </w:rPr>
        <w:t>30/08</w:t>
      </w:r>
      <w:r w:rsidR="00C551A4">
        <w:rPr>
          <w:rFonts w:ascii="Arial" w:eastAsia="Times New Roman" w:hAnsi="Arial" w:cs="Arial"/>
          <w:color w:val="000000"/>
          <w:szCs w:val="20"/>
          <w:lang w:val="pt-BR" w:eastAsia="pt-BR"/>
        </w:rPr>
        <w:t>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919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758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9919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14 – </w:t>
      </w:r>
      <w:r w:rsidR="00160D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Modernismo – segunda fase - prosa</w:t>
      </w:r>
    </w:p>
    <w:p w:rsidR="00160D8D" w:rsidRDefault="00160D8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Folha AZ. </w:t>
      </w:r>
    </w:p>
    <w:p w:rsidR="00160D8D" w:rsidRDefault="00160D8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Érico Veríssimo e Jorge Amado</w:t>
      </w:r>
    </w:p>
    <w:p w:rsidR="00991974" w:rsidRDefault="00742896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="00EF62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991974" w:rsidRDefault="0099197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C058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7428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63-75</w:t>
      </w:r>
      <w:r w:rsidR="00EF62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F62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B366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AZ, Cap. 14.</w:t>
      </w:r>
      <w:r w:rsidR="00EF62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B366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366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="009326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374CE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C5F41">
        <w:rPr>
          <w:rFonts w:ascii="Arial" w:eastAsia="Times New Roman" w:hAnsi="Arial" w:cs="Arial"/>
          <w:color w:val="000000"/>
          <w:szCs w:val="20"/>
          <w:lang w:val="pt-BR" w:eastAsia="pt-BR"/>
        </w:rPr>
        <w:t>06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F039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039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B366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15 </w:t>
      </w:r>
      <w:r w:rsidR="002A07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B366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A07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Modernismo – terceira fase - poesia</w:t>
      </w:r>
    </w:p>
    <w:p w:rsidR="00A374CE" w:rsidRDefault="00A374CE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2A07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AZ. João Cabral de Melo Neto. Exercícios de fixação.</w:t>
      </w:r>
    </w:p>
    <w:p w:rsidR="00A374CE" w:rsidRDefault="00F0393D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do livro.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A374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039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p. </w:t>
      </w:r>
      <w:r w:rsidR="002A07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76-85</w:t>
      </w:r>
      <w:r w:rsidR="00A374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A07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alunos deverão pesquisar informações e imagens para produzir um zine sobre sua escola literária.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039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A07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13</w:t>
      </w:r>
      <w:r w:rsidR="005B2B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053270">
      <w:pPr>
        <w:spacing w:line="240" w:lineRule="auto"/>
        <w:rPr>
          <w:lang w:val="pt-BR"/>
        </w:rPr>
      </w:pPr>
    </w:p>
    <w:p w:rsidR="00F0393D" w:rsidRDefault="007D6564" w:rsidP="00F039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C5F41">
        <w:rPr>
          <w:rFonts w:ascii="Arial" w:eastAsia="Times New Roman" w:hAnsi="Arial" w:cs="Arial"/>
          <w:color w:val="000000"/>
          <w:szCs w:val="20"/>
          <w:lang w:val="pt-BR" w:eastAsia="pt-BR"/>
        </w:rPr>
        <w:t>13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0393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F039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F0393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039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15 – </w:t>
      </w:r>
      <w:r w:rsidR="002A07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Modernismo – terceira fase - poesia</w:t>
      </w:r>
    </w:p>
    <w:p w:rsidR="00F0393D" w:rsidRDefault="002A07A3" w:rsidP="00F039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alunos em grupo produzirão um zine sobre sua escola literária.</w:t>
      </w:r>
    </w:p>
    <w:p w:rsidR="002A07A3" w:rsidRDefault="002A07A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B2B19" w:rsidRDefault="00F0393D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2A07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76-85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A07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da Tarefa: 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C322A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C5F41">
        <w:rPr>
          <w:rFonts w:ascii="Arial" w:eastAsia="Times New Roman" w:hAnsi="Arial" w:cs="Arial"/>
          <w:color w:val="000000"/>
          <w:szCs w:val="20"/>
          <w:lang w:val="pt-BR" w:eastAsia="pt-BR"/>
        </w:rPr>
        <w:t>20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0B2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B2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15 – Romantismo: a liberação das emoções</w:t>
      </w:r>
    </w:p>
    <w:p w:rsidR="007C322A" w:rsidRDefault="007C322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0B2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CB63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alunos terminarão a produção do zine.</w:t>
      </w:r>
    </w:p>
    <w:p w:rsidR="007C322A" w:rsidRDefault="007C322A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C815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CB63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76-85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E0A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Justificada na ficha de sala.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E0A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="00C815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7D6564" w:rsidRDefault="007D6564" w:rsidP="00620B7B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E57AF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7C5F41">
        <w:rPr>
          <w:rFonts w:ascii="Arial" w:eastAsia="Times New Roman" w:hAnsi="Arial" w:cs="Arial"/>
          <w:color w:val="000000"/>
          <w:szCs w:val="20"/>
          <w:lang w:val="pt-BR" w:eastAsia="pt-BR"/>
        </w:rPr>
        <w:t>27</w:t>
      </w:r>
      <w:r w:rsidR="00E91E60">
        <w:rPr>
          <w:rFonts w:ascii="Arial" w:eastAsia="Times New Roman" w:hAnsi="Arial" w:cs="Arial"/>
          <w:color w:val="000000"/>
          <w:szCs w:val="20"/>
          <w:lang w:val="pt-BR" w:eastAsia="pt-BR"/>
        </w:rPr>
        <w:t>/09/2022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0B2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E57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0B2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16 – </w:t>
      </w:r>
      <w:r w:rsidR="003D31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Modernismo – terceira fase - concretismo</w:t>
      </w:r>
    </w:p>
    <w:p w:rsidR="000B2D80" w:rsidRDefault="003D315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Poema concreto e neoconcreto. Os alunos produzirão um poema concreto.</w:t>
      </w:r>
    </w:p>
    <w:p w:rsidR="000B2D80" w:rsidRDefault="003D315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:rsidR="003D3153" w:rsidRDefault="003D315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3D3153" w:rsidRDefault="003D315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3D31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40-45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</w:t>
      </w:r>
      <w:r w:rsidR="000B2D8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</w:t>
      </w:r>
      <w:r w:rsidR="003D31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efa: 07</w:t>
      </w:r>
      <w:r w:rsidR="00BC7C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C56EE9" w:rsidRDefault="007D6564" w:rsidP="00C56E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E3C3A">
        <w:rPr>
          <w:rFonts w:ascii="Arial" w:eastAsia="Times New Roman" w:hAnsi="Arial" w:cs="Arial"/>
          <w:color w:val="000000"/>
          <w:szCs w:val="20"/>
          <w:lang w:val="pt-BR" w:eastAsia="pt-BR"/>
        </w:rPr>
        <w:t>04</w:t>
      </w:r>
      <w:r w:rsidR="00574EAE">
        <w:rPr>
          <w:rFonts w:ascii="Arial" w:eastAsia="Times New Roman" w:hAnsi="Arial" w:cs="Arial"/>
          <w:color w:val="000000"/>
          <w:szCs w:val="20"/>
          <w:lang w:val="pt-BR" w:eastAsia="pt-BR"/>
        </w:rPr>
        <w:t>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56E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D31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17</w:t>
      </w:r>
      <w:r w:rsidR="00C56E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3D31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Modernismo – terceira fase – Clarice Lispector</w:t>
      </w:r>
    </w:p>
    <w:p w:rsidR="007A6F6B" w:rsidRDefault="00C56EE9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3D31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Entrevista de autora. Felicidade Clandestina.</w:t>
      </w:r>
    </w:p>
    <w:p w:rsidR="003D3153" w:rsidRDefault="003D315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exercícios de fixação.</w:t>
      </w: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7A6F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3D31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48-58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D31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3D31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E ENVIADA PELO SITE</w:t>
      </w:r>
      <w:r w:rsidR="00C56E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D31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7A6F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BE3C3A" w:rsidRDefault="007D6564" w:rsidP="001D4B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E3C3A">
        <w:rPr>
          <w:rFonts w:ascii="Arial" w:eastAsia="Times New Roman" w:hAnsi="Arial" w:cs="Arial"/>
          <w:color w:val="000000"/>
          <w:szCs w:val="20"/>
          <w:lang w:val="pt-BR" w:eastAsia="pt-BR"/>
        </w:rPr>
        <w:t>18</w:t>
      </w:r>
      <w:r w:rsidR="00574EAE">
        <w:rPr>
          <w:rFonts w:ascii="Arial" w:eastAsia="Times New Roman" w:hAnsi="Arial" w:cs="Arial"/>
          <w:color w:val="000000"/>
          <w:szCs w:val="20"/>
          <w:lang w:val="pt-BR" w:eastAsia="pt-BR"/>
        </w:rPr>
        <w:t>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</w:p>
    <w:p w:rsidR="001D4B93" w:rsidRDefault="001D4B93" w:rsidP="001D4B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17 – </w:t>
      </w:r>
      <w:r w:rsidR="004821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Modernismo – terceira fase – Clarice Lispector</w:t>
      </w:r>
    </w:p>
    <w:p w:rsidR="001D4B93" w:rsidRDefault="001D4B93" w:rsidP="001D4B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4821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AZ. Água-viva. A hora da estrela.</w:t>
      </w:r>
    </w:p>
    <w:p w:rsidR="001D4B93" w:rsidRDefault="001D4B93" w:rsidP="001D4B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das estrelas. </w:t>
      </w:r>
    </w:p>
    <w:p w:rsidR="001D4B93" w:rsidRDefault="001D4B93" w:rsidP="001D4B9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1D4B93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4821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48-58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17.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B34C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ENVIADA PELO SI</w:t>
      </w:r>
      <w:r w:rsidR="004821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</w:t>
      </w:r>
      <w:r w:rsidR="004821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D6564" w:rsidRDefault="007D6564" w:rsidP="00053270">
      <w:pPr>
        <w:spacing w:line="240" w:lineRule="auto"/>
        <w:rPr>
          <w:lang w:val="pt-BR"/>
        </w:rPr>
      </w:pPr>
    </w:p>
    <w:p w:rsidR="006B1D55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lastRenderedPageBreak/>
        <w:t xml:space="preserve">Data: </w:t>
      </w:r>
      <w:r w:rsidR="00BE3C3A">
        <w:rPr>
          <w:rFonts w:ascii="Arial" w:eastAsia="Times New Roman" w:hAnsi="Arial" w:cs="Arial"/>
          <w:color w:val="000000"/>
          <w:szCs w:val="20"/>
          <w:lang w:val="pt-BR" w:eastAsia="pt-BR"/>
        </w:rPr>
        <w:t>25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/10/2022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71D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71D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18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71D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– </w:t>
      </w:r>
      <w:r w:rsidR="004C1C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Modernismo – terceira fase – </w:t>
      </w:r>
      <w:r w:rsidR="004C1C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Guimarães Rosa</w:t>
      </w:r>
    </w:p>
    <w:p w:rsidR="004C1C04" w:rsidRDefault="006B1D55" w:rsidP="00571D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571D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Folha AZ. </w:t>
      </w:r>
      <w:r w:rsidR="004C1C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Grande Sertão Veredas. Entrevista.</w:t>
      </w:r>
    </w:p>
    <w:p w:rsidR="006B1D55" w:rsidRDefault="00571D02" w:rsidP="00571D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:rsidR="00571D02" w:rsidRDefault="00571D02" w:rsidP="00571D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do livro.</w:t>
      </w:r>
    </w:p>
    <w:p w:rsidR="00571D02" w:rsidRDefault="00571D02" w:rsidP="00571D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Pr="00046868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A470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59-71</w:t>
      </w:r>
      <w:r w:rsidR="00571D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71D0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470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="006B1D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D134F" w:rsidRDefault="007D6564" w:rsidP="002D13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E3C3A">
        <w:rPr>
          <w:rFonts w:ascii="Arial" w:eastAsia="Times New Roman" w:hAnsi="Arial" w:cs="Arial"/>
          <w:color w:val="000000"/>
          <w:szCs w:val="20"/>
          <w:lang w:val="pt-BR" w:eastAsia="pt-BR"/>
        </w:rPr>
        <w:t>01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D13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D13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="002D134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D13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18 – </w:t>
      </w:r>
      <w:r w:rsidR="0010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Modernismo – terceira fase – </w:t>
      </w:r>
      <w:r w:rsidR="0010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Guimarães Rosa</w:t>
      </w:r>
    </w:p>
    <w:p w:rsidR="002D134F" w:rsidRDefault="002D134F" w:rsidP="002D13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10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estrelas.</w:t>
      </w:r>
    </w:p>
    <w:p w:rsidR="002D134F" w:rsidRDefault="002D134F" w:rsidP="002D13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F426F" w:rsidRDefault="002D134F" w:rsidP="002D13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3B4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59-71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F42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18.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F42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ENVIADO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B42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</w:p>
    <w:p w:rsidR="00FF426F" w:rsidRDefault="00FF426F" w:rsidP="002D13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45A2F" w:rsidRDefault="007D6564" w:rsidP="002D134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E3C3A">
        <w:rPr>
          <w:rFonts w:ascii="Arial" w:eastAsia="Times New Roman" w:hAnsi="Arial" w:cs="Arial"/>
          <w:color w:val="000000"/>
          <w:szCs w:val="20"/>
          <w:lang w:val="pt-BR" w:eastAsia="pt-BR"/>
        </w:rPr>
        <w:t>08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FF42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45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19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2F72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Tropicalismo e poesia marginal</w:t>
      </w:r>
    </w:p>
    <w:p w:rsidR="002F72F3" w:rsidRDefault="00D45A2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845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orreção da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45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AZ.</w:t>
      </w:r>
      <w:r w:rsidR="002F72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Gilberto Gil e Caetano Veloso. Festivais da Canção. </w:t>
      </w:r>
    </w:p>
    <w:p w:rsidR="002F72F3" w:rsidRDefault="002F72F3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Geração mimeógrafo.</w:t>
      </w:r>
      <w:r w:rsidR="00845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845131" w:rsidRDefault="0084513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fixação.</w:t>
      </w:r>
    </w:p>
    <w:p w:rsidR="00845131" w:rsidRDefault="0084513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</w:t>
      </w:r>
      <w:r w:rsidR="002F72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72-80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01F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19</w:t>
      </w:r>
      <w:r w:rsidR="00845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701F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  E ENVIADO PELO SITE</w:t>
      </w:r>
      <w:r w:rsidR="00701F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22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45A2F" w:rsidRDefault="007D6564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E3C3A">
        <w:rPr>
          <w:rFonts w:ascii="Arial" w:eastAsia="Times New Roman" w:hAnsi="Arial" w:cs="Arial"/>
          <w:color w:val="000000"/>
          <w:szCs w:val="20"/>
          <w:lang w:val="pt-BR" w:eastAsia="pt-BR"/>
        </w:rPr>
        <w:t>22</w:t>
      </w:r>
      <w:r w:rsidR="007E45A8">
        <w:rPr>
          <w:rFonts w:ascii="Arial" w:eastAsia="Times New Roman" w:hAnsi="Arial" w:cs="Arial"/>
          <w:color w:val="000000"/>
          <w:szCs w:val="20"/>
          <w:lang w:val="pt-BR" w:eastAsia="pt-BR"/>
        </w:rPr>
        <w:t>/11/2022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845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45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19 – </w:t>
      </w:r>
      <w:r w:rsidR="00701F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Tropicalismo e poesia marginal</w:t>
      </w:r>
      <w:r w:rsidR="00701F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20 – Literatura contemporânea</w:t>
      </w:r>
    </w:p>
    <w:p w:rsidR="00D45A2F" w:rsidRDefault="00D45A2F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="00701F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Carolina Maria de Jesus. Escritores depois da década de 60.</w:t>
      </w:r>
    </w:p>
    <w:p w:rsidR="00845131" w:rsidRDefault="00845131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D6564" w:rsidRDefault="007D6564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01F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81-94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01F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Folha AZ, Cap. 20</w:t>
      </w:r>
      <w:r w:rsidR="00845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845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E ENVIADA PELO SITE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01F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="00D4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D7708" w:rsidRDefault="003A6F2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E3C3A">
        <w:rPr>
          <w:rFonts w:ascii="Arial" w:eastAsia="Times New Roman" w:hAnsi="Arial" w:cs="Arial"/>
          <w:color w:val="000000"/>
          <w:szCs w:val="20"/>
          <w:lang w:val="pt-BR" w:eastAsia="pt-BR"/>
        </w:rPr>
        <w:t>29/11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413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413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20 – </w:t>
      </w:r>
      <w:r w:rsidR="00701F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 contemporânea</w:t>
      </w:r>
    </w:p>
    <w:p w:rsidR="008C75A7" w:rsidRDefault="008C75A7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Folha AZ. Exercícios das estrelas.</w:t>
      </w:r>
    </w:p>
    <w:p w:rsidR="008C75A7" w:rsidRDefault="008C75A7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708" w:rsidRDefault="009D7708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Resolução de lista de exercícios.</w:t>
      </w:r>
    </w:p>
    <w:p w:rsidR="003A6F22" w:rsidRDefault="003A6F22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C75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p. </w:t>
      </w:r>
      <w:r w:rsidR="00701F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81-94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lista.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</w:t>
      </w:r>
      <w:r w:rsidR="008C75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</w:t>
      </w:r>
      <w:r w:rsidR="008C75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08/12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D7708" w:rsidRDefault="003A6F22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t xml:space="preserve">Data: </w:t>
      </w:r>
      <w:r w:rsidR="00BE3C3A">
        <w:rPr>
          <w:rFonts w:ascii="Arial" w:eastAsia="Times New Roman" w:hAnsi="Arial" w:cs="Arial"/>
          <w:color w:val="000000"/>
          <w:szCs w:val="20"/>
          <w:lang w:val="pt-BR" w:eastAsia="pt-BR"/>
        </w:rPr>
        <w:t>06</w:t>
      </w:r>
      <w:r>
        <w:rPr>
          <w:rFonts w:ascii="Arial" w:eastAsia="Times New Roman" w:hAnsi="Arial" w:cs="Arial"/>
          <w:color w:val="000000"/>
          <w:szCs w:val="20"/>
          <w:lang w:val="pt-BR" w:eastAsia="pt-BR"/>
        </w:rPr>
        <w:t>/12/2022</w:t>
      </w:r>
      <w:r w:rsidRPr="007D6564">
        <w:rPr>
          <w:rFonts w:ascii="Arial" w:eastAsia="Times New Roman" w:hAnsi="Arial" w:cs="Arial"/>
          <w:color w:val="00000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D50C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50C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20 – </w:t>
      </w:r>
      <w:r w:rsidR="00701F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Literatura contemporânea</w:t>
      </w:r>
    </w:p>
    <w:p w:rsidR="009D7708" w:rsidRDefault="009D7708" w:rsidP="00053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</w:t>
      </w:r>
      <w:r w:rsidR="00D50C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dos exercícios.</w:t>
      </w:r>
    </w:p>
    <w:p w:rsidR="007D6564" w:rsidRPr="004F0028" w:rsidRDefault="003A6F22" w:rsidP="00053270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9D7708" w:rsidRPr="009D77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50C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p. </w:t>
      </w:r>
      <w:r w:rsidR="00701F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81-94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Willian Borges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bookmarkStart w:id="0" w:name="_GoBack"/>
      <w:bookmarkEnd w:id="0"/>
    </w:p>
    <w:sectPr w:rsidR="007D6564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3AA" w:rsidRDefault="004353AA">
      <w:r>
        <w:separator/>
      </w:r>
    </w:p>
    <w:p w:rsidR="004353AA" w:rsidRDefault="004353AA"/>
  </w:endnote>
  <w:endnote w:type="continuationSeparator" w:id="0">
    <w:p w:rsidR="004353AA" w:rsidRDefault="004353AA">
      <w:r>
        <w:continuationSeparator/>
      </w:r>
    </w:p>
    <w:p w:rsidR="004353AA" w:rsidRDefault="004353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45" w:rsidRPr="004F0028" w:rsidRDefault="00351445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701F68">
          <w:rPr>
            <w:noProof/>
            <w:lang w:val="pt-BR" w:bidi="pt-BR"/>
          </w:rPr>
          <w:t>12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351445" w:rsidRPr="004F0028" w:rsidRDefault="0035144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3AA" w:rsidRDefault="004353AA">
      <w:r>
        <w:separator/>
      </w:r>
    </w:p>
    <w:p w:rsidR="004353AA" w:rsidRDefault="004353AA"/>
  </w:footnote>
  <w:footnote w:type="continuationSeparator" w:id="0">
    <w:p w:rsidR="004353AA" w:rsidRDefault="004353AA">
      <w:r>
        <w:continuationSeparator/>
      </w:r>
    </w:p>
    <w:p w:rsidR="004353AA" w:rsidRDefault="004353A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351445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351445" w:rsidRPr="004F0028" w:rsidRDefault="00351445">
          <w:pPr>
            <w:pStyle w:val="Cabealho"/>
            <w:rPr>
              <w:lang w:val="pt-BR"/>
            </w:rPr>
          </w:pPr>
        </w:p>
      </w:tc>
    </w:tr>
  </w:tbl>
  <w:p w:rsidR="00351445" w:rsidRPr="004F0028" w:rsidRDefault="00351445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116D4"/>
    <w:rsid w:val="0002482E"/>
    <w:rsid w:val="00040CEB"/>
    <w:rsid w:val="0004309D"/>
    <w:rsid w:val="00046868"/>
    <w:rsid w:val="00047618"/>
    <w:rsid w:val="00050324"/>
    <w:rsid w:val="00053270"/>
    <w:rsid w:val="000578BE"/>
    <w:rsid w:val="000623B1"/>
    <w:rsid w:val="000870FF"/>
    <w:rsid w:val="000A0150"/>
    <w:rsid w:val="000B2D80"/>
    <w:rsid w:val="000D2E09"/>
    <w:rsid w:val="000D46D5"/>
    <w:rsid w:val="000E63C9"/>
    <w:rsid w:val="0010216B"/>
    <w:rsid w:val="00102730"/>
    <w:rsid w:val="00104FC9"/>
    <w:rsid w:val="001161B4"/>
    <w:rsid w:val="00117002"/>
    <w:rsid w:val="00124E0A"/>
    <w:rsid w:val="00130E9D"/>
    <w:rsid w:val="00141610"/>
    <w:rsid w:val="00150A6D"/>
    <w:rsid w:val="00152BA9"/>
    <w:rsid w:val="00160D8D"/>
    <w:rsid w:val="00172D6F"/>
    <w:rsid w:val="00184589"/>
    <w:rsid w:val="00185B35"/>
    <w:rsid w:val="001B3E74"/>
    <w:rsid w:val="001B7E8B"/>
    <w:rsid w:val="001C02A2"/>
    <w:rsid w:val="001C6258"/>
    <w:rsid w:val="001D0FAD"/>
    <w:rsid w:val="001D4B93"/>
    <w:rsid w:val="001D796F"/>
    <w:rsid w:val="001F2BC8"/>
    <w:rsid w:val="001F5F6B"/>
    <w:rsid w:val="002412CB"/>
    <w:rsid w:val="00243EBC"/>
    <w:rsid w:val="00246A35"/>
    <w:rsid w:val="00247237"/>
    <w:rsid w:val="00247D5E"/>
    <w:rsid w:val="00253E54"/>
    <w:rsid w:val="00284348"/>
    <w:rsid w:val="002A07A3"/>
    <w:rsid w:val="002B110E"/>
    <w:rsid w:val="002D134F"/>
    <w:rsid w:val="002E067D"/>
    <w:rsid w:val="002E4151"/>
    <w:rsid w:val="002E46B2"/>
    <w:rsid w:val="002F51F5"/>
    <w:rsid w:val="002F72F3"/>
    <w:rsid w:val="00312137"/>
    <w:rsid w:val="00314E1D"/>
    <w:rsid w:val="00330359"/>
    <w:rsid w:val="003307DA"/>
    <w:rsid w:val="0033762F"/>
    <w:rsid w:val="00351445"/>
    <w:rsid w:val="003525CB"/>
    <w:rsid w:val="003531FC"/>
    <w:rsid w:val="00360494"/>
    <w:rsid w:val="00366C7E"/>
    <w:rsid w:val="00375752"/>
    <w:rsid w:val="00384EA3"/>
    <w:rsid w:val="003A0D7D"/>
    <w:rsid w:val="003A39A1"/>
    <w:rsid w:val="003A639E"/>
    <w:rsid w:val="003A6F22"/>
    <w:rsid w:val="003B4226"/>
    <w:rsid w:val="003C2191"/>
    <w:rsid w:val="003D3153"/>
    <w:rsid w:val="003D3863"/>
    <w:rsid w:val="003F7958"/>
    <w:rsid w:val="004076E2"/>
    <w:rsid w:val="004110DE"/>
    <w:rsid w:val="00413FDF"/>
    <w:rsid w:val="00433BFE"/>
    <w:rsid w:val="004353AA"/>
    <w:rsid w:val="0044085A"/>
    <w:rsid w:val="00450D6C"/>
    <w:rsid w:val="00475865"/>
    <w:rsid w:val="004821D8"/>
    <w:rsid w:val="004A4350"/>
    <w:rsid w:val="004B21A5"/>
    <w:rsid w:val="004C1C04"/>
    <w:rsid w:val="004C560B"/>
    <w:rsid w:val="004F0028"/>
    <w:rsid w:val="004F07B0"/>
    <w:rsid w:val="005037F0"/>
    <w:rsid w:val="00505C1F"/>
    <w:rsid w:val="00510E18"/>
    <w:rsid w:val="00516A86"/>
    <w:rsid w:val="005275F6"/>
    <w:rsid w:val="0053130F"/>
    <w:rsid w:val="00552A9D"/>
    <w:rsid w:val="00571D02"/>
    <w:rsid w:val="00572102"/>
    <w:rsid w:val="00574EAE"/>
    <w:rsid w:val="00584B81"/>
    <w:rsid w:val="00585A81"/>
    <w:rsid w:val="00592A7A"/>
    <w:rsid w:val="0059671D"/>
    <w:rsid w:val="005B2B19"/>
    <w:rsid w:val="005B71FF"/>
    <w:rsid w:val="005C4A8E"/>
    <w:rsid w:val="005C5CE1"/>
    <w:rsid w:val="005C6745"/>
    <w:rsid w:val="005D31FF"/>
    <w:rsid w:val="005E7FCA"/>
    <w:rsid w:val="005F1BB0"/>
    <w:rsid w:val="00603C9A"/>
    <w:rsid w:val="00620B7B"/>
    <w:rsid w:val="00633955"/>
    <w:rsid w:val="006448C9"/>
    <w:rsid w:val="00656C4D"/>
    <w:rsid w:val="006B1D55"/>
    <w:rsid w:val="006D6826"/>
    <w:rsid w:val="006E2B76"/>
    <w:rsid w:val="006E2B99"/>
    <w:rsid w:val="006E5716"/>
    <w:rsid w:val="00701F68"/>
    <w:rsid w:val="00707FC8"/>
    <w:rsid w:val="00710C90"/>
    <w:rsid w:val="007302B3"/>
    <w:rsid w:val="00730733"/>
    <w:rsid w:val="00730E3A"/>
    <w:rsid w:val="00736AAF"/>
    <w:rsid w:val="007372E5"/>
    <w:rsid w:val="00742896"/>
    <w:rsid w:val="00742AE4"/>
    <w:rsid w:val="0075383E"/>
    <w:rsid w:val="00765B2A"/>
    <w:rsid w:val="00783A34"/>
    <w:rsid w:val="007A41FC"/>
    <w:rsid w:val="007A5201"/>
    <w:rsid w:val="007A5E3C"/>
    <w:rsid w:val="007A6F6B"/>
    <w:rsid w:val="007B28A6"/>
    <w:rsid w:val="007C322A"/>
    <w:rsid w:val="007C5F41"/>
    <w:rsid w:val="007C6B52"/>
    <w:rsid w:val="007C6D66"/>
    <w:rsid w:val="007D16C5"/>
    <w:rsid w:val="007D49A4"/>
    <w:rsid w:val="007D6564"/>
    <w:rsid w:val="007E45A8"/>
    <w:rsid w:val="007E57AF"/>
    <w:rsid w:val="007F31B2"/>
    <w:rsid w:val="0081545B"/>
    <w:rsid w:val="008320FC"/>
    <w:rsid w:val="0084071D"/>
    <w:rsid w:val="00840816"/>
    <w:rsid w:val="00845131"/>
    <w:rsid w:val="008474BD"/>
    <w:rsid w:val="008629A4"/>
    <w:rsid w:val="00862D18"/>
    <w:rsid w:val="00862F25"/>
    <w:rsid w:val="00862FE4"/>
    <w:rsid w:val="0086389A"/>
    <w:rsid w:val="0087605E"/>
    <w:rsid w:val="00876E39"/>
    <w:rsid w:val="00877667"/>
    <w:rsid w:val="0088454A"/>
    <w:rsid w:val="008B1FEE"/>
    <w:rsid w:val="008B65C1"/>
    <w:rsid w:val="008B7C43"/>
    <w:rsid w:val="008C75A7"/>
    <w:rsid w:val="008D01D5"/>
    <w:rsid w:val="00902B9E"/>
    <w:rsid w:val="00903C32"/>
    <w:rsid w:val="00911E71"/>
    <w:rsid w:val="00916B16"/>
    <w:rsid w:val="009173B9"/>
    <w:rsid w:val="0093263E"/>
    <w:rsid w:val="0093335D"/>
    <w:rsid w:val="0093613E"/>
    <w:rsid w:val="009376F5"/>
    <w:rsid w:val="0094151A"/>
    <w:rsid w:val="00943026"/>
    <w:rsid w:val="0094410B"/>
    <w:rsid w:val="00960CD7"/>
    <w:rsid w:val="00966B81"/>
    <w:rsid w:val="0097245C"/>
    <w:rsid w:val="0098347E"/>
    <w:rsid w:val="00991974"/>
    <w:rsid w:val="00993009"/>
    <w:rsid w:val="0099788F"/>
    <w:rsid w:val="009B5D1B"/>
    <w:rsid w:val="009C7303"/>
    <w:rsid w:val="009C7720"/>
    <w:rsid w:val="009D1580"/>
    <w:rsid w:val="009D1CFB"/>
    <w:rsid w:val="009D62D3"/>
    <w:rsid w:val="009D7708"/>
    <w:rsid w:val="009E0A99"/>
    <w:rsid w:val="009E1319"/>
    <w:rsid w:val="009F3006"/>
    <w:rsid w:val="00A05526"/>
    <w:rsid w:val="00A10F40"/>
    <w:rsid w:val="00A23AFA"/>
    <w:rsid w:val="00A24950"/>
    <w:rsid w:val="00A2575D"/>
    <w:rsid w:val="00A31B3E"/>
    <w:rsid w:val="00A374CE"/>
    <w:rsid w:val="00A47098"/>
    <w:rsid w:val="00A47FDB"/>
    <w:rsid w:val="00A532F3"/>
    <w:rsid w:val="00A64072"/>
    <w:rsid w:val="00A6595B"/>
    <w:rsid w:val="00A74783"/>
    <w:rsid w:val="00A8489E"/>
    <w:rsid w:val="00A90F7A"/>
    <w:rsid w:val="00A9203F"/>
    <w:rsid w:val="00AB02A7"/>
    <w:rsid w:val="00AC29F3"/>
    <w:rsid w:val="00AC5147"/>
    <w:rsid w:val="00AE68C4"/>
    <w:rsid w:val="00AE7FD4"/>
    <w:rsid w:val="00B03EA8"/>
    <w:rsid w:val="00B231E5"/>
    <w:rsid w:val="00B278D3"/>
    <w:rsid w:val="00B34C57"/>
    <w:rsid w:val="00B36695"/>
    <w:rsid w:val="00B43D63"/>
    <w:rsid w:val="00B44613"/>
    <w:rsid w:val="00B63F3B"/>
    <w:rsid w:val="00B64BFD"/>
    <w:rsid w:val="00B7619F"/>
    <w:rsid w:val="00B763D2"/>
    <w:rsid w:val="00B80651"/>
    <w:rsid w:val="00B8076A"/>
    <w:rsid w:val="00B92D4F"/>
    <w:rsid w:val="00B946FC"/>
    <w:rsid w:val="00BB57E3"/>
    <w:rsid w:val="00BC7C40"/>
    <w:rsid w:val="00BD2321"/>
    <w:rsid w:val="00BD385E"/>
    <w:rsid w:val="00BE3C3A"/>
    <w:rsid w:val="00BE67B1"/>
    <w:rsid w:val="00BE7B08"/>
    <w:rsid w:val="00C02B87"/>
    <w:rsid w:val="00C058B6"/>
    <w:rsid w:val="00C132F1"/>
    <w:rsid w:val="00C4086D"/>
    <w:rsid w:val="00C413B0"/>
    <w:rsid w:val="00C551A4"/>
    <w:rsid w:val="00C56EE9"/>
    <w:rsid w:val="00C81507"/>
    <w:rsid w:val="00C91694"/>
    <w:rsid w:val="00CA13F7"/>
    <w:rsid w:val="00CA1896"/>
    <w:rsid w:val="00CB5B28"/>
    <w:rsid w:val="00CB635F"/>
    <w:rsid w:val="00CD2683"/>
    <w:rsid w:val="00CF32CA"/>
    <w:rsid w:val="00CF5371"/>
    <w:rsid w:val="00D0323A"/>
    <w:rsid w:val="00D0559F"/>
    <w:rsid w:val="00D077E9"/>
    <w:rsid w:val="00D07CCB"/>
    <w:rsid w:val="00D13B20"/>
    <w:rsid w:val="00D22789"/>
    <w:rsid w:val="00D269B6"/>
    <w:rsid w:val="00D32E91"/>
    <w:rsid w:val="00D3737A"/>
    <w:rsid w:val="00D4037E"/>
    <w:rsid w:val="00D42CB7"/>
    <w:rsid w:val="00D45A2F"/>
    <w:rsid w:val="00D50C06"/>
    <w:rsid w:val="00D5413D"/>
    <w:rsid w:val="00D570A9"/>
    <w:rsid w:val="00D658EE"/>
    <w:rsid w:val="00D70D02"/>
    <w:rsid w:val="00D770C7"/>
    <w:rsid w:val="00D82463"/>
    <w:rsid w:val="00D847D5"/>
    <w:rsid w:val="00D86945"/>
    <w:rsid w:val="00D90290"/>
    <w:rsid w:val="00DB7D54"/>
    <w:rsid w:val="00DD152F"/>
    <w:rsid w:val="00DE213F"/>
    <w:rsid w:val="00DF027C"/>
    <w:rsid w:val="00E0008A"/>
    <w:rsid w:val="00E00A32"/>
    <w:rsid w:val="00E1342C"/>
    <w:rsid w:val="00E22ACD"/>
    <w:rsid w:val="00E51380"/>
    <w:rsid w:val="00E620B0"/>
    <w:rsid w:val="00E63A31"/>
    <w:rsid w:val="00E81B40"/>
    <w:rsid w:val="00E839D2"/>
    <w:rsid w:val="00E85447"/>
    <w:rsid w:val="00E878E2"/>
    <w:rsid w:val="00E87B69"/>
    <w:rsid w:val="00E91E60"/>
    <w:rsid w:val="00E9565E"/>
    <w:rsid w:val="00ED1C6E"/>
    <w:rsid w:val="00ED6A0A"/>
    <w:rsid w:val="00EE5DAE"/>
    <w:rsid w:val="00EF555B"/>
    <w:rsid w:val="00EF6247"/>
    <w:rsid w:val="00F027BB"/>
    <w:rsid w:val="00F0393D"/>
    <w:rsid w:val="00F11DCF"/>
    <w:rsid w:val="00F162EA"/>
    <w:rsid w:val="00F168BD"/>
    <w:rsid w:val="00F26AC4"/>
    <w:rsid w:val="00F52D27"/>
    <w:rsid w:val="00F54543"/>
    <w:rsid w:val="00F6695A"/>
    <w:rsid w:val="00F6748D"/>
    <w:rsid w:val="00F83527"/>
    <w:rsid w:val="00F87F5A"/>
    <w:rsid w:val="00F9362E"/>
    <w:rsid w:val="00FA6AF2"/>
    <w:rsid w:val="00FD4C8A"/>
    <w:rsid w:val="00FD583F"/>
    <w:rsid w:val="00FD7488"/>
    <w:rsid w:val="00FE4C8C"/>
    <w:rsid w:val="00FF16B4"/>
    <w:rsid w:val="00FF426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C87DE"/>
  <w15:docId w15:val="{CA07FC13-8826-441B-ABF4-1F6E0D7E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5"/>
    <w:semiHidden/>
    <w:unhideWhenUsed/>
    <w:qFormat/>
    <w:rsid w:val="007A6F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  <w:style w:type="character" w:customStyle="1" w:styleId="Ttulo3Char">
    <w:name w:val="Título 3 Char"/>
    <w:basedOn w:val="Fontepargpadro"/>
    <w:link w:val="Ttulo3"/>
    <w:uiPriority w:val="5"/>
    <w:semiHidden/>
    <w:rsid w:val="007A6F6B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0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967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5371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2630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8239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462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173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7723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8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0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4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268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7040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8987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43778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1D478D"/>
    <w:rsid w:val="003D7727"/>
    <w:rsid w:val="005007FE"/>
    <w:rsid w:val="007614D6"/>
    <w:rsid w:val="00A81549"/>
    <w:rsid w:val="00B00E34"/>
    <w:rsid w:val="00CA32F5"/>
    <w:rsid w:val="00E267B0"/>
    <w:rsid w:val="00FA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Prof. Willian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112</TotalTime>
  <Pages>12</Pages>
  <Words>2327</Words>
  <Characters>12569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Willian Rolao Silva</cp:lastModifiedBy>
  <cp:revision>52</cp:revision>
  <cp:lastPrinted>2006-08-01T17:47:00Z</cp:lastPrinted>
  <dcterms:created xsi:type="dcterms:W3CDTF">2022-01-29T17:24:00Z</dcterms:created>
  <dcterms:modified xsi:type="dcterms:W3CDTF">2022-01-29T19:29:00Z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