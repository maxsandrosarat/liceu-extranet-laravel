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7B58F3D8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E651B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7B58F3D8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E651B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54FBB3EA" w:rsidR="0010216B" w:rsidRDefault="0010216B" w:rsidP="00046868">
      <w:pPr>
        <w:spacing w:line="240" w:lineRule="auto"/>
      </w:pPr>
      <w:r>
        <w:t xml:space="preserve">DISCIPLINA: </w:t>
      </w:r>
      <w:r w:rsidR="002F0C98">
        <w:t>Biologia</w:t>
      </w:r>
    </w:p>
    <w:p w14:paraId="751BCF9C" w14:textId="77777777" w:rsidR="0010216B" w:rsidRDefault="0010216B" w:rsidP="00046868">
      <w:pPr>
        <w:spacing w:line="240" w:lineRule="auto"/>
      </w:pPr>
    </w:p>
    <w:p w14:paraId="0F925B19" w14:textId="177C0A15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F0C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7410A57A" w14:textId="1F937482" w:rsidR="002E4418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F0C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da folha AZ e diversidade dos animais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 </w:t>
      </w:r>
      <w:r w:rsidR="002F0C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 a 54</w:t>
      </w:r>
    </w:p>
    <w:p w14:paraId="7CBD7976" w14:textId="021CC241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C29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sintomas das doenças apresentadas na página 54 da apostila - caderno</w:t>
      </w:r>
    </w:p>
    <w:p w14:paraId="0BE9AA97" w14:textId="753B1FA4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</w:p>
    <w:p w14:paraId="1E422D1D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BC9653C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3D9560" w14:textId="75A78276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</w:p>
    <w:p w14:paraId="5D9850FA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675D23" w14:textId="146EED01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C29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6CEB26" w14:textId="3DCAAD60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C29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</w:t>
      </w:r>
    </w:p>
    <w:p w14:paraId="5485C5B4" w14:textId="65583E64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 </w:t>
      </w:r>
      <w:r w:rsidR="009C29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 a 60</w:t>
      </w:r>
    </w:p>
    <w:p w14:paraId="642444DB" w14:textId="1621223A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C29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5546D6BA" w14:textId="6287442B" w:rsidR="009C296B" w:rsidRDefault="009C296B" w:rsidP="009C29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atividades páginas 61 e 62</w:t>
      </w:r>
    </w:p>
    <w:p w14:paraId="102ACEA9" w14:textId="185B803E" w:rsidR="009C296B" w:rsidRDefault="009C296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5E72819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9E162C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96601B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4A8519" w14:textId="777777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39603D" w14:textId="77777777" w:rsidR="007035CE" w:rsidRDefault="007035CE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A8A612" w14:textId="77777777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FF23" w14:textId="77777777" w:rsidR="00373FF9" w:rsidRDefault="00373FF9">
      <w:r>
        <w:separator/>
      </w:r>
    </w:p>
    <w:p w14:paraId="1FD9BAE2" w14:textId="77777777" w:rsidR="00373FF9" w:rsidRDefault="00373FF9"/>
  </w:endnote>
  <w:endnote w:type="continuationSeparator" w:id="0">
    <w:p w14:paraId="6BB8EC59" w14:textId="77777777" w:rsidR="00373FF9" w:rsidRDefault="00373FF9">
      <w:r>
        <w:continuationSeparator/>
      </w:r>
    </w:p>
    <w:p w14:paraId="3050038D" w14:textId="77777777" w:rsidR="00373FF9" w:rsidRDefault="00373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127B" w14:textId="77777777" w:rsidR="00373FF9" w:rsidRDefault="00373FF9">
      <w:r>
        <w:separator/>
      </w:r>
    </w:p>
    <w:p w14:paraId="3B8CF36B" w14:textId="77777777" w:rsidR="00373FF9" w:rsidRDefault="00373FF9"/>
  </w:footnote>
  <w:footnote w:type="continuationSeparator" w:id="0">
    <w:p w14:paraId="598C5C16" w14:textId="77777777" w:rsidR="00373FF9" w:rsidRDefault="00373FF9">
      <w:r>
        <w:continuationSeparator/>
      </w:r>
    </w:p>
    <w:p w14:paraId="78B5913B" w14:textId="77777777" w:rsidR="00373FF9" w:rsidRDefault="00373F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3EBC"/>
    <w:rsid w:val="00246A35"/>
    <w:rsid w:val="00270940"/>
    <w:rsid w:val="00284348"/>
    <w:rsid w:val="002E4418"/>
    <w:rsid w:val="002F0C98"/>
    <w:rsid w:val="002F51F5"/>
    <w:rsid w:val="00312137"/>
    <w:rsid w:val="00330359"/>
    <w:rsid w:val="0033762F"/>
    <w:rsid w:val="003531FC"/>
    <w:rsid w:val="00360494"/>
    <w:rsid w:val="00366C7E"/>
    <w:rsid w:val="00373FF9"/>
    <w:rsid w:val="00384EA3"/>
    <w:rsid w:val="003A39A1"/>
    <w:rsid w:val="003B1123"/>
    <w:rsid w:val="003C2191"/>
    <w:rsid w:val="003D3863"/>
    <w:rsid w:val="003F7187"/>
    <w:rsid w:val="00404D77"/>
    <w:rsid w:val="004110DE"/>
    <w:rsid w:val="0044085A"/>
    <w:rsid w:val="004B21A5"/>
    <w:rsid w:val="004B3176"/>
    <w:rsid w:val="004B7592"/>
    <w:rsid w:val="004F0028"/>
    <w:rsid w:val="005037F0"/>
    <w:rsid w:val="00513A1B"/>
    <w:rsid w:val="00516A86"/>
    <w:rsid w:val="005275F6"/>
    <w:rsid w:val="00572102"/>
    <w:rsid w:val="005C6745"/>
    <w:rsid w:val="005F1BB0"/>
    <w:rsid w:val="00656C4D"/>
    <w:rsid w:val="006C23C7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5DDF"/>
    <w:rsid w:val="009B5D1B"/>
    <w:rsid w:val="009C296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A4995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79B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820F21"/>
    <w:rsid w:val="009863CA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</TotalTime>
  <Pages>2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2</cp:revision>
  <cp:lastPrinted>2006-08-01T17:47:00Z</cp:lastPrinted>
  <dcterms:created xsi:type="dcterms:W3CDTF">2022-08-24T16:01:00Z</dcterms:created>
  <dcterms:modified xsi:type="dcterms:W3CDTF">2022-08-24T16:01:00Z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