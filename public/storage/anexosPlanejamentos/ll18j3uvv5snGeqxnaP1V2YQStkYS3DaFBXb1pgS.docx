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57FD5F5F" w:rsidR="00D077E9" w:rsidRPr="004F0028" w:rsidRDefault="00626E6C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ACDE600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7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1AB1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7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B5EA51" w14:textId="3342A946" w:rsidR="00A35E7F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754C1" wp14:editId="135EB496">
                      <wp:extent cx="6233795" cy="1809750"/>
                      <wp:effectExtent l="0" t="0" r="0" b="0"/>
                      <wp:docPr id="6" name="Caixa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820F69" w14:textId="7496D12A" w:rsidR="00A35E7F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2º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Período: </w:t>
                                  </w:r>
                                  <w:r w:rsidR="0090512A">
                                    <w:t>08/08 até 26/08</w:t>
                                  </w:r>
                                </w:p>
                                <w:p w14:paraId="0895EDDD" w14:textId="77777777" w:rsidR="00A35E7F" w:rsidRPr="00D86945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7AD2EC08" w14:textId="77777777" w:rsidR="00A35E7F" w:rsidRPr="00D86945" w:rsidRDefault="00A35E7F" w:rsidP="00A35E7F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9754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" filled="f" stroked="f">
                      <v:textbox>
                        <w:txbxContent>
                          <w:p w14:paraId="30820F69" w14:textId="7496D12A" w:rsidR="00A35E7F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2º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Período: </w:t>
                            </w:r>
                            <w:r w:rsidR="0090512A">
                              <w:t>08/08 até 26/08</w:t>
                            </w:r>
                          </w:p>
                          <w:p w14:paraId="0895EDDD" w14:textId="77777777" w:rsidR="00A35E7F" w:rsidRPr="00D86945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7AD2EC08" w14:textId="77777777" w:rsidR="00A35E7F" w:rsidRPr="00D86945" w:rsidRDefault="00A35E7F" w:rsidP="00A35E7F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1DED1807" w:rsidR="00D077E9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9B7856" wp14:editId="5D36E49C">
                      <wp:extent cx="1390650" cy="635"/>
                      <wp:effectExtent l="0" t="19050" r="0" b="18415"/>
                      <wp:docPr id="5" name="Conector re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7D0554" id="Conector re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1690079F" w14:textId="02D5AA67" w:rsidR="00A35E7F" w:rsidRPr="004F0028" w:rsidRDefault="00626E6C" w:rsidP="00A35E7F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20CDF0C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67DC16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5A4E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35E7F">
        <w:rPr>
          <w:lang w:val="pt-BR" w:bidi="pt-BR"/>
        </w:rPr>
        <w:lastRenderedPageBreak/>
        <w:t>PLANEJAMENTO QUINZENAL - 2022</w:t>
      </w:r>
    </w:p>
    <w:p w14:paraId="2E810953" w14:textId="77777777" w:rsidR="00A35E7F" w:rsidRDefault="00A35E7F" w:rsidP="00A35E7F">
      <w:pPr>
        <w:spacing w:line="240" w:lineRule="auto"/>
      </w:pPr>
      <w:r>
        <w:t>DISCIPLINA: QUÍMICA</w:t>
      </w:r>
    </w:p>
    <w:p w14:paraId="274F6F39" w14:textId="77777777" w:rsidR="00A35E7F" w:rsidRDefault="00A35E7F" w:rsidP="00A35E7F">
      <w:pPr>
        <w:spacing w:line="240" w:lineRule="auto"/>
      </w:pPr>
      <w:r>
        <w:t>PROFESSOR: MILTON BASTO LIRA</w:t>
      </w:r>
    </w:p>
    <w:p w14:paraId="2D6AAEC8" w14:textId="77777777" w:rsidR="00A35E7F" w:rsidRDefault="00A35E7F" w:rsidP="00A35E7F">
      <w:pPr>
        <w:spacing w:line="240" w:lineRule="auto"/>
      </w:pPr>
    </w:p>
    <w:p w14:paraId="1074E820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576C0D7B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Hidrocarbonetos I.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111A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11DF818" w14:textId="77777777" w:rsidR="00111A43" w:rsidRDefault="00111A43" w:rsidP="00111A4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6908B45" w14:textId="6FA17BF9" w:rsidR="00111A43" w:rsidRPr="009B2C99" w:rsidRDefault="00111A43" w:rsidP="00111A4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19/08/2022</w:t>
      </w:r>
    </w:p>
    <w:p w14:paraId="123B93BC" w14:textId="4672AECF" w:rsidR="00111A43" w:rsidRPr="009B2C99" w:rsidRDefault="00111A43" w:rsidP="00111A4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Hidrocarbonetos II.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29F5995" w14:textId="77777777" w:rsidR="00111A43" w:rsidRPr="009B2C99" w:rsidRDefault="00111A43" w:rsidP="00111A4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3C6B25" w14:textId="77777777" w:rsidR="00111A43" w:rsidRPr="009B2C99" w:rsidRDefault="00111A43" w:rsidP="00111A4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26/08/2022</w:t>
      </w:r>
    </w:p>
    <w:p w14:paraId="56E71EE4" w14:textId="11C59459" w:rsidR="00111A43" w:rsidRPr="009B2C99" w:rsidRDefault="00111A43" w:rsidP="00111A4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Hidrocarbonetos II.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2957" w14:textId="77777777" w:rsidR="0067248F" w:rsidRDefault="0067248F">
      <w:r>
        <w:separator/>
      </w:r>
    </w:p>
    <w:p w14:paraId="4717B650" w14:textId="77777777" w:rsidR="0067248F" w:rsidRDefault="0067248F"/>
  </w:endnote>
  <w:endnote w:type="continuationSeparator" w:id="0">
    <w:p w14:paraId="3EFAFED7" w14:textId="77777777" w:rsidR="0067248F" w:rsidRDefault="0067248F">
      <w:r>
        <w:continuationSeparator/>
      </w:r>
    </w:p>
    <w:p w14:paraId="3E0F64D5" w14:textId="77777777" w:rsidR="0067248F" w:rsidRDefault="00672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CA92" w14:textId="77777777" w:rsidR="0067248F" w:rsidRDefault="0067248F">
      <w:r>
        <w:separator/>
      </w:r>
    </w:p>
    <w:p w14:paraId="78B01768" w14:textId="77777777" w:rsidR="0067248F" w:rsidRDefault="0067248F"/>
  </w:footnote>
  <w:footnote w:type="continuationSeparator" w:id="0">
    <w:p w14:paraId="1C382498" w14:textId="77777777" w:rsidR="0067248F" w:rsidRDefault="0067248F">
      <w:r>
        <w:continuationSeparator/>
      </w:r>
    </w:p>
    <w:p w14:paraId="30E09511" w14:textId="77777777" w:rsidR="0067248F" w:rsidRDefault="006724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1A43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2656E"/>
    <w:rsid w:val="00330359"/>
    <w:rsid w:val="0033762F"/>
    <w:rsid w:val="0035160B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26E6C"/>
    <w:rsid w:val="00645205"/>
    <w:rsid w:val="00656C4D"/>
    <w:rsid w:val="00671C72"/>
    <w:rsid w:val="0067248F"/>
    <w:rsid w:val="006A0530"/>
    <w:rsid w:val="006A0BC0"/>
    <w:rsid w:val="006A5A88"/>
    <w:rsid w:val="006D7134"/>
    <w:rsid w:val="006E2B76"/>
    <w:rsid w:val="006E5716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53C"/>
    <w:rsid w:val="00783A34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0512A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35E7F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D4A82"/>
    <w:rsid w:val="00BE67BF"/>
    <w:rsid w:val="00BE72C0"/>
    <w:rsid w:val="00BF4473"/>
    <w:rsid w:val="00BF64A5"/>
    <w:rsid w:val="00C027BE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15CF0"/>
    <w:rsid w:val="000350F6"/>
    <w:rsid w:val="00223B7C"/>
    <w:rsid w:val="003A40F0"/>
    <w:rsid w:val="005007FE"/>
    <w:rsid w:val="00663A90"/>
    <w:rsid w:val="006F2A01"/>
    <w:rsid w:val="00850EA5"/>
    <w:rsid w:val="00AA14EA"/>
    <w:rsid w:val="00B00E34"/>
    <w:rsid w:val="00B21DE4"/>
    <w:rsid w:val="00C73402"/>
    <w:rsid w:val="00E267B0"/>
    <w:rsid w:val="00E72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4</cp:revision>
  <cp:lastPrinted>2006-08-01T17:47:00Z</cp:lastPrinted>
  <dcterms:created xsi:type="dcterms:W3CDTF">2022-07-25T16:34:00Z</dcterms:created>
  <dcterms:modified xsi:type="dcterms:W3CDTF">2022-08-09T17:18:00Z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