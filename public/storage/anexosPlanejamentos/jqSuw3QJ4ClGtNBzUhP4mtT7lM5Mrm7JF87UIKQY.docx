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3B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F6DD18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109CB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F6DD18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109CB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01516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AD53B56" w:rsidR="004732D5" w:rsidRDefault="005A1F59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727B9A2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275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330B6E20" w14:textId="77777777" w:rsidR="009109CB" w:rsidRPr="001F4CED" w:rsidRDefault="009109CB" w:rsidP="009109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88C8BE1" w14:textId="77777777" w:rsidR="009109CB" w:rsidRDefault="009109CB" w:rsidP="009109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2DF10CE" w14:textId="77777777" w:rsidR="009109CB" w:rsidRDefault="009109CB" w:rsidP="009109CB">
      <w:pPr>
        <w:spacing w:line="240" w:lineRule="auto"/>
        <w:rPr>
          <w:lang w:val="pt-BR"/>
        </w:rPr>
      </w:pPr>
    </w:p>
    <w:p w14:paraId="62946F0C" w14:textId="77777777" w:rsidR="009109CB" w:rsidRPr="001F4CED" w:rsidRDefault="009109CB" w:rsidP="009109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(partes do corpo e esportes) e gramática (Imperative and can)</w:t>
      </w:r>
    </w:p>
    <w:p w14:paraId="737512BF" w14:textId="77777777" w:rsidR="009109CB" w:rsidRDefault="009109CB" w:rsidP="009109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89D6" w14:textId="77777777" w:rsidR="0028058B" w:rsidRDefault="0028058B">
      <w:r>
        <w:separator/>
      </w:r>
    </w:p>
    <w:p w14:paraId="48A6C543" w14:textId="77777777" w:rsidR="0028058B" w:rsidRDefault="0028058B"/>
  </w:endnote>
  <w:endnote w:type="continuationSeparator" w:id="0">
    <w:p w14:paraId="7D285CAF" w14:textId="77777777" w:rsidR="0028058B" w:rsidRDefault="0028058B">
      <w:r>
        <w:continuationSeparator/>
      </w:r>
    </w:p>
    <w:p w14:paraId="10788E7A" w14:textId="77777777" w:rsidR="0028058B" w:rsidRDefault="00280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FA2C" w14:textId="77777777" w:rsidR="0028058B" w:rsidRDefault="0028058B">
      <w:r>
        <w:separator/>
      </w:r>
    </w:p>
    <w:p w14:paraId="54EE59DA" w14:textId="77777777" w:rsidR="0028058B" w:rsidRDefault="0028058B"/>
  </w:footnote>
  <w:footnote w:type="continuationSeparator" w:id="0">
    <w:p w14:paraId="4B453065" w14:textId="77777777" w:rsidR="0028058B" w:rsidRDefault="0028058B">
      <w:r>
        <w:continuationSeparator/>
      </w:r>
    </w:p>
    <w:p w14:paraId="385E8256" w14:textId="77777777" w:rsidR="0028058B" w:rsidRDefault="002805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058B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A1F59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09CB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53140"/>
    <w:rsid w:val="00B00E34"/>
    <w:rsid w:val="00D84616"/>
    <w:rsid w:val="00E05F5A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2022-07-25T09:39:00Z</dcterms:created>
  <dcterms:modified xsi:type="dcterms:W3CDTF">2022-07-25T09:39:00Z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